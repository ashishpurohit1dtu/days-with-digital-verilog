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5E762" w14:textId="58D28FC1" w:rsidR="00A840FC" w:rsidRPr="00664E82" w:rsidRDefault="009E47EA" w:rsidP="00664E82">
      <w:pPr>
        <w:pStyle w:val="Title"/>
        <w:jc w:val="left"/>
        <w:rPr>
          <w:color w:val="2E74B5" w:themeColor="accent5" w:themeShade="BF"/>
          <w:sz w:val="52"/>
          <w:szCs w:val="52"/>
          <w:lang w:val="en-IN"/>
        </w:rPr>
      </w:pPr>
      <w:r>
        <w:rPr>
          <w:noProof/>
          <w:color w:val="2E74B5" w:themeColor="accent5" w:themeShade="BF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50CAAB" wp14:editId="1DB4774D">
                <wp:simplePos x="0" y="0"/>
                <wp:positionH relativeFrom="page">
                  <wp:align>right</wp:align>
                </wp:positionH>
                <wp:positionV relativeFrom="paragraph">
                  <wp:posOffset>-612140</wp:posOffset>
                </wp:positionV>
                <wp:extent cx="7761767" cy="637953"/>
                <wp:effectExtent l="0" t="0" r="10795" b="10160"/>
                <wp:wrapNone/>
                <wp:docPr id="2098023093" name="Wa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7" cy="637953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27E4BF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44" o:spid="_x0000_s1026" type="#_x0000_t64" style="position:absolute;margin-left:559.95pt;margin-top:-48.2pt;width:611.15pt;height:50.25pt;z-index:2517032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" adj="27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w10:wrap anchorx="page"/>
              </v:shape>
            </w:pict>
          </mc:Fallback>
        </mc:AlternateContent>
      </w:r>
      <w:r w:rsidR="00664E82" w:rsidRPr="00664E82">
        <w:rPr>
          <w:color w:val="2E74B5" w:themeColor="accent5" w:themeShade="BF"/>
          <w:sz w:val="52"/>
          <w:szCs w:val="52"/>
          <w:lang w:val="en-IN"/>
        </w:rPr>
        <w:t xml:space="preserve">         </w:t>
      </w:r>
      <w:r w:rsidR="00363D4F">
        <w:rPr>
          <w:color w:val="2E74B5" w:themeColor="accent5" w:themeShade="BF"/>
          <w:sz w:val="52"/>
          <w:szCs w:val="52"/>
          <w:lang w:val="en-IN"/>
        </w:rPr>
        <w:t xml:space="preserve">     </w:t>
      </w:r>
      <w:r w:rsidR="00D1606C">
        <w:rPr>
          <w:color w:val="2E74B5" w:themeColor="accent5" w:themeShade="BF"/>
          <w:sz w:val="52"/>
          <w:szCs w:val="52"/>
          <w:lang w:val="en-IN"/>
        </w:rPr>
        <w:t>FINITE STATE M</w:t>
      </w:r>
      <w:r w:rsidR="000010BA">
        <w:rPr>
          <w:color w:val="2E74B5" w:themeColor="accent5" w:themeShade="BF"/>
          <w:sz w:val="52"/>
          <w:szCs w:val="52"/>
          <w:lang w:val="en-IN"/>
        </w:rPr>
        <w:t>ACHINES</w:t>
      </w:r>
    </w:p>
    <w:p w14:paraId="7F5FB182" w14:textId="77777777" w:rsidR="00C860A6" w:rsidRPr="00C860A6" w:rsidRDefault="003639B4" w:rsidP="00C860A6">
      <w:pPr>
        <w:tabs>
          <w:tab w:val="left" w:pos="2805"/>
        </w:tabs>
        <w:rPr>
          <w:sz w:val="22"/>
          <w:lang w:val="en-IN"/>
        </w:rPr>
      </w:pPr>
      <w:r w:rsidRPr="003639B4">
        <w:rPr>
          <w:sz w:val="22"/>
          <w:lang w:val="en-IN"/>
        </w:rPr>
        <w:t xml:space="preserve">A Finite State Machine is a computational model consisting of a finite number of states. It transitions between these states based on input signals and current state information. </w:t>
      </w:r>
      <w:r w:rsidR="00C860A6" w:rsidRPr="00C860A6">
        <w:rPr>
          <w:sz w:val="22"/>
          <w:lang w:val="en-IN"/>
        </w:rPr>
        <w:t>FSMs are defined by:</w:t>
      </w:r>
    </w:p>
    <w:p w14:paraId="1529CEE0" w14:textId="77777777" w:rsidR="00C860A6" w:rsidRPr="00C860A6" w:rsidRDefault="00C860A6" w:rsidP="00C860A6">
      <w:pPr>
        <w:numPr>
          <w:ilvl w:val="0"/>
          <w:numId w:val="23"/>
        </w:numPr>
        <w:tabs>
          <w:tab w:val="left" w:pos="2805"/>
        </w:tabs>
        <w:rPr>
          <w:sz w:val="22"/>
          <w:lang w:val="en-IN"/>
        </w:rPr>
      </w:pPr>
      <w:r w:rsidRPr="00C860A6">
        <w:rPr>
          <w:b/>
          <w:bCs/>
          <w:sz w:val="22"/>
          <w:lang w:val="en-IN"/>
        </w:rPr>
        <w:t>States</w:t>
      </w:r>
      <w:r w:rsidRPr="00C860A6">
        <w:rPr>
          <w:sz w:val="22"/>
          <w:lang w:val="en-IN"/>
        </w:rPr>
        <w:t>: A finite number of conditions or configurations.</w:t>
      </w:r>
    </w:p>
    <w:p w14:paraId="7FF22A95" w14:textId="77777777" w:rsidR="00C860A6" w:rsidRPr="00C860A6" w:rsidRDefault="00C860A6" w:rsidP="00C860A6">
      <w:pPr>
        <w:numPr>
          <w:ilvl w:val="0"/>
          <w:numId w:val="23"/>
        </w:numPr>
        <w:tabs>
          <w:tab w:val="left" w:pos="2805"/>
        </w:tabs>
        <w:rPr>
          <w:sz w:val="22"/>
          <w:lang w:val="en-IN"/>
        </w:rPr>
      </w:pPr>
      <w:r w:rsidRPr="00C860A6">
        <w:rPr>
          <w:b/>
          <w:bCs/>
          <w:sz w:val="22"/>
          <w:lang w:val="en-IN"/>
        </w:rPr>
        <w:t>Inputs</w:t>
      </w:r>
      <w:r w:rsidRPr="00C860A6">
        <w:rPr>
          <w:sz w:val="22"/>
          <w:lang w:val="en-IN"/>
        </w:rPr>
        <w:t>: Signals or conditions that affect transitions.</w:t>
      </w:r>
    </w:p>
    <w:p w14:paraId="085893B6" w14:textId="77777777" w:rsidR="00C860A6" w:rsidRPr="00C860A6" w:rsidRDefault="00C860A6" w:rsidP="00C860A6">
      <w:pPr>
        <w:numPr>
          <w:ilvl w:val="0"/>
          <w:numId w:val="23"/>
        </w:numPr>
        <w:tabs>
          <w:tab w:val="left" w:pos="2805"/>
        </w:tabs>
        <w:rPr>
          <w:sz w:val="22"/>
          <w:lang w:val="en-IN"/>
        </w:rPr>
      </w:pPr>
      <w:r w:rsidRPr="00C860A6">
        <w:rPr>
          <w:b/>
          <w:bCs/>
          <w:sz w:val="22"/>
          <w:lang w:val="en-IN"/>
        </w:rPr>
        <w:t>Outputs</w:t>
      </w:r>
      <w:r w:rsidRPr="00C860A6">
        <w:rPr>
          <w:sz w:val="22"/>
          <w:lang w:val="en-IN"/>
        </w:rPr>
        <w:t>: Signals or actions based on the current state.</w:t>
      </w:r>
    </w:p>
    <w:p w14:paraId="49277114" w14:textId="77777777" w:rsidR="00C860A6" w:rsidRPr="00C860A6" w:rsidRDefault="00C860A6" w:rsidP="00C860A6">
      <w:pPr>
        <w:numPr>
          <w:ilvl w:val="0"/>
          <w:numId w:val="23"/>
        </w:numPr>
        <w:tabs>
          <w:tab w:val="left" w:pos="2805"/>
        </w:tabs>
        <w:rPr>
          <w:sz w:val="22"/>
          <w:lang w:val="en-IN"/>
        </w:rPr>
      </w:pPr>
      <w:r w:rsidRPr="00C860A6">
        <w:rPr>
          <w:b/>
          <w:bCs/>
          <w:sz w:val="22"/>
          <w:lang w:val="en-IN"/>
        </w:rPr>
        <w:t>Transitions</w:t>
      </w:r>
      <w:r w:rsidRPr="00C860A6">
        <w:rPr>
          <w:sz w:val="22"/>
          <w:lang w:val="en-IN"/>
        </w:rPr>
        <w:t>: Rules defining how the FSM moves between states</w:t>
      </w:r>
    </w:p>
    <w:p w14:paraId="17BB2B86" w14:textId="36EA791C" w:rsidR="003639B4" w:rsidRPr="003639B4" w:rsidRDefault="00A44FDD" w:rsidP="003639B4">
      <w:pPr>
        <w:tabs>
          <w:tab w:val="left" w:pos="2805"/>
        </w:tabs>
        <w:rPr>
          <w:sz w:val="22"/>
          <w:lang w:val="en-IN"/>
        </w:rPr>
      </w:pPr>
      <w:r w:rsidRPr="00A44FDD">
        <w:rPr>
          <w:sz w:val="22"/>
          <w:szCs w:val="24"/>
          <w:lang w:val="en-IN"/>
        </w:rPr>
        <w:pict w14:anchorId="68DE658B">
          <v:rect id="_x0000_i1033" style="width:0;height:1.5pt" o:hralign="center" o:hrstd="t" o:hr="t" fillcolor="#a0a0a0" stroked="f"/>
        </w:pict>
      </w:r>
    </w:p>
    <w:p w14:paraId="19EE70C1" w14:textId="77777777" w:rsidR="00C16398" w:rsidRPr="00C16398" w:rsidRDefault="00C16398" w:rsidP="00664E82">
      <w:pPr>
        <w:tabs>
          <w:tab w:val="left" w:pos="2805"/>
        </w:tabs>
        <w:rPr>
          <w:sz w:val="10"/>
          <w:szCs w:val="12"/>
          <w:lang w:val="en-IN"/>
        </w:rPr>
      </w:pPr>
    </w:p>
    <w:p w14:paraId="49583B84" w14:textId="29B72F46" w:rsidR="00C16398" w:rsidRDefault="00C16398" w:rsidP="00A44FDD">
      <w:pPr>
        <w:tabs>
          <w:tab w:val="left" w:pos="2805"/>
        </w:tabs>
        <w:rPr>
          <w:sz w:val="22"/>
          <w:szCs w:val="24"/>
          <w:lang w:val="en-IN"/>
        </w:rPr>
      </w:pPr>
      <w:r w:rsidRPr="00C16398">
        <w:rPr>
          <w:sz w:val="22"/>
          <w:szCs w:val="24"/>
          <w:lang w:val="en-IN"/>
        </w:rPr>
        <w:t>DESIGNING STEPS</w:t>
      </w:r>
      <w:r w:rsidR="00A44FDD">
        <w:rPr>
          <w:sz w:val="22"/>
          <w:szCs w:val="24"/>
          <w:lang w:val="en-IN"/>
        </w:rPr>
        <w:t>:</w:t>
      </w:r>
    </w:p>
    <w:p w14:paraId="53E30AD7" w14:textId="77777777" w:rsidR="00A44FDD" w:rsidRPr="00A44FDD" w:rsidRDefault="00A44FDD" w:rsidP="00A44FDD">
      <w:pPr>
        <w:numPr>
          <w:ilvl w:val="0"/>
          <w:numId w:val="24"/>
        </w:numPr>
        <w:tabs>
          <w:tab w:val="left" w:pos="2805"/>
        </w:tabs>
        <w:rPr>
          <w:sz w:val="22"/>
          <w:szCs w:val="24"/>
          <w:lang w:val="en-IN"/>
        </w:rPr>
      </w:pPr>
      <w:r w:rsidRPr="00A44FDD">
        <w:rPr>
          <w:b/>
          <w:bCs/>
          <w:sz w:val="22"/>
          <w:szCs w:val="24"/>
          <w:lang w:val="en-IN"/>
        </w:rPr>
        <w:t>Define the Problem</w:t>
      </w:r>
      <w:r w:rsidRPr="00A44FDD">
        <w:rPr>
          <w:sz w:val="22"/>
          <w:szCs w:val="24"/>
          <w:lang w:val="en-IN"/>
        </w:rPr>
        <w:t>: Understand the control logic and identify inputs, outputs, and states.</w:t>
      </w:r>
    </w:p>
    <w:p w14:paraId="4823B54B" w14:textId="77777777" w:rsidR="00A44FDD" w:rsidRPr="00A44FDD" w:rsidRDefault="00A44FDD" w:rsidP="00A44FDD">
      <w:pPr>
        <w:numPr>
          <w:ilvl w:val="0"/>
          <w:numId w:val="24"/>
        </w:numPr>
        <w:tabs>
          <w:tab w:val="left" w:pos="2805"/>
        </w:tabs>
        <w:rPr>
          <w:sz w:val="22"/>
          <w:szCs w:val="24"/>
          <w:lang w:val="en-IN"/>
        </w:rPr>
      </w:pPr>
      <w:r w:rsidRPr="00A44FDD">
        <w:rPr>
          <w:b/>
          <w:bCs/>
          <w:sz w:val="22"/>
          <w:szCs w:val="24"/>
          <w:lang w:val="en-IN"/>
        </w:rPr>
        <w:t>State Diagram</w:t>
      </w:r>
      <w:r w:rsidRPr="00A44FDD">
        <w:rPr>
          <w:sz w:val="22"/>
          <w:szCs w:val="24"/>
          <w:lang w:val="en-IN"/>
        </w:rPr>
        <w:t>: Draw a state transition diagram illustrating states, transitions, and outputs.</w:t>
      </w:r>
    </w:p>
    <w:p w14:paraId="1CEEDA43" w14:textId="77777777" w:rsidR="00A44FDD" w:rsidRPr="00A44FDD" w:rsidRDefault="00A44FDD" w:rsidP="00A44FDD">
      <w:pPr>
        <w:numPr>
          <w:ilvl w:val="0"/>
          <w:numId w:val="24"/>
        </w:numPr>
        <w:tabs>
          <w:tab w:val="left" w:pos="2805"/>
        </w:tabs>
        <w:rPr>
          <w:sz w:val="22"/>
          <w:szCs w:val="24"/>
          <w:lang w:val="en-IN"/>
        </w:rPr>
      </w:pPr>
      <w:r w:rsidRPr="00A44FDD">
        <w:rPr>
          <w:b/>
          <w:bCs/>
          <w:sz w:val="22"/>
          <w:szCs w:val="24"/>
          <w:lang w:val="en-IN"/>
        </w:rPr>
        <w:t>State Encoding</w:t>
      </w:r>
      <w:r w:rsidRPr="00A44FDD">
        <w:rPr>
          <w:sz w:val="22"/>
          <w:szCs w:val="24"/>
          <w:lang w:val="en-IN"/>
        </w:rPr>
        <w:t>: Assign binary values to states.</w:t>
      </w:r>
    </w:p>
    <w:p w14:paraId="1237F1EB" w14:textId="77777777" w:rsidR="00A44FDD" w:rsidRPr="00A44FDD" w:rsidRDefault="00A44FDD" w:rsidP="00A44FDD">
      <w:pPr>
        <w:numPr>
          <w:ilvl w:val="0"/>
          <w:numId w:val="24"/>
        </w:numPr>
        <w:tabs>
          <w:tab w:val="left" w:pos="2805"/>
        </w:tabs>
        <w:rPr>
          <w:sz w:val="22"/>
          <w:szCs w:val="24"/>
          <w:lang w:val="en-IN"/>
        </w:rPr>
      </w:pPr>
      <w:r w:rsidRPr="00A44FDD">
        <w:rPr>
          <w:b/>
          <w:bCs/>
          <w:sz w:val="22"/>
          <w:szCs w:val="24"/>
          <w:lang w:val="en-IN"/>
        </w:rPr>
        <w:t>Write Verilog Code</w:t>
      </w:r>
      <w:r w:rsidRPr="00A44FDD">
        <w:rPr>
          <w:sz w:val="22"/>
          <w:szCs w:val="24"/>
          <w:lang w:val="en-IN"/>
        </w:rPr>
        <w:t>: Implement the FSM in Verilog using appropriate constructs.</w:t>
      </w:r>
    </w:p>
    <w:p w14:paraId="074872FB" w14:textId="77777777" w:rsidR="00A44FDD" w:rsidRPr="00A44FDD" w:rsidRDefault="00A44FDD" w:rsidP="00A44FDD">
      <w:pPr>
        <w:numPr>
          <w:ilvl w:val="0"/>
          <w:numId w:val="24"/>
        </w:numPr>
        <w:tabs>
          <w:tab w:val="left" w:pos="2805"/>
        </w:tabs>
        <w:rPr>
          <w:sz w:val="22"/>
          <w:szCs w:val="24"/>
          <w:lang w:val="en-IN"/>
        </w:rPr>
      </w:pPr>
      <w:r w:rsidRPr="00A44FDD">
        <w:rPr>
          <w:b/>
          <w:bCs/>
          <w:sz w:val="22"/>
          <w:szCs w:val="24"/>
          <w:lang w:val="en-IN"/>
        </w:rPr>
        <w:t>Simulate and Test</w:t>
      </w:r>
      <w:r w:rsidRPr="00A44FDD">
        <w:rPr>
          <w:sz w:val="22"/>
          <w:szCs w:val="24"/>
          <w:lang w:val="en-IN"/>
        </w:rPr>
        <w:t>: Verify functionality through simulation.</w:t>
      </w:r>
    </w:p>
    <w:p w14:paraId="363BF85C" w14:textId="6DBAAA7B" w:rsidR="00A44FDD" w:rsidRDefault="00A44FDD" w:rsidP="00A44FDD">
      <w:pPr>
        <w:tabs>
          <w:tab w:val="left" w:pos="2805"/>
        </w:tabs>
        <w:rPr>
          <w:sz w:val="22"/>
          <w:szCs w:val="24"/>
          <w:lang w:val="en-IN"/>
        </w:rPr>
      </w:pPr>
      <w:bookmarkStart w:id="0" w:name="_Hlk186375335"/>
      <w:r w:rsidRPr="00A44FDD">
        <w:rPr>
          <w:sz w:val="22"/>
          <w:szCs w:val="24"/>
          <w:lang w:val="en-IN"/>
        </w:rPr>
        <w:pict w14:anchorId="50186B8E">
          <v:rect id="_x0000_i1031" style="width:0;height:1.5pt" o:hralign="center" o:hrstd="t" o:hr="t" fillcolor="#a0a0a0" stroked="f"/>
        </w:pict>
      </w:r>
      <w:bookmarkEnd w:id="0"/>
    </w:p>
    <w:p w14:paraId="3795760C" w14:textId="77777777" w:rsidR="001448CC" w:rsidRPr="006574B3" w:rsidRDefault="001448CC" w:rsidP="00A44FDD">
      <w:pPr>
        <w:tabs>
          <w:tab w:val="left" w:pos="2805"/>
        </w:tabs>
        <w:rPr>
          <w:sz w:val="8"/>
          <w:szCs w:val="10"/>
          <w:lang w:val="en-IN"/>
        </w:rPr>
      </w:pPr>
    </w:p>
    <w:p w14:paraId="034AB855" w14:textId="7BDE8E89" w:rsidR="001448CC" w:rsidRPr="0024625F" w:rsidRDefault="001448CC" w:rsidP="00A44FDD">
      <w:pPr>
        <w:tabs>
          <w:tab w:val="left" w:pos="2805"/>
        </w:tabs>
        <w:rPr>
          <w:sz w:val="22"/>
          <w:szCs w:val="24"/>
          <w:lang w:val="en-IN"/>
        </w:rPr>
      </w:pPr>
      <w:r>
        <w:rPr>
          <w:sz w:val="22"/>
          <w:szCs w:val="24"/>
          <w:lang w:val="en-IN"/>
        </w:rPr>
        <w:t>FSM MACHINE TYPE: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4885"/>
        <w:gridCol w:w="4073"/>
      </w:tblGrid>
      <w:tr w:rsidR="008C4AFA" w:rsidRPr="008C4AFA" w14:paraId="32983AE6" w14:textId="77777777" w:rsidTr="008C4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3687" w14:textId="77777777" w:rsidR="008C4AFA" w:rsidRPr="008C4AFA" w:rsidRDefault="008C4AFA" w:rsidP="008C4AFA">
            <w:pPr>
              <w:tabs>
                <w:tab w:val="left" w:pos="2805"/>
              </w:tabs>
              <w:rPr>
                <w:b/>
                <w:bCs/>
                <w:sz w:val="22"/>
                <w:szCs w:val="24"/>
                <w:lang w:val="en-IN"/>
              </w:rPr>
            </w:pPr>
            <w:r w:rsidRPr="008C4AFA">
              <w:rPr>
                <w:b/>
                <w:bCs/>
                <w:sz w:val="22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CDB3DB" w14:textId="77777777" w:rsidR="008C4AFA" w:rsidRPr="008C4AFA" w:rsidRDefault="008C4AFA" w:rsidP="008C4AFA">
            <w:pPr>
              <w:tabs>
                <w:tab w:val="left" w:pos="2805"/>
              </w:tabs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</w:pPr>
            <w:r w:rsidRPr="008C4AFA"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  <w:t>Mealy Machine</w:t>
            </w:r>
          </w:p>
        </w:tc>
        <w:tc>
          <w:tcPr>
            <w:tcW w:w="0" w:type="auto"/>
            <w:vAlign w:val="center"/>
            <w:hideMark/>
          </w:tcPr>
          <w:p w14:paraId="2279B818" w14:textId="77777777" w:rsidR="008C4AFA" w:rsidRPr="008C4AFA" w:rsidRDefault="008C4AFA" w:rsidP="008C4AFA">
            <w:pPr>
              <w:tabs>
                <w:tab w:val="left" w:pos="2805"/>
              </w:tabs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</w:pPr>
            <w:r w:rsidRPr="008C4AFA"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  <w:t>Moore Machine</w:t>
            </w:r>
          </w:p>
        </w:tc>
      </w:tr>
      <w:tr w:rsidR="008C4AFA" w:rsidRPr="008C4AFA" w14:paraId="4CB8E253" w14:textId="77777777" w:rsidTr="008C4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85CA7" w14:textId="77777777" w:rsidR="008C4AFA" w:rsidRPr="008C4AFA" w:rsidRDefault="008C4AFA" w:rsidP="008C4AFA">
            <w:pPr>
              <w:tabs>
                <w:tab w:val="left" w:pos="2805"/>
              </w:tabs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</w:pPr>
            <w:r w:rsidRPr="008C4AFA"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  <w:t>Output Dependency</w:t>
            </w:r>
          </w:p>
        </w:tc>
        <w:tc>
          <w:tcPr>
            <w:tcW w:w="0" w:type="auto"/>
            <w:vAlign w:val="center"/>
            <w:hideMark/>
          </w:tcPr>
          <w:p w14:paraId="62A73700" w14:textId="77777777" w:rsidR="008C4AFA" w:rsidRPr="008C4AFA" w:rsidRDefault="008C4AFA" w:rsidP="008C4AFA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 w:rsidRPr="008C4AFA">
              <w:rPr>
                <w:sz w:val="22"/>
                <w:szCs w:val="24"/>
                <w:lang w:val="en-IN"/>
              </w:rPr>
              <w:t>Depends on current state and input signals.</w:t>
            </w:r>
          </w:p>
        </w:tc>
        <w:tc>
          <w:tcPr>
            <w:tcW w:w="0" w:type="auto"/>
            <w:vAlign w:val="center"/>
            <w:hideMark/>
          </w:tcPr>
          <w:p w14:paraId="43F5EE04" w14:textId="77777777" w:rsidR="008C4AFA" w:rsidRPr="008C4AFA" w:rsidRDefault="008C4AFA" w:rsidP="008C4AFA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 w:rsidRPr="008C4AFA">
              <w:rPr>
                <w:sz w:val="22"/>
                <w:szCs w:val="24"/>
                <w:lang w:val="en-IN"/>
              </w:rPr>
              <w:t>Depends only on the current state.</w:t>
            </w:r>
          </w:p>
        </w:tc>
      </w:tr>
      <w:tr w:rsidR="008C4AFA" w:rsidRPr="008C4AFA" w14:paraId="1799B49D" w14:textId="77777777" w:rsidTr="008C4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5FF1" w14:textId="77777777" w:rsidR="008C4AFA" w:rsidRPr="008C4AFA" w:rsidRDefault="008C4AFA" w:rsidP="008C4AFA">
            <w:pPr>
              <w:tabs>
                <w:tab w:val="left" w:pos="2805"/>
              </w:tabs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</w:pPr>
            <w:r w:rsidRPr="008C4AFA"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  <w:t>Number of States</w:t>
            </w:r>
          </w:p>
        </w:tc>
        <w:tc>
          <w:tcPr>
            <w:tcW w:w="0" w:type="auto"/>
            <w:vAlign w:val="center"/>
            <w:hideMark/>
          </w:tcPr>
          <w:p w14:paraId="0DA09FEF" w14:textId="77777777" w:rsidR="008C4AFA" w:rsidRPr="008C4AFA" w:rsidRDefault="008C4AFA" w:rsidP="008C4AFA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 w:rsidRPr="008C4AFA">
              <w:rPr>
                <w:sz w:val="22"/>
                <w:szCs w:val="24"/>
                <w:lang w:val="en-IN"/>
              </w:rPr>
              <w:t>May require fewer states for implementation.</w:t>
            </w:r>
          </w:p>
        </w:tc>
        <w:tc>
          <w:tcPr>
            <w:tcW w:w="0" w:type="auto"/>
            <w:vAlign w:val="center"/>
            <w:hideMark/>
          </w:tcPr>
          <w:p w14:paraId="66243F35" w14:textId="77777777" w:rsidR="008C4AFA" w:rsidRPr="008C4AFA" w:rsidRDefault="008C4AFA" w:rsidP="008C4AFA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 w:rsidRPr="008C4AFA">
              <w:rPr>
                <w:sz w:val="22"/>
                <w:szCs w:val="24"/>
                <w:lang w:val="en-IN"/>
              </w:rPr>
              <w:t>May require more states due to state-driven outputs.</w:t>
            </w:r>
          </w:p>
        </w:tc>
      </w:tr>
      <w:tr w:rsidR="008C4AFA" w:rsidRPr="008C4AFA" w14:paraId="09804966" w14:textId="77777777" w:rsidTr="008C4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2B523" w14:textId="77777777" w:rsidR="008C4AFA" w:rsidRPr="008C4AFA" w:rsidRDefault="008C4AFA" w:rsidP="008C4AFA">
            <w:pPr>
              <w:tabs>
                <w:tab w:val="left" w:pos="2805"/>
              </w:tabs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</w:pPr>
            <w:r w:rsidRPr="008C4AFA"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  <w:t>Output Timing</w:t>
            </w:r>
          </w:p>
        </w:tc>
        <w:tc>
          <w:tcPr>
            <w:tcW w:w="0" w:type="auto"/>
            <w:vAlign w:val="center"/>
            <w:hideMark/>
          </w:tcPr>
          <w:p w14:paraId="28DBF235" w14:textId="235E424C" w:rsidR="008C4AFA" w:rsidRPr="008C4AFA" w:rsidRDefault="008C4AFA" w:rsidP="008C4AFA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 w:rsidRPr="008C4AFA">
              <w:rPr>
                <w:sz w:val="22"/>
                <w:szCs w:val="24"/>
                <w:lang w:val="en-IN"/>
              </w:rPr>
              <w:t>Outputs can change in the middle of a clock cycle as inputs change.</w:t>
            </w:r>
            <w:r w:rsidR="00066103">
              <w:rPr>
                <w:sz w:val="22"/>
                <w:szCs w:val="24"/>
                <w:lang w:val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E7A3B6" w14:textId="77777777" w:rsidR="008C4AFA" w:rsidRPr="008C4AFA" w:rsidRDefault="008C4AFA" w:rsidP="008C4AFA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 w:rsidRPr="008C4AFA">
              <w:rPr>
                <w:sz w:val="22"/>
                <w:szCs w:val="24"/>
                <w:lang w:val="en-IN"/>
              </w:rPr>
              <w:t>Outputs change only at clock edges when state changes.</w:t>
            </w:r>
          </w:p>
        </w:tc>
      </w:tr>
      <w:tr w:rsidR="008C4AFA" w:rsidRPr="008C4AFA" w14:paraId="267F99EE" w14:textId="77777777" w:rsidTr="008C4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7E16" w14:textId="45A4BDDF" w:rsidR="00390D8E" w:rsidRPr="008C4AFA" w:rsidRDefault="008C4AFA" w:rsidP="008C4AFA">
            <w:pPr>
              <w:tabs>
                <w:tab w:val="left" w:pos="2805"/>
              </w:tabs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</w:pPr>
            <w:r w:rsidRPr="008C4AFA"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DCDD607" w14:textId="6B9CA649" w:rsidR="008C4AFA" w:rsidRPr="008C4AFA" w:rsidRDefault="00390D8E" w:rsidP="008C4AFA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 w:rsidRPr="008C4AFA">
              <w:rPr>
                <w:sz w:val="22"/>
                <w:szCs w:val="24"/>
                <w:lang w:val="en-IN"/>
              </w:rPr>
              <w:t>Generally,</w:t>
            </w:r>
            <w:r w:rsidR="008C4AFA" w:rsidRPr="008C4AFA">
              <w:rPr>
                <w:sz w:val="22"/>
                <w:szCs w:val="24"/>
                <w:lang w:val="en-IN"/>
              </w:rPr>
              <w:t xml:space="preserve"> more complex to design and debug.</w:t>
            </w:r>
          </w:p>
        </w:tc>
        <w:tc>
          <w:tcPr>
            <w:tcW w:w="0" w:type="auto"/>
            <w:vAlign w:val="center"/>
            <w:hideMark/>
          </w:tcPr>
          <w:p w14:paraId="1C98A1B0" w14:textId="231FE183" w:rsidR="008C4AFA" w:rsidRPr="008C4AFA" w:rsidRDefault="008C4AFA" w:rsidP="008C4AFA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 w:rsidRPr="008C4AFA">
              <w:rPr>
                <w:sz w:val="22"/>
                <w:szCs w:val="24"/>
                <w:lang w:val="en-IN"/>
              </w:rPr>
              <w:t xml:space="preserve">Easier to design and debug due to simpler </w:t>
            </w:r>
            <w:r w:rsidR="00390D8E" w:rsidRPr="008C4AFA">
              <w:rPr>
                <w:sz w:val="22"/>
                <w:szCs w:val="24"/>
                <w:lang w:val="en-IN"/>
              </w:rPr>
              <w:t>behaviour</w:t>
            </w:r>
            <w:r w:rsidRPr="008C4AFA">
              <w:rPr>
                <w:sz w:val="22"/>
                <w:szCs w:val="24"/>
                <w:lang w:val="en-IN"/>
              </w:rPr>
              <w:t>.</w:t>
            </w:r>
          </w:p>
        </w:tc>
      </w:tr>
      <w:tr w:rsidR="00066103" w:rsidRPr="008C4AFA" w14:paraId="2A2213FE" w14:textId="77777777" w:rsidTr="008C4AFA">
        <w:trPr>
          <w:tblCellSpacing w:w="15" w:type="dxa"/>
        </w:trPr>
        <w:tc>
          <w:tcPr>
            <w:tcW w:w="0" w:type="auto"/>
            <w:vAlign w:val="center"/>
          </w:tcPr>
          <w:p w14:paraId="1487C05D" w14:textId="68FE99DD" w:rsidR="00066103" w:rsidRPr="008C4AFA" w:rsidRDefault="00066103" w:rsidP="00066103">
            <w:pPr>
              <w:tabs>
                <w:tab w:val="left" w:pos="2805"/>
              </w:tabs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</w:pPr>
            <w:r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  <w:t>GLITCHES</w:t>
            </w:r>
          </w:p>
        </w:tc>
        <w:tc>
          <w:tcPr>
            <w:tcW w:w="0" w:type="auto"/>
            <w:vAlign w:val="center"/>
          </w:tcPr>
          <w:p w14:paraId="36EB78D7" w14:textId="0A6191B3" w:rsidR="00066103" w:rsidRPr="008C4AFA" w:rsidRDefault="00066103" w:rsidP="00066103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>
              <w:rPr>
                <w:sz w:val="22"/>
                <w:szCs w:val="24"/>
                <w:lang w:val="en-IN"/>
              </w:rPr>
              <w:t>More prone to glitches as depend on input.</w:t>
            </w:r>
          </w:p>
        </w:tc>
        <w:tc>
          <w:tcPr>
            <w:tcW w:w="0" w:type="auto"/>
            <w:vAlign w:val="center"/>
          </w:tcPr>
          <w:p w14:paraId="0287ADC5" w14:textId="5C1F2E68" w:rsidR="00066103" w:rsidRPr="008C4AFA" w:rsidRDefault="00066103" w:rsidP="00066103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>
              <w:rPr>
                <w:sz w:val="22"/>
                <w:szCs w:val="24"/>
                <w:lang w:val="en-IN"/>
              </w:rPr>
              <w:t>Less prone glitches.</w:t>
            </w:r>
          </w:p>
        </w:tc>
      </w:tr>
      <w:tr w:rsidR="00066103" w:rsidRPr="008C4AFA" w14:paraId="5D9EB319" w14:textId="77777777" w:rsidTr="008C4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13C2" w14:textId="77777777" w:rsidR="00066103" w:rsidRPr="008C4AFA" w:rsidRDefault="00066103" w:rsidP="00066103">
            <w:pPr>
              <w:tabs>
                <w:tab w:val="left" w:pos="2805"/>
              </w:tabs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</w:pPr>
            <w:r w:rsidRPr="008C4AFA">
              <w:rPr>
                <w:b/>
                <w:bCs/>
                <w:color w:val="4472C4" w:themeColor="accent1"/>
                <w:sz w:val="22"/>
                <w:szCs w:val="24"/>
                <w:lang w:val="en-IN"/>
              </w:rPr>
              <w:t>Example Use Cases</w:t>
            </w:r>
          </w:p>
        </w:tc>
        <w:tc>
          <w:tcPr>
            <w:tcW w:w="0" w:type="auto"/>
            <w:vAlign w:val="center"/>
            <w:hideMark/>
          </w:tcPr>
          <w:p w14:paraId="439FBA37" w14:textId="77777777" w:rsidR="00066103" w:rsidRPr="008C4AFA" w:rsidRDefault="00066103" w:rsidP="00066103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 w:rsidRPr="008C4AFA">
              <w:rPr>
                <w:sz w:val="22"/>
                <w:szCs w:val="24"/>
                <w:lang w:val="en-IN"/>
              </w:rPr>
              <w:t>Applications requiring immediate response to inputs.</w:t>
            </w:r>
          </w:p>
        </w:tc>
        <w:tc>
          <w:tcPr>
            <w:tcW w:w="0" w:type="auto"/>
            <w:vAlign w:val="center"/>
            <w:hideMark/>
          </w:tcPr>
          <w:p w14:paraId="61B7A76C" w14:textId="77777777" w:rsidR="00066103" w:rsidRPr="008C4AFA" w:rsidRDefault="00066103" w:rsidP="00066103">
            <w:pPr>
              <w:tabs>
                <w:tab w:val="left" w:pos="2805"/>
              </w:tabs>
              <w:rPr>
                <w:sz w:val="22"/>
                <w:szCs w:val="24"/>
                <w:lang w:val="en-IN"/>
              </w:rPr>
            </w:pPr>
            <w:r w:rsidRPr="008C4AFA">
              <w:rPr>
                <w:sz w:val="22"/>
                <w:szCs w:val="24"/>
                <w:lang w:val="en-IN"/>
              </w:rPr>
              <w:t>Applications where output stability is more critical.</w:t>
            </w:r>
          </w:p>
        </w:tc>
      </w:tr>
    </w:tbl>
    <w:p w14:paraId="57D6B5DA" w14:textId="65EBE15D" w:rsidR="00066103" w:rsidRPr="00A44FDD" w:rsidRDefault="00066103" w:rsidP="00A44FDD">
      <w:pPr>
        <w:tabs>
          <w:tab w:val="left" w:pos="2805"/>
        </w:tabs>
        <w:rPr>
          <w:b/>
          <w:bCs/>
          <w:sz w:val="22"/>
          <w:szCs w:val="24"/>
          <w:lang w:val="en-IN"/>
        </w:rPr>
      </w:pPr>
      <w:r>
        <w:rPr>
          <w:b/>
          <w:bCs/>
          <w:noProof/>
          <w:sz w:val="22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31952A" wp14:editId="64A034BA">
                <wp:simplePos x="0" y="0"/>
                <wp:positionH relativeFrom="column">
                  <wp:posOffset>3547472</wp:posOffset>
                </wp:positionH>
                <wp:positionV relativeFrom="paragraph">
                  <wp:posOffset>64019</wp:posOffset>
                </wp:positionV>
                <wp:extent cx="3625701" cy="1136072"/>
                <wp:effectExtent l="0" t="0" r="0" b="6985"/>
                <wp:wrapNone/>
                <wp:docPr id="169630625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701" cy="1136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79F4A" w14:textId="2E704FFD" w:rsidR="00066103" w:rsidRDefault="000661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97208" wp14:editId="5CBA410D">
                                  <wp:extent cx="3460291" cy="1001029"/>
                                  <wp:effectExtent l="0" t="0" r="6985" b="8890"/>
                                  <wp:docPr id="34765977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7659777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8561" cy="1032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31952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79.35pt;margin-top:5.05pt;width:285.5pt;height:89.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" filled="f" stroked="f">
                <v:textbox>
                  <w:txbxContent>
                    <w:p w14:paraId="3CD79F4A" w14:textId="2E704FFD" w:rsidR="00066103" w:rsidRDefault="00066103">
                      <w:r>
                        <w:rPr>
                          <w:noProof/>
                        </w:rPr>
                        <w:drawing>
                          <wp:inline distT="0" distB="0" distL="0" distR="0" wp14:anchorId="25B97208" wp14:editId="5CBA410D">
                            <wp:extent cx="3460291" cy="1001029"/>
                            <wp:effectExtent l="0" t="0" r="6985" b="8890"/>
                            <wp:docPr id="34765977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7659777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8561" cy="1032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F4F6F9" w14:textId="0D674F68" w:rsidR="00C16398" w:rsidRDefault="00FA7D17" w:rsidP="00FA7D17">
      <w:pPr>
        <w:tabs>
          <w:tab w:val="left" w:pos="2805"/>
        </w:tabs>
        <w:rPr>
          <w:sz w:val="22"/>
          <w:szCs w:val="24"/>
          <w:lang w:val="en-IN"/>
        </w:rPr>
      </w:pPr>
      <w:r>
        <w:rPr>
          <w:noProof/>
          <w:sz w:val="22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5E0ED7" wp14:editId="28CEF7BB">
                <wp:simplePos x="0" y="0"/>
                <wp:positionH relativeFrom="column">
                  <wp:posOffset>-310362</wp:posOffset>
                </wp:positionH>
                <wp:positionV relativeFrom="paragraph">
                  <wp:posOffset>1051838</wp:posOffset>
                </wp:positionV>
                <wp:extent cx="7508240" cy="533956"/>
                <wp:effectExtent l="0" t="0" r="16510" b="19050"/>
                <wp:wrapNone/>
                <wp:docPr id="111599932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8240" cy="533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0EB94" w14:textId="3D26C974" w:rsidR="00FA7D17" w:rsidRDefault="00FA7D17">
                            <w:pPr>
                              <w:rPr>
                                <w:lang w:val="en-IN"/>
                              </w:rPr>
                            </w:pPr>
                            <w:r w:rsidRPr="00FA7D17">
                              <w:rPr>
                                <w:b/>
                                <w:bCs/>
                                <w:color w:val="4472C4" w:themeColor="accent1"/>
                                <w:lang w:val="en-IN"/>
                              </w:rPr>
                              <w:t>Overlapping Sequence Detection</w:t>
                            </w:r>
                            <w:r w:rsidRPr="00FA7D17">
                              <w:rPr>
                                <w:color w:val="4472C4" w:themeColor="accent1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FA7D17">
                              <w:rPr>
                                <w:lang w:val="en-IN"/>
                              </w:rPr>
                              <w:t>Allows the detection of a sequence even if it overlaps with a previous sequence.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  <w:p w14:paraId="3C78D0C1" w14:textId="097D3FB9" w:rsidR="00FA7D17" w:rsidRPr="00FA7D17" w:rsidRDefault="00FA7D17" w:rsidP="00FA7D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FA7D17">
                              <w:rPr>
                                <w:b/>
                                <w:bCs/>
                                <w:color w:val="4472C4" w:themeColor="accent1"/>
                                <w:lang w:val="en-IN"/>
                              </w:rPr>
                              <w:t>Non-Overlapping Sequence Detection</w:t>
                            </w:r>
                            <w:r w:rsidRPr="00FA7D17">
                              <w:rPr>
                                <w:color w:val="4472C4" w:themeColor="accent1"/>
                                <w:lang w:val="en-IN"/>
                              </w:rPr>
                              <w:t>:</w:t>
                            </w:r>
                            <w:r w:rsidRPr="008A7B03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FA7D17">
                              <w:rPr>
                                <w:lang w:val="en-IN"/>
                              </w:rPr>
                              <w:t xml:space="preserve">Ensures that once a sequence is detected, the FSM resets to the initial state before detecting </w:t>
                            </w:r>
                            <w:r>
                              <w:rPr>
                                <w:lang w:val="en-IN"/>
                              </w:rPr>
                              <w:t xml:space="preserve">       </w:t>
                            </w:r>
                            <w:r w:rsidRPr="00FA7D17">
                              <w:rPr>
                                <w:lang w:val="en-IN"/>
                              </w:rPr>
                              <w:t>the next sequence.</w:t>
                            </w:r>
                          </w:p>
                          <w:p w14:paraId="01ED4553" w14:textId="77777777" w:rsidR="00FA7D17" w:rsidRPr="00FA7D17" w:rsidRDefault="00FA7D17" w:rsidP="00FA7D17">
                            <w:pPr>
                              <w:ind w:left="720"/>
                              <w:rPr>
                                <w:lang w:val="en-IN"/>
                              </w:rPr>
                            </w:pPr>
                          </w:p>
                          <w:p w14:paraId="2763E7E2" w14:textId="06892007" w:rsidR="00FA7D17" w:rsidRPr="00FA7D17" w:rsidRDefault="00FA7D17" w:rsidP="00FA7D17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5857105" w14:textId="77777777" w:rsidR="00FA7D17" w:rsidRPr="00FA7D17" w:rsidRDefault="00FA7D1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0ED7" id="Text Box 29" o:spid="_x0000_s1027" type="#_x0000_t202" style="position:absolute;margin-left:-24.45pt;margin-top:82.8pt;width:591.2pt;height:4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" fillcolor="white [3201]" strokeweight=".5pt">
                <v:textbox>
                  <w:txbxContent>
                    <w:p w14:paraId="5D50EB94" w14:textId="3D26C974" w:rsidR="00FA7D17" w:rsidRDefault="00FA7D17">
                      <w:pPr>
                        <w:rPr>
                          <w:lang w:val="en-IN"/>
                        </w:rPr>
                      </w:pPr>
                      <w:r w:rsidRPr="00FA7D17">
                        <w:rPr>
                          <w:b/>
                          <w:bCs/>
                          <w:color w:val="4472C4" w:themeColor="accent1"/>
                          <w:lang w:val="en-IN"/>
                        </w:rPr>
                        <w:t>Overlapping Sequence Detection</w:t>
                      </w:r>
                      <w:r w:rsidRPr="00FA7D17">
                        <w:rPr>
                          <w:color w:val="4472C4" w:themeColor="accent1"/>
                          <w:lang w:val="en-IN"/>
                        </w:rPr>
                        <w:t>: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FA7D17">
                        <w:rPr>
                          <w:lang w:val="en-IN"/>
                        </w:rPr>
                        <w:t>Allows the detection of a sequence even if it overlaps with a previous sequence.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</w:p>
                    <w:p w14:paraId="3C78D0C1" w14:textId="097D3FB9" w:rsidR="00FA7D17" w:rsidRPr="00FA7D17" w:rsidRDefault="00FA7D17" w:rsidP="00FA7D17">
                      <w:pPr>
                        <w:jc w:val="center"/>
                        <w:rPr>
                          <w:lang w:val="en-IN"/>
                        </w:rPr>
                      </w:pPr>
                      <w:r w:rsidRPr="00FA7D17">
                        <w:rPr>
                          <w:b/>
                          <w:bCs/>
                          <w:color w:val="4472C4" w:themeColor="accent1"/>
                          <w:lang w:val="en-IN"/>
                        </w:rPr>
                        <w:t>Non-Overlapping Sequence Detection</w:t>
                      </w:r>
                      <w:r w:rsidRPr="00FA7D17">
                        <w:rPr>
                          <w:color w:val="4472C4" w:themeColor="accent1"/>
                          <w:lang w:val="en-IN"/>
                        </w:rPr>
                        <w:t>:</w:t>
                      </w:r>
                      <w:r w:rsidRPr="008A7B03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FA7D17">
                        <w:rPr>
                          <w:lang w:val="en-IN"/>
                        </w:rPr>
                        <w:t xml:space="preserve">Ensures that once a sequence is detected, the FSM resets to the initial state before detecting </w:t>
                      </w:r>
                      <w:r>
                        <w:rPr>
                          <w:lang w:val="en-IN"/>
                        </w:rPr>
                        <w:t xml:space="preserve">       </w:t>
                      </w:r>
                      <w:r w:rsidRPr="00FA7D17">
                        <w:rPr>
                          <w:lang w:val="en-IN"/>
                        </w:rPr>
                        <w:t>the next sequence.</w:t>
                      </w:r>
                    </w:p>
                    <w:p w14:paraId="01ED4553" w14:textId="77777777" w:rsidR="00FA7D17" w:rsidRPr="00FA7D17" w:rsidRDefault="00FA7D17" w:rsidP="00FA7D17">
                      <w:pPr>
                        <w:ind w:left="720"/>
                        <w:rPr>
                          <w:lang w:val="en-IN"/>
                        </w:rPr>
                      </w:pPr>
                    </w:p>
                    <w:p w14:paraId="2763E7E2" w14:textId="06892007" w:rsidR="00FA7D17" w:rsidRPr="00FA7D17" w:rsidRDefault="00FA7D17" w:rsidP="00FA7D17">
                      <w:pPr>
                        <w:rPr>
                          <w:lang w:val="en-IN"/>
                        </w:rPr>
                      </w:pPr>
                    </w:p>
                    <w:p w14:paraId="65857105" w14:textId="77777777" w:rsidR="00FA7D17" w:rsidRPr="00FA7D17" w:rsidRDefault="00FA7D1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6103" w:rsidRPr="00066103">
        <w:rPr>
          <w:sz w:val="22"/>
          <w:szCs w:val="24"/>
          <w:lang w:val="en-IN"/>
        </w:rPr>
        <w:drawing>
          <wp:inline distT="0" distB="0" distL="0" distR="0" wp14:anchorId="2F128A06" wp14:editId="4EE2A063">
            <wp:extent cx="3690517" cy="1040863"/>
            <wp:effectExtent l="0" t="0" r="5715" b="6985"/>
            <wp:docPr id="167798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82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303" cy="10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C213" w14:textId="77777777" w:rsidR="00FA7D17" w:rsidRDefault="00FA7D17" w:rsidP="00FA7D17">
      <w:pPr>
        <w:tabs>
          <w:tab w:val="left" w:pos="2805"/>
        </w:tabs>
        <w:rPr>
          <w:sz w:val="22"/>
          <w:szCs w:val="24"/>
          <w:lang w:val="en-IN"/>
        </w:rPr>
      </w:pPr>
    </w:p>
    <w:p w14:paraId="6B92988A" w14:textId="77777777" w:rsidR="00FA7D17" w:rsidRPr="00FA7D17" w:rsidRDefault="00FA7D17" w:rsidP="00FA7D17">
      <w:pPr>
        <w:tabs>
          <w:tab w:val="left" w:pos="2805"/>
        </w:tabs>
        <w:rPr>
          <w:sz w:val="22"/>
          <w:szCs w:val="24"/>
          <w:lang w:val="en-IN"/>
        </w:rPr>
      </w:pPr>
    </w:p>
    <w:p w14:paraId="734671E6" w14:textId="77777777" w:rsidR="00C16398" w:rsidRDefault="00C16398" w:rsidP="00C16398">
      <w:pPr>
        <w:rPr>
          <w:lang w:val="en-IN"/>
        </w:rPr>
      </w:pPr>
    </w:p>
    <w:p w14:paraId="5A3DF341" w14:textId="712F2B95" w:rsidR="00C16398" w:rsidRDefault="00DE05CB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0A6A3A" wp14:editId="5832A52F">
                <wp:simplePos x="0" y="0"/>
                <wp:positionH relativeFrom="column">
                  <wp:posOffset>-313362</wp:posOffset>
                </wp:positionH>
                <wp:positionV relativeFrom="paragraph">
                  <wp:posOffset>83021</wp:posOffset>
                </wp:positionV>
                <wp:extent cx="7482840" cy="1880171"/>
                <wp:effectExtent l="0" t="0" r="22860" b="25400"/>
                <wp:wrapNone/>
                <wp:docPr id="84426777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18801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F419F" w14:textId="671CFE98" w:rsidR="00E0043E" w:rsidRDefault="00E0043E" w:rsidP="00E0043E">
                            <w:pPr>
                              <w:rPr>
                                <w:lang w:val="en-IN"/>
                              </w:rPr>
                            </w:pPr>
                            <w:r w:rsidRPr="00E0043E">
                              <w:rPr>
                                <w:b/>
                                <w:bCs/>
                                <w:color w:val="4472C4" w:themeColor="accent1"/>
                                <w:lang w:val="en-IN"/>
                              </w:rPr>
                              <w:t>State Encoding Techniques</w:t>
                            </w:r>
                            <w:r w:rsidR="00351ABB">
                              <w:rPr>
                                <w:b/>
                                <w:bCs/>
                                <w:color w:val="4472C4" w:themeColor="accent1"/>
                                <w:lang w:val="en-IN"/>
                              </w:rPr>
                              <w:t>:</w:t>
                            </w:r>
                            <w:r w:rsidR="006574B3">
                              <w:rPr>
                                <w:b/>
                                <w:bCs/>
                                <w:color w:val="4472C4" w:themeColor="accent1"/>
                                <w:lang w:val="en-IN"/>
                              </w:rPr>
                              <w:t xml:space="preserve"> </w:t>
                            </w:r>
                            <w:r w:rsidRPr="00E0043E">
                              <w:rPr>
                                <w:lang w:val="en-IN"/>
                              </w:rPr>
                              <w:t>When implementing FSMs, states must be assigned binary code</w:t>
                            </w:r>
                            <w:r w:rsidR="002D7CE4"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3922551B" w14:textId="77777777" w:rsidR="00351ABB" w:rsidRPr="00E0043E" w:rsidRDefault="00351ABB" w:rsidP="00E0043E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8"/>
                                <w:szCs w:val="10"/>
                                <w:lang w:val="en-I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2"/>
                              <w:gridCol w:w="2842"/>
                              <w:gridCol w:w="2842"/>
                              <w:gridCol w:w="2842"/>
                            </w:tblGrid>
                            <w:tr w:rsidR="008750A3" w14:paraId="3A24177B" w14:textId="77777777" w:rsidTr="008750A3">
                              <w:trPr>
                                <w:trHeight w:val="219"/>
                              </w:trPr>
                              <w:tc>
                                <w:tcPr>
                                  <w:tcW w:w="2842" w:type="dxa"/>
                                </w:tcPr>
                                <w:p w14:paraId="22DA312E" w14:textId="1EFA1D6D" w:rsidR="008750A3" w:rsidRDefault="008750A3" w:rsidP="00DE05CB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Binary encoding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14:paraId="279D7B71" w14:textId="7AE4E7A0" w:rsidR="008750A3" w:rsidRDefault="008750A3" w:rsidP="00DE05CB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Gray code encoding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14:paraId="5F956DB3" w14:textId="509D651E" w:rsidR="008750A3" w:rsidRDefault="008750A3" w:rsidP="00DE05CB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One-hot Encoding</w:t>
                                  </w: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14:paraId="029E4918" w14:textId="6ADAFC14" w:rsidR="008750A3" w:rsidRDefault="008750A3" w:rsidP="00DE05CB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Johnson Encoding</w:t>
                                  </w:r>
                                </w:p>
                              </w:tc>
                            </w:tr>
                            <w:tr w:rsidR="008750A3" w14:paraId="34F2DAA0" w14:textId="77777777" w:rsidTr="008750A3">
                              <w:trPr>
                                <w:trHeight w:val="1968"/>
                              </w:trPr>
                              <w:tc>
                                <w:tcPr>
                                  <w:tcW w:w="2842" w:type="dxa"/>
                                </w:tcPr>
                                <w:p w14:paraId="25E326D6" w14:textId="3FC51A03" w:rsidR="008750A3" w:rsidRDefault="008750A3" w:rsidP="00A56473">
                                  <w:pPr>
                                    <w:rPr>
                                      <w:lang w:val="en-IN"/>
                                    </w:rPr>
                                  </w:pPr>
                                  <w:r w:rsidRPr="00A56473">
                                    <w:rPr>
                                      <w:lang w:val="en-IN"/>
                                    </w:rPr>
                                    <w:t>Each state is represented by a binary number.</w:t>
                                  </w:r>
                                </w:p>
                                <w:p w14:paraId="4CDADAC9" w14:textId="77777777" w:rsidR="00351ABB" w:rsidRPr="00351ABB" w:rsidRDefault="00351ABB" w:rsidP="00A56473">
                                  <w:pPr>
                                    <w:rPr>
                                      <w:sz w:val="12"/>
                                      <w:szCs w:val="14"/>
                                      <w:lang w:val="en-IN"/>
                                    </w:rPr>
                                  </w:pPr>
                                </w:p>
                                <w:p w14:paraId="0AB6D7B1" w14:textId="20A1E29E" w:rsidR="00351ABB" w:rsidRDefault="008750A3" w:rsidP="002D7CE4">
                                  <w:pPr>
                                    <w:rPr>
                                      <w:lang w:val="en-IN"/>
                                    </w:rPr>
                                  </w:pPr>
                                  <w:r w:rsidRPr="00351ABB">
                                    <w:rPr>
                                      <w:lang w:val="en-IN"/>
                                    </w:rPr>
                                    <w:t>E</w:t>
                                  </w:r>
                                  <w:r w:rsidRPr="00316230">
                                    <w:rPr>
                                      <w:lang w:val="en-IN"/>
                                    </w:rPr>
                                    <w:t>fficient in terms of the number of bits used.</w:t>
                                  </w:r>
                                </w:p>
                                <w:p w14:paraId="6DD3AF66" w14:textId="77777777" w:rsidR="00351ABB" w:rsidRPr="00351ABB" w:rsidRDefault="00351ABB" w:rsidP="002D7CE4">
                                  <w:pPr>
                                    <w:rPr>
                                      <w:sz w:val="10"/>
                                      <w:szCs w:val="12"/>
                                      <w:lang w:val="en-IN"/>
                                    </w:rPr>
                                  </w:pPr>
                                </w:p>
                                <w:p w14:paraId="3CC46E4F" w14:textId="2574BE57" w:rsidR="008750A3" w:rsidRPr="002D7CE4" w:rsidRDefault="008750A3" w:rsidP="002D7CE4">
                                  <w:pPr>
                                    <w:rPr>
                                      <w:lang w:val="en-IN"/>
                                    </w:rPr>
                                  </w:pPr>
                                  <w:r w:rsidRPr="002D7CE4">
                                    <w:rPr>
                                      <w:lang w:val="en-IN"/>
                                    </w:rPr>
                                    <w:t>May result in complex next-state and output logic.</w:t>
                                  </w:r>
                                </w:p>
                                <w:p w14:paraId="680BB39F" w14:textId="77777777" w:rsidR="008750A3" w:rsidRPr="00A56473" w:rsidRDefault="008750A3" w:rsidP="00A56473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  <w:p w14:paraId="15A598A9" w14:textId="77777777" w:rsidR="008750A3" w:rsidRPr="00A56473" w:rsidRDefault="008750A3" w:rsidP="00A56473">
                                  <w:pPr>
                                    <w:rPr>
                                      <w:sz w:val="18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14:paraId="1B0CA135" w14:textId="77777777" w:rsidR="008750A3" w:rsidRPr="00316230" w:rsidRDefault="008750A3" w:rsidP="00316230">
                                  <w:pPr>
                                    <w:rPr>
                                      <w:lang w:val="en-IN"/>
                                    </w:rPr>
                                  </w:pPr>
                                  <w:r w:rsidRPr="00316230">
                                    <w:rPr>
                                      <w:lang w:val="en-IN"/>
                                    </w:rPr>
                                    <w:t>Consecutive states differ by only one bit.</w:t>
                                  </w:r>
                                </w:p>
                                <w:p w14:paraId="06B95911" w14:textId="77777777" w:rsidR="008750A3" w:rsidRDefault="008750A3" w:rsidP="00DE05CB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  <w:p w14:paraId="08E53DA6" w14:textId="5A095DF6" w:rsidR="008750A3" w:rsidRPr="00F12E23" w:rsidRDefault="008750A3" w:rsidP="00F12E23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R</w:t>
                                  </w:r>
                                  <w:r w:rsidRPr="00F12E23">
                                    <w:rPr>
                                      <w:lang w:val="en-IN"/>
                                    </w:rPr>
                                    <w:t>educes the risk of glitches during state transitions.</w:t>
                                  </w:r>
                                </w:p>
                                <w:p w14:paraId="0CDE501B" w14:textId="77777777" w:rsidR="008750A3" w:rsidRDefault="008750A3" w:rsidP="00DE05CB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14:paraId="5F8F7A21" w14:textId="77777777" w:rsidR="008750A3" w:rsidRDefault="008750A3" w:rsidP="00F12E23">
                                  <w:pPr>
                                    <w:rPr>
                                      <w:lang w:val="en-IN"/>
                                    </w:rPr>
                                  </w:pPr>
                                  <w:r w:rsidRPr="00F12E23">
                                    <w:rPr>
                                      <w:lang w:val="en-IN"/>
                                    </w:rPr>
                                    <w:t>Each state is represented by a single bit set to 1, while all others are 0.</w:t>
                                  </w:r>
                                </w:p>
                                <w:p w14:paraId="3566C6C6" w14:textId="77777777" w:rsidR="00351ABB" w:rsidRPr="00F12E23" w:rsidRDefault="00351ABB" w:rsidP="00F12E23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  <w:p w14:paraId="31D5C258" w14:textId="77777777" w:rsidR="008750A3" w:rsidRPr="00753363" w:rsidRDefault="008750A3" w:rsidP="00753363">
                                  <w:pPr>
                                    <w:rPr>
                                      <w:lang w:val="en-IN"/>
                                    </w:rPr>
                                  </w:pPr>
                                  <w:r w:rsidRPr="00753363">
                                    <w:rPr>
                                      <w:lang w:val="en-IN"/>
                                    </w:rPr>
                                    <w:t>Simplifies state transition logic at the cost of more flip-flops.</w:t>
                                  </w:r>
                                </w:p>
                                <w:p w14:paraId="47B3E4F0" w14:textId="77777777" w:rsidR="008750A3" w:rsidRDefault="008750A3" w:rsidP="00DE05CB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2" w:type="dxa"/>
                                </w:tcPr>
                                <w:p w14:paraId="0AD49D21" w14:textId="77777777" w:rsidR="008750A3" w:rsidRDefault="008750A3" w:rsidP="00753363">
                                  <w:pPr>
                                    <w:rPr>
                                      <w:lang w:val="en-IN"/>
                                    </w:rPr>
                                  </w:pPr>
                                  <w:r w:rsidRPr="00753363">
                                    <w:rPr>
                                      <w:lang w:val="en-IN"/>
                                    </w:rPr>
                                    <w:t>A circular shift register encoding where one bit shifts in each clock cycle.</w:t>
                                  </w:r>
                                </w:p>
                                <w:p w14:paraId="18A8F94C" w14:textId="77777777" w:rsidR="00351ABB" w:rsidRPr="00753363" w:rsidRDefault="00351ABB" w:rsidP="00753363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  <w:p w14:paraId="2F8434EB" w14:textId="77777777" w:rsidR="008750A3" w:rsidRPr="008750A3" w:rsidRDefault="008750A3" w:rsidP="008750A3">
                                  <w:pPr>
                                    <w:rPr>
                                      <w:lang w:val="en-IN"/>
                                    </w:rPr>
                                  </w:pPr>
                                  <w:r w:rsidRPr="008750A3">
                                    <w:rPr>
                                      <w:lang w:val="en-IN"/>
                                    </w:rPr>
                                    <w:t>Useful for specific cyclic or rotating FSMs.</w:t>
                                  </w:r>
                                </w:p>
                                <w:p w14:paraId="5B62AFD1" w14:textId="77777777" w:rsidR="008750A3" w:rsidRDefault="008750A3" w:rsidP="00DE05CB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4FA88F" w14:textId="77777777" w:rsidR="00E0043E" w:rsidRPr="00DE05CB" w:rsidRDefault="00E004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A3A" id="Text Box 30" o:spid="_x0000_s1028" type="#_x0000_t202" style="position:absolute;margin-left:-24.65pt;margin-top:6.55pt;width:589.2pt;height:148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" fillcolor="white [3201]" strokecolor="black [3200]" strokeweight="1pt">
                <v:textbox>
                  <w:txbxContent>
                    <w:p w14:paraId="26CF419F" w14:textId="671CFE98" w:rsidR="00E0043E" w:rsidRDefault="00E0043E" w:rsidP="00E0043E">
                      <w:pPr>
                        <w:rPr>
                          <w:lang w:val="en-IN"/>
                        </w:rPr>
                      </w:pPr>
                      <w:r w:rsidRPr="00E0043E">
                        <w:rPr>
                          <w:b/>
                          <w:bCs/>
                          <w:color w:val="4472C4" w:themeColor="accent1"/>
                          <w:lang w:val="en-IN"/>
                        </w:rPr>
                        <w:t>State Encoding Techniques</w:t>
                      </w:r>
                      <w:r w:rsidR="00351ABB">
                        <w:rPr>
                          <w:b/>
                          <w:bCs/>
                          <w:color w:val="4472C4" w:themeColor="accent1"/>
                          <w:lang w:val="en-IN"/>
                        </w:rPr>
                        <w:t>:</w:t>
                      </w:r>
                      <w:r w:rsidR="006574B3">
                        <w:rPr>
                          <w:b/>
                          <w:bCs/>
                          <w:color w:val="4472C4" w:themeColor="accent1"/>
                          <w:lang w:val="en-IN"/>
                        </w:rPr>
                        <w:t xml:space="preserve"> </w:t>
                      </w:r>
                      <w:r w:rsidRPr="00E0043E">
                        <w:rPr>
                          <w:lang w:val="en-IN"/>
                        </w:rPr>
                        <w:t>When implementing FSMs, states must be assigned binary code</w:t>
                      </w:r>
                      <w:r w:rsidR="002D7CE4">
                        <w:rPr>
                          <w:lang w:val="en-IN"/>
                        </w:rPr>
                        <w:t>.</w:t>
                      </w:r>
                    </w:p>
                    <w:p w14:paraId="3922551B" w14:textId="77777777" w:rsidR="00351ABB" w:rsidRPr="00E0043E" w:rsidRDefault="00351ABB" w:rsidP="00E0043E">
                      <w:pPr>
                        <w:rPr>
                          <w:b/>
                          <w:bCs/>
                          <w:color w:val="4472C4" w:themeColor="accent1"/>
                          <w:sz w:val="8"/>
                          <w:szCs w:val="10"/>
                          <w:lang w:val="en-I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2"/>
                        <w:gridCol w:w="2842"/>
                        <w:gridCol w:w="2842"/>
                        <w:gridCol w:w="2842"/>
                      </w:tblGrid>
                      <w:tr w:rsidR="008750A3" w14:paraId="3A24177B" w14:textId="77777777" w:rsidTr="008750A3">
                        <w:trPr>
                          <w:trHeight w:val="219"/>
                        </w:trPr>
                        <w:tc>
                          <w:tcPr>
                            <w:tcW w:w="2842" w:type="dxa"/>
                          </w:tcPr>
                          <w:p w14:paraId="22DA312E" w14:textId="1EFA1D6D" w:rsidR="008750A3" w:rsidRDefault="008750A3" w:rsidP="00DE05C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Binary encoding</w:t>
                            </w:r>
                          </w:p>
                        </w:tc>
                        <w:tc>
                          <w:tcPr>
                            <w:tcW w:w="2842" w:type="dxa"/>
                          </w:tcPr>
                          <w:p w14:paraId="279D7B71" w14:textId="7AE4E7A0" w:rsidR="008750A3" w:rsidRDefault="008750A3" w:rsidP="00DE05C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Gray code encoding</w:t>
                            </w:r>
                          </w:p>
                        </w:tc>
                        <w:tc>
                          <w:tcPr>
                            <w:tcW w:w="2842" w:type="dxa"/>
                          </w:tcPr>
                          <w:p w14:paraId="5F956DB3" w14:textId="509D651E" w:rsidR="008750A3" w:rsidRDefault="008750A3" w:rsidP="00DE05C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One-hot Encoding</w:t>
                            </w:r>
                          </w:p>
                        </w:tc>
                        <w:tc>
                          <w:tcPr>
                            <w:tcW w:w="2842" w:type="dxa"/>
                          </w:tcPr>
                          <w:p w14:paraId="029E4918" w14:textId="6ADAFC14" w:rsidR="008750A3" w:rsidRDefault="008750A3" w:rsidP="00DE05C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Johnson Encoding</w:t>
                            </w:r>
                          </w:p>
                        </w:tc>
                      </w:tr>
                      <w:tr w:rsidR="008750A3" w14:paraId="34F2DAA0" w14:textId="77777777" w:rsidTr="008750A3">
                        <w:trPr>
                          <w:trHeight w:val="1968"/>
                        </w:trPr>
                        <w:tc>
                          <w:tcPr>
                            <w:tcW w:w="2842" w:type="dxa"/>
                          </w:tcPr>
                          <w:p w14:paraId="25E326D6" w14:textId="3FC51A03" w:rsidR="008750A3" w:rsidRDefault="008750A3" w:rsidP="00A56473">
                            <w:pPr>
                              <w:rPr>
                                <w:lang w:val="en-IN"/>
                              </w:rPr>
                            </w:pPr>
                            <w:r w:rsidRPr="00A56473">
                              <w:rPr>
                                <w:lang w:val="en-IN"/>
                              </w:rPr>
                              <w:t>Each state is represented by a binary number.</w:t>
                            </w:r>
                          </w:p>
                          <w:p w14:paraId="4CDADAC9" w14:textId="77777777" w:rsidR="00351ABB" w:rsidRPr="00351ABB" w:rsidRDefault="00351ABB" w:rsidP="00A56473">
                            <w:pPr>
                              <w:rPr>
                                <w:sz w:val="12"/>
                                <w:szCs w:val="14"/>
                                <w:lang w:val="en-IN"/>
                              </w:rPr>
                            </w:pPr>
                          </w:p>
                          <w:p w14:paraId="0AB6D7B1" w14:textId="20A1E29E" w:rsidR="00351ABB" w:rsidRDefault="008750A3" w:rsidP="002D7CE4">
                            <w:pPr>
                              <w:rPr>
                                <w:lang w:val="en-IN"/>
                              </w:rPr>
                            </w:pPr>
                            <w:r w:rsidRPr="00351ABB">
                              <w:rPr>
                                <w:lang w:val="en-IN"/>
                              </w:rPr>
                              <w:t>E</w:t>
                            </w:r>
                            <w:r w:rsidRPr="00316230">
                              <w:rPr>
                                <w:lang w:val="en-IN"/>
                              </w:rPr>
                              <w:t>fficient in terms of the number of bits used.</w:t>
                            </w:r>
                          </w:p>
                          <w:p w14:paraId="6DD3AF66" w14:textId="77777777" w:rsidR="00351ABB" w:rsidRPr="00351ABB" w:rsidRDefault="00351ABB" w:rsidP="002D7CE4">
                            <w:pPr>
                              <w:rPr>
                                <w:sz w:val="10"/>
                                <w:szCs w:val="12"/>
                                <w:lang w:val="en-IN"/>
                              </w:rPr>
                            </w:pPr>
                          </w:p>
                          <w:p w14:paraId="3CC46E4F" w14:textId="2574BE57" w:rsidR="008750A3" w:rsidRPr="002D7CE4" w:rsidRDefault="008750A3" w:rsidP="002D7CE4">
                            <w:pPr>
                              <w:rPr>
                                <w:lang w:val="en-IN"/>
                              </w:rPr>
                            </w:pPr>
                            <w:r w:rsidRPr="002D7CE4">
                              <w:rPr>
                                <w:lang w:val="en-IN"/>
                              </w:rPr>
                              <w:t>May result in complex next-state and output logic.</w:t>
                            </w:r>
                          </w:p>
                          <w:p w14:paraId="680BB39F" w14:textId="77777777" w:rsidR="008750A3" w:rsidRPr="00A56473" w:rsidRDefault="008750A3" w:rsidP="00A5647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5A598A9" w14:textId="77777777" w:rsidR="008750A3" w:rsidRPr="00A56473" w:rsidRDefault="008750A3" w:rsidP="00A56473">
                            <w:pPr>
                              <w:rPr>
                                <w:sz w:val="18"/>
                                <w:szCs w:val="20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842" w:type="dxa"/>
                          </w:tcPr>
                          <w:p w14:paraId="1B0CA135" w14:textId="77777777" w:rsidR="008750A3" w:rsidRPr="00316230" w:rsidRDefault="008750A3" w:rsidP="00316230">
                            <w:pPr>
                              <w:rPr>
                                <w:lang w:val="en-IN"/>
                              </w:rPr>
                            </w:pPr>
                            <w:r w:rsidRPr="00316230">
                              <w:rPr>
                                <w:lang w:val="en-IN"/>
                              </w:rPr>
                              <w:t>Consecutive states differ by only one bit.</w:t>
                            </w:r>
                          </w:p>
                          <w:p w14:paraId="06B95911" w14:textId="77777777" w:rsidR="008750A3" w:rsidRDefault="008750A3" w:rsidP="00DE05C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8E53DA6" w14:textId="5A095DF6" w:rsidR="008750A3" w:rsidRPr="00F12E23" w:rsidRDefault="008750A3" w:rsidP="00F12E2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</w:t>
                            </w:r>
                            <w:r w:rsidRPr="00F12E23">
                              <w:rPr>
                                <w:lang w:val="en-IN"/>
                              </w:rPr>
                              <w:t>educes the risk of glitches during state transitions.</w:t>
                            </w:r>
                          </w:p>
                          <w:p w14:paraId="0CDE501B" w14:textId="77777777" w:rsidR="008750A3" w:rsidRDefault="008750A3" w:rsidP="00DE05CB">
                            <w:pPr>
                              <w:rPr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842" w:type="dxa"/>
                          </w:tcPr>
                          <w:p w14:paraId="5F8F7A21" w14:textId="77777777" w:rsidR="008750A3" w:rsidRDefault="008750A3" w:rsidP="00F12E23">
                            <w:pPr>
                              <w:rPr>
                                <w:lang w:val="en-IN"/>
                              </w:rPr>
                            </w:pPr>
                            <w:r w:rsidRPr="00F12E23">
                              <w:rPr>
                                <w:lang w:val="en-IN"/>
                              </w:rPr>
                              <w:t>Each state is represented by a single bit set to 1, while all others are 0.</w:t>
                            </w:r>
                          </w:p>
                          <w:p w14:paraId="3566C6C6" w14:textId="77777777" w:rsidR="00351ABB" w:rsidRPr="00F12E23" w:rsidRDefault="00351ABB" w:rsidP="00F12E2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1D5C258" w14:textId="77777777" w:rsidR="008750A3" w:rsidRPr="00753363" w:rsidRDefault="008750A3" w:rsidP="00753363">
                            <w:pPr>
                              <w:rPr>
                                <w:lang w:val="en-IN"/>
                              </w:rPr>
                            </w:pPr>
                            <w:r w:rsidRPr="00753363">
                              <w:rPr>
                                <w:lang w:val="en-IN"/>
                              </w:rPr>
                              <w:t>Simplifies state transition logic at the cost of more flip-flops.</w:t>
                            </w:r>
                          </w:p>
                          <w:p w14:paraId="47B3E4F0" w14:textId="77777777" w:rsidR="008750A3" w:rsidRDefault="008750A3" w:rsidP="00DE05CB">
                            <w:pPr>
                              <w:rPr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2842" w:type="dxa"/>
                          </w:tcPr>
                          <w:p w14:paraId="0AD49D21" w14:textId="77777777" w:rsidR="008750A3" w:rsidRDefault="008750A3" w:rsidP="00753363">
                            <w:pPr>
                              <w:rPr>
                                <w:lang w:val="en-IN"/>
                              </w:rPr>
                            </w:pPr>
                            <w:r w:rsidRPr="00753363">
                              <w:rPr>
                                <w:lang w:val="en-IN"/>
                              </w:rPr>
                              <w:t>A circular shift register encoding where one bit shifts in each clock cycle.</w:t>
                            </w:r>
                          </w:p>
                          <w:p w14:paraId="18A8F94C" w14:textId="77777777" w:rsidR="00351ABB" w:rsidRPr="00753363" w:rsidRDefault="00351ABB" w:rsidP="00753363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F8434EB" w14:textId="77777777" w:rsidR="008750A3" w:rsidRPr="008750A3" w:rsidRDefault="008750A3" w:rsidP="008750A3">
                            <w:pPr>
                              <w:rPr>
                                <w:lang w:val="en-IN"/>
                              </w:rPr>
                            </w:pPr>
                            <w:r w:rsidRPr="008750A3">
                              <w:rPr>
                                <w:lang w:val="en-IN"/>
                              </w:rPr>
                              <w:t>Useful for specific cyclic or rotating FSMs.</w:t>
                            </w:r>
                          </w:p>
                          <w:p w14:paraId="5B62AFD1" w14:textId="77777777" w:rsidR="008750A3" w:rsidRDefault="008750A3" w:rsidP="00DE05CB">
                            <w:pPr>
                              <w:rPr>
                                <w:lang w:val="en-IN"/>
                              </w:rPr>
                            </w:pPr>
                          </w:p>
                        </w:tc>
                      </w:tr>
                    </w:tbl>
                    <w:p w14:paraId="404FA88F" w14:textId="77777777" w:rsidR="00E0043E" w:rsidRPr="00DE05CB" w:rsidRDefault="00E0043E"/>
                  </w:txbxContent>
                </v:textbox>
              </v:shape>
            </w:pict>
          </mc:Fallback>
        </mc:AlternateContent>
      </w:r>
    </w:p>
    <w:p w14:paraId="31B94EF3" w14:textId="6FE0CFB3" w:rsidR="00C16398" w:rsidRDefault="00C16398" w:rsidP="00C16398">
      <w:pPr>
        <w:rPr>
          <w:lang w:val="en-IN"/>
        </w:rPr>
      </w:pPr>
    </w:p>
    <w:p w14:paraId="56EF84E6" w14:textId="32A9931C" w:rsidR="00C16398" w:rsidRDefault="00C16398" w:rsidP="00C16398">
      <w:pPr>
        <w:rPr>
          <w:lang w:val="en-IN"/>
        </w:rPr>
      </w:pPr>
    </w:p>
    <w:p w14:paraId="13620A8A" w14:textId="298868F4" w:rsidR="00C16398" w:rsidRDefault="00C16398" w:rsidP="00C16398">
      <w:pPr>
        <w:rPr>
          <w:lang w:val="en-IN"/>
        </w:rPr>
      </w:pPr>
    </w:p>
    <w:p w14:paraId="7BA9F675" w14:textId="77777777" w:rsidR="00C16398" w:rsidRDefault="00C16398" w:rsidP="00C16398">
      <w:pPr>
        <w:rPr>
          <w:lang w:val="en-IN"/>
        </w:rPr>
      </w:pPr>
    </w:p>
    <w:p w14:paraId="1C3FEB54" w14:textId="77777777" w:rsidR="00C16398" w:rsidRDefault="00C16398" w:rsidP="00C16398">
      <w:pPr>
        <w:rPr>
          <w:lang w:val="en-IN"/>
        </w:rPr>
      </w:pPr>
    </w:p>
    <w:p w14:paraId="6A456EA8" w14:textId="77777777" w:rsidR="00C16398" w:rsidRDefault="00C16398" w:rsidP="00C16398">
      <w:pPr>
        <w:rPr>
          <w:lang w:val="en-IN"/>
        </w:rPr>
      </w:pPr>
    </w:p>
    <w:p w14:paraId="63761358" w14:textId="77777777" w:rsidR="00C16398" w:rsidRDefault="00C16398" w:rsidP="00C16398">
      <w:pPr>
        <w:rPr>
          <w:lang w:val="en-IN"/>
        </w:rPr>
      </w:pPr>
    </w:p>
    <w:p w14:paraId="4337156A" w14:textId="77777777" w:rsidR="00C16398" w:rsidRDefault="00C16398" w:rsidP="00C16398">
      <w:pPr>
        <w:rPr>
          <w:lang w:val="en-IN"/>
        </w:rPr>
      </w:pPr>
    </w:p>
    <w:p w14:paraId="513EF304" w14:textId="77777777" w:rsidR="00C16398" w:rsidRDefault="00C16398" w:rsidP="00C16398">
      <w:pPr>
        <w:rPr>
          <w:lang w:val="en-IN"/>
        </w:rPr>
      </w:pPr>
    </w:p>
    <w:p w14:paraId="00423104" w14:textId="7829A0EE" w:rsidR="00C16398" w:rsidRDefault="003C6FDF" w:rsidP="00C16398">
      <w:pPr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1FFC1A" wp14:editId="44E67B36">
                <wp:simplePos x="0" y="0"/>
                <wp:positionH relativeFrom="column">
                  <wp:posOffset>4988103</wp:posOffset>
                </wp:positionH>
                <wp:positionV relativeFrom="paragraph">
                  <wp:posOffset>107050</wp:posOffset>
                </wp:positionV>
                <wp:extent cx="2073910" cy="4921321"/>
                <wp:effectExtent l="0" t="0" r="21590" b="12700"/>
                <wp:wrapNone/>
                <wp:docPr id="75660063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492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94D6B" w14:textId="77777777" w:rsidR="00CB5AEC" w:rsidRDefault="00CB5AEC" w:rsidP="00CB5AEC">
                            <w:r>
                              <w:t>module sequence_detector_1011 (</w:t>
                            </w:r>
                          </w:p>
                          <w:p w14:paraId="400BF27D" w14:textId="77777777" w:rsidR="00CB5AEC" w:rsidRDefault="00CB5AEC" w:rsidP="00CB5AEC">
                            <w:r>
                              <w:t xml:space="preserve">    input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5627F8D" w14:textId="77777777" w:rsidR="00CB5AEC" w:rsidRDefault="00CB5AEC" w:rsidP="00CB5AEC">
                            <w:r>
                              <w:t xml:space="preserve">    input reset,</w:t>
                            </w:r>
                          </w:p>
                          <w:p w14:paraId="4EC40B67" w14:textId="77777777" w:rsidR="00CB5AEC" w:rsidRDefault="00CB5AEC" w:rsidP="00CB5AEC">
                            <w:r>
                              <w:t xml:space="preserve">    input din,</w:t>
                            </w:r>
                          </w:p>
                          <w:p w14:paraId="51F65DB0" w14:textId="77777777" w:rsidR="00CB5AEC" w:rsidRDefault="00CB5AEC" w:rsidP="00CB5AEC">
                            <w:r>
                              <w:t xml:space="preserve">    output reg </w:t>
                            </w:r>
                            <w:proofErr w:type="spellStart"/>
                            <w:r>
                              <w:t>dout</w:t>
                            </w:r>
                            <w:proofErr w:type="spellEnd"/>
                          </w:p>
                          <w:p w14:paraId="7374F8A9" w14:textId="77777777" w:rsidR="00CB5AEC" w:rsidRDefault="00CB5AEC" w:rsidP="00CB5AEC">
                            <w:r>
                              <w:t>);</w:t>
                            </w:r>
                          </w:p>
                          <w:p w14:paraId="3873A706" w14:textId="77777777" w:rsidR="009F05FD" w:rsidRDefault="00CB5AEC" w:rsidP="00CB5AEC">
                            <w:r>
                              <w:t xml:space="preserve"> typedef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reg [2:0] {</w:t>
                            </w:r>
                            <w:r w:rsidR="009F05FD">
                              <w:t>S</w:t>
                            </w:r>
                            <w:proofErr w:type="gramStart"/>
                            <w:r w:rsidR="009F05FD">
                              <w:t>0,S</w:t>
                            </w:r>
                            <w:proofErr w:type="gramEnd"/>
                            <w:r w:rsidR="009F05FD">
                              <w:t>1,S2,S3,S4</w:t>
                            </w:r>
                            <w:r>
                              <w:t xml:space="preserve">} </w:t>
                            </w:r>
                            <w:proofErr w:type="spellStart"/>
                            <w:r>
                              <w:t>state_t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CF577B" w14:textId="65C856C4" w:rsidR="00CB5AEC" w:rsidRDefault="00CB5AEC" w:rsidP="00CB5AEC">
                            <w:r>
                              <w:t xml:space="preserve"> </w:t>
                            </w:r>
                            <w:proofErr w:type="spellStart"/>
                            <w:r>
                              <w:t>state_t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; 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) begi</w:t>
                            </w:r>
                            <w:r w:rsidR="00DA5116">
                              <w:t>n</w:t>
                            </w:r>
                          </w:p>
                          <w:p w14:paraId="405BE459" w14:textId="77777777" w:rsidR="00CB5AEC" w:rsidRDefault="00CB5AEC" w:rsidP="00CB5AEC">
                            <w:r>
                              <w:t xml:space="preserve">        if (reset)</w:t>
                            </w:r>
                          </w:p>
                          <w:p w14:paraId="2053FBEE" w14:textId="77777777" w:rsidR="00CB5AEC" w:rsidRDefault="00CB5AEC" w:rsidP="00CB5AE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 xml:space="preserve"> &lt;= S0;</w:t>
                            </w:r>
                          </w:p>
                          <w:p w14:paraId="50F4ABE2" w14:textId="77777777" w:rsidR="00CB5AEC" w:rsidRDefault="00CB5AEC" w:rsidP="00CB5AEC">
                            <w:r>
                              <w:t xml:space="preserve">        else</w:t>
                            </w:r>
                          </w:p>
                          <w:p w14:paraId="5572CF72" w14:textId="77777777" w:rsidR="00CB5AEC" w:rsidRDefault="00CB5AEC" w:rsidP="00CB5AE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C00BE18" w14:textId="77777777" w:rsidR="003C6FDF" w:rsidRDefault="00CB5AEC" w:rsidP="00CB5AEC">
                            <w:r>
                              <w:t xml:space="preserve">    end</w:t>
                            </w:r>
                          </w:p>
                          <w:p w14:paraId="6F5C9F8D" w14:textId="67F0CD4C" w:rsidR="00CB5AEC" w:rsidRDefault="00CB5AEC" w:rsidP="00CB5AEC">
                            <w:r>
                              <w:t xml:space="preserve"> 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>*) begin</w:t>
                            </w:r>
                          </w:p>
                          <w:p w14:paraId="4F61CB79" w14:textId="77777777" w:rsidR="00CB5AEC" w:rsidRDefault="00CB5AEC" w:rsidP="00CB5AEC">
                            <w:r>
                              <w:t xml:space="preserve">        case (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5C7C67B" w14:textId="3E5D8412" w:rsidR="00CB5AEC" w:rsidRDefault="00CB5AEC" w:rsidP="00CB5AEC">
                            <w:r>
                              <w:t xml:space="preserve">        S0: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din ?</w:t>
                            </w:r>
                            <w:proofErr w:type="gramEnd"/>
                            <w:r>
                              <w:t xml:space="preserve"> S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S0;</w:t>
                            </w:r>
                          </w:p>
                          <w:p w14:paraId="6BABAF7A" w14:textId="77777777" w:rsidR="00DA5116" w:rsidRDefault="00CB5AEC" w:rsidP="00CB5AEC">
                            <w:r>
                              <w:t xml:space="preserve">       S1: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din ?</w:t>
                            </w:r>
                            <w:proofErr w:type="gramEnd"/>
                            <w:r>
                              <w:t xml:space="preserve"> S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S2;</w:t>
                            </w:r>
                          </w:p>
                          <w:p w14:paraId="35578E89" w14:textId="77777777" w:rsidR="00DA5116" w:rsidRDefault="00CB5AEC" w:rsidP="00CB5AEC">
                            <w:r>
                              <w:t xml:space="preserve">       S2: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din ?</w:t>
                            </w:r>
                            <w:proofErr w:type="gramEnd"/>
                            <w:r>
                              <w:t xml:space="preserve"> S</w:t>
                            </w:r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S0;</w:t>
                            </w:r>
                          </w:p>
                          <w:p w14:paraId="5525989F" w14:textId="77777777" w:rsidR="007126D8" w:rsidRDefault="00CB5AEC" w:rsidP="00CB5AEC">
                            <w:r>
                              <w:t xml:space="preserve">       S3: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din ?</w:t>
                            </w:r>
                            <w:proofErr w:type="gramEnd"/>
                            <w:r>
                              <w:t xml:space="preserve"> S</w:t>
                            </w:r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S2</w:t>
                            </w:r>
                            <w:r w:rsidR="007126D8">
                              <w:t>;</w:t>
                            </w:r>
                          </w:p>
                          <w:p w14:paraId="6A9BF496" w14:textId="6CCFD764" w:rsidR="00CB5AEC" w:rsidRDefault="00CB5AEC" w:rsidP="00CB5AEC">
                            <w:r>
                              <w:t xml:space="preserve">       S4: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din ?</w:t>
                            </w:r>
                            <w:proofErr w:type="gramEnd"/>
                            <w:r>
                              <w:t xml:space="preserve"> S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S2;</w:t>
                            </w:r>
                          </w:p>
                          <w:p w14:paraId="1DFCCD01" w14:textId="3B51ABF8" w:rsidR="00CB5AEC" w:rsidRDefault="00CB5AEC" w:rsidP="00CB5AEC">
                            <w:r>
                              <w:t xml:space="preserve">    default: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S</w:t>
                            </w:r>
                            <w:proofErr w:type="gramStart"/>
                            <w:r>
                              <w:t xml:space="preserve">0;   </w:t>
                            </w:r>
                            <w:proofErr w:type="gramEnd"/>
                            <w:r>
                              <w:t xml:space="preserve">  e</w:t>
                            </w:r>
                            <w:proofErr w:type="spellStart"/>
                            <w:r>
                              <w:t>ndcase</w:t>
                            </w:r>
                            <w:proofErr w:type="spellEnd"/>
                          </w:p>
                          <w:p w14:paraId="41D13ACC" w14:textId="77777777" w:rsidR="007126D8" w:rsidRDefault="00CB5AEC" w:rsidP="00CB5AEC">
                            <w:r>
                              <w:t xml:space="preserve">    end</w:t>
                            </w:r>
                          </w:p>
                          <w:p w14:paraId="75FE2C52" w14:textId="77777777" w:rsidR="006E2463" w:rsidRDefault="00CB5AEC" w:rsidP="00CB5AEC">
                            <w:r>
                              <w:t xml:space="preserve">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>*) begin</w:t>
                            </w:r>
                          </w:p>
                          <w:p w14:paraId="6BC11484" w14:textId="7686923B" w:rsidR="00CB5AEC" w:rsidRDefault="006E2463" w:rsidP="00CB5AEC">
                            <w:r>
                              <w:t xml:space="preserve">    </w:t>
                            </w:r>
                            <w:proofErr w:type="spellStart"/>
                            <w:r w:rsidR="00CB5AEC">
                              <w:t>dout</w:t>
                            </w:r>
                            <w:proofErr w:type="spellEnd"/>
                            <w:r w:rsidR="00CB5AEC">
                              <w:t xml:space="preserve"> = (</w:t>
                            </w:r>
                            <w:proofErr w:type="spellStart"/>
                            <w:r w:rsidR="00CB5AEC">
                              <w:t>current_state</w:t>
                            </w:r>
                            <w:proofErr w:type="spellEnd"/>
                            <w:r w:rsidR="00CB5AEC">
                              <w:t xml:space="preserve"> == S3 &amp;&amp; din == 1'b1);</w:t>
                            </w:r>
                          </w:p>
                          <w:p w14:paraId="627B100B" w14:textId="77777777" w:rsidR="006E2463" w:rsidRDefault="00CB5AEC" w:rsidP="00CB5AEC">
                            <w:r>
                              <w:t xml:space="preserve">    end</w:t>
                            </w:r>
                          </w:p>
                          <w:p w14:paraId="7CEA2CA4" w14:textId="2ECBFB79" w:rsidR="009B65B1" w:rsidRDefault="00CB5AEC" w:rsidP="00CB5AEC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FC1A" id="Text Box 38" o:spid="_x0000_s1029" type="#_x0000_t202" style="position:absolute;margin-left:392.75pt;margin-top:8.45pt;width:163.3pt;height:38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" fillcolor="white [3201]" strokeweight=".5pt">
                <v:textbox>
                  <w:txbxContent>
                    <w:p w14:paraId="7EA94D6B" w14:textId="77777777" w:rsidR="00CB5AEC" w:rsidRDefault="00CB5AEC" w:rsidP="00CB5AEC">
                      <w:r>
                        <w:t>module sequence_detector_1011 (</w:t>
                      </w:r>
                    </w:p>
                    <w:p w14:paraId="400BF27D" w14:textId="77777777" w:rsidR="00CB5AEC" w:rsidRDefault="00CB5AEC" w:rsidP="00CB5AEC">
                      <w:r>
                        <w:t xml:space="preserve">    input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,</w:t>
                      </w:r>
                    </w:p>
                    <w:p w14:paraId="25627F8D" w14:textId="77777777" w:rsidR="00CB5AEC" w:rsidRDefault="00CB5AEC" w:rsidP="00CB5AEC">
                      <w:r>
                        <w:t xml:space="preserve">    input reset,</w:t>
                      </w:r>
                    </w:p>
                    <w:p w14:paraId="4EC40B67" w14:textId="77777777" w:rsidR="00CB5AEC" w:rsidRDefault="00CB5AEC" w:rsidP="00CB5AEC">
                      <w:r>
                        <w:t xml:space="preserve">    input din,</w:t>
                      </w:r>
                    </w:p>
                    <w:p w14:paraId="51F65DB0" w14:textId="77777777" w:rsidR="00CB5AEC" w:rsidRDefault="00CB5AEC" w:rsidP="00CB5AEC">
                      <w:r>
                        <w:t xml:space="preserve">    output reg </w:t>
                      </w:r>
                      <w:proofErr w:type="spellStart"/>
                      <w:r>
                        <w:t>dout</w:t>
                      </w:r>
                      <w:proofErr w:type="spellEnd"/>
                    </w:p>
                    <w:p w14:paraId="7374F8A9" w14:textId="77777777" w:rsidR="00CB5AEC" w:rsidRDefault="00CB5AEC" w:rsidP="00CB5AEC">
                      <w:r>
                        <w:t>);</w:t>
                      </w:r>
                    </w:p>
                    <w:p w14:paraId="3873A706" w14:textId="77777777" w:rsidR="009F05FD" w:rsidRDefault="00CB5AEC" w:rsidP="00CB5AEC">
                      <w:r>
                        <w:t xml:space="preserve"> typedef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reg [2:0] {</w:t>
                      </w:r>
                      <w:r w:rsidR="009F05FD">
                        <w:t>S</w:t>
                      </w:r>
                      <w:proofErr w:type="gramStart"/>
                      <w:r w:rsidR="009F05FD">
                        <w:t>0,S</w:t>
                      </w:r>
                      <w:proofErr w:type="gramEnd"/>
                      <w:r w:rsidR="009F05FD">
                        <w:t>1,S2,S3,S4</w:t>
                      </w:r>
                      <w:r>
                        <w:t xml:space="preserve">} </w:t>
                      </w:r>
                      <w:proofErr w:type="spellStart"/>
                      <w:r>
                        <w:t>state_t</w:t>
                      </w:r>
                      <w:proofErr w:type="spellEnd"/>
                      <w:r>
                        <w:t>;</w:t>
                      </w:r>
                    </w:p>
                    <w:p w14:paraId="2FCF577B" w14:textId="65C856C4" w:rsidR="00CB5AEC" w:rsidRDefault="00CB5AEC" w:rsidP="00CB5AEC">
                      <w:r>
                        <w:t xml:space="preserve"> </w:t>
                      </w:r>
                      <w:proofErr w:type="spellStart"/>
                      <w:r>
                        <w:t>state_t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; 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) begi</w:t>
                      </w:r>
                      <w:r w:rsidR="00DA5116">
                        <w:t>n</w:t>
                      </w:r>
                    </w:p>
                    <w:p w14:paraId="405BE459" w14:textId="77777777" w:rsidR="00CB5AEC" w:rsidRDefault="00CB5AEC" w:rsidP="00CB5AEC">
                      <w:r>
                        <w:t xml:space="preserve">        if (reset)</w:t>
                      </w:r>
                    </w:p>
                    <w:p w14:paraId="2053FBEE" w14:textId="77777777" w:rsidR="00CB5AEC" w:rsidRDefault="00CB5AEC" w:rsidP="00CB5AEC">
                      <w:r>
                        <w:t xml:space="preserve">            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 xml:space="preserve"> &lt;= S0;</w:t>
                      </w:r>
                    </w:p>
                    <w:p w14:paraId="50F4ABE2" w14:textId="77777777" w:rsidR="00CB5AEC" w:rsidRDefault="00CB5AEC" w:rsidP="00CB5AEC">
                      <w:r>
                        <w:t xml:space="preserve">        else</w:t>
                      </w:r>
                    </w:p>
                    <w:p w14:paraId="5572CF72" w14:textId="77777777" w:rsidR="00CB5AEC" w:rsidRDefault="00CB5AEC" w:rsidP="00CB5AEC">
                      <w:r>
                        <w:t xml:space="preserve">            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>;</w:t>
                      </w:r>
                    </w:p>
                    <w:p w14:paraId="1C00BE18" w14:textId="77777777" w:rsidR="003C6FDF" w:rsidRDefault="00CB5AEC" w:rsidP="00CB5AEC">
                      <w:r>
                        <w:t xml:space="preserve">    end</w:t>
                      </w:r>
                    </w:p>
                    <w:p w14:paraId="6F5C9F8D" w14:textId="67F0CD4C" w:rsidR="00CB5AEC" w:rsidRDefault="00CB5AEC" w:rsidP="00CB5AEC">
                      <w:r>
                        <w:t xml:space="preserve"> 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>*) begin</w:t>
                      </w:r>
                    </w:p>
                    <w:p w14:paraId="4F61CB79" w14:textId="77777777" w:rsidR="00CB5AEC" w:rsidRDefault="00CB5AEC" w:rsidP="00CB5AEC">
                      <w:r>
                        <w:t xml:space="preserve">        case (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>)</w:t>
                      </w:r>
                    </w:p>
                    <w:p w14:paraId="75C7C67B" w14:textId="3E5D8412" w:rsidR="00CB5AEC" w:rsidRDefault="00CB5AEC" w:rsidP="00CB5AEC">
                      <w:r>
                        <w:t xml:space="preserve">        S0: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din ?</w:t>
                      </w:r>
                      <w:proofErr w:type="gramEnd"/>
                      <w:r>
                        <w:t xml:space="preserve"> S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S0;</w:t>
                      </w:r>
                    </w:p>
                    <w:p w14:paraId="6BABAF7A" w14:textId="77777777" w:rsidR="00DA5116" w:rsidRDefault="00CB5AEC" w:rsidP="00CB5AEC">
                      <w:r>
                        <w:t xml:space="preserve">       S1: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din ?</w:t>
                      </w:r>
                      <w:proofErr w:type="gramEnd"/>
                      <w:r>
                        <w:t xml:space="preserve"> S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S2;</w:t>
                      </w:r>
                    </w:p>
                    <w:p w14:paraId="35578E89" w14:textId="77777777" w:rsidR="00DA5116" w:rsidRDefault="00CB5AEC" w:rsidP="00CB5AEC">
                      <w:r>
                        <w:t xml:space="preserve">       S2: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din ?</w:t>
                      </w:r>
                      <w:proofErr w:type="gramEnd"/>
                      <w:r>
                        <w:t xml:space="preserve"> S</w:t>
                      </w:r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S0;</w:t>
                      </w:r>
                    </w:p>
                    <w:p w14:paraId="5525989F" w14:textId="77777777" w:rsidR="007126D8" w:rsidRDefault="00CB5AEC" w:rsidP="00CB5AEC">
                      <w:r>
                        <w:t xml:space="preserve">       S3: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din ?</w:t>
                      </w:r>
                      <w:proofErr w:type="gramEnd"/>
                      <w:r>
                        <w:t xml:space="preserve"> S</w:t>
                      </w:r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S2</w:t>
                      </w:r>
                      <w:r w:rsidR="007126D8">
                        <w:t>;</w:t>
                      </w:r>
                    </w:p>
                    <w:p w14:paraId="6A9BF496" w14:textId="6CCFD764" w:rsidR="00CB5AEC" w:rsidRDefault="00CB5AEC" w:rsidP="00CB5AEC">
                      <w:r>
                        <w:t xml:space="preserve">       S4: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din ?</w:t>
                      </w:r>
                      <w:proofErr w:type="gramEnd"/>
                      <w:r>
                        <w:t xml:space="preserve"> S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S2;</w:t>
                      </w:r>
                    </w:p>
                    <w:p w14:paraId="1DFCCD01" w14:textId="3B51ABF8" w:rsidR="00CB5AEC" w:rsidRDefault="00CB5AEC" w:rsidP="00CB5AEC">
                      <w:r>
                        <w:t xml:space="preserve">    default: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S</w:t>
                      </w:r>
                      <w:proofErr w:type="gramStart"/>
                      <w:r>
                        <w:t xml:space="preserve">0;   </w:t>
                      </w:r>
                      <w:proofErr w:type="gramEnd"/>
                      <w:r>
                        <w:t xml:space="preserve">  e</w:t>
                      </w:r>
                      <w:proofErr w:type="spellStart"/>
                      <w:r>
                        <w:t>ndcase</w:t>
                      </w:r>
                      <w:proofErr w:type="spellEnd"/>
                    </w:p>
                    <w:p w14:paraId="41D13ACC" w14:textId="77777777" w:rsidR="007126D8" w:rsidRDefault="00CB5AEC" w:rsidP="00CB5AEC">
                      <w:r>
                        <w:t xml:space="preserve">    end</w:t>
                      </w:r>
                    </w:p>
                    <w:p w14:paraId="75FE2C52" w14:textId="77777777" w:rsidR="006E2463" w:rsidRDefault="00CB5AEC" w:rsidP="00CB5AEC">
                      <w:r>
                        <w:t xml:space="preserve">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>*) begin</w:t>
                      </w:r>
                    </w:p>
                    <w:p w14:paraId="6BC11484" w14:textId="7686923B" w:rsidR="00CB5AEC" w:rsidRDefault="006E2463" w:rsidP="00CB5AEC">
                      <w:r>
                        <w:t xml:space="preserve">    </w:t>
                      </w:r>
                      <w:proofErr w:type="spellStart"/>
                      <w:r w:rsidR="00CB5AEC">
                        <w:t>dout</w:t>
                      </w:r>
                      <w:proofErr w:type="spellEnd"/>
                      <w:r w:rsidR="00CB5AEC">
                        <w:t xml:space="preserve"> = (</w:t>
                      </w:r>
                      <w:proofErr w:type="spellStart"/>
                      <w:r w:rsidR="00CB5AEC">
                        <w:t>current_state</w:t>
                      </w:r>
                      <w:proofErr w:type="spellEnd"/>
                      <w:r w:rsidR="00CB5AEC">
                        <w:t xml:space="preserve"> == S3 &amp;&amp; din == 1'b1);</w:t>
                      </w:r>
                    </w:p>
                    <w:p w14:paraId="627B100B" w14:textId="77777777" w:rsidR="006E2463" w:rsidRDefault="00CB5AEC" w:rsidP="00CB5AEC">
                      <w:r>
                        <w:t xml:space="preserve">    end</w:t>
                      </w:r>
                    </w:p>
                    <w:p w14:paraId="7CEA2CA4" w14:textId="2ECBFB79" w:rsidR="009B65B1" w:rsidRDefault="00CB5AEC" w:rsidP="00CB5AEC"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814E90" wp14:editId="5176D403">
                <wp:simplePos x="0" y="0"/>
                <wp:positionH relativeFrom="column">
                  <wp:posOffset>3888769</wp:posOffset>
                </wp:positionH>
                <wp:positionV relativeFrom="paragraph">
                  <wp:posOffset>-57336</wp:posOffset>
                </wp:positionV>
                <wp:extent cx="1047571" cy="565079"/>
                <wp:effectExtent l="0" t="0" r="19685" b="26035"/>
                <wp:wrapNone/>
                <wp:docPr id="195624573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571" cy="565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9A093" w14:textId="52FB4725" w:rsidR="003C6FDF" w:rsidRDefault="003C6FD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MELAY</w:t>
                            </w:r>
                          </w:p>
                          <w:p w14:paraId="4EFE7163" w14:textId="5EFA92A2" w:rsidR="003C6FDF" w:rsidRPr="003C6FDF" w:rsidRDefault="003C6FD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NON- OVERLAPPING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4E90" id="Text Box 43" o:spid="_x0000_s1030" type="#_x0000_t202" style="position:absolute;margin-left:306.2pt;margin-top:-4.5pt;width:82.5pt;height:4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k4PAIAAIM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" fillcolor="white [3201]" strokeweight=".5pt">
                <v:textbox>
                  <w:txbxContent>
                    <w:p w14:paraId="3D39A093" w14:textId="52FB4725" w:rsidR="003C6FDF" w:rsidRDefault="003C6FD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MELAY</w:t>
                      </w:r>
                    </w:p>
                    <w:p w14:paraId="4EFE7163" w14:textId="5EFA92A2" w:rsidR="003C6FDF" w:rsidRPr="003C6FDF" w:rsidRDefault="003C6FD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NON- OVERLAPPING</w:t>
                      </w:r>
                    </w:p>
                  </w:txbxContent>
                </v:textbox>
              </v:shape>
            </w:pict>
          </mc:Fallback>
        </mc:AlternateContent>
      </w:r>
      <w:r w:rsidR="00C0421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B9F754" wp14:editId="3140B129">
                <wp:simplePos x="0" y="0"/>
                <wp:positionH relativeFrom="column">
                  <wp:posOffset>3837398</wp:posOffset>
                </wp:positionH>
                <wp:positionV relativeFrom="paragraph">
                  <wp:posOffset>-160077</wp:posOffset>
                </wp:positionV>
                <wp:extent cx="3256280" cy="9215741"/>
                <wp:effectExtent l="0" t="0" r="20320" b="24130"/>
                <wp:wrapNone/>
                <wp:docPr id="46306781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9215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B7327" w14:textId="77777777" w:rsidR="003C6FDF" w:rsidRDefault="003C6FDF"/>
                          <w:p w14:paraId="69346020" w14:textId="77777777" w:rsidR="003C6FDF" w:rsidRDefault="003C6FDF"/>
                          <w:p w14:paraId="79AAD6D9" w14:textId="77777777" w:rsidR="003C6FDF" w:rsidRDefault="003C6FDF"/>
                          <w:p w14:paraId="0D3364EB" w14:textId="77777777" w:rsidR="003C6FDF" w:rsidRDefault="003C6FDF"/>
                          <w:p w14:paraId="7AC6B137" w14:textId="2A014150" w:rsidR="00967365" w:rsidRDefault="00852A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EC4FF0" wp14:editId="0AFCA7E3">
                                  <wp:extent cx="1047712" cy="3215683"/>
                                  <wp:effectExtent l="0" t="0" r="635" b="3810"/>
                                  <wp:docPr id="1154215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42153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6373" cy="3242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F754" id="Text Box 37" o:spid="_x0000_s1031" type="#_x0000_t202" style="position:absolute;margin-left:302.15pt;margin-top:-12.6pt;width:256.4pt;height:72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" fillcolor="white [3201]" strokeweight=".5pt">
                <v:textbox>
                  <w:txbxContent>
                    <w:p w14:paraId="636B7327" w14:textId="77777777" w:rsidR="003C6FDF" w:rsidRDefault="003C6FDF"/>
                    <w:p w14:paraId="69346020" w14:textId="77777777" w:rsidR="003C6FDF" w:rsidRDefault="003C6FDF"/>
                    <w:p w14:paraId="79AAD6D9" w14:textId="77777777" w:rsidR="003C6FDF" w:rsidRDefault="003C6FDF"/>
                    <w:p w14:paraId="0D3364EB" w14:textId="77777777" w:rsidR="003C6FDF" w:rsidRDefault="003C6FDF"/>
                    <w:p w14:paraId="7AC6B137" w14:textId="2A014150" w:rsidR="00967365" w:rsidRDefault="00852A91">
                      <w:r>
                        <w:rPr>
                          <w:noProof/>
                        </w:rPr>
                        <w:drawing>
                          <wp:inline distT="0" distB="0" distL="0" distR="0" wp14:anchorId="34EC4FF0" wp14:editId="0AFCA7E3">
                            <wp:extent cx="1047712" cy="3215683"/>
                            <wp:effectExtent l="0" t="0" r="635" b="3810"/>
                            <wp:docPr id="11542153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42153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6373" cy="32422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421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46E271" wp14:editId="75DA3820">
                <wp:simplePos x="0" y="0"/>
                <wp:positionH relativeFrom="column">
                  <wp:posOffset>35960</wp:posOffset>
                </wp:positionH>
                <wp:positionV relativeFrom="paragraph">
                  <wp:posOffset>-36787</wp:posOffset>
                </wp:positionV>
                <wp:extent cx="1397285" cy="410966"/>
                <wp:effectExtent l="0" t="0" r="12700" b="27305"/>
                <wp:wrapNone/>
                <wp:docPr id="142418485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85" cy="410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26BC5" w14:textId="3E440AC4" w:rsidR="00C04211" w:rsidRDefault="00C0421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MOORE</w:t>
                            </w:r>
                          </w:p>
                          <w:p w14:paraId="535B3EA6" w14:textId="450C025C" w:rsidR="00C04211" w:rsidRPr="00C04211" w:rsidRDefault="00C0421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NON- OVERLAPPING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6E271" id="Text Box 42" o:spid="_x0000_s1032" type="#_x0000_t202" style="position:absolute;margin-left:2.85pt;margin-top:-2.9pt;width:110pt;height:32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0iKPQIAAIQ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" fillcolor="white [3201]" strokeweight=".5pt">
                <v:textbox>
                  <w:txbxContent>
                    <w:p w14:paraId="6DB26BC5" w14:textId="3E440AC4" w:rsidR="00C04211" w:rsidRDefault="00C0421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MOORE</w:t>
                      </w:r>
                    </w:p>
                    <w:p w14:paraId="535B3EA6" w14:textId="450C025C" w:rsidR="00C04211" w:rsidRPr="00C04211" w:rsidRDefault="00C0421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NON- OVERLAPPING</w:t>
                      </w:r>
                    </w:p>
                  </w:txbxContent>
                </v:textbox>
              </v:shape>
            </w:pict>
          </mc:Fallback>
        </mc:AlternateContent>
      </w:r>
      <w:r w:rsidR="00C0421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79031D" wp14:editId="346D1A47">
                <wp:simplePos x="0" y="0"/>
                <wp:positionH relativeFrom="margin">
                  <wp:posOffset>-107879</wp:posOffset>
                </wp:positionH>
                <wp:positionV relativeFrom="paragraph">
                  <wp:posOffset>-160077</wp:posOffset>
                </wp:positionV>
                <wp:extent cx="3903980" cy="9246335"/>
                <wp:effectExtent l="0" t="0" r="20320" b="12065"/>
                <wp:wrapNone/>
                <wp:docPr id="103848285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924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5A077" w14:textId="77777777" w:rsidR="002A2E00" w:rsidRDefault="002A2E00">
                            <w:pPr>
                              <w:rPr>
                                <w:noProof/>
                              </w:rPr>
                            </w:pPr>
                          </w:p>
                          <w:p w14:paraId="3A4099E8" w14:textId="77777777" w:rsidR="00C04211" w:rsidRDefault="00C04211">
                            <w:pPr>
                              <w:rPr>
                                <w:noProof/>
                              </w:rPr>
                            </w:pPr>
                          </w:p>
                          <w:p w14:paraId="17F9FBDA" w14:textId="77777777" w:rsidR="00C04211" w:rsidRDefault="00C04211">
                            <w:pPr>
                              <w:rPr>
                                <w:noProof/>
                              </w:rPr>
                            </w:pPr>
                          </w:p>
                          <w:p w14:paraId="5E054753" w14:textId="77777777" w:rsidR="00C04211" w:rsidRDefault="00C04211">
                            <w:pPr>
                              <w:rPr>
                                <w:noProof/>
                              </w:rPr>
                            </w:pPr>
                          </w:p>
                          <w:p w14:paraId="698AEF1C" w14:textId="77777777" w:rsidR="00C04211" w:rsidRDefault="00C04211">
                            <w:pPr>
                              <w:rPr>
                                <w:noProof/>
                              </w:rPr>
                            </w:pPr>
                          </w:p>
                          <w:p w14:paraId="3C18EA89" w14:textId="77777777" w:rsidR="00C04211" w:rsidRDefault="00C04211">
                            <w:pPr>
                              <w:rPr>
                                <w:noProof/>
                              </w:rPr>
                            </w:pPr>
                          </w:p>
                          <w:p w14:paraId="1352BC7D" w14:textId="77777777" w:rsidR="00C04211" w:rsidRDefault="00C04211">
                            <w:pPr>
                              <w:rPr>
                                <w:noProof/>
                              </w:rPr>
                            </w:pPr>
                          </w:p>
                          <w:p w14:paraId="1D78A61B" w14:textId="6A82BEFB" w:rsidR="002A2E00" w:rsidRDefault="002A2E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9E239" wp14:editId="02831ABD">
                                  <wp:extent cx="1427480" cy="3591780"/>
                                  <wp:effectExtent l="0" t="0" r="1270" b="8890"/>
                                  <wp:docPr id="146725927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7259279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l="8993" t="6876" r="83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64" cy="3658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031D" id="Text Box 32" o:spid="_x0000_s1033" type="#_x0000_t202" style="position:absolute;margin-left:-8.5pt;margin-top:-12.6pt;width:307.4pt;height:728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6JPAIAAIQ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" fillcolor="white [3201]" strokeweight=".5pt">
                <v:textbox>
                  <w:txbxContent>
                    <w:p w14:paraId="34E5A077" w14:textId="77777777" w:rsidR="002A2E00" w:rsidRDefault="002A2E00">
                      <w:pPr>
                        <w:rPr>
                          <w:noProof/>
                        </w:rPr>
                      </w:pPr>
                    </w:p>
                    <w:p w14:paraId="3A4099E8" w14:textId="77777777" w:rsidR="00C04211" w:rsidRDefault="00C04211">
                      <w:pPr>
                        <w:rPr>
                          <w:noProof/>
                        </w:rPr>
                      </w:pPr>
                    </w:p>
                    <w:p w14:paraId="17F9FBDA" w14:textId="77777777" w:rsidR="00C04211" w:rsidRDefault="00C04211">
                      <w:pPr>
                        <w:rPr>
                          <w:noProof/>
                        </w:rPr>
                      </w:pPr>
                    </w:p>
                    <w:p w14:paraId="5E054753" w14:textId="77777777" w:rsidR="00C04211" w:rsidRDefault="00C04211">
                      <w:pPr>
                        <w:rPr>
                          <w:noProof/>
                        </w:rPr>
                      </w:pPr>
                    </w:p>
                    <w:p w14:paraId="698AEF1C" w14:textId="77777777" w:rsidR="00C04211" w:rsidRDefault="00C04211">
                      <w:pPr>
                        <w:rPr>
                          <w:noProof/>
                        </w:rPr>
                      </w:pPr>
                    </w:p>
                    <w:p w14:paraId="3C18EA89" w14:textId="77777777" w:rsidR="00C04211" w:rsidRDefault="00C04211">
                      <w:pPr>
                        <w:rPr>
                          <w:noProof/>
                        </w:rPr>
                      </w:pPr>
                    </w:p>
                    <w:p w14:paraId="1352BC7D" w14:textId="77777777" w:rsidR="00C04211" w:rsidRDefault="00C04211">
                      <w:pPr>
                        <w:rPr>
                          <w:noProof/>
                        </w:rPr>
                      </w:pPr>
                    </w:p>
                    <w:p w14:paraId="1D78A61B" w14:textId="6A82BEFB" w:rsidR="002A2E00" w:rsidRDefault="002A2E00">
                      <w:r>
                        <w:rPr>
                          <w:noProof/>
                        </w:rPr>
                        <w:drawing>
                          <wp:inline distT="0" distB="0" distL="0" distR="0" wp14:anchorId="1139E239" wp14:editId="02831ABD">
                            <wp:extent cx="1427480" cy="3591780"/>
                            <wp:effectExtent l="0" t="0" r="1270" b="8890"/>
                            <wp:docPr id="146725927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7259279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l="8993" t="6876" r="83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54164" cy="365892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B8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ABB317" wp14:editId="51CA1D99">
                <wp:simplePos x="0" y="0"/>
                <wp:positionH relativeFrom="column">
                  <wp:posOffset>1556535</wp:posOffset>
                </wp:positionH>
                <wp:positionV relativeFrom="paragraph">
                  <wp:posOffset>55680</wp:posOffset>
                </wp:positionV>
                <wp:extent cx="2198669" cy="5270500"/>
                <wp:effectExtent l="0" t="0" r="11430" b="25400"/>
                <wp:wrapNone/>
                <wp:docPr id="53499865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669" cy="527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7F0B4" w14:textId="77777777" w:rsidR="00462EA2" w:rsidRDefault="00462EA2" w:rsidP="00462EA2">
                            <w:r>
                              <w:t>module sequence_detector_1011 (</w:t>
                            </w:r>
                          </w:p>
                          <w:p w14:paraId="063A2134" w14:textId="77777777" w:rsidR="00462EA2" w:rsidRDefault="00462EA2" w:rsidP="00462EA2">
                            <w:r>
                              <w:t xml:space="preserve">    input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F188C5F" w14:textId="77777777" w:rsidR="00462EA2" w:rsidRDefault="00462EA2" w:rsidP="00462EA2">
                            <w:r>
                              <w:t xml:space="preserve">    input reset,</w:t>
                            </w:r>
                          </w:p>
                          <w:p w14:paraId="6BCE1976" w14:textId="77777777" w:rsidR="00462EA2" w:rsidRDefault="00462EA2" w:rsidP="00462EA2">
                            <w:r>
                              <w:t xml:space="preserve">    input din,</w:t>
                            </w:r>
                          </w:p>
                          <w:p w14:paraId="5CB3B4EF" w14:textId="77777777" w:rsidR="00462EA2" w:rsidRDefault="00462EA2" w:rsidP="00462EA2">
                            <w:r>
                              <w:t xml:space="preserve">    output reg </w:t>
                            </w:r>
                            <w:proofErr w:type="spellStart"/>
                            <w:r>
                              <w:t>dout</w:t>
                            </w:r>
                            <w:proofErr w:type="spellEnd"/>
                          </w:p>
                          <w:p w14:paraId="1B7C14D0" w14:textId="77777777" w:rsidR="00462EA2" w:rsidRDefault="00462EA2" w:rsidP="00462EA2">
                            <w:r>
                              <w:t>);</w:t>
                            </w:r>
                          </w:p>
                          <w:p w14:paraId="2E2FFC07" w14:textId="43FF1631" w:rsidR="00462EA2" w:rsidRDefault="00462EA2" w:rsidP="00462EA2">
                            <w:r>
                              <w:t xml:space="preserve"> typedef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reg [2:0] {</w:t>
                            </w:r>
                            <w:r>
                              <w:t>S</w:t>
                            </w:r>
                            <w:proofErr w:type="gramStart"/>
                            <w:r>
                              <w:t>0,S</w:t>
                            </w:r>
                            <w:proofErr w:type="gramEnd"/>
                            <w:r>
                              <w:t>1,S2</w:t>
                            </w:r>
                            <w:r w:rsidR="00581ECB">
                              <w:t>,S3,S4}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state_t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C8E4601" w14:textId="77777777" w:rsidR="00581ECB" w:rsidRDefault="00462EA2" w:rsidP="00462EA2">
                            <w:proofErr w:type="spellStart"/>
                            <w:r>
                              <w:t>state_t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 w:rsidR="00581ECB">
                              <w:t>;</w:t>
                            </w:r>
                          </w:p>
                          <w:p w14:paraId="323A45A5" w14:textId="2833A608" w:rsidR="00462EA2" w:rsidRDefault="00462EA2" w:rsidP="00462EA2">
                            <w:r>
                              <w:t xml:space="preserve"> 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) begin</w:t>
                            </w:r>
                          </w:p>
                          <w:p w14:paraId="008E9CB1" w14:textId="77777777" w:rsidR="00462EA2" w:rsidRDefault="00462EA2" w:rsidP="00462EA2">
                            <w:r>
                              <w:t xml:space="preserve">        if (reset)</w:t>
                            </w:r>
                          </w:p>
                          <w:p w14:paraId="7A1DEC4B" w14:textId="77777777" w:rsidR="00462EA2" w:rsidRDefault="00462EA2" w:rsidP="00462E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 xml:space="preserve"> &lt;= S0;</w:t>
                            </w:r>
                          </w:p>
                          <w:p w14:paraId="68FEE9B6" w14:textId="77777777" w:rsidR="00462EA2" w:rsidRDefault="00462EA2" w:rsidP="00462EA2">
                            <w:r>
                              <w:t xml:space="preserve">        else</w:t>
                            </w:r>
                          </w:p>
                          <w:p w14:paraId="1658E939" w14:textId="77777777" w:rsidR="00462EA2" w:rsidRDefault="00462EA2" w:rsidP="00462E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85E1C7" w14:textId="77777777" w:rsidR="00581ECB" w:rsidRDefault="00462EA2" w:rsidP="00462EA2">
                            <w:r>
                              <w:t xml:space="preserve">    en</w:t>
                            </w:r>
                            <w:r w:rsidR="00581ECB">
                              <w:t>d</w:t>
                            </w:r>
                          </w:p>
                          <w:p w14:paraId="2F45BC2F" w14:textId="742DAE55" w:rsidR="00462EA2" w:rsidRDefault="00462EA2" w:rsidP="00462EA2">
                            <w:r>
                              <w:t xml:space="preserve"> 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>*) begin</w:t>
                            </w:r>
                          </w:p>
                          <w:p w14:paraId="2151206E" w14:textId="77777777" w:rsidR="00462EA2" w:rsidRDefault="00462EA2" w:rsidP="00462EA2">
                            <w:r>
                              <w:t xml:space="preserve">        case (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55EF22" w14:textId="77777777" w:rsidR="00462EA2" w:rsidRDefault="00462EA2" w:rsidP="00462EA2">
                            <w:r>
                              <w:t xml:space="preserve">            S0: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din ?</w:t>
                            </w:r>
                            <w:proofErr w:type="gramEnd"/>
                            <w:r>
                              <w:t xml:space="preserve"> S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S0;</w:t>
                            </w:r>
                          </w:p>
                          <w:p w14:paraId="3BC3B6A8" w14:textId="77777777" w:rsidR="00462EA2" w:rsidRDefault="00462EA2" w:rsidP="00462EA2">
                            <w:r>
                              <w:t xml:space="preserve">            S1: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din ?</w:t>
                            </w:r>
                            <w:proofErr w:type="gramEnd"/>
                            <w:r>
                              <w:t xml:space="preserve"> S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S2;</w:t>
                            </w:r>
                          </w:p>
                          <w:p w14:paraId="5E43138F" w14:textId="77777777" w:rsidR="00462EA2" w:rsidRDefault="00462EA2" w:rsidP="00462EA2">
                            <w:r>
                              <w:t xml:space="preserve">            S2: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din ?</w:t>
                            </w:r>
                            <w:proofErr w:type="gramEnd"/>
                            <w:r>
                              <w:t xml:space="preserve"> S</w:t>
                            </w:r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S0;</w:t>
                            </w:r>
                          </w:p>
                          <w:p w14:paraId="4E524E8F" w14:textId="77777777" w:rsidR="00462EA2" w:rsidRDefault="00462EA2" w:rsidP="00462EA2">
                            <w:r>
                              <w:t xml:space="preserve">            S3: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din ?</w:t>
                            </w:r>
                            <w:proofErr w:type="gramEnd"/>
                            <w:r>
                              <w:t xml:space="preserve"> S</w:t>
                            </w:r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S2;</w:t>
                            </w:r>
                          </w:p>
                          <w:p w14:paraId="469C9638" w14:textId="77777777" w:rsidR="00462EA2" w:rsidRDefault="00462EA2" w:rsidP="00462EA2">
                            <w:r>
                              <w:t xml:space="preserve">            S4: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din ?</w:t>
                            </w:r>
                            <w:proofErr w:type="gramEnd"/>
                            <w:r>
                              <w:t xml:space="preserve"> S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S2;</w:t>
                            </w:r>
                          </w:p>
                          <w:p w14:paraId="003BCD1F" w14:textId="77777777" w:rsidR="00462EA2" w:rsidRDefault="00462EA2" w:rsidP="00462EA2">
                            <w:r>
                              <w:t xml:space="preserve">            default: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 xml:space="preserve"> = S0;</w:t>
                            </w:r>
                          </w:p>
                          <w:p w14:paraId="1138CB86" w14:textId="77777777" w:rsidR="00462EA2" w:rsidRDefault="00462EA2" w:rsidP="00462EA2">
                            <w:r>
                              <w:t xml:space="preserve">        </w:t>
                            </w:r>
                            <w:proofErr w:type="spellStart"/>
                            <w:r>
                              <w:t>endcase</w:t>
                            </w:r>
                            <w:proofErr w:type="spellEnd"/>
                          </w:p>
                          <w:p w14:paraId="3B552AAF" w14:textId="52C21834" w:rsidR="00462EA2" w:rsidRDefault="00462EA2" w:rsidP="00462EA2">
                            <w:r>
                              <w:t xml:space="preserve">    end</w:t>
                            </w:r>
                          </w:p>
                          <w:p w14:paraId="4D5349E0" w14:textId="5C4EE9F8" w:rsidR="00462EA2" w:rsidRDefault="00462EA2" w:rsidP="00462EA2">
                            <w:r>
                              <w:t xml:space="preserve">    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 xml:space="preserve">posedge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) begin</w:t>
                            </w:r>
                          </w:p>
                          <w:p w14:paraId="0F45E919" w14:textId="77777777" w:rsidR="00462EA2" w:rsidRDefault="00462EA2" w:rsidP="00462EA2">
                            <w:r>
                              <w:t xml:space="preserve">        if (reset)</w:t>
                            </w:r>
                          </w:p>
                          <w:p w14:paraId="080C2BF1" w14:textId="77777777" w:rsidR="00462EA2" w:rsidRDefault="00462EA2" w:rsidP="00462E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dout</w:t>
                            </w:r>
                            <w:proofErr w:type="spellEnd"/>
                            <w:r>
                              <w:t xml:space="preserve"> &lt;= 1'b0;</w:t>
                            </w:r>
                          </w:p>
                          <w:p w14:paraId="55FE7772" w14:textId="77777777" w:rsidR="00462EA2" w:rsidRDefault="00462EA2" w:rsidP="00462EA2">
                            <w:r>
                              <w:t xml:space="preserve">        else</w:t>
                            </w:r>
                          </w:p>
                          <w:p w14:paraId="1E39216A" w14:textId="2DEE8C7A" w:rsidR="00462EA2" w:rsidRDefault="00462EA2" w:rsidP="00462EA2">
                            <w:r>
                              <w:t xml:space="preserve">            </w:t>
                            </w:r>
                            <w:proofErr w:type="spellStart"/>
                            <w:r>
                              <w:t>dout</w:t>
                            </w:r>
                            <w:proofErr w:type="spellEnd"/>
                            <w:r>
                              <w:t xml:space="preserve"> &lt;= (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 xml:space="preserve"> == S4); </w:t>
                            </w:r>
                          </w:p>
                          <w:p w14:paraId="7DDA8036" w14:textId="77777777" w:rsidR="00251B82" w:rsidRDefault="00462EA2" w:rsidP="00462EA2">
                            <w:r>
                              <w:t xml:space="preserve">    end</w:t>
                            </w:r>
                          </w:p>
                          <w:p w14:paraId="16DF9B1B" w14:textId="1684C086" w:rsidR="00351622" w:rsidRDefault="00462EA2" w:rsidP="00462EA2"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B317" id="Text Box 34" o:spid="_x0000_s1034" type="#_x0000_t202" style="position:absolute;margin-left:122.55pt;margin-top:4.4pt;width:173.1pt;height:4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" fillcolor="white [3201]" strokeweight=".5pt">
                <v:textbox>
                  <w:txbxContent>
                    <w:p w14:paraId="5BD7F0B4" w14:textId="77777777" w:rsidR="00462EA2" w:rsidRDefault="00462EA2" w:rsidP="00462EA2">
                      <w:r>
                        <w:t>module sequence_detector_1011 (</w:t>
                      </w:r>
                    </w:p>
                    <w:p w14:paraId="063A2134" w14:textId="77777777" w:rsidR="00462EA2" w:rsidRDefault="00462EA2" w:rsidP="00462EA2">
                      <w:r>
                        <w:t xml:space="preserve">    input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,</w:t>
                      </w:r>
                    </w:p>
                    <w:p w14:paraId="7F188C5F" w14:textId="77777777" w:rsidR="00462EA2" w:rsidRDefault="00462EA2" w:rsidP="00462EA2">
                      <w:r>
                        <w:t xml:space="preserve">    input reset,</w:t>
                      </w:r>
                    </w:p>
                    <w:p w14:paraId="6BCE1976" w14:textId="77777777" w:rsidR="00462EA2" w:rsidRDefault="00462EA2" w:rsidP="00462EA2">
                      <w:r>
                        <w:t xml:space="preserve">    input din,</w:t>
                      </w:r>
                    </w:p>
                    <w:p w14:paraId="5CB3B4EF" w14:textId="77777777" w:rsidR="00462EA2" w:rsidRDefault="00462EA2" w:rsidP="00462EA2">
                      <w:r>
                        <w:t xml:space="preserve">    output reg </w:t>
                      </w:r>
                      <w:proofErr w:type="spellStart"/>
                      <w:r>
                        <w:t>dout</w:t>
                      </w:r>
                      <w:proofErr w:type="spellEnd"/>
                    </w:p>
                    <w:p w14:paraId="1B7C14D0" w14:textId="77777777" w:rsidR="00462EA2" w:rsidRDefault="00462EA2" w:rsidP="00462EA2">
                      <w:r>
                        <w:t>);</w:t>
                      </w:r>
                    </w:p>
                    <w:p w14:paraId="2E2FFC07" w14:textId="43FF1631" w:rsidR="00462EA2" w:rsidRDefault="00462EA2" w:rsidP="00462EA2">
                      <w:r>
                        <w:t xml:space="preserve"> typedef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reg [2:0] {</w:t>
                      </w:r>
                      <w:r>
                        <w:t>S</w:t>
                      </w:r>
                      <w:proofErr w:type="gramStart"/>
                      <w:r>
                        <w:t>0,S</w:t>
                      </w:r>
                      <w:proofErr w:type="gramEnd"/>
                      <w:r>
                        <w:t>1,S2</w:t>
                      </w:r>
                      <w:r w:rsidR="00581ECB">
                        <w:t>,S3,S4}</w:t>
                      </w:r>
                      <w:r>
                        <w:t xml:space="preserve"> </w:t>
                      </w:r>
                      <w:proofErr w:type="spellStart"/>
                      <w:r>
                        <w:t>state_t</w:t>
                      </w:r>
                      <w:proofErr w:type="spellEnd"/>
                      <w:r>
                        <w:t>;</w:t>
                      </w:r>
                    </w:p>
                    <w:p w14:paraId="1C8E4601" w14:textId="77777777" w:rsidR="00581ECB" w:rsidRDefault="00462EA2" w:rsidP="00462EA2">
                      <w:proofErr w:type="spellStart"/>
                      <w:r>
                        <w:t>state_t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next_state</w:t>
                      </w:r>
                      <w:proofErr w:type="spellEnd"/>
                      <w:r w:rsidR="00581ECB">
                        <w:t>;</w:t>
                      </w:r>
                    </w:p>
                    <w:p w14:paraId="323A45A5" w14:textId="2833A608" w:rsidR="00462EA2" w:rsidRDefault="00462EA2" w:rsidP="00462EA2">
                      <w:r>
                        <w:t xml:space="preserve"> 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) begin</w:t>
                      </w:r>
                    </w:p>
                    <w:p w14:paraId="008E9CB1" w14:textId="77777777" w:rsidR="00462EA2" w:rsidRDefault="00462EA2" w:rsidP="00462EA2">
                      <w:r>
                        <w:t xml:space="preserve">        if (reset)</w:t>
                      </w:r>
                    </w:p>
                    <w:p w14:paraId="7A1DEC4B" w14:textId="77777777" w:rsidR="00462EA2" w:rsidRDefault="00462EA2" w:rsidP="00462EA2">
                      <w:r>
                        <w:t xml:space="preserve">            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 xml:space="preserve"> &lt;= S0;</w:t>
                      </w:r>
                    </w:p>
                    <w:p w14:paraId="68FEE9B6" w14:textId="77777777" w:rsidR="00462EA2" w:rsidRDefault="00462EA2" w:rsidP="00462EA2">
                      <w:r>
                        <w:t xml:space="preserve">        else</w:t>
                      </w:r>
                    </w:p>
                    <w:p w14:paraId="1658E939" w14:textId="77777777" w:rsidR="00462EA2" w:rsidRDefault="00462EA2" w:rsidP="00462EA2">
                      <w:r>
                        <w:t xml:space="preserve">            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>;</w:t>
                      </w:r>
                    </w:p>
                    <w:p w14:paraId="1785E1C7" w14:textId="77777777" w:rsidR="00581ECB" w:rsidRDefault="00462EA2" w:rsidP="00462EA2">
                      <w:r>
                        <w:t xml:space="preserve">    en</w:t>
                      </w:r>
                      <w:r w:rsidR="00581ECB">
                        <w:t>d</w:t>
                      </w:r>
                    </w:p>
                    <w:p w14:paraId="2F45BC2F" w14:textId="742DAE55" w:rsidR="00462EA2" w:rsidRDefault="00462EA2" w:rsidP="00462EA2">
                      <w:r>
                        <w:t xml:space="preserve"> 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>*) begin</w:t>
                      </w:r>
                    </w:p>
                    <w:p w14:paraId="2151206E" w14:textId="77777777" w:rsidR="00462EA2" w:rsidRDefault="00462EA2" w:rsidP="00462EA2">
                      <w:r>
                        <w:t xml:space="preserve">        case (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>)</w:t>
                      </w:r>
                    </w:p>
                    <w:p w14:paraId="4055EF22" w14:textId="77777777" w:rsidR="00462EA2" w:rsidRDefault="00462EA2" w:rsidP="00462EA2">
                      <w:r>
                        <w:t xml:space="preserve">            S0: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din ?</w:t>
                      </w:r>
                      <w:proofErr w:type="gramEnd"/>
                      <w:r>
                        <w:t xml:space="preserve"> S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S0;</w:t>
                      </w:r>
                    </w:p>
                    <w:p w14:paraId="3BC3B6A8" w14:textId="77777777" w:rsidR="00462EA2" w:rsidRDefault="00462EA2" w:rsidP="00462EA2">
                      <w:r>
                        <w:t xml:space="preserve">            S1: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din ?</w:t>
                      </w:r>
                      <w:proofErr w:type="gramEnd"/>
                      <w:r>
                        <w:t xml:space="preserve"> S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S2;</w:t>
                      </w:r>
                    </w:p>
                    <w:p w14:paraId="5E43138F" w14:textId="77777777" w:rsidR="00462EA2" w:rsidRDefault="00462EA2" w:rsidP="00462EA2">
                      <w:r>
                        <w:t xml:space="preserve">            S2: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din ?</w:t>
                      </w:r>
                      <w:proofErr w:type="gramEnd"/>
                      <w:r>
                        <w:t xml:space="preserve"> S</w:t>
                      </w:r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S0;</w:t>
                      </w:r>
                    </w:p>
                    <w:p w14:paraId="4E524E8F" w14:textId="77777777" w:rsidR="00462EA2" w:rsidRDefault="00462EA2" w:rsidP="00462EA2">
                      <w:r>
                        <w:t xml:space="preserve">            S3: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din ?</w:t>
                      </w:r>
                      <w:proofErr w:type="gramEnd"/>
                      <w:r>
                        <w:t xml:space="preserve"> S</w:t>
                      </w:r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S2;</w:t>
                      </w:r>
                    </w:p>
                    <w:p w14:paraId="469C9638" w14:textId="77777777" w:rsidR="00462EA2" w:rsidRDefault="00462EA2" w:rsidP="00462EA2">
                      <w:r>
                        <w:t xml:space="preserve">            S4: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din ?</w:t>
                      </w:r>
                      <w:proofErr w:type="gramEnd"/>
                      <w:r>
                        <w:t xml:space="preserve"> S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S2;</w:t>
                      </w:r>
                    </w:p>
                    <w:p w14:paraId="003BCD1F" w14:textId="77777777" w:rsidR="00462EA2" w:rsidRDefault="00462EA2" w:rsidP="00462EA2">
                      <w:r>
                        <w:t xml:space="preserve">            default: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 xml:space="preserve"> = S0;</w:t>
                      </w:r>
                    </w:p>
                    <w:p w14:paraId="1138CB86" w14:textId="77777777" w:rsidR="00462EA2" w:rsidRDefault="00462EA2" w:rsidP="00462EA2">
                      <w:r>
                        <w:t xml:space="preserve">        </w:t>
                      </w:r>
                      <w:proofErr w:type="spellStart"/>
                      <w:r>
                        <w:t>endcase</w:t>
                      </w:r>
                      <w:proofErr w:type="spellEnd"/>
                    </w:p>
                    <w:p w14:paraId="3B552AAF" w14:textId="52C21834" w:rsidR="00462EA2" w:rsidRDefault="00462EA2" w:rsidP="00462EA2">
                      <w:r>
                        <w:t xml:space="preserve">    end</w:t>
                      </w:r>
                    </w:p>
                    <w:p w14:paraId="4D5349E0" w14:textId="5C4EE9F8" w:rsidR="00462EA2" w:rsidRDefault="00462EA2" w:rsidP="00462EA2">
                      <w:r>
                        <w:t xml:space="preserve">    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 xml:space="preserve">posedge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) begin</w:t>
                      </w:r>
                    </w:p>
                    <w:p w14:paraId="0F45E919" w14:textId="77777777" w:rsidR="00462EA2" w:rsidRDefault="00462EA2" w:rsidP="00462EA2">
                      <w:r>
                        <w:t xml:space="preserve">        if (reset)</w:t>
                      </w:r>
                    </w:p>
                    <w:p w14:paraId="080C2BF1" w14:textId="77777777" w:rsidR="00462EA2" w:rsidRDefault="00462EA2" w:rsidP="00462EA2">
                      <w:r>
                        <w:t xml:space="preserve">            </w:t>
                      </w:r>
                      <w:proofErr w:type="spellStart"/>
                      <w:r>
                        <w:t>dout</w:t>
                      </w:r>
                      <w:proofErr w:type="spellEnd"/>
                      <w:r>
                        <w:t xml:space="preserve"> &lt;= 1'b0;</w:t>
                      </w:r>
                    </w:p>
                    <w:p w14:paraId="55FE7772" w14:textId="77777777" w:rsidR="00462EA2" w:rsidRDefault="00462EA2" w:rsidP="00462EA2">
                      <w:r>
                        <w:t xml:space="preserve">        else</w:t>
                      </w:r>
                    </w:p>
                    <w:p w14:paraId="1E39216A" w14:textId="2DEE8C7A" w:rsidR="00462EA2" w:rsidRDefault="00462EA2" w:rsidP="00462EA2">
                      <w:r>
                        <w:t xml:space="preserve">            </w:t>
                      </w:r>
                      <w:proofErr w:type="spellStart"/>
                      <w:r>
                        <w:t>dout</w:t>
                      </w:r>
                      <w:proofErr w:type="spellEnd"/>
                      <w:r>
                        <w:t xml:space="preserve"> &lt;= (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 xml:space="preserve"> == S4); </w:t>
                      </w:r>
                    </w:p>
                    <w:p w14:paraId="7DDA8036" w14:textId="77777777" w:rsidR="00251B82" w:rsidRDefault="00462EA2" w:rsidP="00462EA2">
                      <w:r>
                        <w:t xml:space="preserve">    end</w:t>
                      </w:r>
                    </w:p>
                    <w:p w14:paraId="16DF9B1B" w14:textId="1684C086" w:rsidR="00351622" w:rsidRDefault="00462EA2" w:rsidP="00462EA2"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4CE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6D1346" wp14:editId="3A74DECC">
                <wp:simplePos x="0" y="0"/>
                <wp:positionH relativeFrom="column">
                  <wp:posOffset>-251717</wp:posOffset>
                </wp:positionH>
                <wp:positionV relativeFrom="paragraph">
                  <wp:posOffset>-406657</wp:posOffset>
                </wp:positionV>
                <wp:extent cx="7397393" cy="9544692"/>
                <wp:effectExtent l="0" t="0" r="13335" b="18415"/>
                <wp:wrapNone/>
                <wp:docPr id="133729867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393" cy="9544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5548F" w14:textId="079328FE" w:rsidR="00C54CEF" w:rsidRDefault="003C6FDF">
                            <w:pPr>
                              <w:rPr>
                                <w:color w:val="4472C4" w:themeColor="accent1"/>
                                <w:sz w:val="28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 w:rsidR="00684209" w:rsidRPr="00D105F9">
                              <w:rPr>
                                <w:color w:val="4472C4" w:themeColor="accent1"/>
                                <w:sz w:val="28"/>
                                <w:szCs w:val="32"/>
                                <w:lang w:val="en-IN"/>
                              </w:rPr>
                              <w:t xml:space="preserve">SEQUENCE DETECOR </w:t>
                            </w:r>
                            <w:r w:rsidR="00D105F9" w:rsidRPr="00D105F9">
                              <w:rPr>
                                <w:color w:val="4472C4" w:themeColor="accent1"/>
                                <w:sz w:val="28"/>
                                <w:szCs w:val="32"/>
                                <w:lang w:val="en-IN"/>
                              </w:rPr>
                              <w:t>101</w:t>
                            </w:r>
                            <w:r w:rsidR="00F46740">
                              <w:rPr>
                                <w:color w:val="4472C4" w:themeColor="accent1"/>
                                <w:sz w:val="28"/>
                                <w:szCs w:val="32"/>
                                <w:lang w:val="en-IN"/>
                              </w:rPr>
                              <w:t>1</w:t>
                            </w:r>
                          </w:p>
                          <w:p w14:paraId="3C10A08B" w14:textId="0FE3F016" w:rsidR="002A2E00" w:rsidRPr="00D105F9" w:rsidRDefault="002A2E00">
                            <w:pPr>
                              <w:rPr>
                                <w:color w:val="4472C4" w:themeColor="accent1"/>
                                <w:sz w:val="28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1346" id="Text Box 31" o:spid="_x0000_s1035" type="#_x0000_t202" style="position:absolute;margin-left:-19.8pt;margin-top:-32pt;width:582.45pt;height:751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" fillcolor="white [3201]" strokeweight=".5pt">
                <v:textbox>
                  <w:txbxContent>
                    <w:p w14:paraId="2EA5548F" w14:textId="079328FE" w:rsidR="00C54CEF" w:rsidRDefault="003C6FDF">
                      <w:pPr>
                        <w:rPr>
                          <w:color w:val="4472C4" w:themeColor="accent1"/>
                          <w:sz w:val="28"/>
                          <w:szCs w:val="32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                                                              </w:t>
                      </w:r>
                      <w:r w:rsidR="00684209" w:rsidRPr="00D105F9">
                        <w:rPr>
                          <w:color w:val="4472C4" w:themeColor="accent1"/>
                          <w:sz w:val="28"/>
                          <w:szCs w:val="32"/>
                          <w:lang w:val="en-IN"/>
                        </w:rPr>
                        <w:t xml:space="preserve">SEQUENCE DETECOR </w:t>
                      </w:r>
                      <w:r w:rsidR="00D105F9" w:rsidRPr="00D105F9">
                        <w:rPr>
                          <w:color w:val="4472C4" w:themeColor="accent1"/>
                          <w:sz w:val="28"/>
                          <w:szCs w:val="32"/>
                          <w:lang w:val="en-IN"/>
                        </w:rPr>
                        <w:t>101</w:t>
                      </w:r>
                      <w:r w:rsidR="00F46740">
                        <w:rPr>
                          <w:color w:val="4472C4" w:themeColor="accent1"/>
                          <w:sz w:val="28"/>
                          <w:szCs w:val="32"/>
                          <w:lang w:val="en-IN"/>
                        </w:rPr>
                        <w:t>1</w:t>
                      </w:r>
                    </w:p>
                    <w:p w14:paraId="3C10A08B" w14:textId="0FE3F016" w:rsidR="002A2E00" w:rsidRPr="00D105F9" w:rsidRDefault="002A2E00">
                      <w:pPr>
                        <w:rPr>
                          <w:color w:val="4472C4" w:themeColor="accent1"/>
                          <w:sz w:val="28"/>
                          <w:szCs w:val="32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2ADFE2" w14:textId="4C7AC272" w:rsidR="00C16398" w:rsidRDefault="00C16398" w:rsidP="00C16398">
      <w:pPr>
        <w:rPr>
          <w:lang w:val="en-IN"/>
        </w:rPr>
      </w:pPr>
    </w:p>
    <w:p w14:paraId="53A05352" w14:textId="03046C1B" w:rsidR="00C16398" w:rsidRDefault="00C16398" w:rsidP="00C16398">
      <w:pPr>
        <w:rPr>
          <w:lang w:val="en-IN"/>
        </w:rPr>
      </w:pPr>
    </w:p>
    <w:p w14:paraId="2469B417" w14:textId="77777777" w:rsidR="00C16398" w:rsidRDefault="00C16398" w:rsidP="00C16398">
      <w:pPr>
        <w:rPr>
          <w:lang w:val="en-IN"/>
        </w:rPr>
      </w:pPr>
    </w:p>
    <w:p w14:paraId="446A2B08" w14:textId="57324C00" w:rsidR="00C16398" w:rsidRDefault="00C16398" w:rsidP="00C16398">
      <w:pPr>
        <w:rPr>
          <w:lang w:val="en-IN"/>
        </w:rPr>
      </w:pPr>
    </w:p>
    <w:p w14:paraId="326318DB" w14:textId="77777777" w:rsidR="00C16398" w:rsidRDefault="00C16398" w:rsidP="00C16398">
      <w:pPr>
        <w:rPr>
          <w:lang w:val="en-IN"/>
        </w:rPr>
      </w:pPr>
    </w:p>
    <w:p w14:paraId="5E8A808A" w14:textId="338FAD00" w:rsidR="00C16398" w:rsidRDefault="00C16398" w:rsidP="00C16398">
      <w:pPr>
        <w:rPr>
          <w:lang w:val="en-IN"/>
        </w:rPr>
      </w:pPr>
    </w:p>
    <w:p w14:paraId="70B07330" w14:textId="122E9CEE" w:rsidR="00C16398" w:rsidRDefault="00C16398" w:rsidP="00C16398">
      <w:pPr>
        <w:rPr>
          <w:lang w:val="en-IN"/>
        </w:rPr>
      </w:pPr>
    </w:p>
    <w:p w14:paraId="7C695D4D" w14:textId="5825885A" w:rsidR="00C16398" w:rsidRDefault="00C16398" w:rsidP="00C16398">
      <w:pPr>
        <w:rPr>
          <w:lang w:val="en-IN"/>
        </w:rPr>
      </w:pPr>
    </w:p>
    <w:p w14:paraId="746C4531" w14:textId="35AC4C2D" w:rsidR="00C16398" w:rsidRDefault="00C16398" w:rsidP="00C16398">
      <w:pPr>
        <w:rPr>
          <w:lang w:val="en-IN"/>
        </w:rPr>
      </w:pPr>
    </w:p>
    <w:p w14:paraId="46214364" w14:textId="39D46E4D" w:rsidR="00C16398" w:rsidRDefault="00C16398" w:rsidP="00C16398">
      <w:pPr>
        <w:rPr>
          <w:lang w:val="en-IN"/>
        </w:rPr>
      </w:pPr>
    </w:p>
    <w:p w14:paraId="315A9E5D" w14:textId="0D21C521" w:rsidR="00C16398" w:rsidRDefault="00C16398" w:rsidP="00C16398">
      <w:pPr>
        <w:rPr>
          <w:lang w:val="en-IN"/>
        </w:rPr>
      </w:pPr>
    </w:p>
    <w:p w14:paraId="74D2B231" w14:textId="77777777" w:rsidR="00C16398" w:rsidRDefault="00C16398" w:rsidP="00C16398">
      <w:pPr>
        <w:rPr>
          <w:lang w:val="en-IN"/>
        </w:rPr>
      </w:pPr>
    </w:p>
    <w:p w14:paraId="0BEE2B63" w14:textId="62429C93" w:rsidR="00C16398" w:rsidRDefault="00C16398" w:rsidP="00C16398">
      <w:pPr>
        <w:rPr>
          <w:lang w:val="en-IN"/>
        </w:rPr>
      </w:pPr>
    </w:p>
    <w:p w14:paraId="79A8A75B" w14:textId="5D63A12B" w:rsidR="00A44FDD" w:rsidRDefault="00A44FDD" w:rsidP="00C16398">
      <w:pPr>
        <w:rPr>
          <w:lang w:val="en-IN"/>
        </w:rPr>
      </w:pPr>
    </w:p>
    <w:p w14:paraId="13714C7A" w14:textId="4372B489" w:rsidR="00A44FDD" w:rsidRDefault="00A44FDD" w:rsidP="00C16398">
      <w:pPr>
        <w:rPr>
          <w:lang w:val="en-IN"/>
        </w:rPr>
      </w:pPr>
    </w:p>
    <w:p w14:paraId="2C7CF63F" w14:textId="7B4D7D18" w:rsidR="00A44FDD" w:rsidRDefault="00A44FDD" w:rsidP="00C16398">
      <w:pPr>
        <w:rPr>
          <w:lang w:val="en-IN"/>
        </w:rPr>
      </w:pPr>
    </w:p>
    <w:p w14:paraId="568EC20E" w14:textId="16F404EB" w:rsidR="00C16398" w:rsidRDefault="00C16398" w:rsidP="00C16398">
      <w:pPr>
        <w:rPr>
          <w:lang w:val="en-IN"/>
        </w:rPr>
      </w:pPr>
    </w:p>
    <w:p w14:paraId="4019FA6F" w14:textId="77777777" w:rsidR="00C16398" w:rsidRDefault="00C16398" w:rsidP="00C16398">
      <w:pPr>
        <w:rPr>
          <w:lang w:val="en-IN"/>
        </w:rPr>
      </w:pPr>
    </w:p>
    <w:p w14:paraId="6ECE10F9" w14:textId="005EFDFA" w:rsidR="00014C77" w:rsidRDefault="00014C77" w:rsidP="00C16398">
      <w:pPr>
        <w:rPr>
          <w:lang w:val="en-IN"/>
        </w:rPr>
      </w:pPr>
    </w:p>
    <w:p w14:paraId="051E8E33" w14:textId="05ACF984" w:rsidR="00014C77" w:rsidRDefault="00014C77" w:rsidP="00C16398">
      <w:pPr>
        <w:rPr>
          <w:lang w:val="en-IN"/>
        </w:rPr>
      </w:pPr>
    </w:p>
    <w:p w14:paraId="7A8E4277" w14:textId="53E91B7C" w:rsidR="00014C77" w:rsidRDefault="00014C77" w:rsidP="00C16398">
      <w:pPr>
        <w:rPr>
          <w:lang w:val="en-IN"/>
        </w:rPr>
      </w:pPr>
    </w:p>
    <w:p w14:paraId="0721380C" w14:textId="55723FFB" w:rsidR="00014C77" w:rsidRDefault="00014C77" w:rsidP="00C16398">
      <w:pPr>
        <w:rPr>
          <w:lang w:val="en-IN"/>
        </w:rPr>
      </w:pPr>
    </w:p>
    <w:p w14:paraId="7ED4919B" w14:textId="622558C8" w:rsidR="00014C77" w:rsidRDefault="00014C77" w:rsidP="00C16398">
      <w:pPr>
        <w:rPr>
          <w:lang w:val="en-IN"/>
        </w:rPr>
      </w:pPr>
    </w:p>
    <w:p w14:paraId="0CE0A6DB" w14:textId="1FA66C36" w:rsidR="00014C77" w:rsidRDefault="00014C77" w:rsidP="00C16398">
      <w:pPr>
        <w:rPr>
          <w:lang w:val="en-IN"/>
        </w:rPr>
      </w:pPr>
    </w:p>
    <w:p w14:paraId="1067CDDD" w14:textId="22346657" w:rsidR="00014C77" w:rsidRDefault="00014C77" w:rsidP="00C16398">
      <w:pPr>
        <w:rPr>
          <w:lang w:val="en-IN"/>
        </w:rPr>
      </w:pPr>
    </w:p>
    <w:p w14:paraId="3EC7CB59" w14:textId="70EA26DD" w:rsidR="00014C77" w:rsidRDefault="00014C77" w:rsidP="00C16398">
      <w:pPr>
        <w:rPr>
          <w:lang w:val="en-IN"/>
        </w:rPr>
      </w:pPr>
    </w:p>
    <w:p w14:paraId="0A05DE7E" w14:textId="3AA6075E" w:rsidR="00C57F4D" w:rsidRDefault="00C57F4D" w:rsidP="00C16398">
      <w:pPr>
        <w:rPr>
          <w:lang w:val="en-IN"/>
        </w:rPr>
      </w:pPr>
    </w:p>
    <w:p w14:paraId="7C3A2BE4" w14:textId="5961785A" w:rsidR="00C57F4D" w:rsidRDefault="00C57F4D" w:rsidP="00C16398">
      <w:pPr>
        <w:rPr>
          <w:lang w:val="en-IN"/>
        </w:rPr>
      </w:pPr>
    </w:p>
    <w:p w14:paraId="0BFA86DC" w14:textId="67E5573C" w:rsidR="00C57F4D" w:rsidRDefault="00C57F4D" w:rsidP="00C16398">
      <w:pPr>
        <w:rPr>
          <w:lang w:val="en-IN"/>
        </w:rPr>
      </w:pPr>
    </w:p>
    <w:p w14:paraId="1B59F156" w14:textId="3D633046" w:rsidR="00C57F4D" w:rsidRDefault="00C57F4D" w:rsidP="00C16398">
      <w:pPr>
        <w:rPr>
          <w:lang w:val="en-IN"/>
        </w:rPr>
      </w:pPr>
    </w:p>
    <w:p w14:paraId="738A4A3D" w14:textId="44A4D191" w:rsidR="00C57F4D" w:rsidRDefault="003C6FDF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086E56" wp14:editId="3FC7737C">
                <wp:simplePos x="0" y="0"/>
                <wp:positionH relativeFrom="column">
                  <wp:posOffset>3888769</wp:posOffset>
                </wp:positionH>
                <wp:positionV relativeFrom="paragraph">
                  <wp:posOffset>16573</wp:posOffset>
                </wp:positionV>
                <wp:extent cx="1046936" cy="534085"/>
                <wp:effectExtent l="0" t="0" r="20320" b="18415"/>
                <wp:wrapNone/>
                <wp:docPr id="135288640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936" cy="534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2CD82" w14:textId="57E9D38A" w:rsidR="003C6FDF" w:rsidRDefault="003C6FD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MELAY</w:t>
                            </w:r>
                          </w:p>
                          <w:p w14:paraId="049F99F2" w14:textId="747D20D7" w:rsidR="003C6FDF" w:rsidRPr="003C6FDF" w:rsidRDefault="003C6FD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OVERLAPPING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6E56" id="Text Box 44" o:spid="_x0000_s1036" type="#_x0000_t202" style="position:absolute;margin-left:306.2pt;margin-top:1.3pt;width:82.45pt;height:42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" fillcolor="white [3201]" strokeweight=".5pt">
                <v:textbox>
                  <w:txbxContent>
                    <w:p w14:paraId="2532CD82" w14:textId="57E9D38A" w:rsidR="003C6FDF" w:rsidRDefault="003C6FD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MELAY</w:t>
                      </w:r>
                    </w:p>
                    <w:p w14:paraId="049F99F2" w14:textId="747D20D7" w:rsidR="003C6FDF" w:rsidRPr="003C6FDF" w:rsidRDefault="003C6FD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OVERLAPPING</w:t>
                      </w:r>
                    </w:p>
                  </w:txbxContent>
                </v:textbox>
              </v:shape>
            </w:pict>
          </mc:Fallback>
        </mc:AlternateContent>
      </w:r>
      <w:r w:rsidR="00206065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3D8FF" wp14:editId="782F3324">
                <wp:simplePos x="0" y="0"/>
                <wp:positionH relativeFrom="margin">
                  <wp:posOffset>-35959</wp:posOffset>
                </wp:positionH>
                <wp:positionV relativeFrom="paragraph">
                  <wp:posOffset>78219</wp:posOffset>
                </wp:positionV>
                <wp:extent cx="1551398" cy="472526"/>
                <wp:effectExtent l="0" t="0" r="10795" b="22860"/>
                <wp:wrapNone/>
                <wp:docPr id="143349224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98" cy="472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4E56E" w14:textId="6FD2D30F" w:rsidR="00206065" w:rsidRDefault="00C0421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MOORE </w:t>
                            </w:r>
                          </w:p>
                          <w:p w14:paraId="111954B3" w14:textId="29FCC8ED" w:rsidR="00C04211" w:rsidRPr="00C04211" w:rsidRDefault="00C0421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OVERLAPPING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D8FF" id="Text Box 41" o:spid="_x0000_s1037" type="#_x0000_t202" style="position:absolute;margin-left:-2.85pt;margin-top:6.15pt;width:122.15pt;height:37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" fillcolor="white [3201]" strokeweight=".5pt">
                <v:textbox>
                  <w:txbxContent>
                    <w:p w14:paraId="2634E56E" w14:textId="6FD2D30F" w:rsidR="00206065" w:rsidRDefault="00C0421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MOORE </w:t>
                      </w:r>
                    </w:p>
                    <w:p w14:paraId="111954B3" w14:textId="29FCC8ED" w:rsidR="00C04211" w:rsidRPr="00C04211" w:rsidRDefault="00C0421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OVERLAPPING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0D0B99" w14:textId="763D3B3F" w:rsidR="00C57F4D" w:rsidRDefault="00C57F4D" w:rsidP="00C16398">
      <w:pPr>
        <w:rPr>
          <w:lang w:val="en-IN"/>
        </w:rPr>
      </w:pPr>
    </w:p>
    <w:p w14:paraId="79228D7B" w14:textId="50F2E761" w:rsidR="00C57F4D" w:rsidRDefault="003C6FDF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32EA45" wp14:editId="21F44B11">
                <wp:simplePos x="0" y="0"/>
                <wp:positionH relativeFrom="column">
                  <wp:posOffset>5049748</wp:posOffset>
                </wp:positionH>
                <wp:positionV relativeFrom="paragraph">
                  <wp:posOffset>14919</wp:posOffset>
                </wp:positionV>
                <wp:extent cx="1992630" cy="3829350"/>
                <wp:effectExtent l="0" t="0" r="26670" b="19050"/>
                <wp:wrapNone/>
                <wp:docPr id="210365352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382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18240" w14:textId="77777777" w:rsidR="006F1CEF" w:rsidRDefault="006F1CEF">
                            <w:r w:rsidRPr="006F1CEF">
                              <w:t xml:space="preserve">always </w:t>
                            </w:r>
                            <w:proofErr w:type="gramStart"/>
                            <w:r w:rsidRPr="006F1CEF">
                              <w:t>@(</w:t>
                            </w:r>
                            <w:proofErr w:type="gramEnd"/>
                            <w:r w:rsidRPr="006F1CEF">
                              <w:t xml:space="preserve">posedge </w:t>
                            </w:r>
                            <w:proofErr w:type="spellStart"/>
                            <w:r w:rsidRPr="006F1CEF">
                              <w:t>clk</w:t>
                            </w:r>
                            <w:proofErr w:type="spellEnd"/>
                            <w:r w:rsidRPr="006F1CEF">
                              <w:t xml:space="preserve"> ) begin </w:t>
                            </w:r>
                          </w:p>
                          <w:p w14:paraId="36295DDB" w14:textId="77777777" w:rsidR="006F1CEF" w:rsidRDefault="006F1CEF">
                            <w:r w:rsidRPr="006F1CEF">
                              <w:t xml:space="preserve">if (reset) </w:t>
                            </w:r>
                            <w:proofErr w:type="spellStart"/>
                            <w:r w:rsidRPr="006F1CEF">
                              <w:t>current_state</w:t>
                            </w:r>
                            <w:proofErr w:type="spellEnd"/>
                            <w:r w:rsidRPr="006F1CEF">
                              <w:t xml:space="preserve"> &lt;= S0; else </w:t>
                            </w:r>
                          </w:p>
                          <w:p w14:paraId="0C21B18F" w14:textId="77777777" w:rsidR="006F1CEF" w:rsidRDefault="006F1CEF">
                            <w:proofErr w:type="spellStart"/>
                            <w:r w:rsidRPr="006F1CEF">
                              <w:t>current_state</w:t>
                            </w:r>
                            <w:proofErr w:type="spellEnd"/>
                            <w:r w:rsidRPr="006F1CEF">
                              <w:t xml:space="preserve"> &lt;= </w:t>
                            </w:r>
                            <w:proofErr w:type="spellStart"/>
                            <w:r w:rsidRPr="006F1CEF">
                              <w:t>next_state</w:t>
                            </w:r>
                            <w:proofErr w:type="spellEnd"/>
                            <w:r w:rsidRPr="006F1CEF">
                              <w:t>;</w:t>
                            </w:r>
                          </w:p>
                          <w:p w14:paraId="5060B5DE" w14:textId="77777777" w:rsidR="006F1CEF" w:rsidRDefault="006F1CEF">
                            <w:r w:rsidRPr="006F1CEF">
                              <w:t xml:space="preserve"> end </w:t>
                            </w:r>
                          </w:p>
                          <w:p w14:paraId="5F3D2642" w14:textId="77777777" w:rsidR="006F1CEF" w:rsidRDefault="006F1CEF">
                            <w:r w:rsidRPr="006F1CEF">
                              <w:t xml:space="preserve">always </w:t>
                            </w:r>
                            <w:proofErr w:type="gramStart"/>
                            <w:r w:rsidRPr="006F1CEF">
                              <w:t>@(</w:t>
                            </w:r>
                            <w:proofErr w:type="gramEnd"/>
                            <w:r w:rsidRPr="006F1CEF">
                              <w:t xml:space="preserve">*) begin </w:t>
                            </w:r>
                          </w:p>
                          <w:p w14:paraId="18A4A191" w14:textId="77777777" w:rsidR="006F1CEF" w:rsidRDefault="006F1CEF">
                            <w:r w:rsidRPr="006F1CEF">
                              <w:t>case (</w:t>
                            </w:r>
                            <w:proofErr w:type="spellStart"/>
                            <w:r w:rsidRPr="006F1CEF">
                              <w:t>current_state</w:t>
                            </w:r>
                            <w:proofErr w:type="spellEnd"/>
                            <w:r w:rsidRPr="006F1CEF">
                              <w:t xml:space="preserve">) </w:t>
                            </w:r>
                          </w:p>
                          <w:p w14:paraId="16C5C04F" w14:textId="77777777" w:rsidR="006F1CEF" w:rsidRDefault="006F1CEF">
                            <w:r w:rsidRPr="006F1CEF">
                              <w:t xml:space="preserve">S0: </w:t>
                            </w:r>
                            <w:proofErr w:type="spellStart"/>
                            <w:r w:rsidRPr="006F1CEF">
                              <w:t>next_state</w:t>
                            </w:r>
                            <w:proofErr w:type="spellEnd"/>
                            <w:r w:rsidRPr="006F1CEF">
                              <w:t xml:space="preserve"> = </w:t>
                            </w:r>
                            <w:proofErr w:type="gramStart"/>
                            <w:r w:rsidRPr="006F1CEF">
                              <w:t>din ?</w:t>
                            </w:r>
                            <w:proofErr w:type="gramEnd"/>
                            <w:r w:rsidRPr="006F1CEF">
                              <w:t xml:space="preserve"> S</w:t>
                            </w:r>
                            <w:proofErr w:type="gramStart"/>
                            <w:r w:rsidRPr="006F1CEF">
                              <w:t>1 :</w:t>
                            </w:r>
                            <w:proofErr w:type="gramEnd"/>
                            <w:r w:rsidRPr="006F1CEF">
                              <w:t xml:space="preserve"> S0;</w:t>
                            </w:r>
                          </w:p>
                          <w:p w14:paraId="7C3E80E3" w14:textId="77777777" w:rsidR="006F1CEF" w:rsidRDefault="006F1CEF">
                            <w:r w:rsidRPr="006F1CEF">
                              <w:t>S1: ne</w:t>
                            </w:r>
                            <w:proofErr w:type="spellStart"/>
                            <w:r w:rsidRPr="006F1CEF">
                              <w:t>xt_state</w:t>
                            </w:r>
                            <w:proofErr w:type="spellEnd"/>
                            <w:r w:rsidRPr="006F1CEF">
                              <w:t xml:space="preserve"> = </w:t>
                            </w:r>
                            <w:proofErr w:type="gramStart"/>
                            <w:r w:rsidRPr="006F1CEF">
                              <w:t>din ?</w:t>
                            </w:r>
                            <w:proofErr w:type="gramEnd"/>
                            <w:r w:rsidRPr="006F1CEF">
                              <w:t xml:space="preserve"> S</w:t>
                            </w:r>
                            <w:proofErr w:type="gramStart"/>
                            <w:r w:rsidRPr="006F1CEF">
                              <w:t>1 :</w:t>
                            </w:r>
                            <w:proofErr w:type="gramEnd"/>
                            <w:r w:rsidRPr="006F1CEF">
                              <w:t xml:space="preserve"> S2; </w:t>
                            </w:r>
                          </w:p>
                          <w:p w14:paraId="57933B23" w14:textId="77777777" w:rsidR="00907968" w:rsidRDefault="006F1CEF">
                            <w:r w:rsidRPr="006F1CEF">
                              <w:t xml:space="preserve">S2: </w:t>
                            </w:r>
                            <w:proofErr w:type="spellStart"/>
                            <w:r w:rsidRPr="006F1CEF">
                              <w:t>next_state</w:t>
                            </w:r>
                            <w:proofErr w:type="spellEnd"/>
                            <w:r w:rsidRPr="006F1CEF">
                              <w:t xml:space="preserve"> = </w:t>
                            </w:r>
                            <w:proofErr w:type="gramStart"/>
                            <w:r w:rsidRPr="006F1CEF">
                              <w:t>din ?</w:t>
                            </w:r>
                            <w:proofErr w:type="gramEnd"/>
                            <w:r w:rsidRPr="006F1CEF">
                              <w:t xml:space="preserve"> S</w:t>
                            </w:r>
                            <w:proofErr w:type="gramStart"/>
                            <w:r w:rsidRPr="006F1CEF">
                              <w:t>3 :</w:t>
                            </w:r>
                            <w:proofErr w:type="gramEnd"/>
                            <w:r w:rsidRPr="006F1CEF">
                              <w:t xml:space="preserve"> S0; </w:t>
                            </w:r>
                          </w:p>
                          <w:p w14:paraId="1BB7B563" w14:textId="77777777" w:rsidR="00907968" w:rsidRDefault="006F1CEF">
                            <w:r w:rsidRPr="006F1CEF">
                              <w:t xml:space="preserve">S3: </w:t>
                            </w:r>
                            <w:proofErr w:type="spellStart"/>
                            <w:r w:rsidRPr="006F1CEF">
                              <w:t>next_state</w:t>
                            </w:r>
                            <w:proofErr w:type="spellEnd"/>
                            <w:r w:rsidRPr="006F1CEF">
                              <w:t xml:space="preserve"> = </w:t>
                            </w:r>
                            <w:proofErr w:type="gramStart"/>
                            <w:r w:rsidRPr="006F1CEF">
                              <w:t>din ?</w:t>
                            </w:r>
                            <w:proofErr w:type="gramEnd"/>
                            <w:r w:rsidRPr="006F1CEF">
                              <w:t xml:space="preserve"> S</w:t>
                            </w:r>
                            <w:proofErr w:type="gramStart"/>
                            <w:r w:rsidRPr="006F1CEF">
                              <w:t>4 :</w:t>
                            </w:r>
                            <w:proofErr w:type="gramEnd"/>
                            <w:r w:rsidRPr="006F1CEF">
                              <w:t xml:space="preserve"> S2; </w:t>
                            </w:r>
                          </w:p>
                          <w:p w14:paraId="7CF8D8B0" w14:textId="77777777" w:rsidR="00907968" w:rsidRDefault="006F1CEF">
                            <w:r w:rsidRPr="006F1CEF">
                              <w:t xml:space="preserve">S4: </w:t>
                            </w:r>
                            <w:proofErr w:type="spellStart"/>
                            <w:r w:rsidRPr="006F1CEF">
                              <w:t>next_state</w:t>
                            </w:r>
                            <w:proofErr w:type="spellEnd"/>
                            <w:r w:rsidRPr="006F1CEF">
                              <w:t xml:space="preserve"> = </w:t>
                            </w:r>
                            <w:proofErr w:type="gramStart"/>
                            <w:r w:rsidRPr="006F1CEF">
                              <w:t>din ?</w:t>
                            </w:r>
                            <w:proofErr w:type="gramEnd"/>
                            <w:r w:rsidRPr="006F1CEF">
                              <w:t xml:space="preserve"> S</w:t>
                            </w:r>
                            <w:proofErr w:type="gramStart"/>
                            <w:r w:rsidRPr="006F1CEF">
                              <w:t>1 :</w:t>
                            </w:r>
                            <w:proofErr w:type="gramEnd"/>
                            <w:r w:rsidRPr="006F1CEF">
                              <w:t xml:space="preserve"> S2; default: </w:t>
                            </w:r>
                            <w:proofErr w:type="spellStart"/>
                            <w:r w:rsidRPr="006F1CEF">
                              <w:t>next_state</w:t>
                            </w:r>
                            <w:proofErr w:type="spellEnd"/>
                            <w:r w:rsidRPr="006F1CEF">
                              <w:t xml:space="preserve"> = S0; </w:t>
                            </w:r>
                            <w:proofErr w:type="spellStart"/>
                            <w:r w:rsidRPr="006F1CEF">
                              <w:t>endcase</w:t>
                            </w:r>
                            <w:proofErr w:type="spellEnd"/>
                            <w:r w:rsidRPr="006F1CEF">
                              <w:t xml:space="preserve"> </w:t>
                            </w:r>
                          </w:p>
                          <w:p w14:paraId="453540B6" w14:textId="77777777" w:rsidR="00907968" w:rsidRDefault="006F1CEF">
                            <w:r w:rsidRPr="006F1CEF">
                              <w:t xml:space="preserve">end </w:t>
                            </w:r>
                          </w:p>
                          <w:p w14:paraId="555CA0F1" w14:textId="77777777" w:rsidR="00907968" w:rsidRDefault="006F1CEF">
                            <w:r w:rsidRPr="006F1CEF">
                              <w:t xml:space="preserve"> always </w:t>
                            </w:r>
                            <w:proofErr w:type="gramStart"/>
                            <w:r w:rsidRPr="006F1CEF">
                              <w:t>@(</w:t>
                            </w:r>
                            <w:proofErr w:type="gramEnd"/>
                            <w:r w:rsidRPr="006F1CEF">
                              <w:t>current_state or din) begin</w:t>
                            </w:r>
                          </w:p>
                          <w:p w14:paraId="4BD51A2C" w14:textId="77777777" w:rsidR="00206065" w:rsidRDefault="006F1CEF">
                            <w:r w:rsidRPr="006F1CEF">
                              <w:t xml:space="preserve"> </w:t>
                            </w:r>
                            <w:proofErr w:type="spellStart"/>
                            <w:r w:rsidRPr="006F1CEF">
                              <w:t>dout</w:t>
                            </w:r>
                            <w:proofErr w:type="spellEnd"/>
                            <w:r w:rsidRPr="006F1CEF">
                              <w:t xml:space="preserve"> =</w:t>
                            </w:r>
                          </w:p>
                          <w:p w14:paraId="7C9960E3" w14:textId="77777777" w:rsidR="00206065" w:rsidRDefault="006F1CEF">
                            <w:r w:rsidRPr="006F1CEF">
                              <w:t xml:space="preserve"> (</w:t>
                            </w:r>
                            <w:proofErr w:type="spellStart"/>
                            <w:r w:rsidRPr="006F1CEF">
                              <w:t>current_state</w:t>
                            </w:r>
                            <w:proofErr w:type="spellEnd"/>
                            <w:r w:rsidRPr="006F1CEF">
                              <w:t xml:space="preserve"> == S4</w:t>
                            </w:r>
                            <w:proofErr w:type="gramStart"/>
                            <w:r w:rsidRPr="006F1CEF">
                              <w:t>) ?</w:t>
                            </w:r>
                            <w:proofErr w:type="gramEnd"/>
                            <w:r w:rsidRPr="006F1CEF">
                              <w:t xml:space="preserve"> din : 0; end</w:t>
                            </w:r>
                          </w:p>
                          <w:p w14:paraId="74773D92" w14:textId="76C4F289" w:rsidR="006F1CEF" w:rsidRDefault="006F1CEF">
                            <w:r w:rsidRPr="006F1CEF">
                              <w:t xml:space="preserve"> </w:t>
                            </w:r>
                            <w:proofErr w:type="spellStart"/>
                            <w:r w:rsidRPr="006F1CEF"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EA45" id="Text Box 40" o:spid="_x0000_s1038" type="#_x0000_t202" style="position:absolute;margin-left:397.6pt;margin-top:1.15pt;width:156.9pt;height:301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" fillcolor="white [3201]" strokeweight=".5pt">
                <v:textbox>
                  <w:txbxContent>
                    <w:p w14:paraId="46118240" w14:textId="77777777" w:rsidR="006F1CEF" w:rsidRDefault="006F1CEF">
                      <w:r w:rsidRPr="006F1CEF">
                        <w:t xml:space="preserve">always </w:t>
                      </w:r>
                      <w:proofErr w:type="gramStart"/>
                      <w:r w:rsidRPr="006F1CEF">
                        <w:t>@(</w:t>
                      </w:r>
                      <w:proofErr w:type="gramEnd"/>
                      <w:r w:rsidRPr="006F1CEF">
                        <w:t xml:space="preserve">posedge </w:t>
                      </w:r>
                      <w:proofErr w:type="spellStart"/>
                      <w:r w:rsidRPr="006F1CEF">
                        <w:t>clk</w:t>
                      </w:r>
                      <w:proofErr w:type="spellEnd"/>
                      <w:r w:rsidRPr="006F1CEF">
                        <w:t xml:space="preserve"> ) begin </w:t>
                      </w:r>
                    </w:p>
                    <w:p w14:paraId="36295DDB" w14:textId="77777777" w:rsidR="006F1CEF" w:rsidRDefault="006F1CEF">
                      <w:r w:rsidRPr="006F1CEF">
                        <w:t xml:space="preserve">if (reset) </w:t>
                      </w:r>
                      <w:proofErr w:type="spellStart"/>
                      <w:r w:rsidRPr="006F1CEF">
                        <w:t>current_state</w:t>
                      </w:r>
                      <w:proofErr w:type="spellEnd"/>
                      <w:r w:rsidRPr="006F1CEF">
                        <w:t xml:space="preserve"> &lt;= S0; else </w:t>
                      </w:r>
                    </w:p>
                    <w:p w14:paraId="0C21B18F" w14:textId="77777777" w:rsidR="006F1CEF" w:rsidRDefault="006F1CEF">
                      <w:proofErr w:type="spellStart"/>
                      <w:r w:rsidRPr="006F1CEF">
                        <w:t>current_state</w:t>
                      </w:r>
                      <w:proofErr w:type="spellEnd"/>
                      <w:r w:rsidRPr="006F1CEF">
                        <w:t xml:space="preserve"> &lt;= </w:t>
                      </w:r>
                      <w:proofErr w:type="spellStart"/>
                      <w:r w:rsidRPr="006F1CEF">
                        <w:t>next_state</w:t>
                      </w:r>
                      <w:proofErr w:type="spellEnd"/>
                      <w:r w:rsidRPr="006F1CEF">
                        <w:t>;</w:t>
                      </w:r>
                    </w:p>
                    <w:p w14:paraId="5060B5DE" w14:textId="77777777" w:rsidR="006F1CEF" w:rsidRDefault="006F1CEF">
                      <w:r w:rsidRPr="006F1CEF">
                        <w:t xml:space="preserve"> end </w:t>
                      </w:r>
                    </w:p>
                    <w:p w14:paraId="5F3D2642" w14:textId="77777777" w:rsidR="006F1CEF" w:rsidRDefault="006F1CEF">
                      <w:r w:rsidRPr="006F1CEF">
                        <w:t xml:space="preserve">always </w:t>
                      </w:r>
                      <w:proofErr w:type="gramStart"/>
                      <w:r w:rsidRPr="006F1CEF">
                        <w:t>@(</w:t>
                      </w:r>
                      <w:proofErr w:type="gramEnd"/>
                      <w:r w:rsidRPr="006F1CEF">
                        <w:t xml:space="preserve">*) begin </w:t>
                      </w:r>
                    </w:p>
                    <w:p w14:paraId="18A4A191" w14:textId="77777777" w:rsidR="006F1CEF" w:rsidRDefault="006F1CEF">
                      <w:r w:rsidRPr="006F1CEF">
                        <w:t>case (</w:t>
                      </w:r>
                      <w:proofErr w:type="spellStart"/>
                      <w:r w:rsidRPr="006F1CEF">
                        <w:t>current_state</w:t>
                      </w:r>
                      <w:proofErr w:type="spellEnd"/>
                      <w:r w:rsidRPr="006F1CEF">
                        <w:t xml:space="preserve">) </w:t>
                      </w:r>
                    </w:p>
                    <w:p w14:paraId="16C5C04F" w14:textId="77777777" w:rsidR="006F1CEF" w:rsidRDefault="006F1CEF">
                      <w:r w:rsidRPr="006F1CEF">
                        <w:t xml:space="preserve">S0: </w:t>
                      </w:r>
                      <w:proofErr w:type="spellStart"/>
                      <w:r w:rsidRPr="006F1CEF">
                        <w:t>next_state</w:t>
                      </w:r>
                      <w:proofErr w:type="spellEnd"/>
                      <w:r w:rsidRPr="006F1CEF">
                        <w:t xml:space="preserve"> = </w:t>
                      </w:r>
                      <w:proofErr w:type="gramStart"/>
                      <w:r w:rsidRPr="006F1CEF">
                        <w:t>din ?</w:t>
                      </w:r>
                      <w:proofErr w:type="gramEnd"/>
                      <w:r w:rsidRPr="006F1CEF">
                        <w:t xml:space="preserve"> S</w:t>
                      </w:r>
                      <w:proofErr w:type="gramStart"/>
                      <w:r w:rsidRPr="006F1CEF">
                        <w:t>1 :</w:t>
                      </w:r>
                      <w:proofErr w:type="gramEnd"/>
                      <w:r w:rsidRPr="006F1CEF">
                        <w:t xml:space="preserve"> S0;</w:t>
                      </w:r>
                    </w:p>
                    <w:p w14:paraId="7C3E80E3" w14:textId="77777777" w:rsidR="006F1CEF" w:rsidRDefault="006F1CEF">
                      <w:r w:rsidRPr="006F1CEF">
                        <w:t>S1: ne</w:t>
                      </w:r>
                      <w:proofErr w:type="spellStart"/>
                      <w:r w:rsidRPr="006F1CEF">
                        <w:t>xt_state</w:t>
                      </w:r>
                      <w:proofErr w:type="spellEnd"/>
                      <w:r w:rsidRPr="006F1CEF">
                        <w:t xml:space="preserve"> = </w:t>
                      </w:r>
                      <w:proofErr w:type="gramStart"/>
                      <w:r w:rsidRPr="006F1CEF">
                        <w:t>din ?</w:t>
                      </w:r>
                      <w:proofErr w:type="gramEnd"/>
                      <w:r w:rsidRPr="006F1CEF">
                        <w:t xml:space="preserve"> S</w:t>
                      </w:r>
                      <w:proofErr w:type="gramStart"/>
                      <w:r w:rsidRPr="006F1CEF">
                        <w:t>1 :</w:t>
                      </w:r>
                      <w:proofErr w:type="gramEnd"/>
                      <w:r w:rsidRPr="006F1CEF">
                        <w:t xml:space="preserve"> S2; </w:t>
                      </w:r>
                    </w:p>
                    <w:p w14:paraId="57933B23" w14:textId="77777777" w:rsidR="00907968" w:rsidRDefault="006F1CEF">
                      <w:r w:rsidRPr="006F1CEF">
                        <w:t xml:space="preserve">S2: </w:t>
                      </w:r>
                      <w:proofErr w:type="spellStart"/>
                      <w:r w:rsidRPr="006F1CEF">
                        <w:t>next_state</w:t>
                      </w:r>
                      <w:proofErr w:type="spellEnd"/>
                      <w:r w:rsidRPr="006F1CEF">
                        <w:t xml:space="preserve"> = </w:t>
                      </w:r>
                      <w:proofErr w:type="gramStart"/>
                      <w:r w:rsidRPr="006F1CEF">
                        <w:t>din ?</w:t>
                      </w:r>
                      <w:proofErr w:type="gramEnd"/>
                      <w:r w:rsidRPr="006F1CEF">
                        <w:t xml:space="preserve"> S</w:t>
                      </w:r>
                      <w:proofErr w:type="gramStart"/>
                      <w:r w:rsidRPr="006F1CEF">
                        <w:t>3 :</w:t>
                      </w:r>
                      <w:proofErr w:type="gramEnd"/>
                      <w:r w:rsidRPr="006F1CEF">
                        <w:t xml:space="preserve"> S0; </w:t>
                      </w:r>
                    </w:p>
                    <w:p w14:paraId="1BB7B563" w14:textId="77777777" w:rsidR="00907968" w:rsidRDefault="006F1CEF">
                      <w:r w:rsidRPr="006F1CEF">
                        <w:t xml:space="preserve">S3: </w:t>
                      </w:r>
                      <w:proofErr w:type="spellStart"/>
                      <w:r w:rsidRPr="006F1CEF">
                        <w:t>next_state</w:t>
                      </w:r>
                      <w:proofErr w:type="spellEnd"/>
                      <w:r w:rsidRPr="006F1CEF">
                        <w:t xml:space="preserve"> = </w:t>
                      </w:r>
                      <w:proofErr w:type="gramStart"/>
                      <w:r w:rsidRPr="006F1CEF">
                        <w:t>din ?</w:t>
                      </w:r>
                      <w:proofErr w:type="gramEnd"/>
                      <w:r w:rsidRPr="006F1CEF">
                        <w:t xml:space="preserve"> S</w:t>
                      </w:r>
                      <w:proofErr w:type="gramStart"/>
                      <w:r w:rsidRPr="006F1CEF">
                        <w:t>4 :</w:t>
                      </w:r>
                      <w:proofErr w:type="gramEnd"/>
                      <w:r w:rsidRPr="006F1CEF">
                        <w:t xml:space="preserve"> S2; </w:t>
                      </w:r>
                    </w:p>
                    <w:p w14:paraId="7CF8D8B0" w14:textId="77777777" w:rsidR="00907968" w:rsidRDefault="006F1CEF">
                      <w:r w:rsidRPr="006F1CEF">
                        <w:t xml:space="preserve">S4: </w:t>
                      </w:r>
                      <w:proofErr w:type="spellStart"/>
                      <w:r w:rsidRPr="006F1CEF">
                        <w:t>next_state</w:t>
                      </w:r>
                      <w:proofErr w:type="spellEnd"/>
                      <w:r w:rsidRPr="006F1CEF">
                        <w:t xml:space="preserve"> = </w:t>
                      </w:r>
                      <w:proofErr w:type="gramStart"/>
                      <w:r w:rsidRPr="006F1CEF">
                        <w:t>din ?</w:t>
                      </w:r>
                      <w:proofErr w:type="gramEnd"/>
                      <w:r w:rsidRPr="006F1CEF">
                        <w:t xml:space="preserve"> S</w:t>
                      </w:r>
                      <w:proofErr w:type="gramStart"/>
                      <w:r w:rsidRPr="006F1CEF">
                        <w:t>1 :</w:t>
                      </w:r>
                      <w:proofErr w:type="gramEnd"/>
                      <w:r w:rsidRPr="006F1CEF">
                        <w:t xml:space="preserve"> S2; default: </w:t>
                      </w:r>
                      <w:proofErr w:type="spellStart"/>
                      <w:r w:rsidRPr="006F1CEF">
                        <w:t>next_state</w:t>
                      </w:r>
                      <w:proofErr w:type="spellEnd"/>
                      <w:r w:rsidRPr="006F1CEF">
                        <w:t xml:space="preserve"> = S0; </w:t>
                      </w:r>
                      <w:proofErr w:type="spellStart"/>
                      <w:r w:rsidRPr="006F1CEF">
                        <w:t>endcase</w:t>
                      </w:r>
                      <w:proofErr w:type="spellEnd"/>
                      <w:r w:rsidRPr="006F1CEF">
                        <w:t xml:space="preserve"> </w:t>
                      </w:r>
                    </w:p>
                    <w:p w14:paraId="453540B6" w14:textId="77777777" w:rsidR="00907968" w:rsidRDefault="006F1CEF">
                      <w:r w:rsidRPr="006F1CEF">
                        <w:t xml:space="preserve">end </w:t>
                      </w:r>
                    </w:p>
                    <w:p w14:paraId="555CA0F1" w14:textId="77777777" w:rsidR="00907968" w:rsidRDefault="006F1CEF">
                      <w:r w:rsidRPr="006F1CEF">
                        <w:t xml:space="preserve"> always </w:t>
                      </w:r>
                      <w:proofErr w:type="gramStart"/>
                      <w:r w:rsidRPr="006F1CEF">
                        <w:t>@(</w:t>
                      </w:r>
                      <w:proofErr w:type="gramEnd"/>
                      <w:r w:rsidRPr="006F1CEF">
                        <w:t>current_state or din) begin</w:t>
                      </w:r>
                    </w:p>
                    <w:p w14:paraId="4BD51A2C" w14:textId="77777777" w:rsidR="00206065" w:rsidRDefault="006F1CEF">
                      <w:r w:rsidRPr="006F1CEF">
                        <w:t xml:space="preserve"> </w:t>
                      </w:r>
                      <w:proofErr w:type="spellStart"/>
                      <w:r w:rsidRPr="006F1CEF">
                        <w:t>dout</w:t>
                      </w:r>
                      <w:proofErr w:type="spellEnd"/>
                      <w:r w:rsidRPr="006F1CEF">
                        <w:t xml:space="preserve"> =</w:t>
                      </w:r>
                    </w:p>
                    <w:p w14:paraId="7C9960E3" w14:textId="77777777" w:rsidR="00206065" w:rsidRDefault="006F1CEF">
                      <w:r w:rsidRPr="006F1CEF">
                        <w:t xml:space="preserve"> (</w:t>
                      </w:r>
                      <w:proofErr w:type="spellStart"/>
                      <w:r w:rsidRPr="006F1CEF">
                        <w:t>current_state</w:t>
                      </w:r>
                      <w:proofErr w:type="spellEnd"/>
                      <w:r w:rsidRPr="006F1CEF">
                        <w:t xml:space="preserve"> == S4</w:t>
                      </w:r>
                      <w:proofErr w:type="gramStart"/>
                      <w:r w:rsidRPr="006F1CEF">
                        <w:t>) ?</w:t>
                      </w:r>
                      <w:proofErr w:type="gramEnd"/>
                      <w:r w:rsidRPr="006F1CEF">
                        <w:t xml:space="preserve"> din : 0; end</w:t>
                      </w:r>
                    </w:p>
                    <w:p w14:paraId="74773D92" w14:textId="76C4F289" w:rsidR="006F1CEF" w:rsidRDefault="006F1CEF">
                      <w:r w:rsidRPr="006F1CEF">
                        <w:t xml:space="preserve"> </w:t>
                      </w:r>
                      <w:proofErr w:type="spellStart"/>
                      <w:r w:rsidRPr="006F1CEF"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0AEDF0" w14:textId="5D79591D" w:rsidR="00C57F4D" w:rsidRDefault="00880A4F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5C946A" wp14:editId="3AD4DB7F">
                <wp:simplePos x="0" y="0"/>
                <wp:positionH relativeFrom="column">
                  <wp:posOffset>3888769</wp:posOffset>
                </wp:positionH>
                <wp:positionV relativeFrom="paragraph">
                  <wp:posOffset>137381</wp:posOffset>
                </wp:positionV>
                <wp:extent cx="1119883" cy="3524036"/>
                <wp:effectExtent l="0" t="0" r="23495" b="19685"/>
                <wp:wrapNone/>
                <wp:docPr id="1340664054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883" cy="352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8B03A" w14:textId="61DFEAFD" w:rsidR="00880A4F" w:rsidRDefault="00880A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6DBDA" wp14:editId="2C1289E4">
                                  <wp:extent cx="930275" cy="3236360"/>
                                  <wp:effectExtent l="0" t="0" r="3175" b="2540"/>
                                  <wp:docPr id="171096122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096122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2174" cy="32429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C946A" id="Text Box 39" o:spid="_x0000_s1039" type="#_x0000_t202" style="position:absolute;margin-left:306.2pt;margin-top:10.8pt;width:88.2pt;height:27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VGPQIAAIU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" fillcolor="white [3201]" strokeweight=".5pt">
                <v:textbox>
                  <w:txbxContent>
                    <w:p w14:paraId="2DE8B03A" w14:textId="61DFEAFD" w:rsidR="00880A4F" w:rsidRDefault="00880A4F">
                      <w:r>
                        <w:rPr>
                          <w:noProof/>
                        </w:rPr>
                        <w:drawing>
                          <wp:inline distT="0" distB="0" distL="0" distR="0" wp14:anchorId="6646DBDA" wp14:editId="2C1289E4">
                            <wp:extent cx="930275" cy="3236360"/>
                            <wp:effectExtent l="0" t="0" r="3175" b="2540"/>
                            <wp:docPr id="171096122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096122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2174" cy="32429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574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B3C5FB" wp14:editId="5753DECC">
                <wp:simplePos x="0" y="0"/>
                <wp:positionH relativeFrom="column">
                  <wp:posOffset>-46234</wp:posOffset>
                </wp:positionH>
                <wp:positionV relativeFrom="paragraph">
                  <wp:posOffset>116834</wp:posOffset>
                </wp:positionV>
                <wp:extent cx="2188210" cy="3655638"/>
                <wp:effectExtent l="0" t="0" r="21590" b="21590"/>
                <wp:wrapNone/>
                <wp:docPr id="161421603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36556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CF16" w14:textId="77777777" w:rsidR="003E574A" w:rsidRDefault="003E574A" w:rsidP="003E574A">
                            <w:r>
                              <w:t xml:space="preserve">typedef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reg [2:0] {S</w:t>
                            </w:r>
                            <w:proofErr w:type="gramStart"/>
                            <w:r>
                              <w:t>0,S</w:t>
                            </w:r>
                            <w:proofErr w:type="gramEnd"/>
                            <w:r>
                              <w:t xml:space="preserve">1,S2,S3,S4} </w:t>
                            </w:r>
                            <w:proofErr w:type="spellStart"/>
                            <w:r>
                              <w:t>state_t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35D419B" w14:textId="77777777" w:rsidR="003E574A" w:rsidRDefault="003E574A" w:rsidP="003E574A">
                            <w:proofErr w:type="spellStart"/>
                            <w:r>
                              <w:t>state_t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current_state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C28CD6" w14:textId="77777777" w:rsidR="003841FB" w:rsidRDefault="003841FB">
                            <w:r w:rsidRPr="003841FB">
                              <w:t xml:space="preserve">// State transition logic </w:t>
                            </w:r>
                          </w:p>
                          <w:p w14:paraId="541F22C4" w14:textId="77777777" w:rsidR="003841FB" w:rsidRDefault="003841FB">
                            <w:r w:rsidRPr="003841FB">
                              <w:t xml:space="preserve">always </w:t>
                            </w:r>
                            <w:proofErr w:type="gramStart"/>
                            <w:r w:rsidRPr="003841FB">
                              <w:t>@(</w:t>
                            </w:r>
                            <w:proofErr w:type="gramEnd"/>
                            <w:r w:rsidRPr="003841FB">
                              <w:t xml:space="preserve">posedge </w:t>
                            </w:r>
                            <w:proofErr w:type="spellStart"/>
                            <w:r w:rsidRPr="003841FB">
                              <w:t>clk</w:t>
                            </w:r>
                            <w:proofErr w:type="spellEnd"/>
                            <w:r w:rsidRPr="003841FB">
                              <w:t xml:space="preserve"> ) begin </w:t>
                            </w:r>
                          </w:p>
                          <w:p w14:paraId="2535D55C" w14:textId="5CBF7DAC" w:rsidR="003841FB" w:rsidRDefault="003841FB">
                            <w:r>
                              <w:t xml:space="preserve">          </w:t>
                            </w:r>
                            <w:r w:rsidRPr="003841FB">
                              <w:t xml:space="preserve">if (reset) </w:t>
                            </w:r>
                            <w:proofErr w:type="spellStart"/>
                            <w:r w:rsidRPr="003841FB">
                              <w:t>current_state</w:t>
                            </w:r>
                            <w:proofErr w:type="spellEnd"/>
                            <w:r w:rsidRPr="003841FB">
                              <w:t xml:space="preserve"> &lt;= S0; </w:t>
                            </w:r>
                          </w:p>
                          <w:p w14:paraId="184F8079" w14:textId="77777777" w:rsidR="003841FB" w:rsidRDefault="003841FB">
                            <w:r>
                              <w:t xml:space="preserve">        </w:t>
                            </w:r>
                            <w:r w:rsidRPr="003841FB">
                              <w:t xml:space="preserve">else </w:t>
                            </w:r>
                            <w:proofErr w:type="spellStart"/>
                            <w:r w:rsidRPr="003841FB">
                              <w:t>current_state</w:t>
                            </w:r>
                            <w:proofErr w:type="spellEnd"/>
                            <w:r w:rsidRPr="003841FB">
                              <w:t xml:space="preserve"> &lt;= </w:t>
                            </w:r>
                            <w:proofErr w:type="spellStart"/>
                            <w:r w:rsidRPr="003841FB">
                              <w:t>next_state</w:t>
                            </w:r>
                            <w:proofErr w:type="spellEnd"/>
                            <w:r w:rsidRPr="003841FB">
                              <w:t xml:space="preserve">; end </w:t>
                            </w:r>
                          </w:p>
                          <w:p w14:paraId="52D43E3C" w14:textId="77777777" w:rsidR="003841FB" w:rsidRDefault="003841FB">
                            <w:r w:rsidRPr="003841FB">
                              <w:t xml:space="preserve"> always </w:t>
                            </w:r>
                            <w:proofErr w:type="gramStart"/>
                            <w:r w:rsidRPr="003841FB">
                              <w:t>@(</w:t>
                            </w:r>
                            <w:proofErr w:type="gramEnd"/>
                            <w:r w:rsidRPr="003841FB">
                              <w:t xml:space="preserve">*) begin </w:t>
                            </w:r>
                          </w:p>
                          <w:p w14:paraId="2CE1C275" w14:textId="77777777" w:rsidR="003841FB" w:rsidRDefault="003841FB">
                            <w:r w:rsidRPr="003841FB">
                              <w:t>case (</w:t>
                            </w:r>
                            <w:proofErr w:type="spellStart"/>
                            <w:r w:rsidRPr="003841FB">
                              <w:t>current_state</w:t>
                            </w:r>
                            <w:proofErr w:type="spellEnd"/>
                            <w:r w:rsidRPr="003841FB">
                              <w:t xml:space="preserve">) </w:t>
                            </w:r>
                          </w:p>
                          <w:p w14:paraId="5E81C7EB" w14:textId="77777777" w:rsidR="003841FB" w:rsidRDefault="003841FB">
                            <w:r w:rsidRPr="003841FB">
                              <w:t xml:space="preserve">S0: </w:t>
                            </w:r>
                            <w:proofErr w:type="spellStart"/>
                            <w:r w:rsidRPr="003841FB">
                              <w:t>next_state</w:t>
                            </w:r>
                            <w:proofErr w:type="spellEnd"/>
                            <w:r w:rsidRPr="003841FB">
                              <w:t xml:space="preserve"> = </w:t>
                            </w:r>
                            <w:proofErr w:type="gramStart"/>
                            <w:r w:rsidRPr="003841FB">
                              <w:t>din ?</w:t>
                            </w:r>
                            <w:proofErr w:type="gramEnd"/>
                            <w:r w:rsidRPr="003841FB">
                              <w:t xml:space="preserve"> S</w:t>
                            </w:r>
                            <w:proofErr w:type="gramStart"/>
                            <w:r w:rsidRPr="003841FB">
                              <w:t>1 :</w:t>
                            </w:r>
                            <w:proofErr w:type="gramEnd"/>
                            <w:r w:rsidRPr="003841FB">
                              <w:t xml:space="preserve"> S0; </w:t>
                            </w:r>
                          </w:p>
                          <w:p w14:paraId="1D2F5F93" w14:textId="77777777" w:rsidR="0005744B" w:rsidRDefault="003841FB">
                            <w:r w:rsidRPr="003841FB">
                              <w:t>S1: ne</w:t>
                            </w:r>
                            <w:proofErr w:type="spellStart"/>
                            <w:r w:rsidRPr="003841FB">
                              <w:t>xt_state</w:t>
                            </w:r>
                            <w:proofErr w:type="spellEnd"/>
                            <w:r w:rsidRPr="003841FB">
                              <w:t xml:space="preserve"> = </w:t>
                            </w:r>
                            <w:proofErr w:type="gramStart"/>
                            <w:r w:rsidRPr="003841FB">
                              <w:t>din ?</w:t>
                            </w:r>
                            <w:proofErr w:type="gramEnd"/>
                            <w:r w:rsidRPr="003841FB">
                              <w:t xml:space="preserve"> S</w:t>
                            </w:r>
                            <w:proofErr w:type="gramStart"/>
                            <w:r w:rsidRPr="003841FB">
                              <w:t>1 :</w:t>
                            </w:r>
                            <w:proofErr w:type="gramEnd"/>
                            <w:r w:rsidRPr="003841FB">
                              <w:t xml:space="preserve"> S2; </w:t>
                            </w:r>
                          </w:p>
                          <w:p w14:paraId="3D00B3CF" w14:textId="77777777" w:rsidR="0005744B" w:rsidRDefault="003841FB">
                            <w:r w:rsidRPr="003841FB">
                              <w:t xml:space="preserve">S2: </w:t>
                            </w:r>
                            <w:proofErr w:type="spellStart"/>
                            <w:r w:rsidRPr="003841FB">
                              <w:t>next_state</w:t>
                            </w:r>
                            <w:proofErr w:type="spellEnd"/>
                            <w:r w:rsidRPr="003841FB">
                              <w:t xml:space="preserve"> = </w:t>
                            </w:r>
                            <w:proofErr w:type="gramStart"/>
                            <w:r w:rsidRPr="003841FB">
                              <w:t>din ?</w:t>
                            </w:r>
                            <w:proofErr w:type="gramEnd"/>
                            <w:r w:rsidRPr="003841FB">
                              <w:t xml:space="preserve"> S</w:t>
                            </w:r>
                            <w:proofErr w:type="gramStart"/>
                            <w:r w:rsidRPr="003841FB">
                              <w:t>3 :</w:t>
                            </w:r>
                            <w:proofErr w:type="gramEnd"/>
                            <w:r w:rsidRPr="003841FB">
                              <w:t xml:space="preserve"> S0;</w:t>
                            </w:r>
                          </w:p>
                          <w:p w14:paraId="7B7DAC85" w14:textId="77777777" w:rsidR="0005744B" w:rsidRDefault="003841FB">
                            <w:r w:rsidRPr="003841FB">
                              <w:t xml:space="preserve">S3: </w:t>
                            </w:r>
                            <w:proofErr w:type="spellStart"/>
                            <w:r w:rsidRPr="003841FB">
                              <w:t>next_state</w:t>
                            </w:r>
                            <w:proofErr w:type="spellEnd"/>
                            <w:r w:rsidRPr="003841FB">
                              <w:t xml:space="preserve"> = </w:t>
                            </w:r>
                            <w:proofErr w:type="gramStart"/>
                            <w:r w:rsidRPr="003841FB">
                              <w:t>din ?</w:t>
                            </w:r>
                            <w:proofErr w:type="gramEnd"/>
                            <w:r w:rsidRPr="003841FB">
                              <w:t xml:space="preserve"> S</w:t>
                            </w:r>
                            <w:proofErr w:type="gramStart"/>
                            <w:r w:rsidRPr="003841FB">
                              <w:t>4 :</w:t>
                            </w:r>
                            <w:proofErr w:type="gramEnd"/>
                            <w:r w:rsidRPr="003841FB">
                              <w:t xml:space="preserve"> S2; </w:t>
                            </w:r>
                          </w:p>
                          <w:p w14:paraId="11691D84" w14:textId="301FCD04" w:rsidR="003E574A" w:rsidRDefault="003841FB">
                            <w:r w:rsidRPr="003841FB">
                              <w:t xml:space="preserve">S4: </w:t>
                            </w:r>
                            <w:proofErr w:type="spellStart"/>
                            <w:r w:rsidRPr="003841FB">
                              <w:t>next_state</w:t>
                            </w:r>
                            <w:proofErr w:type="spellEnd"/>
                            <w:r w:rsidRPr="003841FB">
                              <w:t xml:space="preserve"> = </w:t>
                            </w:r>
                            <w:proofErr w:type="gramStart"/>
                            <w:r w:rsidRPr="003841FB">
                              <w:t>din ?</w:t>
                            </w:r>
                            <w:proofErr w:type="gramEnd"/>
                            <w:r w:rsidRPr="003841FB">
                              <w:t xml:space="preserve"> S</w:t>
                            </w:r>
                            <w:proofErr w:type="gramStart"/>
                            <w:r w:rsidRPr="003841FB">
                              <w:t>1 :</w:t>
                            </w:r>
                            <w:proofErr w:type="gramEnd"/>
                            <w:r w:rsidRPr="003841FB">
                              <w:t xml:space="preserve"> S0;  default: </w:t>
                            </w:r>
                            <w:proofErr w:type="spellStart"/>
                            <w:r w:rsidRPr="003841FB">
                              <w:t>next_state</w:t>
                            </w:r>
                            <w:proofErr w:type="spellEnd"/>
                            <w:r w:rsidRPr="003841FB">
                              <w:t xml:space="preserve"> = S0; </w:t>
                            </w:r>
                          </w:p>
                          <w:p w14:paraId="26470966" w14:textId="77777777" w:rsidR="003E574A" w:rsidRDefault="003841FB">
                            <w:proofErr w:type="spellStart"/>
                            <w:r w:rsidRPr="003841FB">
                              <w:t>endcase</w:t>
                            </w:r>
                            <w:proofErr w:type="spellEnd"/>
                            <w:r w:rsidRPr="003841FB">
                              <w:t xml:space="preserve"> </w:t>
                            </w:r>
                          </w:p>
                          <w:p w14:paraId="5327442E" w14:textId="77777777" w:rsidR="003E574A" w:rsidRDefault="003841FB">
                            <w:r w:rsidRPr="003841FB">
                              <w:t>end</w:t>
                            </w:r>
                          </w:p>
                          <w:p w14:paraId="6C3B6AE4" w14:textId="77777777" w:rsidR="003E574A" w:rsidRDefault="003841FB">
                            <w:r w:rsidRPr="003841FB">
                              <w:t xml:space="preserve">  always </w:t>
                            </w:r>
                            <w:proofErr w:type="gramStart"/>
                            <w:r w:rsidRPr="003841FB">
                              <w:t>@(</w:t>
                            </w:r>
                            <w:proofErr w:type="gramEnd"/>
                            <w:r w:rsidRPr="003841FB">
                              <w:t xml:space="preserve">posedge </w:t>
                            </w:r>
                            <w:proofErr w:type="spellStart"/>
                            <w:r w:rsidRPr="003841FB">
                              <w:t>clk</w:t>
                            </w:r>
                            <w:proofErr w:type="spellEnd"/>
                            <w:r w:rsidRPr="003841FB">
                              <w:t xml:space="preserve"> )</w:t>
                            </w:r>
                          </w:p>
                          <w:p w14:paraId="2EA4CEF3" w14:textId="77777777" w:rsidR="003E574A" w:rsidRDefault="003841FB">
                            <w:r w:rsidRPr="003841FB">
                              <w:t xml:space="preserve"> begin </w:t>
                            </w:r>
                          </w:p>
                          <w:p w14:paraId="1A067D07" w14:textId="77777777" w:rsidR="003E574A" w:rsidRDefault="003E574A">
                            <w:r>
                              <w:t xml:space="preserve">    </w:t>
                            </w:r>
                            <w:r w:rsidR="003841FB" w:rsidRPr="003841FB">
                              <w:t xml:space="preserve">if (reset) </w:t>
                            </w:r>
                            <w:proofErr w:type="spellStart"/>
                            <w:r w:rsidR="003841FB" w:rsidRPr="003841FB">
                              <w:t>dout</w:t>
                            </w:r>
                            <w:proofErr w:type="spellEnd"/>
                            <w:r w:rsidR="003841FB" w:rsidRPr="003841FB">
                              <w:t xml:space="preserve"> &lt;= 1'b0; </w:t>
                            </w:r>
                          </w:p>
                          <w:p w14:paraId="38B8FDC5" w14:textId="77777777" w:rsidR="003E574A" w:rsidRDefault="003841FB">
                            <w:r w:rsidRPr="003841FB">
                              <w:t xml:space="preserve">else </w:t>
                            </w:r>
                            <w:proofErr w:type="spellStart"/>
                            <w:r w:rsidRPr="003841FB">
                              <w:t>dout</w:t>
                            </w:r>
                            <w:proofErr w:type="spellEnd"/>
                            <w:r w:rsidRPr="003841FB">
                              <w:t xml:space="preserve"> &lt;= (</w:t>
                            </w:r>
                            <w:proofErr w:type="spellStart"/>
                            <w:r w:rsidRPr="003841FB">
                              <w:t>current_state</w:t>
                            </w:r>
                            <w:proofErr w:type="spellEnd"/>
                            <w:r w:rsidRPr="003841FB">
                              <w:t xml:space="preserve"> == S4);</w:t>
                            </w:r>
                          </w:p>
                          <w:p w14:paraId="44DD48C6" w14:textId="2F645FB9" w:rsidR="00945028" w:rsidRPr="0005744B" w:rsidRDefault="003841FB">
                            <w:proofErr w:type="spellStart"/>
                            <w:r w:rsidRPr="003841FB"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C5FB" id="Text Box 36" o:spid="_x0000_s1040" type="#_x0000_t202" style="position:absolute;margin-left:-3.65pt;margin-top:9.2pt;width:172.3pt;height:287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" filled="f" strokecolor="black [3200]">
                <v:stroke joinstyle="round"/>
                <v:textbox>
                  <w:txbxContent>
                    <w:p w14:paraId="39E8CF16" w14:textId="77777777" w:rsidR="003E574A" w:rsidRDefault="003E574A" w:rsidP="003E574A">
                      <w:r>
                        <w:t xml:space="preserve">typedef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reg [2:0] {S</w:t>
                      </w:r>
                      <w:proofErr w:type="gramStart"/>
                      <w:r>
                        <w:t>0,S</w:t>
                      </w:r>
                      <w:proofErr w:type="gramEnd"/>
                      <w:r>
                        <w:t xml:space="preserve">1,S2,S3,S4} </w:t>
                      </w:r>
                      <w:proofErr w:type="spellStart"/>
                      <w:r>
                        <w:t>state_t</w:t>
                      </w:r>
                      <w:proofErr w:type="spellEnd"/>
                      <w:r>
                        <w:t>;</w:t>
                      </w:r>
                    </w:p>
                    <w:p w14:paraId="335D419B" w14:textId="77777777" w:rsidR="003E574A" w:rsidRDefault="003E574A" w:rsidP="003E574A">
                      <w:proofErr w:type="spellStart"/>
                      <w:r>
                        <w:t>state_t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current_state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>;</w:t>
                      </w:r>
                    </w:p>
                    <w:p w14:paraId="37C28CD6" w14:textId="77777777" w:rsidR="003841FB" w:rsidRDefault="003841FB">
                      <w:r w:rsidRPr="003841FB">
                        <w:t xml:space="preserve">// State transition logic </w:t>
                      </w:r>
                    </w:p>
                    <w:p w14:paraId="541F22C4" w14:textId="77777777" w:rsidR="003841FB" w:rsidRDefault="003841FB">
                      <w:r w:rsidRPr="003841FB">
                        <w:t xml:space="preserve">always </w:t>
                      </w:r>
                      <w:proofErr w:type="gramStart"/>
                      <w:r w:rsidRPr="003841FB">
                        <w:t>@(</w:t>
                      </w:r>
                      <w:proofErr w:type="gramEnd"/>
                      <w:r w:rsidRPr="003841FB">
                        <w:t xml:space="preserve">posedge </w:t>
                      </w:r>
                      <w:proofErr w:type="spellStart"/>
                      <w:r w:rsidRPr="003841FB">
                        <w:t>clk</w:t>
                      </w:r>
                      <w:proofErr w:type="spellEnd"/>
                      <w:r w:rsidRPr="003841FB">
                        <w:t xml:space="preserve"> ) begin </w:t>
                      </w:r>
                    </w:p>
                    <w:p w14:paraId="2535D55C" w14:textId="5CBF7DAC" w:rsidR="003841FB" w:rsidRDefault="003841FB">
                      <w:r>
                        <w:t xml:space="preserve">          </w:t>
                      </w:r>
                      <w:r w:rsidRPr="003841FB">
                        <w:t xml:space="preserve">if (reset) </w:t>
                      </w:r>
                      <w:proofErr w:type="spellStart"/>
                      <w:r w:rsidRPr="003841FB">
                        <w:t>current_state</w:t>
                      </w:r>
                      <w:proofErr w:type="spellEnd"/>
                      <w:r w:rsidRPr="003841FB">
                        <w:t xml:space="preserve"> &lt;= S0; </w:t>
                      </w:r>
                    </w:p>
                    <w:p w14:paraId="184F8079" w14:textId="77777777" w:rsidR="003841FB" w:rsidRDefault="003841FB">
                      <w:r>
                        <w:t xml:space="preserve">        </w:t>
                      </w:r>
                      <w:r w:rsidRPr="003841FB">
                        <w:t xml:space="preserve">else </w:t>
                      </w:r>
                      <w:proofErr w:type="spellStart"/>
                      <w:r w:rsidRPr="003841FB">
                        <w:t>current_state</w:t>
                      </w:r>
                      <w:proofErr w:type="spellEnd"/>
                      <w:r w:rsidRPr="003841FB">
                        <w:t xml:space="preserve"> &lt;= </w:t>
                      </w:r>
                      <w:proofErr w:type="spellStart"/>
                      <w:r w:rsidRPr="003841FB">
                        <w:t>next_state</w:t>
                      </w:r>
                      <w:proofErr w:type="spellEnd"/>
                      <w:r w:rsidRPr="003841FB">
                        <w:t xml:space="preserve">; end </w:t>
                      </w:r>
                    </w:p>
                    <w:p w14:paraId="52D43E3C" w14:textId="77777777" w:rsidR="003841FB" w:rsidRDefault="003841FB">
                      <w:r w:rsidRPr="003841FB">
                        <w:t xml:space="preserve"> always </w:t>
                      </w:r>
                      <w:proofErr w:type="gramStart"/>
                      <w:r w:rsidRPr="003841FB">
                        <w:t>@(</w:t>
                      </w:r>
                      <w:proofErr w:type="gramEnd"/>
                      <w:r w:rsidRPr="003841FB">
                        <w:t xml:space="preserve">*) begin </w:t>
                      </w:r>
                    </w:p>
                    <w:p w14:paraId="2CE1C275" w14:textId="77777777" w:rsidR="003841FB" w:rsidRDefault="003841FB">
                      <w:r w:rsidRPr="003841FB">
                        <w:t>case (</w:t>
                      </w:r>
                      <w:proofErr w:type="spellStart"/>
                      <w:r w:rsidRPr="003841FB">
                        <w:t>current_state</w:t>
                      </w:r>
                      <w:proofErr w:type="spellEnd"/>
                      <w:r w:rsidRPr="003841FB">
                        <w:t xml:space="preserve">) </w:t>
                      </w:r>
                    </w:p>
                    <w:p w14:paraId="5E81C7EB" w14:textId="77777777" w:rsidR="003841FB" w:rsidRDefault="003841FB">
                      <w:r w:rsidRPr="003841FB">
                        <w:t xml:space="preserve">S0: </w:t>
                      </w:r>
                      <w:proofErr w:type="spellStart"/>
                      <w:r w:rsidRPr="003841FB">
                        <w:t>next_state</w:t>
                      </w:r>
                      <w:proofErr w:type="spellEnd"/>
                      <w:r w:rsidRPr="003841FB">
                        <w:t xml:space="preserve"> = </w:t>
                      </w:r>
                      <w:proofErr w:type="gramStart"/>
                      <w:r w:rsidRPr="003841FB">
                        <w:t>din ?</w:t>
                      </w:r>
                      <w:proofErr w:type="gramEnd"/>
                      <w:r w:rsidRPr="003841FB">
                        <w:t xml:space="preserve"> S</w:t>
                      </w:r>
                      <w:proofErr w:type="gramStart"/>
                      <w:r w:rsidRPr="003841FB">
                        <w:t>1 :</w:t>
                      </w:r>
                      <w:proofErr w:type="gramEnd"/>
                      <w:r w:rsidRPr="003841FB">
                        <w:t xml:space="preserve"> S0; </w:t>
                      </w:r>
                    </w:p>
                    <w:p w14:paraId="1D2F5F93" w14:textId="77777777" w:rsidR="0005744B" w:rsidRDefault="003841FB">
                      <w:r w:rsidRPr="003841FB">
                        <w:t>S1: ne</w:t>
                      </w:r>
                      <w:proofErr w:type="spellStart"/>
                      <w:r w:rsidRPr="003841FB">
                        <w:t>xt_state</w:t>
                      </w:r>
                      <w:proofErr w:type="spellEnd"/>
                      <w:r w:rsidRPr="003841FB">
                        <w:t xml:space="preserve"> = </w:t>
                      </w:r>
                      <w:proofErr w:type="gramStart"/>
                      <w:r w:rsidRPr="003841FB">
                        <w:t>din ?</w:t>
                      </w:r>
                      <w:proofErr w:type="gramEnd"/>
                      <w:r w:rsidRPr="003841FB">
                        <w:t xml:space="preserve"> S</w:t>
                      </w:r>
                      <w:proofErr w:type="gramStart"/>
                      <w:r w:rsidRPr="003841FB">
                        <w:t>1 :</w:t>
                      </w:r>
                      <w:proofErr w:type="gramEnd"/>
                      <w:r w:rsidRPr="003841FB">
                        <w:t xml:space="preserve"> S2; </w:t>
                      </w:r>
                    </w:p>
                    <w:p w14:paraId="3D00B3CF" w14:textId="77777777" w:rsidR="0005744B" w:rsidRDefault="003841FB">
                      <w:r w:rsidRPr="003841FB">
                        <w:t xml:space="preserve">S2: </w:t>
                      </w:r>
                      <w:proofErr w:type="spellStart"/>
                      <w:r w:rsidRPr="003841FB">
                        <w:t>next_state</w:t>
                      </w:r>
                      <w:proofErr w:type="spellEnd"/>
                      <w:r w:rsidRPr="003841FB">
                        <w:t xml:space="preserve"> = </w:t>
                      </w:r>
                      <w:proofErr w:type="gramStart"/>
                      <w:r w:rsidRPr="003841FB">
                        <w:t>din ?</w:t>
                      </w:r>
                      <w:proofErr w:type="gramEnd"/>
                      <w:r w:rsidRPr="003841FB">
                        <w:t xml:space="preserve"> S</w:t>
                      </w:r>
                      <w:proofErr w:type="gramStart"/>
                      <w:r w:rsidRPr="003841FB">
                        <w:t>3 :</w:t>
                      </w:r>
                      <w:proofErr w:type="gramEnd"/>
                      <w:r w:rsidRPr="003841FB">
                        <w:t xml:space="preserve"> S0;</w:t>
                      </w:r>
                    </w:p>
                    <w:p w14:paraId="7B7DAC85" w14:textId="77777777" w:rsidR="0005744B" w:rsidRDefault="003841FB">
                      <w:r w:rsidRPr="003841FB">
                        <w:t xml:space="preserve">S3: </w:t>
                      </w:r>
                      <w:proofErr w:type="spellStart"/>
                      <w:r w:rsidRPr="003841FB">
                        <w:t>next_state</w:t>
                      </w:r>
                      <w:proofErr w:type="spellEnd"/>
                      <w:r w:rsidRPr="003841FB">
                        <w:t xml:space="preserve"> = </w:t>
                      </w:r>
                      <w:proofErr w:type="gramStart"/>
                      <w:r w:rsidRPr="003841FB">
                        <w:t>din ?</w:t>
                      </w:r>
                      <w:proofErr w:type="gramEnd"/>
                      <w:r w:rsidRPr="003841FB">
                        <w:t xml:space="preserve"> S</w:t>
                      </w:r>
                      <w:proofErr w:type="gramStart"/>
                      <w:r w:rsidRPr="003841FB">
                        <w:t>4 :</w:t>
                      </w:r>
                      <w:proofErr w:type="gramEnd"/>
                      <w:r w:rsidRPr="003841FB">
                        <w:t xml:space="preserve"> S2; </w:t>
                      </w:r>
                    </w:p>
                    <w:p w14:paraId="11691D84" w14:textId="301FCD04" w:rsidR="003E574A" w:rsidRDefault="003841FB">
                      <w:r w:rsidRPr="003841FB">
                        <w:t xml:space="preserve">S4: </w:t>
                      </w:r>
                      <w:proofErr w:type="spellStart"/>
                      <w:r w:rsidRPr="003841FB">
                        <w:t>next_state</w:t>
                      </w:r>
                      <w:proofErr w:type="spellEnd"/>
                      <w:r w:rsidRPr="003841FB">
                        <w:t xml:space="preserve"> = </w:t>
                      </w:r>
                      <w:proofErr w:type="gramStart"/>
                      <w:r w:rsidRPr="003841FB">
                        <w:t>din ?</w:t>
                      </w:r>
                      <w:proofErr w:type="gramEnd"/>
                      <w:r w:rsidRPr="003841FB">
                        <w:t xml:space="preserve"> S</w:t>
                      </w:r>
                      <w:proofErr w:type="gramStart"/>
                      <w:r w:rsidRPr="003841FB">
                        <w:t>1 :</w:t>
                      </w:r>
                      <w:proofErr w:type="gramEnd"/>
                      <w:r w:rsidRPr="003841FB">
                        <w:t xml:space="preserve"> S0;  default: </w:t>
                      </w:r>
                      <w:proofErr w:type="spellStart"/>
                      <w:r w:rsidRPr="003841FB">
                        <w:t>next_state</w:t>
                      </w:r>
                      <w:proofErr w:type="spellEnd"/>
                      <w:r w:rsidRPr="003841FB">
                        <w:t xml:space="preserve"> = S0; </w:t>
                      </w:r>
                    </w:p>
                    <w:p w14:paraId="26470966" w14:textId="77777777" w:rsidR="003E574A" w:rsidRDefault="003841FB">
                      <w:proofErr w:type="spellStart"/>
                      <w:r w:rsidRPr="003841FB">
                        <w:t>endcase</w:t>
                      </w:r>
                      <w:proofErr w:type="spellEnd"/>
                      <w:r w:rsidRPr="003841FB">
                        <w:t xml:space="preserve"> </w:t>
                      </w:r>
                    </w:p>
                    <w:p w14:paraId="5327442E" w14:textId="77777777" w:rsidR="003E574A" w:rsidRDefault="003841FB">
                      <w:r w:rsidRPr="003841FB">
                        <w:t>end</w:t>
                      </w:r>
                    </w:p>
                    <w:p w14:paraId="6C3B6AE4" w14:textId="77777777" w:rsidR="003E574A" w:rsidRDefault="003841FB">
                      <w:r w:rsidRPr="003841FB">
                        <w:t xml:space="preserve">  always </w:t>
                      </w:r>
                      <w:proofErr w:type="gramStart"/>
                      <w:r w:rsidRPr="003841FB">
                        <w:t>@(</w:t>
                      </w:r>
                      <w:proofErr w:type="gramEnd"/>
                      <w:r w:rsidRPr="003841FB">
                        <w:t xml:space="preserve">posedge </w:t>
                      </w:r>
                      <w:proofErr w:type="spellStart"/>
                      <w:r w:rsidRPr="003841FB">
                        <w:t>clk</w:t>
                      </w:r>
                      <w:proofErr w:type="spellEnd"/>
                      <w:r w:rsidRPr="003841FB">
                        <w:t xml:space="preserve"> )</w:t>
                      </w:r>
                    </w:p>
                    <w:p w14:paraId="2EA4CEF3" w14:textId="77777777" w:rsidR="003E574A" w:rsidRDefault="003841FB">
                      <w:r w:rsidRPr="003841FB">
                        <w:t xml:space="preserve"> begin </w:t>
                      </w:r>
                    </w:p>
                    <w:p w14:paraId="1A067D07" w14:textId="77777777" w:rsidR="003E574A" w:rsidRDefault="003E574A">
                      <w:r>
                        <w:t xml:space="preserve">    </w:t>
                      </w:r>
                      <w:r w:rsidR="003841FB" w:rsidRPr="003841FB">
                        <w:t xml:space="preserve">if (reset) </w:t>
                      </w:r>
                      <w:proofErr w:type="spellStart"/>
                      <w:r w:rsidR="003841FB" w:rsidRPr="003841FB">
                        <w:t>dout</w:t>
                      </w:r>
                      <w:proofErr w:type="spellEnd"/>
                      <w:r w:rsidR="003841FB" w:rsidRPr="003841FB">
                        <w:t xml:space="preserve"> &lt;= 1'b0; </w:t>
                      </w:r>
                    </w:p>
                    <w:p w14:paraId="38B8FDC5" w14:textId="77777777" w:rsidR="003E574A" w:rsidRDefault="003841FB">
                      <w:r w:rsidRPr="003841FB">
                        <w:t xml:space="preserve">else </w:t>
                      </w:r>
                      <w:proofErr w:type="spellStart"/>
                      <w:r w:rsidRPr="003841FB">
                        <w:t>dout</w:t>
                      </w:r>
                      <w:proofErr w:type="spellEnd"/>
                      <w:r w:rsidRPr="003841FB">
                        <w:t xml:space="preserve"> &lt;= (</w:t>
                      </w:r>
                      <w:proofErr w:type="spellStart"/>
                      <w:r w:rsidRPr="003841FB">
                        <w:t>current_state</w:t>
                      </w:r>
                      <w:proofErr w:type="spellEnd"/>
                      <w:r w:rsidRPr="003841FB">
                        <w:t xml:space="preserve"> == S4);</w:t>
                      </w:r>
                    </w:p>
                    <w:p w14:paraId="44DD48C6" w14:textId="2F645FB9" w:rsidR="00945028" w:rsidRPr="0005744B" w:rsidRDefault="003841FB">
                      <w:proofErr w:type="spellStart"/>
                      <w:r w:rsidRPr="003841FB"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F1D71D" w14:textId="6B0243E0" w:rsidR="00C57F4D" w:rsidRDefault="003E574A" w:rsidP="00C16398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079583" wp14:editId="66CA2437">
                <wp:simplePos x="0" y="0"/>
                <wp:positionH relativeFrom="column">
                  <wp:posOffset>2286000</wp:posOffset>
                </wp:positionH>
                <wp:positionV relativeFrom="paragraph">
                  <wp:posOffset>13264</wp:posOffset>
                </wp:positionV>
                <wp:extent cx="1355725" cy="3522152"/>
                <wp:effectExtent l="0" t="0" r="15875" b="21590"/>
                <wp:wrapNone/>
                <wp:docPr id="185735398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352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74C75" w14:textId="1C49303C" w:rsidR="00945028" w:rsidRDefault="009450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C2817" wp14:editId="481BA732">
                                  <wp:extent cx="1191260" cy="3359650"/>
                                  <wp:effectExtent l="0" t="0" r="8890" b="0"/>
                                  <wp:docPr id="17283009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8300952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755" cy="3386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9583" id="Text Box 35" o:spid="_x0000_s1041" type="#_x0000_t202" style="position:absolute;margin-left:180pt;margin-top:1.05pt;width:106.75pt;height:277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" fillcolor="white [3201]" strokeweight=".5pt">
                <v:textbox>
                  <w:txbxContent>
                    <w:p w14:paraId="68B74C75" w14:textId="1C49303C" w:rsidR="00945028" w:rsidRDefault="00945028">
                      <w:r>
                        <w:rPr>
                          <w:noProof/>
                        </w:rPr>
                        <w:drawing>
                          <wp:inline distT="0" distB="0" distL="0" distR="0" wp14:anchorId="3ECC2817" wp14:editId="481BA732">
                            <wp:extent cx="1191260" cy="3359650"/>
                            <wp:effectExtent l="0" t="0" r="8890" b="0"/>
                            <wp:docPr id="17283009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8300952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755" cy="3386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21EA13" w14:textId="2C9C4D0B" w:rsidR="00C57F4D" w:rsidRDefault="00C57F4D" w:rsidP="00C16398">
      <w:pPr>
        <w:rPr>
          <w:lang w:val="en-IN"/>
        </w:rPr>
      </w:pPr>
    </w:p>
    <w:p w14:paraId="776D1F94" w14:textId="69D26CEF" w:rsidR="00C57F4D" w:rsidRDefault="00C57F4D" w:rsidP="00C16398">
      <w:pPr>
        <w:rPr>
          <w:lang w:val="en-IN"/>
        </w:rPr>
      </w:pPr>
    </w:p>
    <w:p w14:paraId="22E1C6BE" w14:textId="28B8D281" w:rsidR="00C57F4D" w:rsidRDefault="00C57F4D" w:rsidP="00C16398">
      <w:pPr>
        <w:rPr>
          <w:lang w:val="en-IN"/>
        </w:rPr>
      </w:pPr>
    </w:p>
    <w:p w14:paraId="65037028" w14:textId="389DCD3E" w:rsidR="00C57F4D" w:rsidRDefault="00C57F4D" w:rsidP="00C16398">
      <w:pPr>
        <w:rPr>
          <w:lang w:val="en-IN"/>
        </w:rPr>
      </w:pPr>
    </w:p>
    <w:p w14:paraId="2AA2256E" w14:textId="55BB4E2A" w:rsidR="00C57F4D" w:rsidRDefault="00C57F4D" w:rsidP="00C16398">
      <w:pPr>
        <w:rPr>
          <w:lang w:val="en-IN"/>
        </w:rPr>
      </w:pPr>
    </w:p>
    <w:p w14:paraId="162339E7" w14:textId="627902BD" w:rsidR="00C57F4D" w:rsidRDefault="00C57F4D" w:rsidP="00C16398">
      <w:pPr>
        <w:rPr>
          <w:lang w:val="en-IN"/>
        </w:rPr>
      </w:pPr>
    </w:p>
    <w:p w14:paraId="6B3480AE" w14:textId="23D2B9D5" w:rsidR="00C57F4D" w:rsidRDefault="00C57F4D" w:rsidP="00C16398">
      <w:pPr>
        <w:rPr>
          <w:lang w:val="en-IN"/>
        </w:rPr>
      </w:pPr>
    </w:p>
    <w:p w14:paraId="3180565C" w14:textId="0D4768E3" w:rsidR="00C57F4D" w:rsidRDefault="00C57F4D" w:rsidP="00C16398">
      <w:pPr>
        <w:rPr>
          <w:lang w:val="en-IN"/>
        </w:rPr>
      </w:pPr>
    </w:p>
    <w:p w14:paraId="5E4115F9" w14:textId="130C66DE" w:rsidR="00014C77" w:rsidRDefault="00014C77" w:rsidP="00C16398">
      <w:pPr>
        <w:rPr>
          <w:lang w:val="en-IN"/>
        </w:rPr>
      </w:pPr>
    </w:p>
    <w:p w14:paraId="293BBC5C" w14:textId="2A8CA8E6" w:rsidR="00014C77" w:rsidRDefault="00014C77" w:rsidP="00C16398">
      <w:pPr>
        <w:rPr>
          <w:lang w:val="en-IN"/>
        </w:rPr>
      </w:pPr>
    </w:p>
    <w:p w14:paraId="2092A09A" w14:textId="77777777" w:rsidR="00014C77" w:rsidRDefault="00014C77" w:rsidP="00C16398">
      <w:pPr>
        <w:rPr>
          <w:lang w:val="en-IN"/>
        </w:rPr>
      </w:pPr>
    </w:p>
    <w:p w14:paraId="7C47507C" w14:textId="77777777" w:rsidR="00014C77" w:rsidRDefault="00014C77" w:rsidP="00C16398">
      <w:pPr>
        <w:rPr>
          <w:lang w:val="en-IN"/>
        </w:rPr>
      </w:pPr>
    </w:p>
    <w:p w14:paraId="10F78BC6" w14:textId="6C40AE8E" w:rsidR="00014C77" w:rsidRDefault="00014C77" w:rsidP="00C16398">
      <w:pPr>
        <w:rPr>
          <w:lang w:val="en-IN"/>
        </w:rPr>
      </w:pPr>
    </w:p>
    <w:p w14:paraId="0E9E560C" w14:textId="77777777" w:rsidR="00014C77" w:rsidRDefault="00014C77" w:rsidP="00C16398">
      <w:pPr>
        <w:rPr>
          <w:lang w:val="en-IN"/>
        </w:rPr>
      </w:pPr>
    </w:p>
    <w:p w14:paraId="233C8856" w14:textId="77777777" w:rsidR="00014C77" w:rsidRDefault="00014C77" w:rsidP="00C16398">
      <w:pPr>
        <w:rPr>
          <w:lang w:val="en-IN"/>
        </w:rPr>
      </w:pPr>
    </w:p>
    <w:p w14:paraId="12C3693A" w14:textId="177C0E83" w:rsidR="00014C77" w:rsidRDefault="00014C77" w:rsidP="00C16398">
      <w:pPr>
        <w:rPr>
          <w:lang w:val="en-IN"/>
        </w:rPr>
      </w:pPr>
    </w:p>
    <w:p w14:paraId="75331738" w14:textId="77777777" w:rsidR="00014C77" w:rsidRDefault="00014C77" w:rsidP="00C16398">
      <w:pPr>
        <w:rPr>
          <w:lang w:val="en-IN"/>
        </w:rPr>
      </w:pPr>
    </w:p>
    <w:p w14:paraId="0339423C" w14:textId="77777777" w:rsidR="00014C77" w:rsidRDefault="00014C77" w:rsidP="00C16398">
      <w:pPr>
        <w:rPr>
          <w:lang w:val="en-IN"/>
        </w:rPr>
      </w:pPr>
    </w:p>
    <w:p w14:paraId="33D9A608" w14:textId="4C8EB11D" w:rsidR="00014C77" w:rsidRDefault="00014C77" w:rsidP="00C16398">
      <w:pPr>
        <w:rPr>
          <w:lang w:val="en-IN"/>
        </w:rPr>
      </w:pPr>
    </w:p>
    <w:p w14:paraId="4163C6C1" w14:textId="77777777" w:rsidR="00014C77" w:rsidRDefault="00014C77" w:rsidP="00C16398">
      <w:pPr>
        <w:rPr>
          <w:lang w:val="en-IN"/>
        </w:rPr>
      </w:pPr>
    </w:p>
    <w:p w14:paraId="2BACFC5D" w14:textId="5ED36BBA" w:rsidR="00014C77" w:rsidRDefault="00014C77" w:rsidP="00C16398">
      <w:pPr>
        <w:rPr>
          <w:lang w:val="en-IN"/>
        </w:rPr>
      </w:pPr>
    </w:p>
    <w:p w14:paraId="55380308" w14:textId="77777777" w:rsidR="00C16398" w:rsidRDefault="00C16398" w:rsidP="00C16398">
      <w:pPr>
        <w:rPr>
          <w:lang w:val="en-IN"/>
        </w:rPr>
      </w:pPr>
    </w:p>
    <w:p w14:paraId="063CFC8D" w14:textId="3881FDB7" w:rsidR="00C16398" w:rsidRDefault="00C16398" w:rsidP="00C16398">
      <w:pPr>
        <w:rPr>
          <w:lang w:val="en-IN"/>
        </w:rPr>
      </w:pPr>
    </w:p>
    <w:p w14:paraId="6E4D0860" w14:textId="1264E19C" w:rsidR="00C16398" w:rsidRDefault="00C16398" w:rsidP="00C16398">
      <w:pPr>
        <w:rPr>
          <w:lang w:val="en-IN"/>
        </w:rPr>
      </w:pPr>
    </w:p>
    <w:p w14:paraId="73047372" w14:textId="77777777" w:rsidR="00C16398" w:rsidRDefault="00C16398" w:rsidP="00C16398">
      <w:pPr>
        <w:rPr>
          <w:lang w:val="en-IN"/>
        </w:rPr>
      </w:pPr>
    </w:p>
    <w:p w14:paraId="4E4DE553" w14:textId="1072C496" w:rsidR="00C16398" w:rsidRDefault="00C16398" w:rsidP="00C16398">
      <w:pPr>
        <w:rPr>
          <w:lang w:val="en-IN"/>
        </w:rPr>
      </w:pPr>
    </w:p>
    <w:p w14:paraId="0B446187" w14:textId="4AC21485" w:rsidR="00C16398" w:rsidRDefault="00C16398" w:rsidP="00C16398">
      <w:pPr>
        <w:rPr>
          <w:lang w:val="en-IN"/>
        </w:rPr>
      </w:pPr>
    </w:p>
    <w:p w14:paraId="0E422D46" w14:textId="714DA38D" w:rsidR="00C16398" w:rsidRDefault="00C16398" w:rsidP="00C16398">
      <w:pPr>
        <w:rPr>
          <w:lang w:val="en-IN"/>
        </w:rPr>
      </w:pPr>
    </w:p>
    <w:p w14:paraId="79E9DDBD" w14:textId="55C0B1EF" w:rsidR="00AF0540" w:rsidRPr="00AF0540" w:rsidRDefault="00AF0540" w:rsidP="00AF0540">
      <w:pPr>
        <w:rPr>
          <w:lang w:val="en-IN"/>
        </w:rPr>
      </w:pPr>
    </w:p>
    <w:p w14:paraId="5CB47B2B" w14:textId="2442C6FA" w:rsidR="00AF0540" w:rsidRPr="00AF0540" w:rsidRDefault="00AF0540" w:rsidP="00AF0540">
      <w:pPr>
        <w:rPr>
          <w:lang w:val="en-IN"/>
        </w:rPr>
      </w:pPr>
    </w:p>
    <w:p w14:paraId="1637EFD0" w14:textId="097C6C87" w:rsidR="00AF0540" w:rsidRDefault="00AF0540" w:rsidP="00AF0540">
      <w:pPr>
        <w:rPr>
          <w:lang w:val="en-IN"/>
        </w:rPr>
      </w:pPr>
    </w:p>
    <w:p w14:paraId="5FD51321" w14:textId="0F48F655" w:rsidR="00E440B6" w:rsidRDefault="00E440B6" w:rsidP="00AF0540">
      <w:pPr>
        <w:rPr>
          <w:lang w:val="en-IN"/>
        </w:rPr>
      </w:pPr>
    </w:p>
    <w:p w14:paraId="3003E482" w14:textId="164E92FD" w:rsidR="00E440B6" w:rsidRDefault="00E440B6" w:rsidP="00AF0540">
      <w:pPr>
        <w:rPr>
          <w:lang w:val="en-IN"/>
        </w:rPr>
      </w:pPr>
    </w:p>
    <w:sectPr w:rsidR="00E440B6" w:rsidSect="00C84A2C">
      <w:head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FECE1" w14:textId="77777777" w:rsidR="00E527DA" w:rsidRDefault="00E527DA" w:rsidP="000C45FF">
      <w:r>
        <w:separator/>
      </w:r>
    </w:p>
  </w:endnote>
  <w:endnote w:type="continuationSeparator" w:id="0">
    <w:p w14:paraId="4C75835D" w14:textId="77777777" w:rsidR="00E527DA" w:rsidRDefault="00E527D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2749C" w14:textId="77777777" w:rsidR="00E527DA" w:rsidRDefault="00E527DA" w:rsidP="000C45FF">
      <w:r>
        <w:separator/>
      </w:r>
    </w:p>
  </w:footnote>
  <w:footnote w:type="continuationSeparator" w:id="0">
    <w:p w14:paraId="6A52ABD3" w14:textId="77777777" w:rsidR="00E527DA" w:rsidRDefault="00E527D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0B3AB" w14:textId="52B9921E" w:rsidR="00A53997" w:rsidRDefault="00C84A2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94D9E7" wp14:editId="48786F86">
              <wp:simplePos x="0" y="0"/>
              <wp:positionH relativeFrom="column">
                <wp:posOffset>-464820</wp:posOffset>
              </wp:positionH>
              <wp:positionV relativeFrom="paragraph">
                <wp:posOffset>-457200</wp:posOffset>
              </wp:positionV>
              <wp:extent cx="7772400" cy="10059924"/>
              <wp:effectExtent l="0" t="0" r="0" b="0"/>
              <wp:wrapNone/>
              <wp:docPr id="1479699589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9924"/>
                        <a:chOff x="0" y="0"/>
                        <a:chExt cx="7772400" cy="10059924"/>
                      </a:xfrm>
                    </wpg:grpSpPr>
                    <wps:wsp>
                      <wps:cNvPr id="432104086" name="Rectangle 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0745154" name="Freeform: Shape 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5440680" y="8724900"/>
                          <a:ext cx="1856232" cy="1335024"/>
                        </a:xfrm>
                        <a:custGeom>
                          <a:avLst/>
                          <a:gdLst>
                            <a:gd name="connsiteX0" fmla="*/ 969484 w 1857376"/>
                            <a:gd name="connsiteY0" fmla="*/ 899676 h 1335024"/>
                            <a:gd name="connsiteX1" fmla="*/ 911147 w 1857376"/>
                            <a:gd name="connsiteY1" fmla="*/ 1140924 h 1335024"/>
                            <a:gd name="connsiteX2" fmla="*/ 969484 w 1857376"/>
                            <a:gd name="connsiteY2" fmla="*/ 899676 h 1335024"/>
                            <a:gd name="connsiteX3" fmla="*/ 1022675 w 1857376"/>
                            <a:gd name="connsiteY3" fmla="*/ 877433 h 1335024"/>
                            <a:gd name="connsiteX4" fmla="*/ 1024390 w 1857376"/>
                            <a:gd name="connsiteY4" fmla="*/ 880998 h 1335024"/>
                            <a:gd name="connsiteX5" fmla="*/ 1024390 w 1857376"/>
                            <a:gd name="connsiteY5" fmla="*/ 892832 h 1335024"/>
                            <a:gd name="connsiteX6" fmla="*/ 1103318 w 1857376"/>
                            <a:gd name="connsiteY6" fmla="*/ 1110125 h 1335024"/>
                            <a:gd name="connsiteX7" fmla="*/ 1075865 w 1857376"/>
                            <a:gd name="connsiteY7" fmla="*/ 988005 h 1335024"/>
                            <a:gd name="connsiteX8" fmla="*/ 1024390 w 1857376"/>
                            <a:gd name="connsiteY8" fmla="*/ 880998 h 1335024"/>
                            <a:gd name="connsiteX9" fmla="*/ 1024390 w 1857376"/>
                            <a:gd name="connsiteY9" fmla="*/ 877433 h 1335024"/>
                            <a:gd name="connsiteX10" fmla="*/ 729271 w 1857376"/>
                            <a:gd name="connsiteY10" fmla="*/ 855190 h 1335024"/>
                            <a:gd name="connsiteX11" fmla="*/ 799618 w 1857376"/>
                            <a:gd name="connsiteY11" fmla="*/ 877433 h 1335024"/>
                            <a:gd name="connsiteX12" fmla="*/ 729271 w 1857376"/>
                            <a:gd name="connsiteY12" fmla="*/ 855190 h 1335024"/>
                            <a:gd name="connsiteX13" fmla="*/ 1190395 w 1857376"/>
                            <a:gd name="connsiteY13" fmla="*/ 726439 h 1335024"/>
                            <a:gd name="connsiteX14" fmla="*/ 1019244 w 1857376"/>
                            <a:gd name="connsiteY14" fmla="*/ 800439 h 1335024"/>
                            <a:gd name="connsiteX15" fmla="*/ 1110181 w 1857376"/>
                            <a:gd name="connsiteY15" fmla="*/ 822682 h 1335024"/>
                            <a:gd name="connsiteX16" fmla="*/ 1384710 w 1857376"/>
                            <a:gd name="connsiteY16" fmla="*/ 846634 h 1335024"/>
                            <a:gd name="connsiteX17" fmla="*/ 1369269 w 1857376"/>
                            <a:gd name="connsiteY17" fmla="*/ 810704 h 1335024"/>
                            <a:gd name="connsiteX18" fmla="*/ 1369269 w 1857376"/>
                            <a:gd name="connsiteY18" fmla="*/ 808994 h 1335024"/>
                            <a:gd name="connsiteX19" fmla="*/ 1190395 w 1857376"/>
                            <a:gd name="connsiteY19" fmla="*/ 726439 h 1335024"/>
                            <a:gd name="connsiteX20" fmla="*/ 538119 w 1857376"/>
                            <a:gd name="connsiteY20" fmla="*/ 629019 h 1335024"/>
                            <a:gd name="connsiteX21" fmla="*/ 538817 w 1857376"/>
                            <a:gd name="connsiteY21" fmla="*/ 692646 h 1335024"/>
                            <a:gd name="connsiteX22" fmla="*/ 895705 w 1857376"/>
                            <a:gd name="connsiteY22" fmla="*/ 808994 h 1335024"/>
                            <a:gd name="connsiteX23" fmla="*/ 538119 w 1857376"/>
                            <a:gd name="connsiteY23" fmla="*/ 629019 h 1335024"/>
                            <a:gd name="connsiteX24" fmla="*/ 828788 w 1857376"/>
                            <a:gd name="connsiteY24" fmla="*/ 405203 h 1335024"/>
                            <a:gd name="connsiteX25" fmla="*/ 827073 w 1857376"/>
                            <a:gd name="connsiteY25" fmla="*/ 441133 h 1335024"/>
                            <a:gd name="connsiteX26" fmla="*/ 825356 w 1857376"/>
                            <a:gd name="connsiteY26" fmla="*/ 441133 h 1335024"/>
                            <a:gd name="connsiteX27" fmla="*/ 935168 w 1857376"/>
                            <a:gd name="connsiteY27" fmla="*/ 696068 h 1335024"/>
                            <a:gd name="connsiteX28" fmla="*/ 833934 w 1857376"/>
                            <a:gd name="connsiteY28" fmla="*/ 405203 h 1335024"/>
                            <a:gd name="connsiteX29" fmla="*/ 828788 w 1857376"/>
                            <a:gd name="connsiteY29" fmla="*/ 405203 h 1335024"/>
                            <a:gd name="connsiteX30" fmla="*/ 1129056 w 1857376"/>
                            <a:gd name="connsiteY30" fmla="*/ 398359 h 1335024"/>
                            <a:gd name="connsiteX31" fmla="*/ 1032970 w 1857376"/>
                            <a:gd name="connsiteY31" fmla="*/ 653294 h 1335024"/>
                            <a:gd name="connsiteX32" fmla="*/ 1086159 w 1857376"/>
                            <a:gd name="connsiteY32" fmla="*/ 548925 h 1335024"/>
                            <a:gd name="connsiteX33" fmla="*/ 1129056 w 1857376"/>
                            <a:gd name="connsiteY33" fmla="*/ 398359 h 1335024"/>
                            <a:gd name="connsiteX34" fmla="*/ 1266246 w 1857376"/>
                            <a:gd name="connsiteY34" fmla="*/ 75555 h 1335024"/>
                            <a:gd name="connsiteX35" fmla="*/ 1230288 w 1857376"/>
                            <a:gd name="connsiteY35" fmla="*/ 76695 h 1335024"/>
                            <a:gd name="connsiteX36" fmla="*/ 1230288 w 1857376"/>
                            <a:gd name="connsiteY36" fmla="*/ 78405 h 1335024"/>
                            <a:gd name="connsiteX37" fmla="*/ 1012381 w 1857376"/>
                            <a:gd name="connsiteY37" fmla="*/ 600255 h 1335024"/>
                            <a:gd name="connsiteX38" fmla="*/ 1161655 w 1857376"/>
                            <a:gd name="connsiteY38" fmla="*/ 437711 h 1335024"/>
                            <a:gd name="connsiteX39" fmla="*/ 1058706 w 1857376"/>
                            <a:gd name="connsiteY39" fmla="*/ 682381 h 1335024"/>
                            <a:gd name="connsiteX40" fmla="*/ 1672967 w 1857376"/>
                            <a:gd name="connsiteY40" fmla="*/ 829525 h 1335024"/>
                            <a:gd name="connsiteX41" fmla="*/ 1724441 w 1857376"/>
                            <a:gd name="connsiteY41" fmla="*/ 750819 h 1335024"/>
                            <a:gd name="connsiteX42" fmla="*/ 1669535 w 1857376"/>
                            <a:gd name="connsiteY42" fmla="*/ 512993 h 1335024"/>
                            <a:gd name="connsiteX43" fmla="*/ 1444763 w 1857376"/>
                            <a:gd name="connsiteY43" fmla="*/ 247792 h 1335024"/>
                            <a:gd name="connsiteX44" fmla="*/ 1266246 w 1857376"/>
                            <a:gd name="connsiteY44" fmla="*/ 75555 h 1335024"/>
                            <a:gd name="connsiteX45" fmla="*/ 651641 w 1857376"/>
                            <a:gd name="connsiteY45" fmla="*/ 33311 h 1335024"/>
                            <a:gd name="connsiteX46" fmla="*/ 437583 w 1857376"/>
                            <a:gd name="connsiteY46" fmla="*/ 453110 h 1335024"/>
                            <a:gd name="connsiteX47" fmla="*/ 456458 w 1857376"/>
                            <a:gd name="connsiteY47" fmla="*/ 458242 h 1335024"/>
                            <a:gd name="connsiteX48" fmla="*/ 845946 w 1857376"/>
                            <a:gd name="connsiteY48" fmla="*/ 624208 h 1335024"/>
                            <a:gd name="connsiteX49" fmla="*/ 890557 w 1857376"/>
                            <a:gd name="connsiteY49" fmla="*/ 425734 h 1335024"/>
                            <a:gd name="connsiteX50" fmla="*/ 971201 w 1857376"/>
                            <a:gd name="connsiteY50" fmla="*/ 682381 h 1335024"/>
                            <a:gd name="connsiteX51" fmla="*/ 978064 w 1857376"/>
                            <a:gd name="connsiteY51" fmla="*/ 682381 h 1335024"/>
                            <a:gd name="connsiteX52" fmla="*/ 990074 w 1857376"/>
                            <a:gd name="connsiteY52" fmla="*/ 287144 h 1335024"/>
                            <a:gd name="connsiteX53" fmla="*/ 732703 w 1857376"/>
                            <a:gd name="connsiteY53" fmla="*/ 52740 h 1335024"/>
                            <a:gd name="connsiteX54" fmla="*/ 734419 w 1857376"/>
                            <a:gd name="connsiteY54" fmla="*/ 52740 h 1335024"/>
                            <a:gd name="connsiteX55" fmla="*/ 651641 w 1857376"/>
                            <a:gd name="connsiteY55" fmla="*/ 33311 h 1335024"/>
                            <a:gd name="connsiteX56" fmla="*/ 634355 w 1857376"/>
                            <a:gd name="connsiteY56" fmla="*/ 1 h 1335024"/>
                            <a:gd name="connsiteX57" fmla="*/ 725839 w 1857376"/>
                            <a:gd name="connsiteY57" fmla="*/ 18520 h 1335024"/>
                            <a:gd name="connsiteX58" fmla="*/ 1082728 w 1857376"/>
                            <a:gd name="connsiteY58" fmla="*/ 121179 h 1335024"/>
                            <a:gd name="connsiteX59" fmla="*/ 1110181 w 1857376"/>
                            <a:gd name="connsiteY59" fmla="*/ 104070 h 1335024"/>
                            <a:gd name="connsiteX60" fmla="*/ 1537418 w 1857376"/>
                            <a:gd name="connsiteY60" fmla="*/ 312809 h 1335024"/>
                            <a:gd name="connsiteX61" fmla="*/ 1696988 w 1857376"/>
                            <a:gd name="connsiteY61" fmla="*/ 846634 h 1335024"/>
                            <a:gd name="connsiteX62" fmla="*/ 1755325 w 1857376"/>
                            <a:gd name="connsiteY62" fmla="*/ 1128946 h 1335024"/>
                            <a:gd name="connsiteX63" fmla="*/ 1697498 w 1857376"/>
                            <a:gd name="connsiteY63" fmla="*/ 1237166 h 1335024"/>
                            <a:gd name="connsiteX64" fmla="*/ 1667784 w 1857376"/>
                            <a:gd name="connsiteY64" fmla="*/ 1335024 h 1335024"/>
                            <a:gd name="connsiteX65" fmla="*/ 1641850 w 1857376"/>
                            <a:gd name="connsiteY65" fmla="*/ 1335024 h 1335024"/>
                            <a:gd name="connsiteX66" fmla="*/ 1651574 w 1857376"/>
                            <a:gd name="connsiteY66" fmla="*/ 1307958 h 1335024"/>
                            <a:gd name="connsiteX67" fmla="*/ 1678115 w 1857376"/>
                            <a:gd name="connsiteY67" fmla="*/ 1219628 h 1335024"/>
                            <a:gd name="connsiteX68" fmla="*/ 1815380 w 1857376"/>
                            <a:gd name="connsiteY68" fmla="*/ 966404 h 1335024"/>
                            <a:gd name="connsiteX69" fmla="*/ 1101601 w 1857376"/>
                            <a:gd name="connsiteY69" fmla="*/ 692646 h 1335024"/>
                            <a:gd name="connsiteX70" fmla="*/ 1139350 w 1857376"/>
                            <a:gd name="connsiteY70" fmla="*/ 692646 h 1335024"/>
                            <a:gd name="connsiteX71" fmla="*/ 1425890 w 1857376"/>
                            <a:gd name="connsiteY71" fmla="*/ 827813 h 1335024"/>
                            <a:gd name="connsiteX72" fmla="*/ 1158223 w 1857376"/>
                            <a:gd name="connsiteY72" fmla="*/ 872299 h 1335024"/>
                            <a:gd name="connsiteX73" fmla="*/ 1312003 w 1857376"/>
                            <a:gd name="connsiteY73" fmla="*/ 1188617 h 1335024"/>
                            <a:gd name="connsiteX74" fmla="*/ 1377591 w 1857376"/>
                            <a:gd name="connsiteY74" fmla="*/ 1335024 h 1335024"/>
                            <a:gd name="connsiteX75" fmla="*/ 1330679 w 1857376"/>
                            <a:gd name="connsiteY75" fmla="*/ 1335024 h 1335024"/>
                            <a:gd name="connsiteX76" fmla="*/ 1302352 w 1857376"/>
                            <a:gd name="connsiteY76" fmla="*/ 1285715 h 1335024"/>
                            <a:gd name="connsiteX77" fmla="*/ 1197688 w 1857376"/>
                            <a:gd name="connsiteY77" fmla="*/ 1012600 h 1335024"/>
                            <a:gd name="connsiteX78" fmla="*/ 1041548 w 1857376"/>
                            <a:gd name="connsiteY78" fmla="*/ 850056 h 1335024"/>
                            <a:gd name="connsiteX79" fmla="*/ 1046697 w 1857376"/>
                            <a:gd name="connsiteY79" fmla="*/ 872299 h 1335024"/>
                            <a:gd name="connsiteX80" fmla="*/ 1127339 w 1857376"/>
                            <a:gd name="connsiteY80" fmla="*/ 1195675 h 1335024"/>
                            <a:gd name="connsiteX81" fmla="*/ 1003801 w 1857376"/>
                            <a:gd name="connsiteY81" fmla="*/ 952715 h 1335024"/>
                            <a:gd name="connsiteX82" fmla="*/ 940316 w 1857376"/>
                            <a:gd name="connsiteY82" fmla="*/ 1161454 h 1335024"/>
                            <a:gd name="connsiteX83" fmla="*/ 902567 w 1857376"/>
                            <a:gd name="connsiteY83" fmla="*/ 1181987 h 1335024"/>
                            <a:gd name="connsiteX84" fmla="*/ 940316 w 1857376"/>
                            <a:gd name="connsiteY84" fmla="*/ 894542 h 1335024"/>
                            <a:gd name="connsiteX85" fmla="*/ 763587 w 1857376"/>
                            <a:gd name="connsiteY85" fmla="*/ 1128946 h 1335024"/>
                            <a:gd name="connsiteX86" fmla="*/ 682575 w 1857376"/>
                            <a:gd name="connsiteY86" fmla="*/ 1333913 h 1335024"/>
                            <a:gd name="connsiteX87" fmla="*/ 682387 w 1857376"/>
                            <a:gd name="connsiteY87" fmla="*/ 1335024 h 1335024"/>
                            <a:gd name="connsiteX88" fmla="*/ 651184 w 1857376"/>
                            <a:gd name="connsiteY88" fmla="*/ 1335024 h 1335024"/>
                            <a:gd name="connsiteX89" fmla="*/ 665787 w 1857376"/>
                            <a:gd name="connsiteY89" fmla="*/ 1282934 h 1335024"/>
                            <a:gd name="connsiteX90" fmla="*/ 888842 w 1857376"/>
                            <a:gd name="connsiteY90" fmla="*/ 889410 h 1335024"/>
                            <a:gd name="connsiteX91" fmla="*/ 634902 w 1857376"/>
                            <a:gd name="connsiteY91" fmla="*/ 947583 h 1335024"/>
                            <a:gd name="connsiteX92" fmla="*/ 657207 w 1857376"/>
                            <a:gd name="connsiteY92" fmla="*/ 831237 h 1335024"/>
                            <a:gd name="connsiteX93" fmla="*/ 578280 w 1857376"/>
                            <a:gd name="connsiteY93" fmla="*/ 779908 h 1335024"/>
                            <a:gd name="connsiteX94" fmla="*/ 531954 w 1857376"/>
                            <a:gd name="connsiteY94" fmla="*/ 603676 h 1335024"/>
                            <a:gd name="connsiteX95" fmla="*/ 845946 w 1857376"/>
                            <a:gd name="connsiteY95" fmla="*/ 701202 h 1335024"/>
                            <a:gd name="connsiteX96" fmla="*/ 494206 w 1857376"/>
                            <a:gd name="connsiteY96" fmla="*/ 497596 h 1335024"/>
                            <a:gd name="connsiteX97" fmla="*/ 267719 w 1857376"/>
                            <a:gd name="connsiteY97" fmla="*/ 524971 h 1335024"/>
                            <a:gd name="connsiteX98" fmla="*/ 266002 w 1857376"/>
                            <a:gd name="connsiteY98" fmla="*/ 526682 h 1335024"/>
                            <a:gd name="connsiteX99" fmla="*/ 85841 w 1857376"/>
                            <a:gd name="connsiteY99" fmla="*/ 1086172 h 1335024"/>
                            <a:gd name="connsiteX100" fmla="*/ 212812 w 1857376"/>
                            <a:gd name="connsiteY100" fmla="*/ 1233744 h 1335024"/>
                            <a:gd name="connsiteX101" fmla="*/ 294991 w 1857376"/>
                            <a:gd name="connsiteY101" fmla="*/ 1335024 h 1335024"/>
                            <a:gd name="connsiteX102" fmla="*/ 238576 w 1857376"/>
                            <a:gd name="connsiteY102" fmla="*/ 1335024 h 1335024"/>
                            <a:gd name="connsiteX103" fmla="*/ 216740 w 1857376"/>
                            <a:gd name="connsiteY103" fmla="*/ 1308610 h 1335024"/>
                            <a:gd name="connsiteX104" fmla="*/ 39515 w 1857376"/>
                            <a:gd name="connsiteY104" fmla="*/ 1072485 h 1335024"/>
                            <a:gd name="connsiteX105" fmla="*/ 403267 w 1857376"/>
                            <a:gd name="connsiteY105" fmla="*/ 453110 h 1335024"/>
                            <a:gd name="connsiteX106" fmla="*/ 634355 w 1857376"/>
                            <a:gd name="connsiteY106" fmla="*/ 1 h 1335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</a:cxnLst>
                          <a:rect l="l" t="t" r="r" b="b"/>
                          <a:pathLst>
                            <a:path w="1857376" h="1335024">
                              <a:moveTo>
                                <a:pt x="969484" y="899676"/>
                              </a:moveTo>
                              <a:cubicBezTo>
                                <a:pt x="918010" y="971536"/>
                                <a:pt x="904284" y="1053664"/>
                                <a:pt x="911147" y="1140924"/>
                              </a:cubicBezTo>
                              <a:cubicBezTo>
                                <a:pt x="945463" y="1063929"/>
                                <a:pt x="962621" y="983513"/>
                                <a:pt x="969484" y="899676"/>
                              </a:cubicBezTo>
                              <a:close/>
                              <a:moveTo>
                                <a:pt x="1022675" y="877433"/>
                              </a:moveTo>
                              <a:lnTo>
                                <a:pt x="1024390" y="880998"/>
                              </a:lnTo>
                              <a:lnTo>
                                <a:pt x="1024390" y="892832"/>
                              </a:lnTo>
                              <a:cubicBezTo>
                                <a:pt x="1062138" y="962982"/>
                                <a:pt x="1062138" y="1045108"/>
                                <a:pt x="1103318" y="1110125"/>
                              </a:cubicBezTo>
                              <a:cubicBezTo>
                                <a:pt x="1096454" y="1067351"/>
                                <a:pt x="1088305" y="1026716"/>
                                <a:pt x="1075865" y="988005"/>
                              </a:cubicBezTo>
                              <a:lnTo>
                                <a:pt x="1024390" y="880998"/>
                              </a:lnTo>
                              <a:lnTo>
                                <a:pt x="1024390" y="877433"/>
                              </a:lnTo>
                              <a:close/>
                              <a:moveTo>
                                <a:pt x="729271" y="855190"/>
                              </a:moveTo>
                              <a:cubicBezTo>
                                <a:pt x="485626" y="884276"/>
                                <a:pt x="674365" y="962982"/>
                                <a:pt x="799618" y="877433"/>
                              </a:cubicBezTo>
                              <a:cubicBezTo>
                                <a:pt x="777314" y="863745"/>
                                <a:pt x="753292" y="856902"/>
                                <a:pt x="729271" y="855190"/>
                              </a:cubicBezTo>
                              <a:close/>
                              <a:moveTo>
                                <a:pt x="1190395" y="726439"/>
                              </a:moveTo>
                              <a:cubicBezTo>
                                <a:pt x="1123478" y="720451"/>
                                <a:pt x="1057849" y="740555"/>
                                <a:pt x="1019244" y="800439"/>
                              </a:cubicBezTo>
                              <a:cubicBezTo>
                                <a:pt x="1051843" y="808994"/>
                                <a:pt x="1081013" y="815838"/>
                                <a:pt x="1110181" y="822682"/>
                              </a:cubicBezTo>
                              <a:cubicBezTo>
                                <a:pt x="1197688" y="850056"/>
                                <a:pt x="1293773" y="877433"/>
                                <a:pt x="1384710" y="846634"/>
                              </a:cubicBezTo>
                              <a:cubicBezTo>
                                <a:pt x="1388142" y="831237"/>
                                <a:pt x="1377847" y="817548"/>
                                <a:pt x="1369269" y="810704"/>
                              </a:cubicBezTo>
                              <a:lnTo>
                                <a:pt x="1369269" y="808994"/>
                              </a:lnTo>
                              <a:cubicBezTo>
                                <a:pt x="1325515" y="764508"/>
                                <a:pt x="1257312" y="732428"/>
                                <a:pt x="1190395" y="726439"/>
                              </a:cubicBezTo>
                              <a:close/>
                              <a:moveTo>
                                <a:pt x="538119" y="629019"/>
                              </a:moveTo>
                              <a:cubicBezTo>
                                <a:pt x="509969" y="633403"/>
                                <a:pt x="504071" y="652438"/>
                                <a:pt x="538817" y="692646"/>
                              </a:cubicBezTo>
                              <a:cubicBezTo>
                                <a:pt x="638334" y="771352"/>
                                <a:pt x="772167" y="793595"/>
                                <a:pt x="895705" y="808994"/>
                              </a:cubicBezTo>
                              <a:cubicBezTo>
                                <a:pt x="907286" y="734566"/>
                                <a:pt x="622569" y="615866"/>
                                <a:pt x="538119" y="629019"/>
                              </a:cubicBezTo>
                              <a:close/>
                              <a:moveTo>
                                <a:pt x="828788" y="405203"/>
                              </a:moveTo>
                              <a:cubicBezTo>
                                <a:pt x="827073" y="417180"/>
                                <a:pt x="827073" y="429155"/>
                                <a:pt x="827073" y="441133"/>
                              </a:cubicBezTo>
                              <a:lnTo>
                                <a:pt x="825356" y="441133"/>
                              </a:lnTo>
                              <a:cubicBezTo>
                                <a:pt x="840800" y="531814"/>
                                <a:pt x="876831" y="624208"/>
                                <a:pt x="935168" y="696068"/>
                              </a:cubicBezTo>
                              <a:cubicBezTo>
                                <a:pt x="911147" y="596833"/>
                                <a:pt x="892274" y="490752"/>
                                <a:pt x="833934" y="405203"/>
                              </a:cubicBezTo>
                              <a:cubicBezTo>
                                <a:pt x="832220" y="405203"/>
                                <a:pt x="830505" y="405203"/>
                                <a:pt x="828788" y="405203"/>
                              </a:cubicBezTo>
                              <a:close/>
                              <a:moveTo>
                                <a:pt x="1129056" y="398359"/>
                              </a:moveTo>
                              <a:cubicBezTo>
                                <a:pt x="1103318" y="477063"/>
                                <a:pt x="1039833" y="591699"/>
                                <a:pt x="1032970" y="653294"/>
                              </a:cubicBezTo>
                              <a:cubicBezTo>
                                <a:pt x="1050128" y="619074"/>
                                <a:pt x="1069001" y="584856"/>
                                <a:pt x="1086159" y="548925"/>
                              </a:cubicBezTo>
                              <a:cubicBezTo>
                                <a:pt x="1101601" y="501018"/>
                                <a:pt x="1146214" y="451398"/>
                                <a:pt x="1129056" y="398359"/>
                              </a:cubicBezTo>
                              <a:close/>
                              <a:moveTo>
                                <a:pt x="1266246" y="75555"/>
                              </a:moveTo>
                              <a:cubicBezTo>
                                <a:pt x="1254899" y="73888"/>
                                <a:pt x="1242942" y="74128"/>
                                <a:pt x="1230288" y="76695"/>
                              </a:cubicBezTo>
                              <a:lnTo>
                                <a:pt x="1230288" y="78405"/>
                              </a:lnTo>
                              <a:cubicBezTo>
                                <a:pt x="1022675" y="146844"/>
                                <a:pt x="969484" y="413758"/>
                                <a:pt x="1012381" y="600255"/>
                              </a:cubicBezTo>
                              <a:cubicBezTo>
                                <a:pt x="1032970" y="531814"/>
                                <a:pt x="1185676" y="167376"/>
                                <a:pt x="1161655" y="437711"/>
                              </a:cubicBezTo>
                              <a:cubicBezTo>
                                <a:pt x="1147929" y="530104"/>
                                <a:pt x="1086159" y="591699"/>
                                <a:pt x="1058706" y="682381"/>
                              </a:cubicBezTo>
                              <a:cubicBezTo>
                                <a:pt x="1244014" y="456532"/>
                                <a:pt x="1508249" y="702914"/>
                                <a:pt x="1672967" y="829525"/>
                              </a:cubicBezTo>
                              <a:cubicBezTo>
                                <a:pt x="1698705" y="805572"/>
                                <a:pt x="1714146" y="779908"/>
                                <a:pt x="1724441" y="750819"/>
                              </a:cubicBezTo>
                              <a:cubicBezTo>
                                <a:pt x="1772484" y="663560"/>
                                <a:pt x="1738167" y="576300"/>
                                <a:pt x="1669535" y="512993"/>
                              </a:cubicBezTo>
                              <a:cubicBezTo>
                                <a:pt x="1588893" y="430867"/>
                                <a:pt x="1516829" y="338474"/>
                                <a:pt x="1444763" y="247792"/>
                              </a:cubicBezTo>
                              <a:cubicBezTo>
                                <a:pt x="1395220" y="192399"/>
                                <a:pt x="1345677" y="87227"/>
                                <a:pt x="1266246" y="75555"/>
                              </a:cubicBezTo>
                              <a:close/>
                              <a:moveTo>
                                <a:pt x="651641" y="33311"/>
                              </a:moveTo>
                              <a:cubicBezTo>
                                <a:pt x="481872" y="31113"/>
                                <a:pt x="467610" y="310884"/>
                                <a:pt x="437583" y="453110"/>
                              </a:cubicBezTo>
                              <a:cubicBezTo>
                                <a:pt x="446163" y="454820"/>
                                <a:pt x="451310" y="458242"/>
                                <a:pt x="456458" y="458242"/>
                              </a:cubicBezTo>
                              <a:cubicBezTo>
                                <a:pt x="605733" y="463376"/>
                                <a:pt x="737851" y="521549"/>
                                <a:pt x="845946" y="624208"/>
                              </a:cubicBezTo>
                              <a:cubicBezTo>
                                <a:pt x="815061" y="559191"/>
                                <a:pt x="755009" y="251214"/>
                                <a:pt x="890557" y="425734"/>
                              </a:cubicBezTo>
                              <a:cubicBezTo>
                                <a:pt x="940316" y="501018"/>
                                <a:pt x="948895" y="596833"/>
                                <a:pt x="971201" y="682381"/>
                              </a:cubicBezTo>
                              <a:cubicBezTo>
                                <a:pt x="974633" y="694358"/>
                                <a:pt x="978064" y="689224"/>
                                <a:pt x="978064" y="682381"/>
                              </a:cubicBezTo>
                              <a:cubicBezTo>
                                <a:pt x="976348" y="550635"/>
                                <a:pt x="945463" y="413758"/>
                                <a:pt x="990074" y="287144"/>
                              </a:cubicBezTo>
                              <a:cubicBezTo>
                                <a:pt x="1170233" y="-27676"/>
                                <a:pt x="930022" y="121179"/>
                                <a:pt x="732703" y="52740"/>
                              </a:cubicBezTo>
                              <a:lnTo>
                                <a:pt x="734419" y="52740"/>
                              </a:lnTo>
                              <a:cubicBezTo>
                                <a:pt x="703320" y="39694"/>
                                <a:pt x="675894" y="33625"/>
                                <a:pt x="651641" y="33311"/>
                              </a:cubicBezTo>
                              <a:close/>
                              <a:moveTo>
                                <a:pt x="634355" y="1"/>
                              </a:moveTo>
                              <a:cubicBezTo>
                                <a:pt x="661389" y="-86"/>
                                <a:pt x="691738" y="5688"/>
                                <a:pt x="725839" y="18520"/>
                              </a:cubicBezTo>
                              <a:cubicBezTo>
                                <a:pt x="823641" y="59584"/>
                                <a:pt x="1053560" y="3123"/>
                                <a:pt x="1082728" y="121179"/>
                              </a:cubicBezTo>
                              <a:cubicBezTo>
                                <a:pt x="1093023" y="114335"/>
                                <a:pt x="1101601" y="109203"/>
                                <a:pt x="1110181" y="104070"/>
                              </a:cubicBezTo>
                              <a:cubicBezTo>
                                <a:pt x="1302352" y="-67028"/>
                                <a:pt x="1424175" y="184486"/>
                                <a:pt x="1537418" y="312809"/>
                              </a:cubicBezTo>
                              <a:cubicBezTo>
                                <a:pt x="1686693" y="489040"/>
                                <a:pt x="1882295" y="608808"/>
                                <a:pt x="1696988" y="846634"/>
                              </a:cubicBezTo>
                              <a:cubicBezTo>
                                <a:pt x="1844548" y="981802"/>
                                <a:pt x="1940633" y="944161"/>
                                <a:pt x="1755325" y="1128946"/>
                              </a:cubicBezTo>
                              <a:cubicBezTo>
                                <a:pt x="1728301" y="1159744"/>
                                <a:pt x="1711144" y="1197386"/>
                                <a:pt x="1697498" y="1237166"/>
                              </a:cubicBezTo>
                              <a:lnTo>
                                <a:pt x="1667784" y="1335024"/>
                              </a:lnTo>
                              <a:lnTo>
                                <a:pt x="1641850" y="1335024"/>
                              </a:lnTo>
                              <a:lnTo>
                                <a:pt x="1651574" y="1307958"/>
                              </a:lnTo>
                              <a:cubicBezTo>
                                <a:pt x="1660635" y="1276839"/>
                                <a:pt x="1668678" y="1246148"/>
                                <a:pt x="1678115" y="1219628"/>
                              </a:cubicBezTo>
                              <a:cubicBezTo>
                                <a:pt x="1681547" y="1149479"/>
                                <a:pt x="1902885" y="1009178"/>
                                <a:pt x="1815380" y="966404"/>
                              </a:cubicBezTo>
                              <a:cubicBezTo>
                                <a:pt x="1611197" y="884276"/>
                                <a:pt x="1322941" y="465087"/>
                                <a:pt x="1101601" y="692646"/>
                              </a:cubicBezTo>
                              <a:cubicBezTo>
                                <a:pt x="1091308" y="706335"/>
                                <a:pt x="1132487" y="692646"/>
                                <a:pt x="1139350" y="692646"/>
                              </a:cubicBezTo>
                              <a:cubicBezTo>
                                <a:pt x="1249162" y="670403"/>
                                <a:pt x="1358972" y="747397"/>
                                <a:pt x="1425890" y="827813"/>
                              </a:cubicBezTo>
                              <a:cubicBezTo>
                                <a:pt x="1415595" y="932184"/>
                                <a:pt x="1228573" y="887698"/>
                                <a:pt x="1158223" y="872299"/>
                              </a:cubicBezTo>
                              <a:cubicBezTo>
                                <a:pt x="1224282" y="970681"/>
                                <a:pt x="1267177" y="1080184"/>
                                <a:pt x="1312003" y="1188617"/>
                              </a:cubicBezTo>
                              <a:lnTo>
                                <a:pt x="1377591" y="1335024"/>
                              </a:lnTo>
                              <a:lnTo>
                                <a:pt x="1330679" y="1335024"/>
                              </a:lnTo>
                              <a:lnTo>
                                <a:pt x="1302352" y="1285715"/>
                              </a:lnTo>
                              <a:cubicBezTo>
                                <a:pt x="1259457" y="1198669"/>
                                <a:pt x="1223425" y="1108415"/>
                                <a:pt x="1197688" y="1012600"/>
                              </a:cubicBezTo>
                              <a:cubicBezTo>
                                <a:pt x="1165087" y="944161"/>
                                <a:pt x="1127339" y="862034"/>
                                <a:pt x="1041548" y="850056"/>
                              </a:cubicBezTo>
                              <a:cubicBezTo>
                                <a:pt x="1026107" y="846634"/>
                                <a:pt x="1046697" y="867167"/>
                                <a:pt x="1046697" y="872299"/>
                              </a:cubicBezTo>
                              <a:cubicBezTo>
                                <a:pt x="1103318" y="957849"/>
                                <a:pt x="1214846" y="1101572"/>
                                <a:pt x="1127339" y="1195675"/>
                              </a:cubicBezTo>
                              <a:cubicBezTo>
                                <a:pt x="1075865" y="1211074"/>
                                <a:pt x="1031254" y="993779"/>
                                <a:pt x="1003801" y="952715"/>
                              </a:cubicBezTo>
                              <a:cubicBezTo>
                                <a:pt x="978064" y="1022866"/>
                                <a:pt x="976348" y="1096438"/>
                                <a:pt x="940316" y="1161454"/>
                              </a:cubicBezTo>
                              <a:cubicBezTo>
                                <a:pt x="935168" y="1171722"/>
                                <a:pt x="907715" y="1185409"/>
                                <a:pt x="902567" y="1181987"/>
                              </a:cubicBezTo>
                              <a:cubicBezTo>
                                <a:pt x="828788" y="1110125"/>
                                <a:pt x="911147" y="976670"/>
                                <a:pt x="940316" y="894542"/>
                              </a:cubicBezTo>
                              <a:cubicBezTo>
                                <a:pt x="844231" y="925340"/>
                                <a:pt x="808198" y="1046820"/>
                                <a:pt x="763587" y="1128946"/>
                              </a:cubicBezTo>
                              <a:cubicBezTo>
                                <a:pt x="732059" y="1187975"/>
                                <a:pt x="700289" y="1260237"/>
                                <a:pt x="682575" y="1333913"/>
                              </a:cubicBezTo>
                              <a:lnTo>
                                <a:pt x="682387" y="1335024"/>
                              </a:lnTo>
                              <a:lnTo>
                                <a:pt x="651184" y="1335024"/>
                              </a:lnTo>
                              <a:lnTo>
                                <a:pt x="665787" y="1282934"/>
                              </a:lnTo>
                              <a:cubicBezTo>
                                <a:pt x="715544" y="1139212"/>
                                <a:pt x="784177" y="1002334"/>
                                <a:pt x="888842" y="889410"/>
                              </a:cubicBezTo>
                              <a:cubicBezTo>
                                <a:pt x="804767" y="906519"/>
                                <a:pt x="727556" y="980092"/>
                                <a:pt x="634902" y="947583"/>
                              </a:cubicBezTo>
                              <a:cubicBezTo>
                                <a:pt x="526805" y="925340"/>
                                <a:pt x="590291" y="858612"/>
                                <a:pt x="657207" y="831237"/>
                              </a:cubicBezTo>
                              <a:cubicBezTo>
                                <a:pt x="631471" y="814126"/>
                                <a:pt x="605733" y="793595"/>
                                <a:pt x="578280" y="779908"/>
                              </a:cubicBezTo>
                              <a:cubicBezTo>
                                <a:pt x="511364" y="749109"/>
                                <a:pt x="413562" y="629341"/>
                                <a:pt x="531954" y="603676"/>
                              </a:cubicBezTo>
                              <a:cubicBezTo>
                                <a:pt x="645195" y="586566"/>
                                <a:pt x="746429" y="656716"/>
                                <a:pt x="845946" y="701202"/>
                              </a:cubicBezTo>
                              <a:cubicBezTo>
                                <a:pt x="768735" y="581434"/>
                                <a:pt x="636617" y="506150"/>
                                <a:pt x="494206" y="497596"/>
                              </a:cubicBezTo>
                              <a:cubicBezTo>
                                <a:pt x="418710" y="490752"/>
                                <a:pt x="331203" y="463376"/>
                                <a:pt x="267719" y="524971"/>
                              </a:cubicBezTo>
                              <a:lnTo>
                                <a:pt x="266002" y="526682"/>
                              </a:lnTo>
                              <a:cubicBezTo>
                                <a:pt x="120159" y="658428"/>
                                <a:pt x="-72014" y="894542"/>
                                <a:pt x="85841" y="1086172"/>
                              </a:cubicBezTo>
                              <a:cubicBezTo>
                                <a:pt x="127021" y="1136645"/>
                                <a:pt x="170346" y="1184981"/>
                                <a:pt x="212812" y="1233744"/>
                              </a:cubicBezTo>
                              <a:lnTo>
                                <a:pt x="294991" y="1335024"/>
                              </a:lnTo>
                              <a:lnTo>
                                <a:pt x="238576" y="1335024"/>
                              </a:lnTo>
                              <a:lnTo>
                                <a:pt x="216740" y="1308610"/>
                              </a:lnTo>
                              <a:cubicBezTo>
                                <a:pt x="151392" y="1222383"/>
                                <a:pt x="92920" y="1128306"/>
                                <a:pt x="39515" y="1072485"/>
                              </a:cubicBezTo>
                              <a:cubicBezTo>
                                <a:pt x="-104613" y="885988"/>
                                <a:pt x="175063" y="420602"/>
                                <a:pt x="403267" y="453110"/>
                              </a:cubicBezTo>
                              <a:cubicBezTo>
                                <a:pt x="418280" y="288428"/>
                                <a:pt x="445117" y="610"/>
                                <a:pt x="63435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4F5B4437" w14:textId="77777777" w:rsidR="00C84A2C" w:rsidRDefault="00C84A2C" w:rsidP="00295935">
                            <w:pPr>
                              <w:rPr>
                                <w:rFonts w:hAnsi="Century Gothic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94D9E7" id="Group 3" o:spid="_x0000_s1042" alt="&quot;&quot;" style="position:absolute;margin-left:-36.6pt;margin-top:-36pt;width:612pt;height:792.1pt;z-index:-251653120;mso-width-percent:1000;mso-height-percent:1000;mso-width-percent:1000;mso-height-percent:1000" coordsize="777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">
              <v:rect id="Rectangle 2" o:spid="_x0000_s1043" alt="&quot;&quot;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" fillcolor="#e7e6e6 [3214]" stroked="f" strokeweight="1pt">
                <v:fill opacity="13107f"/>
              </v:rect>
              <v:shape id="Freeform: Shape 4" o:spid="_x0000_s1044" alt="&quot;&quot;" style="position:absolute;left:54406;top:87249;width:18563;height:13350;visibility:visible;mso-wrap-style:square;v-text-anchor:middle" coordsize="1857376,13350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" adj="-11796480,,5400" path="m969484,899676v-51474,71860,-65200,153988,-58337,241248c945463,1063929,962621,983513,969484,899676xm1022675,877433r1715,3565l1024390,892832v37748,70150,37748,152276,78928,217293c1096454,1067351,1088305,1026716,1075865,988005l1024390,880998r,-3565l1022675,877433xm729271,855190v-243645,29086,-54906,107792,70347,22243c777314,863745,753292,856902,729271,855190xm1190395,726439v-66917,-5988,-132546,14116,-171151,74000c1051843,808994,1081013,815838,1110181,822682v87507,27374,183592,54751,274529,23952c1388142,831237,1377847,817548,1369269,810704r,-1710c1325515,764508,1257312,732428,1190395,726439xm538119,629019v-28150,4384,-34048,23419,698,63627c638334,771352,772167,793595,895705,808994,907286,734566,622569,615866,538119,629019xm828788,405203v-1715,11977,-1715,23952,-1715,35930l825356,441133v15444,90681,51475,183075,109812,254935c911147,596833,892274,490752,833934,405203v-1714,,-3429,,-5146,xm1129056,398359v-25738,78704,-89223,193340,-96086,254935c1050128,619074,1069001,584856,1086159,548925v15442,-47907,60055,-97527,42897,-150566xm1266246,75555v-11347,-1667,-23304,-1427,-35958,1140l1230288,78405c1022675,146844,969484,413758,1012381,600255v20589,-68441,173295,-432879,149274,-162544c1147929,530104,1086159,591699,1058706,682381v185308,-225849,449543,20533,614261,147144c1698705,805572,1714146,779908,1724441,750819v48043,-87259,13726,-174519,-54906,-237826c1588893,430867,1516829,338474,1444763,247792,1395220,192399,1345677,87227,1266246,75555xm651641,33311c481872,31113,467610,310884,437583,453110v8580,1710,13727,5132,18875,5132c605733,463376,737851,521549,845946,624208,815061,559191,755009,251214,890557,425734v49759,75284,58338,171099,80644,256647c974633,694358,978064,689224,978064,682381,976348,550635,945463,413758,990074,287144,1170233,-27676,930022,121179,732703,52740r1716,c703320,39694,675894,33625,651641,33311xm634355,1v27034,-87,57383,5687,91484,18519c823641,59584,1053560,3123,1082728,121179v10295,-6844,18873,-11976,27453,-17109c1302352,-67028,1424175,184486,1537418,312809v149275,176231,344877,295999,159570,533825c1844548,981802,1940633,944161,1755325,1128946v-27024,30798,-44181,68440,-57827,108220l1667784,1335024r-25934,l1651574,1307958v9061,-31119,17104,-61810,26541,-88330c1681547,1149479,1902885,1009178,1815380,966404,1611197,884276,1322941,465087,1101601,692646v-10293,13689,30886,,37749,c1249162,670403,1358972,747397,1425890,827813v-10295,104371,-197317,59885,-267667,44486c1224282,970681,1267177,1080184,1312003,1188617r65588,146407l1330679,1335024r-28327,-49309c1259457,1198669,1223425,1108415,1197688,1012600,1165087,944161,1127339,862034,1041548,850056v-15441,-3422,5149,17111,5149,22243c1103318,957849,1214846,1101572,1127339,1195675v-51474,15399,-96085,-201896,-123538,-242960c978064,1022866,976348,1096438,940316,1161454v-5148,10268,-32601,23955,-37749,20533c828788,1110125,911147,976670,940316,894542v-96085,30798,-132118,152278,-176729,234404c732059,1187975,700289,1260237,682575,1333913r-188,1111l651184,1335024r14603,-52090c715544,1139212,784177,1002334,888842,889410v-84075,17109,-161286,90682,-253940,58173c526805,925340,590291,858612,657207,831237,631471,814126,605733,793595,578280,779908,511364,749109,413562,629341,531954,603676v113241,-17110,214475,53040,313992,97526c768735,581434,636617,506150,494206,497596,418710,490752,331203,463376,267719,524971r-1717,1711c120159,658428,-72014,894542,85841,1086172v41180,50473,84505,98809,126971,147572l294991,1335024r-56415,l216740,1308610c151392,1222383,92920,1128306,39515,1072485,-104613,885988,175063,420602,403267,453110,418280,288428,445117,610,634355,1xe" fillcolor="black" stroked="f" strokeweight="0">
                <v:stroke joinstyle="miter"/>
                <v:formulas/>
                <v:path arrowok="t" o:connecttype="custom" o:connectlocs="968887,899676;910586,1140924;968887,899676;1022045,877433;1023759,880998;1023759,892832;1102638,1110125;1075202,988005;1023759,880998;1023759,877433;728822,855190;799125,877433;728822,855190;1189662,726439;1018616,800439;1109497,822682;1383857,846634;1368426,810704;1368426,808994;1189662,726439;537788,629019;538485,692646;895153,808994;537788,629019;828278,405203;826564,441133;824848,441133;934592,696068;833420,405203;828278,405203;1128361,398359;1032334,653294;1085490,548925;1128361,398359;1265466,75555;1229530,76695;1229530,78405;1011757,600255;1160940,437711;1058054,682381;1671937,829525;1723379,750819;1668507,512993;1443873,247792;1265466,75555;651240,33311;437313,453110;456177,458242;845425,624208;890008,425734;970603,682381;977462,682381;989464,287144;732252,52740;733967,52740;651240,33311;633964,1;725392,18520;1082061,121179;1109497,104070;1536471,312809;1695943,846634;1754244,1128946;1696452,1237166;1666757,1335024;1640839,1335024;1650557,1307958;1677081,1219628;1814262,966404;1100922,692646;1138648,692646;1425012,827813;1157510,872299;1311195,1188617;1376743,1335024;1329859,1335024;1301550,1285715;1196950,1012600;1040906,850056;1046052,872299;1126645,1195675;1003183,952715;939737,1161454;902011,1181987;939737,894542;763117,1128946;682155,1333913;681967,1335024;650783,1335024;665377,1282934;888295,889410;634511,947583;656802,831237;577924,779908;531626,603676;845425,701202;493902,497596;267554,524971;265838,526682;85788,1086172;212681,1233744;294809,1335024;238429,1335024;216607,1308610;39491,1072485;403019,453110;633964,1" o:connectangles="0,0,0,0,0,0,0,0,0,0,0,0,0,0,0,0,0,0,0,0,0,0,0,0,0,0,0,0,0,0,0,0,0,0,0,0,0,0,0,0,0,0,0,0,0,0,0,0,0,0,0,0,0,0,0,0,0,0,0,0,0,0,0,0,0,0,0,0,0,0,0,0,0,0,0,0,0,0,0,0,0,0,0,0,0,0,0,0,0,0,0,0,0,0,0,0,0,0,0,0,0,0,0,0,0,0,0" textboxrect="0,0,1857376,1335024"/>
                <o:lock v:ext="edit" aspectratio="t"/>
                <v:textbox>
                  <w:txbxContent>
                    <w:p w14:paraId="4F5B4437" w14:textId="77777777" w:rsidR="00C84A2C" w:rsidRDefault="00C84A2C" w:rsidP="00295935">
                      <w:pPr>
                        <w:rPr>
                          <w:rFonts w:hAnsi="Century Gothic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F56"/>
    <w:multiLevelType w:val="multilevel"/>
    <w:tmpl w:val="36A4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21CC"/>
    <w:multiLevelType w:val="hybridMultilevel"/>
    <w:tmpl w:val="B1A6D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B404D"/>
    <w:multiLevelType w:val="hybridMultilevel"/>
    <w:tmpl w:val="25AEE5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95E8176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6E1C"/>
    <w:multiLevelType w:val="hybridMultilevel"/>
    <w:tmpl w:val="779E5B80"/>
    <w:lvl w:ilvl="0" w:tplc="9A180C52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85DF4"/>
    <w:multiLevelType w:val="hybridMultilevel"/>
    <w:tmpl w:val="23A25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232E"/>
    <w:multiLevelType w:val="hybridMultilevel"/>
    <w:tmpl w:val="A42E2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4B02"/>
    <w:multiLevelType w:val="multilevel"/>
    <w:tmpl w:val="7DFC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D5FED"/>
    <w:multiLevelType w:val="multilevel"/>
    <w:tmpl w:val="90C8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F0085"/>
    <w:multiLevelType w:val="multilevel"/>
    <w:tmpl w:val="22F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254CF"/>
    <w:multiLevelType w:val="hybridMultilevel"/>
    <w:tmpl w:val="DEB2E5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F0179"/>
    <w:multiLevelType w:val="multilevel"/>
    <w:tmpl w:val="63CE4ABE"/>
    <w:styleLink w:val="CurrentList1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05ACA"/>
    <w:multiLevelType w:val="hybridMultilevel"/>
    <w:tmpl w:val="0B58AB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C46E4"/>
    <w:multiLevelType w:val="hybridMultilevel"/>
    <w:tmpl w:val="A7A87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829C7"/>
    <w:multiLevelType w:val="hybridMultilevel"/>
    <w:tmpl w:val="DB6AF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E44A2"/>
    <w:multiLevelType w:val="hybridMultilevel"/>
    <w:tmpl w:val="3C004034"/>
    <w:lvl w:ilvl="0" w:tplc="9A180C52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59DE53C0"/>
    <w:multiLevelType w:val="hybridMultilevel"/>
    <w:tmpl w:val="7414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7FBE"/>
    <w:multiLevelType w:val="multilevel"/>
    <w:tmpl w:val="EFFA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8B66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A94E70"/>
    <w:multiLevelType w:val="multilevel"/>
    <w:tmpl w:val="B1C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F2182"/>
    <w:multiLevelType w:val="multilevel"/>
    <w:tmpl w:val="3B84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77631"/>
    <w:multiLevelType w:val="hybridMultilevel"/>
    <w:tmpl w:val="2798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C46C5"/>
    <w:multiLevelType w:val="hybridMultilevel"/>
    <w:tmpl w:val="6F660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6F3D"/>
    <w:multiLevelType w:val="hybridMultilevel"/>
    <w:tmpl w:val="93DCC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6368CC"/>
    <w:multiLevelType w:val="hybridMultilevel"/>
    <w:tmpl w:val="3AEA9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F64E6"/>
    <w:multiLevelType w:val="hybridMultilevel"/>
    <w:tmpl w:val="3B1C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15"/>
  </w:num>
  <w:num w:numId="2" w16cid:durableId="1628898235">
    <w:abstractNumId w:val="11"/>
  </w:num>
  <w:num w:numId="3" w16cid:durableId="550121475">
    <w:abstractNumId w:val="10"/>
  </w:num>
  <w:num w:numId="4" w16cid:durableId="259486799">
    <w:abstractNumId w:val="17"/>
  </w:num>
  <w:num w:numId="5" w16cid:durableId="1132134893">
    <w:abstractNumId w:val="26"/>
  </w:num>
  <w:num w:numId="6" w16cid:durableId="1579552734">
    <w:abstractNumId w:val="25"/>
  </w:num>
  <w:num w:numId="7" w16cid:durableId="464007790">
    <w:abstractNumId w:val="23"/>
  </w:num>
  <w:num w:numId="8" w16cid:durableId="1512064060">
    <w:abstractNumId w:val="21"/>
  </w:num>
  <w:num w:numId="9" w16cid:durableId="1114205927">
    <w:abstractNumId w:val="16"/>
  </w:num>
  <w:num w:numId="10" w16cid:durableId="2133011131">
    <w:abstractNumId w:val="3"/>
  </w:num>
  <w:num w:numId="11" w16cid:durableId="861937921">
    <w:abstractNumId w:val="20"/>
  </w:num>
  <w:num w:numId="12" w16cid:durableId="2046442562">
    <w:abstractNumId w:val="19"/>
  </w:num>
  <w:num w:numId="13" w16cid:durableId="981739746">
    <w:abstractNumId w:val="4"/>
  </w:num>
  <w:num w:numId="14" w16cid:durableId="321810591">
    <w:abstractNumId w:val="6"/>
  </w:num>
  <w:num w:numId="15" w16cid:durableId="1327857565">
    <w:abstractNumId w:val="1"/>
  </w:num>
  <w:num w:numId="16" w16cid:durableId="980573258">
    <w:abstractNumId w:val="13"/>
  </w:num>
  <w:num w:numId="17" w16cid:durableId="1734306708">
    <w:abstractNumId w:val="14"/>
  </w:num>
  <w:num w:numId="18" w16cid:durableId="223034007">
    <w:abstractNumId w:val="22"/>
  </w:num>
  <w:num w:numId="19" w16cid:durableId="322047789">
    <w:abstractNumId w:val="24"/>
  </w:num>
  <w:num w:numId="20" w16cid:durableId="1655571288">
    <w:abstractNumId w:val="9"/>
  </w:num>
  <w:num w:numId="21" w16cid:durableId="1753316418">
    <w:abstractNumId w:val="12"/>
  </w:num>
  <w:num w:numId="22" w16cid:durableId="1590772143">
    <w:abstractNumId w:val="2"/>
  </w:num>
  <w:num w:numId="23" w16cid:durableId="1071199587">
    <w:abstractNumId w:val="7"/>
  </w:num>
  <w:num w:numId="24" w16cid:durableId="2088653640">
    <w:abstractNumId w:val="18"/>
  </w:num>
  <w:num w:numId="25" w16cid:durableId="142083981">
    <w:abstractNumId w:val="5"/>
  </w:num>
  <w:num w:numId="26" w16cid:durableId="1856262239">
    <w:abstractNumId w:val="8"/>
  </w:num>
  <w:num w:numId="27" w16cid:durableId="17473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82"/>
    <w:rsid w:val="000010BA"/>
    <w:rsid w:val="0000311A"/>
    <w:rsid w:val="00007BBF"/>
    <w:rsid w:val="00007DCD"/>
    <w:rsid w:val="00011E31"/>
    <w:rsid w:val="00014C77"/>
    <w:rsid w:val="00021B60"/>
    <w:rsid w:val="00025024"/>
    <w:rsid w:val="00027EA8"/>
    <w:rsid w:val="00034B29"/>
    <w:rsid w:val="00036450"/>
    <w:rsid w:val="000373A0"/>
    <w:rsid w:val="000411D6"/>
    <w:rsid w:val="00042014"/>
    <w:rsid w:val="00045FA5"/>
    <w:rsid w:val="00052742"/>
    <w:rsid w:val="00055CE8"/>
    <w:rsid w:val="00056AF7"/>
    <w:rsid w:val="0005744B"/>
    <w:rsid w:val="00057FDF"/>
    <w:rsid w:val="00064085"/>
    <w:rsid w:val="00064381"/>
    <w:rsid w:val="00065099"/>
    <w:rsid w:val="00066103"/>
    <w:rsid w:val="00067B25"/>
    <w:rsid w:val="00073847"/>
    <w:rsid w:val="0007386D"/>
    <w:rsid w:val="00081195"/>
    <w:rsid w:val="0008202B"/>
    <w:rsid w:val="00082289"/>
    <w:rsid w:val="00084B28"/>
    <w:rsid w:val="00094499"/>
    <w:rsid w:val="00094960"/>
    <w:rsid w:val="00094F89"/>
    <w:rsid w:val="00094FF7"/>
    <w:rsid w:val="000A0C21"/>
    <w:rsid w:val="000A123D"/>
    <w:rsid w:val="000A3BDA"/>
    <w:rsid w:val="000B01D3"/>
    <w:rsid w:val="000C1272"/>
    <w:rsid w:val="000C45FF"/>
    <w:rsid w:val="000C584E"/>
    <w:rsid w:val="000E1F6F"/>
    <w:rsid w:val="000E1FF3"/>
    <w:rsid w:val="000E3FD1"/>
    <w:rsid w:val="001009E6"/>
    <w:rsid w:val="00101166"/>
    <w:rsid w:val="00105CBE"/>
    <w:rsid w:val="00112054"/>
    <w:rsid w:val="00113CCD"/>
    <w:rsid w:val="00114857"/>
    <w:rsid w:val="00115C04"/>
    <w:rsid w:val="00125818"/>
    <w:rsid w:val="001309D3"/>
    <w:rsid w:val="001317D8"/>
    <w:rsid w:val="001448CC"/>
    <w:rsid w:val="00147297"/>
    <w:rsid w:val="0015008C"/>
    <w:rsid w:val="001505EC"/>
    <w:rsid w:val="0015225E"/>
    <w:rsid w:val="001525E1"/>
    <w:rsid w:val="0015341F"/>
    <w:rsid w:val="00154AFB"/>
    <w:rsid w:val="00157310"/>
    <w:rsid w:val="00160478"/>
    <w:rsid w:val="00160E79"/>
    <w:rsid w:val="0016243B"/>
    <w:rsid w:val="00175387"/>
    <w:rsid w:val="00180329"/>
    <w:rsid w:val="00181F9A"/>
    <w:rsid w:val="00182988"/>
    <w:rsid w:val="001842A9"/>
    <w:rsid w:val="0019001F"/>
    <w:rsid w:val="00192537"/>
    <w:rsid w:val="00194584"/>
    <w:rsid w:val="00195BBB"/>
    <w:rsid w:val="001A3B96"/>
    <w:rsid w:val="001A4AFD"/>
    <w:rsid w:val="001A74A5"/>
    <w:rsid w:val="001B0201"/>
    <w:rsid w:val="001B2ABD"/>
    <w:rsid w:val="001B31A7"/>
    <w:rsid w:val="001B3E07"/>
    <w:rsid w:val="001B6714"/>
    <w:rsid w:val="001C3694"/>
    <w:rsid w:val="001E0391"/>
    <w:rsid w:val="001E1759"/>
    <w:rsid w:val="001E1C25"/>
    <w:rsid w:val="001F1ECC"/>
    <w:rsid w:val="00200C2D"/>
    <w:rsid w:val="00206065"/>
    <w:rsid w:val="00207E8B"/>
    <w:rsid w:val="00210E84"/>
    <w:rsid w:val="00211485"/>
    <w:rsid w:val="00211E21"/>
    <w:rsid w:val="00212938"/>
    <w:rsid w:val="00214F65"/>
    <w:rsid w:val="002163CA"/>
    <w:rsid w:val="00216E2E"/>
    <w:rsid w:val="0022218E"/>
    <w:rsid w:val="00222717"/>
    <w:rsid w:val="00226179"/>
    <w:rsid w:val="00233D58"/>
    <w:rsid w:val="002400EB"/>
    <w:rsid w:val="0024049E"/>
    <w:rsid w:val="00242ECA"/>
    <w:rsid w:val="002441D5"/>
    <w:rsid w:val="0024625F"/>
    <w:rsid w:val="002516CC"/>
    <w:rsid w:val="00251B82"/>
    <w:rsid w:val="00255ADA"/>
    <w:rsid w:val="00256CF7"/>
    <w:rsid w:val="002622FD"/>
    <w:rsid w:val="00266717"/>
    <w:rsid w:val="00281186"/>
    <w:rsid w:val="00281FD5"/>
    <w:rsid w:val="002855E6"/>
    <w:rsid w:val="00285C6F"/>
    <w:rsid w:val="00286D5F"/>
    <w:rsid w:val="00287532"/>
    <w:rsid w:val="00287DFF"/>
    <w:rsid w:val="00295935"/>
    <w:rsid w:val="002A2E00"/>
    <w:rsid w:val="002B1F98"/>
    <w:rsid w:val="002B57D9"/>
    <w:rsid w:val="002B764E"/>
    <w:rsid w:val="002C3322"/>
    <w:rsid w:val="002C5A6B"/>
    <w:rsid w:val="002C6370"/>
    <w:rsid w:val="002D0C47"/>
    <w:rsid w:val="002D1188"/>
    <w:rsid w:val="002D3E1E"/>
    <w:rsid w:val="002D7CE4"/>
    <w:rsid w:val="002E7A7C"/>
    <w:rsid w:val="0030481B"/>
    <w:rsid w:val="00307E41"/>
    <w:rsid w:val="003106B5"/>
    <w:rsid w:val="00310F62"/>
    <w:rsid w:val="003156FC"/>
    <w:rsid w:val="003161D5"/>
    <w:rsid w:val="00316230"/>
    <w:rsid w:val="003254B5"/>
    <w:rsid w:val="003315B5"/>
    <w:rsid w:val="00333C1C"/>
    <w:rsid w:val="00351622"/>
    <w:rsid w:val="00351756"/>
    <w:rsid w:val="00351ABB"/>
    <w:rsid w:val="00355D92"/>
    <w:rsid w:val="00361C9C"/>
    <w:rsid w:val="003639B4"/>
    <w:rsid w:val="00363D4F"/>
    <w:rsid w:val="003708BB"/>
    <w:rsid w:val="0037121F"/>
    <w:rsid w:val="003715BF"/>
    <w:rsid w:val="0037486B"/>
    <w:rsid w:val="0037698D"/>
    <w:rsid w:val="00381760"/>
    <w:rsid w:val="003823BC"/>
    <w:rsid w:val="00382E53"/>
    <w:rsid w:val="003841FB"/>
    <w:rsid w:val="00384217"/>
    <w:rsid w:val="003850D4"/>
    <w:rsid w:val="00390D8E"/>
    <w:rsid w:val="003910D8"/>
    <w:rsid w:val="00391359"/>
    <w:rsid w:val="00394F25"/>
    <w:rsid w:val="003953FC"/>
    <w:rsid w:val="0039787D"/>
    <w:rsid w:val="003A1043"/>
    <w:rsid w:val="003A2D81"/>
    <w:rsid w:val="003A6B2B"/>
    <w:rsid w:val="003A6B7D"/>
    <w:rsid w:val="003B06CA"/>
    <w:rsid w:val="003B1893"/>
    <w:rsid w:val="003C6FDF"/>
    <w:rsid w:val="003D47B4"/>
    <w:rsid w:val="003D53AB"/>
    <w:rsid w:val="003E07A5"/>
    <w:rsid w:val="003E51AD"/>
    <w:rsid w:val="003E574A"/>
    <w:rsid w:val="003E61E2"/>
    <w:rsid w:val="003F2118"/>
    <w:rsid w:val="003F5513"/>
    <w:rsid w:val="003F73F3"/>
    <w:rsid w:val="0040366E"/>
    <w:rsid w:val="004042DA"/>
    <w:rsid w:val="00405D6E"/>
    <w:rsid w:val="004071FC"/>
    <w:rsid w:val="004102C8"/>
    <w:rsid w:val="004168A8"/>
    <w:rsid w:val="004229E9"/>
    <w:rsid w:val="00423DAF"/>
    <w:rsid w:val="00425698"/>
    <w:rsid w:val="00431436"/>
    <w:rsid w:val="0043496E"/>
    <w:rsid w:val="00435B5D"/>
    <w:rsid w:val="00435D32"/>
    <w:rsid w:val="00436118"/>
    <w:rsid w:val="00445947"/>
    <w:rsid w:val="00446DED"/>
    <w:rsid w:val="00450B70"/>
    <w:rsid w:val="00453B8A"/>
    <w:rsid w:val="0046072B"/>
    <w:rsid w:val="00462EA2"/>
    <w:rsid w:val="00471FAD"/>
    <w:rsid w:val="00474681"/>
    <w:rsid w:val="0047523D"/>
    <w:rsid w:val="004813B3"/>
    <w:rsid w:val="00481F04"/>
    <w:rsid w:val="004839CF"/>
    <w:rsid w:val="004855D2"/>
    <w:rsid w:val="004872D8"/>
    <w:rsid w:val="004908A2"/>
    <w:rsid w:val="00496591"/>
    <w:rsid w:val="004A22AA"/>
    <w:rsid w:val="004A7EC4"/>
    <w:rsid w:val="004B1355"/>
    <w:rsid w:val="004B1BC7"/>
    <w:rsid w:val="004B2CE3"/>
    <w:rsid w:val="004C0192"/>
    <w:rsid w:val="004C2249"/>
    <w:rsid w:val="004C3BFC"/>
    <w:rsid w:val="004C5A7A"/>
    <w:rsid w:val="004C63E4"/>
    <w:rsid w:val="004C6721"/>
    <w:rsid w:val="004C7C2F"/>
    <w:rsid w:val="004D11E6"/>
    <w:rsid w:val="004D20AE"/>
    <w:rsid w:val="004D2C70"/>
    <w:rsid w:val="004D3011"/>
    <w:rsid w:val="004D3A5E"/>
    <w:rsid w:val="004E0461"/>
    <w:rsid w:val="004E05CC"/>
    <w:rsid w:val="004F2598"/>
    <w:rsid w:val="004F3AFF"/>
    <w:rsid w:val="004F45C4"/>
    <w:rsid w:val="00500D7C"/>
    <w:rsid w:val="00501A64"/>
    <w:rsid w:val="00501B8C"/>
    <w:rsid w:val="005043BD"/>
    <w:rsid w:val="00505422"/>
    <w:rsid w:val="00506E1D"/>
    <w:rsid w:val="005132E7"/>
    <w:rsid w:val="005137A9"/>
    <w:rsid w:val="005200EE"/>
    <w:rsid w:val="00520DE3"/>
    <w:rsid w:val="0052103E"/>
    <w:rsid w:val="0052467D"/>
    <w:rsid w:val="005262AC"/>
    <w:rsid w:val="005262E3"/>
    <w:rsid w:val="0052769B"/>
    <w:rsid w:val="00527809"/>
    <w:rsid w:val="00536512"/>
    <w:rsid w:val="00540BEF"/>
    <w:rsid w:val="00541E77"/>
    <w:rsid w:val="0055457F"/>
    <w:rsid w:val="0056359A"/>
    <w:rsid w:val="00564F7C"/>
    <w:rsid w:val="00565F86"/>
    <w:rsid w:val="005663F9"/>
    <w:rsid w:val="005755EC"/>
    <w:rsid w:val="00581ECB"/>
    <w:rsid w:val="00587A9C"/>
    <w:rsid w:val="005917EE"/>
    <w:rsid w:val="005A2C10"/>
    <w:rsid w:val="005A2C82"/>
    <w:rsid w:val="005A6794"/>
    <w:rsid w:val="005B0206"/>
    <w:rsid w:val="005B44DF"/>
    <w:rsid w:val="005B6E7B"/>
    <w:rsid w:val="005C0DAA"/>
    <w:rsid w:val="005C1F5C"/>
    <w:rsid w:val="005C49D0"/>
    <w:rsid w:val="005C5621"/>
    <w:rsid w:val="005D1BED"/>
    <w:rsid w:val="005D4DDB"/>
    <w:rsid w:val="005E1FA3"/>
    <w:rsid w:val="005E39D5"/>
    <w:rsid w:val="005F78DB"/>
    <w:rsid w:val="005F7FFA"/>
    <w:rsid w:val="00600670"/>
    <w:rsid w:val="006052D1"/>
    <w:rsid w:val="0062123A"/>
    <w:rsid w:val="00622CD7"/>
    <w:rsid w:val="006352DD"/>
    <w:rsid w:val="00643F9E"/>
    <w:rsid w:val="00646E75"/>
    <w:rsid w:val="0065144F"/>
    <w:rsid w:val="006574B3"/>
    <w:rsid w:val="00662B14"/>
    <w:rsid w:val="00662E2C"/>
    <w:rsid w:val="00663808"/>
    <w:rsid w:val="00664E82"/>
    <w:rsid w:val="0067195A"/>
    <w:rsid w:val="006771D0"/>
    <w:rsid w:val="006775F8"/>
    <w:rsid w:val="00684209"/>
    <w:rsid w:val="00685412"/>
    <w:rsid w:val="0068578A"/>
    <w:rsid w:val="00685A37"/>
    <w:rsid w:val="00696F00"/>
    <w:rsid w:val="006A197C"/>
    <w:rsid w:val="006A1BF7"/>
    <w:rsid w:val="006A51D6"/>
    <w:rsid w:val="006B366C"/>
    <w:rsid w:val="006B4E5C"/>
    <w:rsid w:val="006B4F36"/>
    <w:rsid w:val="006C029E"/>
    <w:rsid w:val="006C58DA"/>
    <w:rsid w:val="006D4F15"/>
    <w:rsid w:val="006D6CB3"/>
    <w:rsid w:val="006D7EE6"/>
    <w:rsid w:val="006E1C8B"/>
    <w:rsid w:val="006E2463"/>
    <w:rsid w:val="006F1C58"/>
    <w:rsid w:val="006F1CEF"/>
    <w:rsid w:val="006F38C5"/>
    <w:rsid w:val="006F74F3"/>
    <w:rsid w:val="0070789A"/>
    <w:rsid w:val="007101A0"/>
    <w:rsid w:val="00710B22"/>
    <w:rsid w:val="007126D8"/>
    <w:rsid w:val="00715FCB"/>
    <w:rsid w:val="00720A85"/>
    <w:rsid w:val="00731E5E"/>
    <w:rsid w:val="00742117"/>
    <w:rsid w:val="00743101"/>
    <w:rsid w:val="00745536"/>
    <w:rsid w:val="0075147F"/>
    <w:rsid w:val="00753363"/>
    <w:rsid w:val="0075428B"/>
    <w:rsid w:val="007545F4"/>
    <w:rsid w:val="00761445"/>
    <w:rsid w:val="00761712"/>
    <w:rsid w:val="00767CF8"/>
    <w:rsid w:val="00771DDD"/>
    <w:rsid w:val="007775E1"/>
    <w:rsid w:val="00777634"/>
    <w:rsid w:val="007867A0"/>
    <w:rsid w:val="00787A35"/>
    <w:rsid w:val="007916B2"/>
    <w:rsid w:val="007927F5"/>
    <w:rsid w:val="00796897"/>
    <w:rsid w:val="007A043B"/>
    <w:rsid w:val="007A3AE6"/>
    <w:rsid w:val="007A3B6F"/>
    <w:rsid w:val="007B2199"/>
    <w:rsid w:val="007C1D37"/>
    <w:rsid w:val="007D3AE5"/>
    <w:rsid w:val="007D518E"/>
    <w:rsid w:val="007E75BC"/>
    <w:rsid w:val="007F3E7B"/>
    <w:rsid w:val="00802CA0"/>
    <w:rsid w:val="00804ACE"/>
    <w:rsid w:val="008066A7"/>
    <w:rsid w:val="008079B7"/>
    <w:rsid w:val="00821D2D"/>
    <w:rsid w:val="00824279"/>
    <w:rsid w:val="00834944"/>
    <w:rsid w:val="008379F2"/>
    <w:rsid w:val="00840C85"/>
    <w:rsid w:val="00852A91"/>
    <w:rsid w:val="008543E5"/>
    <w:rsid w:val="00866C01"/>
    <w:rsid w:val="008729E7"/>
    <w:rsid w:val="00874CD6"/>
    <w:rsid w:val="008750A3"/>
    <w:rsid w:val="00880A4F"/>
    <w:rsid w:val="00882386"/>
    <w:rsid w:val="00891BAD"/>
    <w:rsid w:val="008922D6"/>
    <w:rsid w:val="008A5F32"/>
    <w:rsid w:val="008A7B03"/>
    <w:rsid w:val="008A7FB9"/>
    <w:rsid w:val="008B2187"/>
    <w:rsid w:val="008B62AD"/>
    <w:rsid w:val="008B62EF"/>
    <w:rsid w:val="008B6380"/>
    <w:rsid w:val="008C2056"/>
    <w:rsid w:val="008C2304"/>
    <w:rsid w:val="008C4AFA"/>
    <w:rsid w:val="008E111E"/>
    <w:rsid w:val="008E778F"/>
    <w:rsid w:val="008F1672"/>
    <w:rsid w:val="008F27B2"/>
    <w:rsid w:val="008F44EB"/>
    <w:rsid w:val="008F767D"/>
    <w:rsid w:val="009014DD"/>
    <w:rsid w:val="00903BAA"/>
    <w:rsid w:val="00906AA3"/>
    <w:rsid w:val="00907968"/>
    <w:rsid w:val="00907D00"/>
    <w:rsid w:val="00917387"/>
    <w:rsid w:val="00921CB7"/>
    <w:rsid w:val="00921D6F"/>
    <w:rsid w:val="00923776"/>
    <w:rsid w:val="009260CD"/>
    <w:rsid w:val="00940A66"/>
    <w:rsid w:val="00945028"/>
    <w:rsid w:val="00945AF0"/>
    <w:rsid w:val="0095287B"/>
    <w:rsid w:val="00952C25"/>
    <w:rsid w:val="00956391"/>
    <w:rsid w:val="0096066C"/>
    <w:rsid w:val="00964F71"/>
    <w:rsid w:val="00967365"/>
    <w:rsid w:val="009711E0"/>
    <w:rsid w:val="00977456"/>
    <w:rsid w:val="00980FC7"/>
    <w:rsid w:val="009A2E07"/>
    <w:rsid w:val="009A4D0A"/>
    <w:rsid w:val="009B151B"/>
    <w:rsid w:val="009B65B1"/>
    <w:rsid w:val="009B7810"/>
    <w:rsid w:val="009C3415"/>
    <w:rsid w:val="009D6723"/>
    <w:rsid w:val="009E219D"/>
    <w:rsid w:val="009E47EA"/>
    <w:rsid w:val="009E4EF2"/>
    <w:rsid w:val="009F05FD"/>
    <w:rsid w:val="009F0982"/>
    <w:rsid w:val="009F192D"/>
    <w:rsid w:val="00A01631"/>
    <w:rsid w:val="00A03CED"/>
    <w:rsid w:val="00A05C83"/>
    <w:rsid w:val="00A06010"/>
    <w:rsid w:val="00A07070"/>
    <w:rsid w:val="00A1214A"/>
    <w:rsid w:val="00A14A5A"/>
    <w:rsid w:val="00A16BA2"/>
    <w:rsid w:val="00A2118D"/>
    <w:rsid w:val="00A242BB"/>
    <w:rsid w:val="00A268CD"/>
    <w:rsid w:val="00A270EB"/>
    <w:rsid w:val="00A33375"/>
    <w:rsid w:val="00A34A2A"/>
    <w:rsid w:val="00A44FDD"/>
    <w:rsid w:val="00A516E9"/>
    <w:rsid w:val="00A53997"/>
    <w:rsid w:val="00A555A3"/>
    <w:rsid w:val="00A56473"/>
    <w:rsid w:val="00A5663F"/>
    <w:rsid w:val="00A5735A"/>
    <w:rsid w:val="00A6287D"/>
    <w:rsid w:val="00A676D3"/>
    <w:rsid w:val="00A71C0F"/>
    <w:rsid w:val="00A82623"/>
    <w:rsid w:val="00A840FC"/>
    <w:rsid w:val="00A847E6"/>
    <w:rsid w:val="00A85C68"/>
    <w:rsid w:val="00A94426"/>
    <w:rsid w:val="00A961A6"/>
    <w:rsid w:val="00A96D64"/>
    <w:rsid w:val="00AB7491"/>
    <w:rsid w:val="00AB77B3"/>
    <w:rsid w:val="00AC01B6"/>
    <w:rsid w:val="00AC5769"/>
    <w:rsid w:val="00AD076C"/>
    <w:rsid w:val="00AD1DDC"/>
    <w:rsid w:val="00AD32DB"/>
    <w:rsid w:val="00AD3EFD"/>
    <w:rsid w:val="00AD76E2"/>
    <w:rsid w:val="00AE145F"/>
    <w:rsid w:val="00AE1A98"/>
    <w:rsid w:val="00AE201B"/>
    <w:rsid w:val="00AE258F"/>
    <w:rsid w:val="00AF0540"/>
    <w:rsid w:val="00AF40E2"/>
    <w:rsid w:val="00AF4E48"/>
    <w:rsid w:val="00B04308"/>
    <w:rsid w:val="00B178B6"/>
    <w:rsid w:val="00B20152"/>
    <w:rsid w:val="00B20C80"/>
    <w:rsid w:val="00B210CC"/>
    <w:rsid w:val="00B3272D"/>
    <w:rsid w:val="00B359E4"/>
    <w:rsid w:val="00B436B4"/>
    <w:rsid w:val="00B46439"/>
    <w:rsid w:val="00B5353B"/>
    <w:rsid w:val="00B57D98"/>
    <w:rsid w:val="00B60632"/>
    <w:rsid w:val="00B61D90"/>
    <w:rsid w:val="00B65D92"/>
    <w:rsid w:val="00B65EEB"/>
    <w:rsid w:val="00B70850"/>
    <w:rsid w:val="00B7336A"/>
    <w:rsid w:val="00B73B32"/>
    <w:rsid w:val="00B8073F"/>
    <w:rsid w:val="00B81351"/>
    <w:rsid w:val="00B819B7"/>
    <w:rsid w:val="00B85ED3"/>
    <w:rsid w:val="00B9540D"/>
    <w:rsid w:val="00BA0611"/>
    <w:rsid w:val="00BA3469"/>
    <w:rsid w:val="00BA4732"/>
    <w:rsid w:val="00BA4E64"/>
    <w:rsid w:val="00BA7225"/>
    <w:rsid w:val="00BB44CD"/>
    <w:rsid w:val="00BB5557"/>
    <w:rsid w:val="00BC1F14"/>
    <w:rsid w:val="00BC2042"/>
    <w:rsid w:val="00BC46E8"/>
    <w:rsid w:val="00BC6BC1"/>
    <w:rsid w:val="00BD64A9"/>
    <w:rsid w:val="00BE2B47"/>
    <w:rsid w:val="00BF367E"/>
    <w:rsid w:val="00BF7BA0"/>
    <w:rsid w:val="00C01368"/>
    <w:rsid w:val="00C04211"/>
    <w:rsid w:val="00C04304"/>
    <w:rsid w:val="00C066B6"/>
    <w:rsid w:val="00C103D0"/>
    <w:rsid w:val="00C11811"/>
    <w:rsid w:val="00C14066"/>
    <w:rsid w:val="00C14177"/>
    <w:rsid w:val="00C15153"/>
    <w:rsid w:val="00C16398"/>
    <w:rsid w:val="00C163DB"/>
    <w:rsid w:val="00C16B3E"/>
    <w:rsid w:val="00C248A5"/>
    <w:rsid w:val="00C34F2E"/>
    <w:rsid w:val="00C37BA1"/>
    <w:rsid w:val="00C40F7E"/>
    <w:rsid w:val="00C42105"/>
    <w:rsid w:val="00C4674C"/>
    <w:rsid w:val="00C506CF"/>
    <w:rsid w:val="00C548B7"/>
    <w:rsid w:val="00C54CEF"/>
    <w:rsid w:val="00C56B36"/>
    <w:rsid w:val="00C57F4D"/>
    <w:rsid w:val="00C61BF5"/>
    <w:rsid w:val="00C61DED"/>
    <w:rsid w:val="00C6510C"/>
    <w:rsid w:val="00C72BED"/>
    <w:rsid w:val="00C73792"/>
    <w:rsid w:val="00C84A2C"/>
    <w:rsid w:val="00C84A43"/>
    <w:rsid w:val="00C860A6"/>
    <w:rsid w:val="00C931B8"/>
    <w:rsid w:val="00C94849"/>
    <w:rsid w:val="00C9550E"/>
    <w:rsid w:val="00C9578B"/>
    <w:rsid w:val="00C96326"/>
    <w:rsid w:val="00CA6A49"/>
    <w:rsid w:val="00CB0055"/>
    <w:rsid w:val="00CB00E0"/>
    <w:rsid w:val="00CB5AEC"/>
    <w:rsid w:val="00CB7065"/>
    <w:rsid w:val="00CC0FBA"/>
    <w:rsid w:val="00CC158A"/>
    <w:rsid w:val="00CC256B"/>
    <w:rsid w:val="00CC664F"/>
    <w:rsid w:val="00CD4017"/>
    <w:rsid w:val="00CD6057"/>
    <w:rsid w:val="00CE0565"/>
    <w:rsid w:val="00CE0931"/>
    <w:rsid w:val="00CF4D35"/>
    <w:rsid w:val="00D06CF7"/>
    <w:rsid w:val="00D074EF"/>
    <w:rsid w:val="00D105F9"/>
    <w:rsid w:val="00D121A2"/>
    <w:rsid w:val="00D1606C"/>
    <w:rsid w:val="00D17D6D"/>
    <w:rsid w:val="00D24439"/>
    <w:rsid w:val="00D245AF"/>
    <w:rsid w:val="00D2522B"/>
    <w:rsid w:val="00D269A4"/>
    <w:rsid w:val="00D310D4"/>
    <w:rsid w:val="00D314A4"/>
    <w:rsid w:val="00D34B12"/>
    <w:rsid w:val="00D422DE"/>
    <w:rsid w:val="00D430B4"/>
    <w:rsid w:val="00D43B0E"/>
    <w:rsid w:val="00D47A09"/>
    <w:rsid w:val="00D501CD"/>
    <w:rsid w:val="00D5459D"/>
    <w:rsid w:val="00D61AA1"/>
    <w:rsid w:val="00D632BB"/>
    <w:rsid w:val="00D6676A"/>
    <w:rsid w:val="00D75C1D"/>
    <w:rsid w:val="00D7779B"/>
    <w:rsid w:val="00D808AF"/>
    <w:rsid w:val="00D81AD4"/>
    <w:rsid w:val="00D82F94"/>
    <w:rsid w:val="00D83335"/>
    <w:rsid w:val="00D90951"/>
    <w:rsid w:val="00D934AC"/>
    <w:rsid w:val="00D95A9C"/>
    <w:rsid w:val="00D967C7"/>
    <w:rsid w:val="00DA1F4D"/>
    <w:rsid w:val="00DA2172"/>
    <w:rsid w:val="00DA5116"/>
    <w:rsid w:val="00DA586D"/>
    <w:rsid w:val="00DB1A82"/>
    <w:rsid w:val="00DB62A4"/>
    <w:rsid w:val="00DB64BD"/>
    <w:rsid w:val="00DC196E"/>
    <w:rsid w:val="00DC71F1"/>
    <w:rsid w:val="00DD172A"/>
    <w:rsid w:val="00DD379E"/>
    <w:rsid w:val="00DE05CB"/>
    <w:rsid w:val="00DE6DD4"/>
    <w:rsid w:val="00DE7E6C"/>
    <w:rsid w:val="00DF0420"/>
    <w:rsid w:val="00DF1345"/>
    <w:rsid w:val="00DF4197"/>
    <w:rsid w:val="00DF43ED"/>
    <w:rsid w:val="00E0043E"/>
    <w:rsid w:val="00E01A58"/>
    <w:rsid w:val="00E023F5"/>
    <w:rsid w:val="00E0696E"/>
    <w:rsid w:val="00E07AAA"/>
    <w:rsid w:val="00E11F6D"/>
    <w:rsid w:val="00E22F6F"/>
    <w:rsid w:val="00E25A26"/>
    <w:rsid w:val="00E371BA"/>
    <w:rsid w:val="00E4312B"/>
    <w:rsid w:val="00E43516"/>
    <w:rsid w:val="00E4381A"/>
    <w:rsid w:val="00E440B6"/>
    <w:rsid w:val="00E5080D"/>
    <w:rsid w:val="00E52498"/>
    <w:rsid w:val="00E527DA"/>
    <w:rsid w:val="00E5366D"/>
    <w:rsid w:val="00E536AC"/>
    <w:rsid w:val="00E5499A"/>
    <w:rsid w:val="00E55D74"/>
    <w:rsid w:val="00E565D0"/>
    <w:rsid w:val="00E577E0"/>
    <w:rsid w:val="00E6140C"/>
    <w:rsid w:val="00E63ABB"/>
    <w:rsid w:val="00E64A91"/>
    <w:rsid w:val="00E70A18"/>
    <w:rsid w:val="00E73534"/>
    <w:rsid w:val="00E74CBA"/>
    <w:rsid w:val="00E74F40"/>
    <w:rsid w:val="00E75680"/>
    <w:rsid w:val="00E84891"/>
    <w:rsid w:val="00E84F2B"/>
    <w:rsid w:val="00E91922"/>
    <w:rsid w:val="00E9788D"/>
    <w:rsid w:val="00EA2BF0"/>
    <w:rsid w:val="00EA4F55"/>
    <w:rsid w:val="00EB7006"/>
    <w:rsid w:val="00EB73EB"/>
    <w:rsid w:val="00EC07C4"/>
    <w:rsid w:val="00EC6E9D"/>
    <w:rsid w:val="00EC6ED3"/>
    <w:rsid w:val="00ED168B"/>
    <w:rsid w:val="00ED16BF"/>
    <w:rsid w:val="00ED5399"/>
    <w:rsid w:val="00EE07E6"/>
    <w:rsid w:val="00EE488B"/>
    <w:rsid w:val="00EE64BD"/>
    <w:rsid w:val="00EF3413"/>
    <w:rsid w:val="00F06D7D"/>
    <w:rsid w:val="00F113F7"/>
    <w:rsid w:val="00F12E23"/>
    <w:rsid w:val="00F23394"/>
    <w:rsid w:val="00F2463C"/>
    <w:rsid w:val="00F2773E"/>
    <w:rsid w:val="00F43085"/>
    <w:rsid w:val="00F438CE"/>
    <w:rsid w:val="00F43ED3"/>
    <w:rsid w:val="00F46740"/>
    <w:rsid w:val="00F51D98"/>
    <w:rsid w:val="00F527F8"/>
    <w:rsid w:val="00F56669"/>
    <w:rsid w:val="00F57C10"/>
    <w:rsid w:val="00F60274"/>
    <w:rsid w:val="00F62FDE"/>
    <w:rsid w:val="00F67FBF"/>
    <w:rsid w:val="00F718F4"/>
    <w:rsid w:val="00F77FB9"/>
    <w:rsid w:val="00F874FB"/>
    <w:rsid w:val="00F936A0"/>
    <w:rsid w:val="00FA1139"/>
    <w:rsid w:val="00FA7D17"/>
    <w:rsid w:val="00FB068F"/>
    <w:rsid w:val="00FB250B"/>
    <w:rsid w:val="00FB47E8"/>
    <w:rsid w:val="00FD7CA2"/>
    <w:rsid w:val="00FE4A2C"/>
    <w:rsid w:val="00FE56E7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2786F"/>
  <w14:defaultImageDpi w14:val="32767"/>
  <w15:chartTrackingRefBased/>
  <w15:docId w15:val="{5C7F99EB-0832-4F7C-AC54-2EA2E1DD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3E574A"/>
    <w:rPr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5F78DB"/>
    <w:pPr>
      <w:keepNext/>
      <w:pBdr>
        <w:bottom w:val="single" w:sz="6" w:space="4" w:color="A6A6A6" w:themeColor="background1" w:themeShade="A6"/>
      </w:pBdr>
      <w:spacing w:before="480" w:after="240"/>
      <w:outlineLvl w:val="0"/>
    </w:pPr>
    <w:rPr>
      <w:rFonts w:ascii="Perpetua Titling MT" w:eastAsiaTheme="majorEastAsia" w:hAnsi="Perpetua Titling MT" w:cs="Times New Roman (Headings CS)"/>
      <w:caps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3413"/>
    <w:pPr>
      <w:outlineLvl w:val="1"/>
    </w:pPr>
    <w:rPr>
      <w:caps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84217"/>
    <w:pPr>
      <w:keepNext/>
      <w:keepLines/>
      <w:spacing w:before="40" w:after="80"/>
      <w:outlineLvl w:val="2"/>
    </w:pPr>
    <w:rPr>
      <w:rFonts w:eastAsiaTheme="majorEastAsia" w:cs="Times New Roman (Headings CS)"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7A35"/>
    <w:pPr>
      <w:outlineLvl w:val="3"/>
    </w:pPr>
    <w:rPr>
      <w:rFonts w:cs="Times New Roman (Body CS)"/>
      <w:cap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413"/>
    <w:rPr>
      <w:caps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F78DB"/>
    <w:pPr>
      <w:spacing w:line="960" w:lineRule="exact"/>
      <w:jc w:val="center"/>
    </w:pPr>
    <w:rPr>
      <w:rFonts w:asciiTheme="majorHAnsi" w:hAnsiTheme="majorHAnsi"/>
      <w:caps/>
      <w:color w:val="000000" w:themeColor="text1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F78DB"/>
    <w:rPr>
      <w:rFonts w:asciiTheme="majorHAnsi" w:hAnsiTheme="majorHAnsi"/>
      <w:caps/>
      <w:color w:val="000000" w:themeColor="text1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78DB"/>
    <w:rPr>
      <w:rFonts w:ascii="Perpetua Titling MT" w:eastAsiaTheme="majorEastAsia" w:hAnsi="Perpetua Titling MT" w:cs="Times New Roman (Headings CS)"/>
      <w:caps/>
      <w:color w:val="000000" w:themeColor="text1"/>
      <w:sz w:val="36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036450"/>
  </w:style>
  <w:style w:type="character" w:customStyle="1" w:styleId="DateChar">
    <w:name w:val="Date Char"/>
    <w:basedOn w:val="DefaultParagraphFont"/>
    <w:link w:val="Date"/>
    <w:uiPriority w:val="99"/>
    <w:semiHidden/>
    <w:rsid w:val="0038421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2C"/>
    <w:pPr>
      <w:spacing w:before="120" w:after="720"/>
      <w:jc w:val="center"/>
    </w:pPr>
    <w:rPr>
      <w:rFonts w:ascii="Cochocib Script Latin Pro" w:hAnsi="Cochocib Script Latin Pro" w:cs="Times New Roman (Body CS)"/>
      <w:color w:val="595959" w:themeColor="text1" w:themeTint="A6"/>
      <w:sz w:val="7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2C"/>
    <w:rPr>
      <w:rFonts w:ascii="Cochocib Script Latin Pro" w:hAnsi="Cochocib Script Latin Pro" w:cs="Times New Roman (Body CS)"/>
      <w:color w:val="595959" w:themeColor="text1" w:themeTint="A6"/>
      <w:sz w:val="7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217"/>
    <w:rPr>
      <w:rFonts w:eastAsiaTheme="majorEastAsia" w:cs="Times New Roman (Headings CS)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84217"/>
    <w:rPr>
      <w:rFonts w:cs="Times New Roman (Body CS)"/>
      <w:caps/>
      <w:szCs w:val="22"/>
    </w:rPr>
  </w:style>
  <w:style w:type="paragraph" w:customStyle="1" w:styleId="ContactInfo">
    <w:name w:val="Contact Info"/>
    <w:basedOn w:val="Normal"/>
    <w:semiHidden/>
    <w:qFormat/>
    <w:rsid w:val="00194584"/>
    <w:pPr>
      <w:spacing w:after="120"/>
    </w:pPr>
    <w:rPr>
      <w:color w:val="595959" w:themeColor="text1" w:themeTint="A6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 w:after="80"/>
    </w:pPr>
    <w:rPr>
      <w:caps w:val="0"/>
      <w:sz w:val="22"/>
    </w:rPr>
  </w:style>
  <w:style w:type="paragraph" w:customStyle="1" w:styleId="Skillslist">
    <w:name w:val="Skills list"/>
    <w:basedOn w:val="Normal"/>
    <w:qFormat/>
    <w:rsid w:val="004D11E6"/>
    <w:pPr>
      <w:numPr>
        <w:numId w:val="2"/>
      </w:numPr>
      <w:spacing w:after="120"/>
    </w:pPr>
  </w:style>
  <w:style w:type="paragraph" w:styleId="ListParagraph">
    <w:name w:val="List Paragraph"/>
    <w:basedOn w:val="Normal"/>
    <w:uiPriority w:val="34"/>
    <w:qFormat/>
    <w:rsid w:val="004D11E6"/>
    <w:pPr>
      <w:ind w:left="720"/>
      <w:contextualSpacing/>
    </w:pPr>
  </w:style>
  <w:style w:type="numbering" w:customStyle="1" w:styleId="CurrentList1">
    <w:name w:val="Current List1"/>
    <w:uiPriority w:val="99"/>
    <w:rsid w:val="004D11E6"/>
    <w:pPr>
      <w:numPr>
        <w:numId w:val="3"/>
      </w:numPr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 w:after="0"/>
    </w:pPr>
  </w:style>
  <w:style w:type="table" w:styleId="GridTable1Light-Accent5">
    <w:name w:val="Grid Table 1 Light Accent 5"/>
    <w:basedOn w:val="TableNormal"/>
    <w:uiPriority w:val="46"/>
    <w:rsid w:val="00FB47E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860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war\AppData\Roaming\Microsoft\Templates\Elegant%20graphic%20design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1">
      <a:majorFont>
        <a:latin typeface="Perpetua Titling MT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8B72D9-D856-4705-B9D6-25C79EA17D6A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4320D2-0124-4D0C-8F09-76A2F123F7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EDF072-5485-40AC-8CAD-04328D0069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BBD0F04-8D02-40BB-96C8-7ED2877A3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AADE68-F035-4A5D-AE53-44197648CC5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Elegant graphic design resume.dotx</Template>
  <TotalTime>2629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TIWARI</dc:creator>
  <cp:keywords/>
  <dc:description/>
  <cp:lastModifiedBy>MIHIR_Tiwari_220960940019 TIWARI</cp:lastModifiedBy>
  <cp:revision>460</cp:revision>
  <dcterms:created xsi:type="dcterms:W3CDTF">2024-12-21T13:21:00Z</dcterms:created>
  <dcterms:modified xsi:type="dcterms:W3CDTF">2024-12-29T13:14:00Z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