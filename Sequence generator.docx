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5E762" w14:textId="261141DB" w:rsidR="00A840FC" w:rsidRPr="00664E82" w:rsidRDefault="009E47EA" w:rsidP="00664E82">
      <w:pPr>
        <w:pStyle w:val="Title"/>
        <w:jc w:val="left"/>
        <w:rPr>
          <w:color w:val="2E74B5" w:themeColor="accent5" w:themeShade="BF"/>
          <w:sz w:val="52"/>
          <w:szCs w:val="52"/>
          <w:lang w:val="en-IN"/>
        </w:rPr>
      </w:pPr>
      <w:r>
        <w:rPr>
          <w:noProof/>
          <w:color w:val="2E74B5" w:themeColor="accent5" w:themeShade="BF"/>
          <w:sz w:val="52"/>
          <w:szCs w:val="52"/>
          <w:lang w:val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50CAAB" wp14:editId="1DB4774D">
                <wp:simplePos x="0" y="0"/>
                <wp:positionH relativeFrom="page">
                  <wp:align>right</wp:align>
                </wp:positionH>
                <wp:positionV relativeFrom="paragraph">
                  <wp:posOffset>-612140</wp:posOffset>
                </wp:positionV>
                <wp:extent cx="7761767" cy="637953"/>
                <wp:effectExtent l="0" t="0" r="10795" b="10160"/>
                <wp:wrapNone/>
                <wp:docPr id="2098023093" name="Wav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7" cy="637953"/>
                        </a:xfrm>
                        <a:prstGeom prst="wav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27E4BF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44" o:spid="_x0000_s1026" type="#_x0000_t64" style="position:absolute;margin-left:559.95pt;margin-top:-48.2pt;width:611.15pt;height:50.25pt;z-index:25170329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" adj="270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w10:wrap anchorx="page"/>
              </v:shape>
            </w:pict>
          </mc:Fallback>
        </mc:AlternateContent>
      </w:r>
      <w:r w:rsidR="00664E82" w:rsidRPr="00664E82">
        <w:rPr>
          <w:color w:val="2E74B5" w:themeColor="accent5" w:themeShade="BF"/>
          <w:sz w:val="52"/>
          <w:szCs w:val="52"/>
          <w:lang w:val="en-IN"/>
        </w:rPr>
        <w:t xml:space="preserve">         </w:t>
      </w:r>
      <w:r w:rsidR="00363D4F">
        <w:rPr>
          <w:color w:val="2E74B5" w:themeColor="accent5" w:themeShade="BF"/>
          <w:sz w:val="52"/>
          <w:szCs w:val="52"/>
          <w:lang w:val="en-IN"/>
        </w:rPr>
        <w:t xml:space="preserve">     s</w:t>
      </w:r>
      <w:r w:rsidR="00C16398">
        <w:rPr>
          <w:color w:val="2E74B5" w:themeColor="accent5" w:themeShade="BF"/>
          <w:sz w:val="52"/>
          <w:szCs w:val="52"/>
          <w:lang w:val="en-IN"/>
        </w:rPr>
        <w:t>EQUENCE GENERATOR</w:t>
      </w:r>
    </w:p>
    <w:p w14:paraId="60E01996" w14:textId="0AAFF38A" w:rsidR="00FB47E8" w:rsidRDefault="00C16398" w:rsidP="00664E82">
      <w:pPr>
        <w:tabs>
          <w:tab w:val="left" w:pos="2805"/>
        </w:tabs>
        <w:rPr>
          <w:lang w:val="en-IN"/>
        </w:rPr>
      </w:pPr>
      <w:r w:rsidRPr="00C16398">
        <w:t>A sequence generator is a digital circuit that produces a predefined sequence of binary or numerical outputs. Sequence generators are commonly used in testing, encryption, communication systems, and state machines.</w:t>
      </w:r>
      <w:r w:rsidR="00664E82">
        <w:rPr>
          <w:lang w:val="en-IN"/>
        </w:rPr>
        <w:tab/>
      </w:r>
    </w:p>
    <w:p w14:paraId="19EE70C1" w14:textId="77777777" w:rsidR="00C16398" w:rsidRPr="00C16398" w:rsidRDefault="00C16398" w:rsidP="00664E82">
      <w:pPr>
        <w:tabs>
          <w:tab w:val="left" w:pos="2805"/>
        </w:tabs>
        <w:rPr>
          <w:sz w:val="10"/>
          <w:szCs w:val="12"/>
          <w:lang w:val="en-IN"/>
        </w:rPr>
      </w:pPr>
    </w:p>
    <w:p w14:paraId="599FB951" w14:textId="70B748AF" w:rsidR="00C16398" w:rsidRPr="00C16398" w:rsidRDefault="00C16398" w:rsidP="00664E82">
      <w:pPr>
        <w:tabs>
          <w:tab w:val="left" w:pos="2805"/>
        </w:tabs>
        <w:rPr>
          <w:sz w:val="22"/>
          <w:szCs w:val="24"/>
          <w:lang w:val="en-IN"/>
        </w:rPr>
      </w:pPr>
      <w:r w:rsidRPr="00C16398">
        <w:rPr>
          <w:sz w:val="22"/>
          <w:szCs w:val="24"/>
          <w:lang w:val="en-IN"/>
        </w:rPr>
        <w:t>DESIGNING STEPS</w:t>
      </w:r>
    </w:p>
    <w:p w14:paraId="53405D6B" w14:textId="5EC22C29" w:rsidR="00C16398" w:rsidRDefault="00C16398" w:rsidP="00C16398">
      <w:pPr>
        <w:pStyle w:val="ListParagraph"/>
        <w:numPr>
          <w:ilvl w:val="0"/>
          <w:numId w:val="13"/>
        </w:numPr>
        <w:tabs>
          <w:tab w:val="left" w:pos="2805"/>
        </w:tabs>
      </w:pPr>
      <w:r>
        <w:t>F</w:t>
      </w:r>
      <w:r w:rsidRPr="00C16398">
        <w:t>ind number of flip flops</w:t>
      </w:r>
      <w:r>
        <w:t xml:space="preserve"> using L</w:t>
      </w:r>
      <w:r w:rsidRPr="00C16398">
        <w:t xml:space="preserve"> ≤ (2n − 1)</w:t>
      </w:r>
      <w:r>
        <w:t xml:space="preserve"> where L is length of sequence, n indicate number of flip flop needed.</w:t>
      </w:r>
    </w:p>
    <w:p w14:paraId="2B12E593" w14:textId="2E394FC0" w:rsidR="00C16398" w:rsidRDefault="00C16398" w:rsidP="00C16398">
      <w:pPr>
        <w:pStyle w:val="ListParagraph"/>
        <w:numPr>
          <w:ilvl w:val="0"/>
          <w:numId w:val="13"/>
        </w:numPr>
        <w:tabs>
          <w:tab w:val="left" w:pos="2805"/>
        </w:tabs>
      </w:pPr>
      <w:r>
        <w:t xml:space="preserve">Write </w:t>
      </w:r>
      <w:r w:rsidRPr="00C16398">
        <w:t xml:space="preserve">truth table for this sequence using </w:t>
      </w:r>
      <w:r>
        <w:t>n</w:t>
      </w:r>
      <w:r w:rsidRPr="00C16398">
        <w:t xml:space="preserve"> flip-flops</w:t>
      </w:r>
      <w:r>
        <w:t>.</w:t>
      </w:r>
    </w:p>
    <w:p w14:paraId="2FCE4E87" w14:textId="4D017D68" w:rsidR="00C16398" w:rsidRDefault="00C16398" w:rsidP="00C16398">
      <w:pPr>
        <w:pStyle w:val="ListParagraph"/>
        <w:numPr>
          <w:ilvl w:val="0"/>
          <w:numId w:val="13"/>
        </w:numPr>
        <w:tabs>
          <w:tab w:val="left" w:pos="2805"/>
        </w:tabs>
      </w:pPr>
      <w:r w:rsidRPr="00C16398">
        <w:t>Third step is the K-map optimization problem.</w:t>
      </w:r>
    </w:p>
    <w:p w14:paraId="41D901DD" w14:textId="14340009" w:rsidR="00C16398" w:rsidRDefault="00014C77" w:rsidP="00C16398">
      <w:pPr>
        <w:tabs>
          <w:tab w:val="left" w:pos="2805"/>
        </w:tabs>
        <w:ind w:firstLine="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8215DC" wp14:editId="19FA1780">
                <wp:simplePos x="0" y="0"/>
                <wp:positionH relativeFrom="column">
                  <wp:posOffset>4669269</wp:posOffset>
                </wp:positionH>
                <wp:positionV relativeFrom="paragraph">
                  <wp:posOffset>113144</wp:posOffset>
                </wp:positionV>
                <wp:extent cx="2465798" cy="3852809"/>
                <wp:effectExtent l="0" t="0" r="10795" b="14605"/>
                <wp:wrapNone/>
                <wp:docPr id="132264502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798" cy="3852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F49DE" w14:textId="1B23A260" w:rsidR="00014C77" w:rsidRPr="00014C77" w:rsidRDefault="00014C77" w:rsidP="00014C77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2"/>
                                <w:szCs w:val="24"/>
                              </w:rPr>
                            </w:pPr>
                            <w:r w:rsidRPr="00014C77">
                              <w:rPr>
                                <w:b/>
                                <w:bCs/>
                                <w:color w:val="002060"/>
                                <w:sz w:val="22"/>
                                <w:szCs w:val="24"/>
                              </w:rPr>
                              <w:t>Gray Code Sequence</w:t>
                            </w:r>
                          </w:p>
                          <w:p w14:paraId="06C060F3" w14:textId="259C407D" w:rsidR="00014C77" w:rsidRDefault="00014C77">
                            <w:r w:rsidRPr="00014C77">
                              <w:t xml:space="preserve">Produces a sequence where only </w:t>
                            </w:r>
                            <w:proofErr w:type="gramStart"/>
                            <w:r w:rsidRPr="00014C77">
                              <w:t>one bit</w:t>
                            </w:r>
                            <w:proofErr w:type="gramEnd"/>
                            <w:r w:rsidRPr="00014C77">
                              <w:t xml:space="preserve"> changes between consecutive states.</w:t>
                            </w:r>
                          </w:p>
                          <w:p w14:paraId="3EDA4C6E" w14:textId="77777777" w:rsidR="00014C77" w:rsidRDefault="00014C77" w:rsidP="00014C77"/>
                          <w:p w14:paraId="335EB774" w14:textId="12C230E4" w:rsidR="00014C77" w:rsidRDefault="00014C77" w:rsidP="00014C77">
                            <w:r>
                              <w:t xml:space="preserve">module </w:t>
                            </w:r>
                            <w:proofErr w:type="spellStart"/>
                            <w:r>
                              <w:t>gray_code_generator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53B0AFA3" w14:textId="77777777" w:rsidR="00014C77" w:rsidRDefault="00014C77" w:rsidP="00014C77">
                            <w:r>
                              <w:t xml:space="preserve">    input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C4ED988" w14:textId="77777777" w:rsidR="00014C77" w:rsidRDefault="00014C77" w:rsidP="00014C77">
                            <w:r>
                              <w:t xml:space="preserve">    input reset,</w:t>
                            </w:r>
                          </w:p>
                          <w:p w14:paraId="37FBFDAA" w14:textId="77777777" w:rsidR="00014C77" w:rsidRDefault="00014C77" w:rsidP="00014C77">
                            <w:r>
                              <w:t xml:space="preserve">    output reg [2:0] gray</w:t>
                            </w:r>
                          </w:p>
                          <w:p w14:paraId="593F32A1" w14:textId="77777777" w:rsidR="00014C77" w:rsidRDefault="00014C77" w:rsidP="00014C77">
                            <w:r>
                              <w:t>);</w:t>
                            </w:r>
                          </w:p>
                          <w:p w14:paraId="68863C74" w14:textId="77777777" w:rsidR="00014C77" w:rsidRDefault="00014C77" w:rsidP="00014C77">
                            <w:r>
                              <w:t xml:space="preserve">    reg [2:0] binary;</w:t>
                            </w:r>
                          </w:p>
                          <w:p w14:paraId="00CA128C" w14:textId="77777777" w:rsidR="00014C77" w:rsidRDefault="00014C77" w:rsidP="00014C77">
                            <w:r>
                              <w:t xml:space="preserve">    always </w:t>
                            </w:r>
                            <w:proofErr w:type="gramStart"/>
                            <w:r>
                              <w:t>@(</w:t>
                            </w:r>
                            <w:proofErr w:type="gramEnd"/>
                            <w:r>
                              <w:t xml:space="preserve">posedge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or </w:t>
                            </w:r>
                            <w:proofErr w:type="spellStart"/>
                            <w:r>
                              <w:t>posedge</w:t>
                            </w:r>
                            <w:proofErr w:type="spellEnd"/>
                            <w:r>
                              <w:t xml:space="preserve"> reset) begin</w:t>
                            </w:r>
                          </w:p>
                          <w:p w14:paraId="6336479E" w14:textId="77777777" w:rsidR="00014C77" w:rsidRDefault="00014C77" w:rsidP="00014C77">
                            <w:r>
                              <w:t xml:space="preserve">        if (reset)</w:t>
                            </w:r>
                          </w:p>
                          <w:p w14:paraId="34667289" w14:textId="77777777" w:rsidR="00014C77" w:rsidRDefault="00014C77" w:rsidP="00014C77">
                            <w:r>
                              <w:t xml:space="preserve">            binary &lt;= 0;</w:t>
                            </w:r>
                          </w:p>
                          <w:p w14:paraId="5944B38E" w14:textId="77777777" w:rsidR="00014C77" w:rsidRDefault="00014C77" w:rsidP="00014C77">
                            <w:r>
                              <w:t xml:space="preserve">        else</w:t>
                            </w:r>
                          </w:p>
                          <w:p w14:paraId="3BA93ADC" w14:textId="77777777" w:rsidR="00014C77" w:rsidRDefault="00014C77" w:rsidP="00014C77">
                            <w:r>
                              <w:t xml:space="preserve">            binary &lt;= binary + 1; // Increment in binary</w:t>
                            </w:r>
                          </w:p>
                          <w:p w14:paraId="6643CF74" w14:textId="77777777" w:rsidR="00014C77" w:rsidRDefault="00014C77" w:rsidP="00014C77">
                            <w:r>
                              <w:t xml:space="preserve">    end</w:t>
                            </w:r>
                          </w:p>
                          <w:p w14:paraId="527A848F" w14:textId="77777777" w:rsidR="00014C77" w:rsidRDefault="00014C77" w:rsidP="00014C77">
                            <w:r>
                              <w:t xml:space="preserve">    always </w:t>
                            </w:r>
                            <w:proofErr w:type="gramStart"/>
                            <w:r>
                              <w:t>@(</w:t>
                            </w:r>
                            <w:proofErr w:type="gramEnd"/>
                            <w:r>
                              <w:t>*) begin</w:t>
                            </w:r>
                          </w:p>
                          <w:p w14:paraId="413C3F9C" w14:textId="77777777" w:rsidR="00014C77" w:rsidRDefault="00014C77" w:rsidP="00014C77">
                            <w:r>
                              <w:t xml:space="preserve">        gray = binary ^ (binary &gt;&gt; 1); // Binary to Gray conversion</w:t>
                            </w:r>
                          </w:p>
                          <w:p w14:paraId="3F611F76" w14:textId="77777777" w:rsidR="00014C77" w:rsidRDefault="00014C77" w:rsidP="00014C77">
                            <w:r>
                              <w:t xml:space="preserve">    end</w:t>
                            </w:r>
                          </w:p>
                          <w:p w14:paraId="6F218B71" w14:textId="0C00B8E7" w:rsidR="00014C77" w:rsidRDefault="00014C77" w:rsidP="00014C77">
                            <w:proofErr w:type="spellStart"/>
                            <w: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8215D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67.65pt;margin-top:8.9pt;width:194.15pt;height:303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" fillcolor="white [3201]" strokeweight=".5pt">
                <v:textbox>
                  <w:txbxContent>
                    <w:p w14:paraId="480F49DE" w14:textId="1B23A260" w:rsidR="00014C77" w:rsidRPr="00014C77" w:rsidRDefault="00014C77" w:rsidP="00014C77">
                      <w:pPr>
                        <w:jc w:val="center"/>
                        <w:rPr>
                          <w:b/>
                          <w:bCs/>
                          <w:color w:val="002060"/>
                          <w:sz w:val="22"/>
                          <w:szCs w:val="24"/>
                        </w:rPr>
                      </w:pPr>
                      <w:r w:rsidRPr="00014C77">
                        <w:rPr>
                          <w:b/>
                          <w:bCs/>
                          <w:color w:val="002060"/>
                          <w:sz w:val="22"/>
                          <w:szCs w:val="24"/>
                        </w:rPr>
                        <w:t>Gray Code Sequence</w:t>
                      </w:r>
                    </w:p>
                    <w:p w14:paraId="06C060F3" w14:textId="259C407D" w:rsidR="00014C77" w:rsidRDefault="00014C77">
                      <w:r w:rsidRPr="00014C77">
                        <w:t xml:space="preserve">Produces a sequence where only </w:t>
                      </w:r>
                      <w:proofErr w:type="gramStart"/>
                      <w:r w:rsidRPr="00014C77">
                        <w:t>one bit</w:t>
                      </w:r>
                      <w:proofErr w:type="gramEnd"/>
                      <w:r w:rsidRPr="00014C77">
                        <w:t xml:space="preserve"> changes between consecutive states.</w:t>
                      </w:r>
                    </w:p>
                    <w:p w14:paraId="3EDA4C6E" w14:textId="77777777" w:rsidR="00014C77" w:rsidRDefault="00014C77" w:rsidP="00014C77"/>
                    <w:p w14:paraId="335EB774" w14:textId="12C230E4" w:rsidR="00014C77" w:rsidRDefault="00014C77" w:rsidP="00014C77">
                      <w:r>
                        <w:t xml:space="preserve">module </w:t>
                      </w:r>
                      <w:proofErr w:type="spellStart"/>
                      <w:r>
                        <w:t>gray_code_generator</w:t>
                      </w:r>
                      <w:proofErr w:type="spellEnd"/>
                      <w:r>
                        <w:t xml:space="preserve"> (</w:t>
                      </w:r>
                    </w:p>
                    <w:p w14:paraId="53B0AFA3" w14:textId="77777777" w:rsidR="00014C77" w:rsidRDefault="00014C77" w:rsidP="00014C77">
                      <w:r>
                        <w:t xml:space="preserve">    input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>,</w:t>
                      </w:r>
                    </w:p>
                    <w:p w14:paraId="3C4ED988" w14:textId="77777777" w:rsidR="00014C77" w:rsidRDefault="00014C77" w:rsidP="00014C77">
                      <w:r>
                        <w:t xml:space="preserve">    input reset,</w:t>
                      </w:r>
                    </w:p>
                    <w:p w14:paraId="37FBFDAA" w14:textId="77777777" w:rsidR="00014C77" w:rsidRDefault="00014C77" w:rsidP="00014C77">
                      <w:r>
                        <w:t xml:space="preserve">    output reg [2:0] gray</w:t>
                      </w:r>
                    </w:p>
                    <w:p w14:paraId="593F32A1" w14:textId="77777777" w:rsidR="00014C77" w:rsidRDefault="00014C77" w:rsidP="00014C77">
                      <w:r>
                        <w:t>);</w:t>
                      </w:r>
                    </w:p>
                    <w:p w14:paraId="68863C74" w14:textId="77777777" w:rsidR="00014C77" w:rsidRDefault="00014C77" w:rsidP="00014C77">
                      <w:r>
                        <w:t xml:space="preserve">    reg [2:0] binary;</w:t>
                      </w:r>
                    </w:p>
                    <w:p w14:paraId="00CA128C" w14:textId="77777777" w:rsidR="00014C77" w:rsidRDefault="00014C77" w:rsidP="00014C77">
                      <w:r>
                        <w:t xml:space="preserve">    always </w:t>
                      </w:r>
                      <w:proofErr w:type="gramStart"/>
                      <w:r>
                        <w:t>@(</w:t>
                      </w:r>
                      <w:proofErr w:type="gramEnd"/>
                      <w:r>
                        <w:t xml:space="preserve">posedge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or </w:t>
                      </w:r>
                      <w:proofErr w:type="spellStart"/>
                      <w:r>
                        <w:t>posedge</w:t>
                      </w:r>
                      <w:proofErr w:type="spellEnd"/>
                      <w:r>
                        <w:t xml:space="preserve"> reset) begin</w:t>
                      </w:r>
                    </w:p>
                    <w:p w14:paraId="6336479E" w14:textId="77777777" w:rsidR="00014C77" w:rsidRDefault="00014C77" w:rsidP="00014C77">
                      <w:r>
                        <w:t xml:space="preserve">        if (reset)</w:t>
                      </w:r>
                    </w:p>
                    <w:p w14:paraId="34667289" w14:textId="77777777" w:rsidR="00014C77" w:rsidRDefault="00014C77" w:rsidP="00014C77">
                      <w:r>
                        <w:t xml:space="preserve">            binary &lt;= 0;</w:t>
                      </w:r>
                    </w:p>
                    <w:p w14:paraId="5944B38E" w14:textId="77777777" w:rsidR="00014C77" w:rsidRDefault="00014C77" w:rsidP="00014C77">
                      <w:r>
                        <w:t xml:space="preserve">        else</w:t>
                      </w:r>
                    </w:p>
                    <w:p w14:paraId="3BA93ADC" w14:textId="77777777" w:rsidR="00014C77" w:rsidRDefault="00014C77" w:rsidP="00014C77">
                      <w:r>
                        <w:t xml:space="preserve">            binary &lt;= binary + 1; // Increment in binary</w:t>
                      </w:r>
                    </w:p>
                    <w:p w14:paraId="6643CF74" w14:textId="77777777" w:rsidR="00014C77" w:rsidRDefault="00014C77" w:rsidP="00014C77">
                      <w:r>
                        <w:t xml:space="preserve">    end</w:t>
                      </w:r>
                    </w:p>
                    <w:p w14:paraId="527A848F" w14:textId="77777777" w:rsidR="00014C77" w:rsidRDefault="00014C77" w:rsidP="00014C77">
                      <w:r>
                        <w:t xml:space="preserve">    always </w:t>
                      </w:r>
                      <w:proofErr w:type="gramStart"/>
                      <w:r>
                        <w:t>@(</w:t>
                      </w:r>
                      <w:proofErr w:type="gramEnd"/>
                      <w:r>
                        <w:t>*) begin</w:t>
                      </w:r>
                    </w:p>
                    <w:p w14:paraId="413C3F9C" w14:textId="77777777" w:rsidR="00014C77" w:rsidRDefault="00014C77" w:rsidP="00014C77">
                      <w:r>
                        <w:t xml:space="preserve">        gray = binary ^ (binary &gt;&gt; 1); // Binary to Gray conversion</w:t>
                      </w:r>
                    </w:p>
                    <w:p w14:paraId="3F611F76" w14:textId="77777777" w:rsidR="00014C77" w:rsidRDefault="00014C77" w:rsidP="00014C77">
                      <w:r>
                        <w:t xml:space="preserve">    end</w:t>
                      </w:r>
                    </w:p>
                    <w:p w14:paraId="6F218B71" w14:textId="0C00B8E7" w:rsidR="00014C77" w:rsidRDefault="00014C77" w:rsidP="00014C77">
                      <w:proofErr w:type="spellStart"/>
                      <w:r>
                        <w:t>endmodule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75F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DF6416" wp14:editId="28B9B51F">
                <wp:simplePos x="0" y="0"/>
                <wp:positionH relativeFrom="column">
                  <wp:posOffset>-282539</wp:posOffset>
                </wp:positionH>
                <wp:positionV relativeFrom="paragraph">
                  <wp:posOffset>113479</wp:posOffset>
                </wp:positionV>
                <wp:extent cx="2487544" cy="7017250"/>
                <wp:effectExtent l="0" t="0" r="27305" b="12700"/>
                <wp:wrapNone/>
                <wp:docPr id="8026388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544" cy="701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7A68D" w14:textId="19021A69" w:rsidR="000E1FF3" w:rsidRDefault="009711E0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4"/>
                              </w:rPr>
                              <w:t xml:space="preserve">    </w:t>
                            </w:r>
                            <w:r w:rsidR="000E1FF3" w:rsidRPr="000E1FF3"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4"/>
                              </w:rPr>
                              <w:t>Binary Sequence Generator</w:t>
                            </w:r>
                          </w:p>
                          <w:p w14:paraId="2A0D1CBB" w14:textId="51AF2064" w:rsidR="000E1FF3" w:rsidRPr="000E1FF3" w:rsidRDefault="000E1FF3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4"/>
                              </w:rPr>
                              <w:t xml:space="preserve">                  </w:t>
                            </w:r>
                            <w:r w:rsidR="009711E0"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4"/>
                              </w:rPr>
                              <w:t xml:space="preserve">  </w:t>
                            </w:r>
                            <w:r w:rsidRPr="000E1FF3"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4"/>
                              </w:rPr>
                              <w:t>(1-0-1</w:t>
                            </w:r>
                            <w:r w:rsidR="00E07AAA"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4"/>
                              </w:rPr>
                              <w:t>-1-0</w:t>
                            </w:r>
                            <w:r w:rsidRPr="000E1FF3"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14:paraId="3AFC2184" w14:textId="5202B7A0" w:rsidR="000E1FF3" w:rsidRDefault="000E1FF3">
                            <w:r>
                              <w:t xml:space="preserve"> L</w:t>
                            </w:r>
                            <w:r w:rsidRPr="00C16398">
                              <w:t xml:space="preserve"> ≤ (2n)</w:t>
                            </w:r>
                            <w:r>
                              <w:t xml:space="preserve"> here, L=</w:t>
                            </w:r>
                            <w:proofErr w:type="gramStart"/>
                            <w:r w:rsidR="00E07AAA">
                              <w:t>5</w:t>
                            </w:r>
                            <w:r>
                              <w:t xml:space="preserve">  hence</w:t>
                            </w:r>
                            <w:proofErr w:type="gramEnd"/>
                            <w:r>
                              <w:t xml:space="preserve"> , n=</w:t>
                            </w:r>
                            <w:r w:rsidR="00E07AAA">
                              <w:t>4</w:t>
                            </w:r>
                          </w:p>
                          <w:p w14:paraId="68810D89" w14:textId="77777777" w:rsidR="00014C77" w:rsidRDefault="00014C77"/>
                          <w:p w14:paraId="5A881F51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>module sequence_generator_10110 (</w:t>
                            </w:r>
                          </w:p>
                          <w:p w14:paraId="33263DCB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input </w:t>
                            </w:r>
                            <w:proofErr w:type="spellStart"/>
                            <w:proofErr w:type="gramStart"/>
                            <w:r w:rsidRPr="006775F8">
                              <w:rPr>
                                <w:sz w:val="16"/>
                                <w:szCs w:val="18"/>
                              </w:rPr>
                              <w:t>clk</w:t>
                            </w:r>
                            <w:proofErr w:type="spellEnd"/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,   </w:t>
                            </w:r>
                            <w:proofErr w:type="gramEnd"/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// Clock signal</w:t>
                            </w:r>
                          </w:p>
                          <w:p w14:paraId="5D1D66A4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input </w:t>
                            </w:r>
                            <w:proofErr w:type="gramStart"/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reset,   </w:t>
                            </w:r>
                            <w:proofErr w:type="gramEnd"/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// Reset signal</w:t>
                            </w:r>
                          </w:p>
                          <w:p w14:paraId="4BF78FDF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output reg </w:t>
                            </w:r>
                            <w:proofErr w:type="spellStart"/>
                            <w:r w:rsidRPr="006775F8">
                              <w:rPr>
                                <w:sz w:val="16"/>
                                <w:szCs w:val="18"/>
                              </w:rPr>
                              <w:t>seq_out</w:t>
                            </w:r>
                            <w:proofErr w:type="spellEnd"/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// Sequence output</w:t>
                            </w:r>
                          </w:p>
                          <w:p w14:paraId="7357463C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</w:p>
                          <w:p w14:paraId="762E5F09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// State encoding</w:t>
                            </w:r>
                          </w:p>
                          <w:p w14:paraId="6C00C431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reg [2:0] state; // 3-bit state register to represent 5 states</w:t>
                            </w:r>
                          </w:p>
                          <w:p w14:paraId="7473899A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0F72D840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// State Definitions</w:t>
                            </w:r>
                          </w:p>
                          <w:p w14:paraId="43DEDA1A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parameter S0 = 3'b000, // State for '1'</w:t>
                            </w:r>
                          </w:p>
                          <w:p w14:paraId="576202E4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      S1 = 3'b001, // State for '0'</w:t>
                            </w:r>
                          </w:p>
                          <w:p w14:paraId="6615D0CC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      S2 = 3'b010, // State for '1'</w:t>
                            </w:r>
                          </w:p>
                          <w:p w14:paraId="6DF8187E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      S3 = 3'b011, // State for '1'</w:t>
                            </w:r>
                          </w:p>
                          <w:p w14:paraId="61D099AD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      S4 = 3'b100; // State for '0'</w:t>
                            </w:r>
                          </w:p>
                          <w:p w14:paraId="1AA45E16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2EBA3C79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// Sequential Logic for State Transition</w:t>
                            </w:r>
                          </w:p>
                          <w:p w14:paraId="39AEB690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always </w:t>
                            </w:r>
                            <w:proofErr w:type="gramStart"/>
                            <w:r w:rsidRPr="006775F8">
                              <w:rPr>
                                <w:sz w:val="16"/>
                                <w:szCs w:val="18"/>
                              </w:rPr>
                              <w:t>@(</w:t>
                            </w:r>
                            <w:proofErr w:type="gramEnd"/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posedge </w:t>
                            </w:r>
                            <w:proofErr w:type="spellStart"/>
                            <w:r w:rsidRPr="006775F8">
                              <w:rPr>
                                <w:sz w:val="16"/>
                                <w:szCs w:val="18"/>
                              </w:rPr>
                              <w:t>clk</w:t>
                            </w:r>
                            <w:proofErr w:type="spellEnd"/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or </w:t>
                            </w:r>
                            <w:proofErr w:type="spellStart"/>
                            <w:r w:rsidRPr="006775F8">
                              <w:rPr>
                                <w:sz w:val="16"/>
                                <w:szCs w:val="18"/>
                              </w:rPr>
                              <w:t>posedge</w:t>
                            </w:r>
                            <w:proofErr w:type="spellEnd"/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reset) begin</w:t>
                            </w:r>
                          </w:p>
                          <w:p w14:paraId="7E9E8C86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if (reset)</w:t>
                            </w:r>
                          </w:p>
                          <w:p w14:paraId="2381E532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    state &lt;= S0; // Reset to the initial state</w:t>
                            </w:r>
                          </w:p>
                          <w:p w14:paraId="49427406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else begin</w:t>
                            </w:r>
                          </w:p>
                          <w:p w14:paraId="1569E140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    case (state)</w:t>
                            </w:r>
                          </w:p>
                          <w:p w14:paraId="19F30A47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        S0: state &lt;= S1; // 1 -&gt; 0</w:t>
                            </w:r>
                          </w:p>
                          <w:p w14:paraId="1BDDF7D9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        S1: state &lt;= S2; // 0 -&gt; 1</w:t>
                            </w:r>
                          </w:p>
                          <w:p w14:paraId="2D7A0032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        S2: state &lt;= S3; // 1 -&gt; 1</w:t>
                            </w:r>
                          </w:p>
                          <w:p w14:paraId="3C665921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        S3: state &lt;= S4; // 1 -&gt; 0</w:t>
                            </w:r>
                          </w:p>
                          <w:p w14:paraId="3D760E19" w14:textId="1871BBFA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        S4: state &lt;= S0; </w:t>
                            </w:r>
                          </w:p>
                          <w:p w14:paraId="75079704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        default: state &lt;= S0; // Default to initial state</w:t>
                            </w:r>
                          </w:p>
                          <w:p w14:paraId="3F396EA9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6775F8">
                              <w:rPr>
                                <w:sz w:val="16"/>
                                <w:szCs w:val="18"/>
                              </w:rPr>
                              <w:t>endcase</w:t>
                            </w:r>
                            <w:proofErr w:type="spellEnd"/>
                          </w:p>
                          <w:p w14:paraId="19572D20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end</w:t>
                            </w:r>
                          </w:p>
                          <w:p w14:paraId="406AF566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end</w:t>
                            </w:r>
                          </w:p>
                          <w:p w14:paraId="62551C8D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76352689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// Output Logic</w:t>
                            </w:r>
                          </w:p>
                          <w:p w14:paraId="70144363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always </w:t>
                            </w:r>
                            <w:proofErr w:type="gramStart"/>
                            <w:r w:rsidRPr="006775F8">
                              <w:rPr>
                                <w:sz w:val="16"/>
                                <w:szCs w:val="18"/>
                              </w:rPr>
                              <w:t>@(</w:t>
                            </w:r>
                            <w:proofErr w:type="gramEnd"/>
                            <w:r w:rsidRPr="006775F8">
                              <w:rPr>
                                <w:sz w:val="16"/>
                                <w:szCs w:val="18"/>
                              </w:rPr>
                              <w:t>*) begin</w:t>
                            </w:r>
                          </w:p>
                          <w:p w14:paraId="546A2347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case (state)</w:t>
                            </w:r>
                          </w:p>
                          <w:p w14:paraId="06D82D71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    S0: </w:t>
                            </w:r>
                            <w:proofErr w:type="spellStart"/>
                            <w:r w:rsidRPr="006775F8">
                              <w:rPr>
                                <w:sz w:val="16"/>
                                <w:szCs w:val="18"/>
                              </w:rPr>
                              <w:t>seq_out</w:t>
                            </w:r>
                            <w:proofErr w:type="spellEnd"/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= 1;</w:t>
                            </w:r>
                          </w:p>
                          <w:p w14:paraId="2E5408F1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    S1: </w:t>
                            </w:r>
                            <w:proofErr w:type="spellStart"/>
                            <w:r w:rsidRPr="006775F8">
                              <w:rPr>
                                <w:sz w:val="16"/>
                                <w:szCs w:val="18"/>
                              </w:rPr>
                              <w:t>seq_out</w:t>
                            </w:r>
                            <w:proofErr w:type="spellEnd"/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= 0;</w:t>
                            </w:r>
                          </w:p>
                          <w:p w14:paraId="68E7C490" w14:textId="77777777" w:rsidR="00E07AAA" w:rsidRPr="006775F8" w:rsidRDefault="00E07AAA" w:rsidP="00E07AA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           S2: </w:t>
                            </w:r>
                            <w:proofErr w:type="spellStart"/>
                            <w:r w:rsidRPr="006775F8">
                              <w:rPr>
                                <w:sz w:val="16"/>
                                <w:szCs w:val="18"/>
                              </w:rPr>
                              <w:t>seq_out</w:t>
                            </w:r>
                            <w:proofErr w:type="spellEnd"/>
                            <w:r w:rsidRPr="006775F8">
                              <w:rPr>
                                <w:sz w:val="16"/>
                                <w:szCs w:val="18"/>
                              </w:rPr>
                              <w:t xml:space="preserve"> = 1;</w:t>
                            </w:r>
                          </w:p>
                          <w:p w14:paraId="1E6CBF4D" w14:textId="77777777" w:rsidR="00E07AAA" w:rsidRDefault="00E07AAA" w:rsidP="00E07AAA">
                            <w:r>
                              <w:t xml:space="preserve">            S3: </w:t>
                            </w:r>
                            <w:proofErr w:type="spellStart"/>
                            <w:r>
                              <w:t>seq_out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  <w:p w14:paraId="4CF3B188" w14:textId="77777777" w:rsidR="00E07AAA" w:rsidRDefault="00E07AAA" w:rsidP="00E07AAA">
                            <w:r>
                              <w:t xml:space="preserve">            S4: </w:t>
                            </w:r>
                            <w:proofErr w:type="spellStart"/>
                            <w:r>
                              <w:t>seq_out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3BEE8FF7" w14:textId="77777777" w:rsidR="00E07AAA" w:rsidRDefault="00E07AAA" w:rsidP="00E07AAA">
                            <w:r>
                              <w:t xml:space="preserve">            default: </w:t>
                            </w:r>
                            <w:proofErr w:type="spellStart"/>
                            <w:r>
                              <w:t>seq_out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4A15BD3D" w14:textId="77777777" w:rsidR="00E07AAA" w:rsidRDefault="00E07AAA" w:rsidP="00E07AAA">
                            <w:r>
                              <w:t xml:space="preserve">        </w:t>
                            </w:r>
                            <w:proofErr w:type="spellStart"/>
                            <w:r>
                              <w:t>endcase</w:t>
                            </w:r>
                            <w:proofErr w:type="spellEnd"/>
                          </w:p>
                          <w:p w14:paraId="3F09A414" w14:textId="77777777" w:rsidR="00E07AAA" w:rsidRDefault="00E07AAA" w:rsidP="00E07AAA">
                            <w:r>
                              <w:t xml:space="preserve">    end</w:t>
                            </w:r>
                          </w:p>
                          <w:p w14:paraId="5BF638DA" w14:textId="6FE861B7" w:rsidR="00E07AAA" w:rsidRDefault="00E07AAA" w:rsidP="00E07AAA">
                            <w:proofErr w:type="spellStart"/>
                            <w:r>
                              <w:t>endmodule</w:t>
                            </w:r>
                            <w:proofErr w:type="spellEnd"/>
                          </w:p>
                          <w:p w14:paraId="5BCFD896" w14:textId="7034F43C" w:rsidR="00E07AAA" w:rsidRDefault="00E07AAA" w:rsidP="009711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6416" id="Text Box 13" o:spid="_x0000_s1027" type="#_x0000_t202" style="position:absolute;left:0;text-align:left;margin-left:-22.25pt;margin-top:8.95pt;width:195.85pt;height:552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" fillcolor="white [3201]" strokeweight=".5pt">
                <v:textbox>
                  <w:txbxContent>
                    <w:p w14:paraId="55D7A68D" w14:textId="19021A69" w:rsidR="000E1FF3" w:rsidRDefault="009711E0">
                      <w:pPr>
                        <w:rPr>
                          <w:b/>
                          <w:bCs/>
                          <w:color w:val="1F3864" w:themeColor="accent1" w:themeShade="80"/>
                          <w:sz w:val="22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2"/>
                          <w:szCs w:val="24"/>
                        </w:rPr>
                        <w:t xml:space="preserve">    </w:t>
                      </w:r>
                      <w:r w:rsidR="000E1FF3" w:rsidRPr="000E1FF3">
                        <w:rPr>
                          <w:b/>
                          <w:bCs/>
                          <w:color w:val="1F3864" w:themeColor="accent1" w:themeShade="80"/>
                          <w:sz w:val="22"/>
                          <w:szCs w:val="24"/>
                        </w:rPr>
                        <w:t>Binary Sequence Generator</w:t>
                      </w:r>
                    </w:p>
                    <w:p w14:paraId="2A0D1CBB" w14:textId="51AF2064" w:rsidR="000E1FF3" w:rsidRPr="000E1FF3" w:rsidRDefault="000E1FF3">
                      <w:pPr>
                        <w:rPr>
                          <w:b/>
                          <w:bCs/>
                          <w:color w:val="1F3864" w:themeColor="accent1" w:themeShade="80"/>
                          <w:sz w:val="22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2"/>
                          <w:szCs w:val="24"/>
                        </w:rPr>
                        <w:t xml:space="preserve">                  </w:t>
                      </w:r>
                      <w:r w:rsidR="009711E0">
                        <w:rPr>
                          <w:b/>
                          <w:bCs/>
                          <w:color w:val="1F3864" w:themeColor="accent1" w:themeShade="80"/>
                          <w:sz w:val="22"/>
                          <w:szCs w:val="24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1F3864" w:themeColor="accent1" w:themeShade="80"/>
                          <w:sz w:val="22"/>
                          <w:szCs w:val="24"/>
                        </w:rPr>
                        <w:t xml:space="preserve">  </w:t>
                      </w:r>
                      <w:r w:rsidRPr="000E1FF3">
                        <w:rPr>
                          <w:b/>
                          <w:bCs/>
                          <w:color w:val="1F3864" w:themeColor="accent1" w:themeShade="80"/>
                          <w:sz w:val="22"/>
                          <w:szCs w:val="24"/>
                        </w:rPr>
                        <w:t>(1-0-1</w:t>
                      </w:r>
                      <w:r w:rsidR="00E07AAA">
                        <w:rPr>
                          <w:b/>
                          <w:bCs/>
                          <w:color w:val="1F3864" w:themeColor="accent1" w:themeShade="80"/>
                          <w:sz w:val="22"/>
                          <w:szCs w:val="24"/>
                        </w:rPr>
                        <w:t>-1-0</w:t>
                      </w:r>
                      <w:r w:rsidRPr="000E1FF3">
                        <w:rPr>
                          <w:b/>
                          <w:bCs/>
                          <w:color w:val="1F3864" w:themeColor="accent1" w:themeShade="80"/>
                          <w:sz w:val="22"/>
                          <w:szCs w:val="24"/>
                        </w:rPr>
                        <w:t>)</w:t>
                      </w:r>
                    </w:p>
                    <w:p w14:paraId="3AFC2184" w14:textId="5202B7A0" w:rsidR="000E1FF3" w:rsidRDefault="000E1FF3">
                      <w:r>
                        <w:t xml:space="preserve"> L</w:t>
                      </w:r>
                      <w:r w:rsidRPr="00C16398">
                        <w:t xml:space="preserve"> ≤ (2n)</w:t>
                      </w:r>
                      <w:r>
                        <w:t xml:space="preserve"> here, L=</w:t>
                      </w:r>
                      <w:proofErr w:type="gramStart"/>
                      <w:r w:rsidR="00E07AAA">
                        <w:t>5</w:t>
                      </w:r>
                      <w:r>
                        <w:t xml:space="preserve">  hence</w:t>
                      </w:r>
                      <w:proofErr w:type="gramEnd"/>
                      <w:r>
                        <w:t xml:space="preserve"> , n=</w:t>
                      </w:r>
                      <w:r w:rsidR="00E07AAA">
                        <w:t>4</w:t>
                      </w:r>
                    </w:p>
                    <w:p w14:paraId="68810D89" w14:textId="77777777" w:rsidR="00014C77" w:rsidRDefault="00014C77"/>
                    <w:p w14:paraId="5A881F51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>module sequence_generator_10110 (</w:t>
                      </w:r>
                    </w:p>
                    <w:p w14:paraId="33263DCB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input </w:t>
                      </w:r>
                      <w:proofErr w:type="spellStart"/>
                      <w:proofErr w:type="gramStart"/>
                      <w:r w:rsidRPr="006775F8">
                        <w:rPr>
                          <w:sz w:val="16"/>
                          <w:szCs w:val="18"/>
                        </w:rPr>
                        <w:t>clk</w:t>
                      </w:r>
                      <w:proofErr w:type="spellEnd"/>
                      <w:r w:rsidRPr="006775F8">
                        <w:rPr>
                          <w:sz w:val="16"/>
                          <w:szCs w:val="18"/>
                        </w:rPr>
                        <w:t xml:space="preserve">,   </w:t>
                      </w:r>
                      <w:proofErr w:type="gramEnd"/>
                      <w:r w:rsidRPr="006775F8">
                        <w:rPr>
                          <w:sz w:val="16"/>
                          <w:szCs w:val="18"/>
                        </w:rPr>
                        <w:t xml:space="preserve">      // Clock signal</w:t>
                      </w:r>
                    </w:p>
                    <w:p w14:paraId="5D1D66A4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input </w:t>
                      </w:r>
                      <w:proofErr w:type="gramStart"/>
                      <w:r w:rsidRPr="006775F8">
                        <w:rPr>
                          <w:sz w:val="16"/>
                          <w:szCs w:val="18"/>
                        </w:rPr>
                        <w:t xml:space="preserve">reset,   </w:t>
                      </w:r>
                      <w:proofErr w:type="gramEnd"/>
                      <w:r w:rsidRPr="006775F8">
                        <w:rPr>
                          <w:sz w:val="16"/>
                          <w:szCs w:val="18"/>
                        </w:rPr>
                        <w:t xml:space="preserve">    // Reset signal</w:t>
                      </w:r>
                    </w:p>
                    <w:p w14:paraId="4BF78FDF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output reg </w:t>
                      </w:r>
                      <w:proofErr w:type="spellStart"/>
                      <w:r w:rsidRPr="006775F8">
                        <w:rPr>
                          <w:sz w:val="16"/>
                          <w:szCs w:val="18"/>
                        </w:rPr>
                        <w:t>seq_out</w:t>
                      </w:r>
                      <w:proofErr w:type="spellEnd"/>
                      <w:r w:rsidRPr="006775F8">
                        <w:rPr>
                          <w:sz w:val="16"/>
                          <w:szCs w:val="18"/>
                        </w:rPr>
                        <w:t xml:space="preserve"> // Sequence output</w:t>
                      </w:r>
                    </w:p>
                    <w:p w14:paraId="7357463C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>);</w:t>
                      </w:r>
                    </w:p>
                    <w:p w14:paraId="762E5F09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// State encoding</w:t>
                      </w:r>
                    </w:p>
                    <w:p w14:paraId="6C00C431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reg [2:0] state; // 3-bit state register to represent 5 states</w:t>
                      </w:r>
                    </w:p>
                    <w:p w14:paraId="7473899A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</w:p>
                    <w:p w14:paraId="0F72D840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// State Definitions</w:t>
                      </w:r>
                    </w:p>
                    <w:p w14:paraId="43DEDA1A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parameter S0 = 3'b000, // State for '1'</w:t>
                      </w:r>
                    </w:p>
                    <w:p w14:paraId="576202E4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      S1 = 3'b001, // State for '0'</w:t>
                      </w:r>
                    </w:p>
                    <w:p w14:paraId="6615D0CC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      S2 = 3'b010, // State for '1'</w:t>
                      </w:r>
                    </w:p>
                    <w:p w14:paraId="6DF8187E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      S3 = 3'b011, // State for '1'</w:t>
                      </w:r>
                    </w:p>
                    <w:p w14:paraId="61D099AD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      S4 = 3'b100; // State for '0'</w:t>
                      </w:r>
                    </w:p>
                    <w:p w14:paraId="1AA45E16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</w:p>
                    <w:p w14:paraId="2EBA3C79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// Sequential Logic for State Transition</w:t>
                      </w:r>
                    </w:p>
                    <w:p w14:paraId="39AEB690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always </w:t>
                      </w:r>
                      <w:proofErr w:type="gramStart"/>
                      <w:r w:rsidRPr="006775F8">
                        <w:rPr>
                          <w:sz w:val="16"/>
                          <w:szCs w:val="18"/>
                        </w:rPr>
                        <w:t>@(</w:t>
                      </w:r>
                      <w:proofErr w:type="gramEnd"/>
                      <w:r w:rsidRPr="006775F8">
                        <w:rPr>
                          <w:sz w:val="16"/>
                          <w:szCs w:val="18"/>
                        </w:rPr>
                        <w:t xml:space="preserve">posedge </w:t>
                      </w:r>
                      <w:proofErr w:type="spellStart"/>
                      <w:r w:rsidRPr="006775F8">
                        <w:rPr>
                          <w:sz w:val="16"/>
                          <w:szCs w:val="18"/>
                        </w:rPr>
                        <w:t>clk</w:t>
                      </w:r>
                      <w:proofErr w:type="spellEnd"/>
                      <w:r w:rsidRPr="006775F8">
                        <w:rPr>
                          <w:sz w:val="16"/>
                          <w:szCs w:val="18"/>
                        </w:rPr>
                        <w:t xml:space="preserve"> or </w:t>
                      </w:r>
                      <w:proofErr w:type="spellStart"/>
                      <w:r w:rsidRPr="006775F8">
                        <w:rPr>
                          <w:sz w:val="16"/>
                          <w:szCs w:val="18"/>
                        </w:rPr>
                        <w:t>posedge</w:t>
                      </w:r>
                      <w:proofErr w:type="spellEnd"/>
                      <w:r w:rsidRPr="006775F8">
                        <w:rPr>
                          <w:sz w:val="16"/>
                          <w:szCs w:val="18"/>
                        </w:rPr>
                        <w:t xml:space="preserve"> reset) begin</w:t>
                      </w:r>
                    </w:p>
                    <w:p w14:paraId="7E9E8C86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if (reset)</w:t>
                      </w:r>
                    </w:p>
                    <w:p w14:paraId="2381E532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    state &lt;= S0; // Reset to the initial state</w:t>
                      </w:r>
                    </w:p>
                    <w:p w14:paraId="49427406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else begin</w:t>
                      </w:r>
                    </w:p>
                    <w:p w14:paraId="1569E140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    case (state)</w:t>
                      </w:r>
                    </w:p>
                    <w:p w14:paraId="19F30A47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        S0: state &lt;= S1; // 1 -&gt; 0</w:t>
                      </w:r>
                    </w:p>
                    <w:p w14:paraId="1BDDF7D9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        S1: state &lt;= S2; // 0 -&gt; 1</w:t>
                      </w:r>
                    </w:p>
                    <w:p w14:paraId="2D7A0032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        S2: state &lt;= S3; // 1 -&gt; 1</w:t>
                      </w:r>
                    </w:p>
                    <w:p w14:paraId="3C665921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        S3: state &lt;= S4; // 1 -&gt; 0</w:t>
                      </w:r>
                    </w:p>
                    <w:p w14:paraId="3D760E19" w14:textId="1871BBFA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        S4: state &lt;= S0; </w:t>
                      </w:r>
                    </w:p>
                    <w:p w14:paraId="75079704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        default: state &lt;= S0; // Default to initial state</w:t>
                      </w:r>
                    </w:p>
                    <w:p w14:paraId="3F396EA9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    </w:t>
                      </w:r>
                      <w:proofErr w:type="spellStart"/>
                      <w:r w:rsidRPr="006775F8">
                        <w:rPr>
                          <w:sz w:val="16"/>
                          <w:szCs w:val="18"/>
                        </w:rPr>
                        <w:t>endcase</w:t>
                      </w:r>
                      <w:proofErr w:type="spellEnd"/>
                    </w:p>
                    <w:p w14:paraId="19572D20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end</w:t>
                      </w:r>
                    </w:p>
                    <w:p w14:paraId="406AF566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end</w:t>
                      </w:r>
                    </w:p>
                    <w:p w14:paraId="62551C8D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</w:p>
                    <w:p w14:paraId="76352689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// Output Logic</w:t>
                      </w:r>
                    </w:p>
                    <w:p w14:paraId="70144363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always </w:t>
                      </w:r>
                      <w:proofErr w:type="gramStart"/>
                      <w:r w:rsidRPr="006775F8">
                        <w:rPr>
                          <w:sz w:val="16"/>
                          <w:szCs w:val="18"/>
                        </w:rPr>
                        <w:t>@(</w:t>
                      </w:r>
                      <w:proofErr w:type="gramEnd"/>
                      <w:r w:rsidRPr="006775F8">
                        <w:rPr>
                          <w:sz w:val="16"/>
                          <w:szCs w:val="18"/>
                        </w:rPr>
                        <w:t>*) begin</w:t>
                      </w:r>
                    </w:p>
                    <w:p w14:paraId="546A2347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case (state)</w:t>
                      </w:r>
                    </w:p>
                    <w:p w14:paraId="06D82D71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    S0: </w:t>
                      </w:r>
                      <w:proofErr w:type="spellStart"/>
                      <w:r w:rsidRPr="006775F8">
                        <w:rPr>
                          <w:sz w:val="16"/>
                          <w:szCs w:val="18"/>
                        </w:rPr>
                        <w:t>seq_out</w:t>
                      </w:r>
                      <w:proofErr w:type="spellEnd"/>
                      <w:r w:rsidRPr="006775F8">
                        <w:rPr>
                          <w:sz w:val="16"/>
                          <w:szCs w:val="18"/>
                        </w:rPr>
                        <w:t xml:space="preserve"> = 1;</w:t>
                      </w:r>
                    </w:p>
                    <w:p w14:paraId="2E5408F1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    S1: </w:t>
                      </w:r>
                      <w:proofErr w:type="spellStart"/>
                      <w:r w:rsidRPr="006775F8">
                        <w:rPr>
                          <w:sz w:val="16"/>
                          <w:szCs w:val="18"/>
                        </w:rPr>
                        <w:t>seq_out</w:t>
                      </w:r>
                      <w:proofErr w:type="spellEnd"/>
                      <w:r w:rsidRPr="006775F8">
                        <w:rPr>
                          <w:sz w:val="16"/>
                          <w:szCs w:val="18"/>
                        </w:rPr>
                        <w:t xml:space="preserve"> = 0;</w:t>
                      </w:r>
                    </w:p>
                    <w:p w14:paraId="68E7C490" w14:textId="77777777" w:rsidR="00E07AAA" w:rsidRPr="006775F8" w:rsidRDefault="00E07AAA" w:rsidP="00E07AAA">
                      <w:pPr>
                        <w:rPr>
                          <w:sz w:val="16"/>
                          <w:szCs w:val="18"/>
                        </w:rPr>
                      </w:pPr>
                      <w:r w:rsidRPr="006775F8">
                        <w:rPr>
                          <w:sz w:val="16"/>
                          <w:szCs w:val="18"/>
                        </w:rPr>
                        <w:t xml:space="preserve">            S2: </w:t>
                      </w:r>
                      <w:proofErr w:type="spellStart"/>
                      <w:r w:rsidRPr="006775F8">
                        <w:rPr>
                          <w:sz w:val="16"/>
                          <w:szCs w:val="18"/>
                        </w:rPr>
                        <w:t>seq_out</w:t>
                      </w:r>
                      <w:proofErr w:type="spellEnd"/>
                      <w:r w:rsidRPr="006775F8">
                        <w:rPr>
                          <w:sz w:val="16"/>
                          <w:szCs w:val="18"/>
                        </w:rPr>
                        <w:t xml:space="preserve"> = 1;</w:t>
                      </w:r>
                    </w:p>
                    <w:p w14:paraId="1E6CBF4D" w14:textId="77777777" w:rsidR="00E07AAA" w:rsidRDefault="00E07AAA" w:rsidP="00E07AAA">
                      <w:r>
                        <w:t xml:space="preserve">            S3: </w:t>
                      </w:r>
                      <w:proofErr w:type="spellStart"/>
                      <w:r>
                        <w:t>seq_out</w:t>
                      </w:r>
                      <w:proofErr w:type="spellEnd"/>
                      <w:r>
                        <w:t xml:space="preserve"> = 1;</w:t>
                      </w:r>
                    </w:p>
                    <w:p w14:paraId="4CF3B188" w14:textId="77777777" w:rsidR="00E07AAA" w:rsidRDefault="00E07AAA" w:rsidP="00E07AAA">
                      <w:r>
                        <w:t xml:space="preserve">            S4: </w:t>
                      </w:r>
                      <w:proofErr w:type="spellStart"/>
                      <w:r>
                        <w:t>seq_out</w:t>
                      </w:r>
                      <w:proofErr w:type="spellEnd"/>
                      <w:r>
                        <w:t xml:space="preserve"> = 0;</w:t>
                      </w:r>
                    </w:p>
                    <w:p w14:paraId="3BEE8FF7" w14:textId="77777777" w:rsidR="00E07AAA" w:rsidRDefault="00E07AAA" w:rsidP="00E07AAA">
                      <w:r>
                        <w:t xml:space="preserve">            default: </w:t>
                      </w:r>
                      <w:proofErr w:type="spellStart"/>
                      <w:r>
                        <w:t>seq_out</w:t>
                      </w:r>
                      <w:proofErr w:type="spellEnd"/>
                      <w:r>
                        <w:t xml:space="preserve"> = 0;</w:t>
                      </w:r>
                    </w:p>
                    <w:p w14:paraId="4A15BD3D" w14:textId="77777777" w:rsidR="00E07AAA" w:rsidRDefault="00E07AAA" w:rsidP="00E07AAA">
                      <w:r>
                        <w:t xml:space="preserve">        </w:t>
                      </w:r>
                      <w:proofErr w:type="spellStart"/>
                      <w:r>
                        <w:t>endcase</w:t>
                      </w:r>
                      <w:proofErr w:type="spellEnd"/>
                    </w:p>
                    <w:p w14:paraId="3F09A414" w14:textId="77777777" w:rsidR="00E07AAA" w:rsidRDefault="00E07AAA" w:rsidP="00E07AAA">
                      <w:r>
                        <w:t xml:space="preserve">    end</w:t>
                      </w:r>
                    </w:p>
                    <w:p w14:paraId="5BF638DA" w14:textId="6FE861B7" w:rsidR="00E07AAA" w:rsidRDefault="00E07AAA" w:rsidP="00E07AAA">
                      <w:proofErr w:type="spellStart"/>
                      <w:r>
                        <w:t>endmodule</w:t>
                      </w:r>
                      <w:proofErr w:type="spellEnd"/>
                    </w:p>
                    <w:p w14:paraId="5BCFD896" w14:textId="7034F43C" w:rsidR="00E07AAA" w:rsidRDefault="00E07AAA" w:rsidP="009711E0"/>
                  </w:txbxContent>
                </v:textbox>
              </v:shape>
            </w:pict>
          </mc:Fallback>
        </mc:AlternateContent>
      </w:r>
      <w:r w:rsidR="006775F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6C929E" wp14:editId="500791B9">
                <wp:simplePos x="0" y="0"/>
                <wp:positionH relativeFrom="column">
                  <wp:posOffset>2276622</wp:posOffset>
                </wp:positionH>
                <wp:positionV relativeFrom="paragraph">
                  <wp:posOffset>112004</wp:posOffset>
                </wp:positionV>
                <wp:extent cx="2317750" cy="3877994"/>
                <wp:effectExtent l="0" t="0" r="25400" b="27305"/>
                <wp:wrapNone/>
                <wp:docPr id="160407641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3877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D7939" w14:textId="79B3053A" w:rsidR="009711E0" w:rsidRDefault="009711E0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4"/>
                              </w:rPr>
                            </w:pPr>
                            <w:r w:rsidRPr="009711E0">
                              <w:rPr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4"/>
                              </w:rPr>
                              <w:t>Fibonacci Sequence Generator</w:t>
                            </w:r>
                          </w:p>
                          <w:p w14:paraId="47CC2C4A" w14:textId="77777777" w:rsidR="00014C77" w:rsidRDefault="009711E0">
                            <w:r w:rsidRPr="009711E0">
                              <w:t xml:space="preserve">Generates a Fibonacci sequence </w:t>
                            </w:r>
                            <w:r>
                              <w:t xml:space="preserve"> </w:t>
                            </w:r>
                            <w:r w:rsidR="00014C77">
                              <w:t xml:space="preserve">                  </w:t>
                            </w:r>
                          </w:p>
                          <w:p w14:paraId="6B529F64" w14:textId="19D2D1ED" w:rsidR="009711E0" w:rsidRDefault="009711E0">
                            <w:pPr>
                              <w:rPr>
                                <w:sz w:val="24"/>
                                <w:szCs w:val="28"/>
                                <w:vertAlign w:val="subscript"/>
                              </w:rPr>
                            </w:pPr>
                            <w:r>
                              <w:t xml:space="preserve">            </w:t>
                            </w:r>
                            <w:r w:rsidR="00014C77">
                              <w:t xml:space="preserve">     </w:t>
                            </w:r>
                            <w:proofErr w:type="spellStart"/>
                            <w:r w:rsidRPr="009711E0">
                              <w:rPr>
                                <w:sz w:val="24"/>
                                <w:szCs w:val="28"/>
                              </w:rPr>
                              <w:t>F</w:t>
                            </w:r>
                            <w:r w:rsidRPr="009711E0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9711E0">
                              <w:rPr>
                                <w:sz w:val="24"/>
                                <w:szCs w:val="28"/>
                              </w:rPr>
                              <w:t>=F</w:t>
                            </w:r>
                            <w:r w:rsidRPr="009711E0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n−1</w:t>
                            </w:r>
                            <w:r w:rsidRPr="009711E0">
                              <w:rPr>
                                <w:sz w:val="24"/>
                                <w:szCs w:val="28"/>
                              </w:rPr>
                              <w:t>+F</w:t>
                            </w:r>
                            <w:r w:rsidRPr="009711E0">
                              <w:rPr>
                                <w:sz w:val="24"/>
                                <w:szCs w:val="28"/>
                                <w:vertAlign w:val="subscript"/>
                              </w:rPr>
                              <w:t>n−2</w:t>
                            </w:r>
                          </w:p>
                          <w:p w14:paraId="290B4AA6" w14:textId="77777777" w:rsidR="00E07AAA" w:rsidRPr="00E07AAA" w:rsidRDefault="00E07AAA" w:rsidP="00E07AAA">
                            <w:r w:rsidRPr="00E07AAA">
                              <w:t xml:space="preserve">module </w:t>
                            </w:r>
                            <w:proofErr w:type="spellStart"/>
                            <w:r w:rsidRPr="00E07AAA">
                              <w:t>fibonacci_generator</w:t>
                            </w:r>
                            <w:proofErr w:type="spellEnd"/>
                            <w:r w:rsidRPr="00E07AAA">
                              <w:t xml:space="preserve"> (</w:t>
                            </w:r>
                          </w:p>
                          <w:p w14:paraId="313B8212" w14:textId="77777777" w:rsidR="00E07AAA" w:rsidRPr="00E07AAA" w:rsidRDefault="00E07AAA" w:rsidP="00E07AAA">
                            <w:r w:rsidRPr="00E07AAA">
                              <w:t xml:space="preserve">    input </w:t>
                            </w:r>
                            <w:proofErr w:type="spellStart"/>
                            <w:r w:rsidRPr="00E07AAA">
                              <w:t>clk</w:t>
                            </w:r>
                            <w:proofErr w:type="spellEnd"/>
                            <w:r w:rsidRPr="00E07AAA">
                              <w:t>,</w:t>
                            </w:r>
                          </w:p>
                          <w:p w14:paraId="52F9B61E" w14:textId="44EBE63E" w:rsidR="00E07AAA" w:rsidRPr="00E07AAA" w:rsidRDefault="00E07AAA" w:rsidP="00E07AAA">
                            <w:r w:rsidRPr="00E07AAA">
                              <w:t xml:space="preserve">    input </w:t>
                            </w:r>
                            <w:proofErr w:type="spellStart"/>
                            <w:r w:rsidRPr="00E07AAA">
                              <w:t>r</w:t>
                            </w:r>
                            <w:r>
                              <w:t>st</w:t>
                            </w:r>
                            <w:proofErr w:type="spellEnd"/>
                            <w:r w:rsidRPr="00E07AAA">
                              <w:t>,</w:t>
                            </w:r>
                          </w:p>
                          <w:p w14:paraId="50CC84F9" w14:textId="77777777" w:rsidR="00E07AAA" w:rsidRPr="00E07AAA" w:rsidRDefault="00E07AAA" w:rsidP="00E07AAA">
                            <w:r w:rsidRPr="00E07AAA">
                              <w:t xml:space="preserve">    output reg [3:0] fib</w:t>
                            </w:r>
                          </w:p>
                          <w:p w14:paraId="511629C2" w14:textId="77777777" w:rsidR="00E07AAA" w:rsidRPr="00E07AAA" w:rsidRDefault="00E07AAA" w:rsidP="00E07AAA">
                            <w:r w:rsidRPr="00E07AAA">
                              <w:t>);</w:t>
                            </w:r>
                          </w:p>
                          <w:p w14:paraId="3BA29DBE" w14:textId="77777777" w:rsidR="00E07AAA" w:rsidRDefault="00E07AAA" w:rsidP="00E07AAA">
                            <w:r w:rsidRPr="00E07AAA">
                              <w:t xml:space="preserve">    reg [3:0] prev1, prev2;</w:t>
                            </w:r>
                          </w:p>
                          <w:p w14:paraId="1C07A096" w14:textId="1115E60E" w:rsidR="00E07AAA" w:rsidRDefault="00E07AAA" w:rsidP="00E07AAA">
                            <w:r w:rsidRPr="00E07AAA">
                              <w:t xml:space="preserve"> always </w:t>
                            </w:r>
                            <w:proofErr w:type="gramStart"/>
                            <w:r w:rsidRPr="00E07AAA">
                              <w:t>@(</w:t>
                            </w:r>
                            <w:proofErr w:type="gramEnd"/>
                            <w:r w:rsidRPr="00E07AAA">
                              <w:t xml:space="preserve">posedge </w:t>
                            </w:r>
                            <w:proofErr w:type="spellStart"/>
                            <w:r w:rsidRPr="00E07AAA">
                              <w:t>clk</w:t>
                            </w:r>
                            <w:proofErr w:type="spellEnd"/>
                            <w:r w:rsidRPr="00E07AAA">
                              <w:t xml:space="preserve"> or </w:t>
                            </w:r>
                            <w:proofErr w:type="spellStart"/>
                            <w:r w:rsidRPr="00E07AAA">
                              <w:t>posedge</w:t>
                            </w:r>
                            <w:proofErr w:type="spellEnd"/>
                            <w:r w:rsidRPr="00E07AAA">
                              <w:t xml:space="preserve"> </w:t>
                            </w:r>
                            <w:proofErr w:type="spellStart"/>
                            <w:r w:rsidRPr="00E07AAA">
                              <w:t>r</w:t>
                            </w:r>
                            <w:r>
                              <w:t>st</w:t>
                            </w:r>
                            <w:proofErr w:type="spellEnd"/>
                            <w:r w:rsidRPr="00E07AAA">
                              <w:t xml:space="preserve">) </w:t>
                            </w:r>
                          </w:p>
                          <w:p w14:paraId="5359BBD1" w14:textId="688A4861" w:rsidR="00E07AAA" w:rsidRPr="00E07AAA" w:rsidRDefault="00E07AAA" w:rsidP="00E07AAA">
                            <w:r w:rsidRPr="00E07AAA">
                              <w:t>begin</w:t>
                            </w:r>
                          </w:p>
                          <w:p w14:paraId="3487221C" w14:textId="77777777" w:rsidR="00E07AAA" w:rsidRPr="00E07AAA" w:rsidRDefault="00E07AAA" w:rsidP="00E07AAA">
                            <w:r w:rsidRPr="00E07AAA">
                              <w:t xml:space="preserve">        if (reset) begin</w:t>
                            </w:r>
                          </w:p>
                          <w:p w14:paraId="3F345634" w14:textId="24C72BFC" w:rsidR="00E07AAA" w:rsidRPr="00E07AAA" w:rsidRDefault="00E07AAA" w:rsidP="00E07AAA">
                            <w:r w:rsidRPr="00E07AAA">
                              <w:t xml:space="preserve">          prev1 &lt;= 1; // Initialize first two </w:t>
                            </w:r>
                            <w:r>
                              <w:t>no</w:t>
                            </w:r>
                          </w:p>
                          <w:p w14:paraId="55DBCE0C" w14:textId="77777777" w:rsidR="00E07AAA" w:rsidRPr="00E07AAA" w:rsidRDefault="00E07AAA" w:rsidP="00E07AAA">
                            <w:r w:rsidRPr="00E07AAA">
                              <w:t xml:space="preserve">            prev2 &lt;= 0;</w:t>
                            </w:r>
                          </w:p>
                          <w:p w14:paraId="6C7C954C" w14:textId="77777777" w:rsidR="00E07AAA" w:rsidRPr="00E07AAA" w:rsidRDefault="00E07AAA" w:rsidP="00E07AAA">
                            <w:r w:rsidRPr="00E07AAA">
                              <w:t xml:space="preserve">            fib &lt;= 0;</w:t>
                            </w:r>
                          </w:p>
                          <w:p w14:paraId="027876E1" w14:textId="77777777" w:rsidR="00E07AAA" w:rsidRPr="00E07AAA" w:rsidRDefault="00E07AAA" w:rsidP="00E07AAA">
                            <w:r w:rsidRPr="00E07AAA">
                              <w:t xml:space="preserve">        end else begin</w:t>
                            </w:r>
                          </w:p>
                          <w:p w14:paraId="6275495D" w14:textId="2ED18707" w:rsidR="00E07AAA" w:rsidRPr="00E07AAA" w:rsidRDefault="00E07AAA" w:rsidP="00E07AAA">
                            <w:r w:rsidRPr="00E07AAA">
                              <w:t xml:space="preserve">            fib &lt;= prev1 + prev2; // Fibonacci </w:t>
                            </w:r>
                          </w:p>
                          <w:p w14:paraId="488C5465" w14:textId="77777777" w:rsidR="00E07AAA" w:rsidRPr="00E07AAA" w:rsidRDefault="00E07AAA" w:rsidP="00E07AAA">
                            <w:r w:rsidRPr="00E07AAA">
                              <w:t xml:space="preserve">            prev2 &lt;= prev1;</w:t>
                            </w:r>
                          </w:p>
                          <w:p w14:paraId="4A8E8ED7" w14:textId="77777777" w:rsidR="00E07AAA" w:rsidRPr="00E07AAA" w:rsidRDefault="00E07AAA" w:rsidP="00E07AAA">
                            <w:r w:rsidRPr="00E07AAA">
                              <w:t xml:space="preserve">            prev1 &lt;= fib;</w:t>
                            </w:r>
                          </w:p>
                          <w:p w14:paraId="5A0ABA60" w14:textId="77777777" w:rsidR="00E07AAA" w:rsidRPr="00E07AAA" w:rsidRDefault="00E07AAA" w:rsidP="00E07AAA">
                            <w:r w:rsidRPr="00E07AAA">
                              <w:t xml:space="preserve">        end</w:t>
                            </w:r>
                          </w:p>
                          <w:p w14:paraId="689CE0C5" w14:textId="77777777" w:rsidR="00E07AAA" w:rsidRPr="00E07AAA" w:rsidRDefault="00E07AAA" w:rsidP="00E07AAA">
                            <w:r w:rsidRPr="00E07AAA">
                              <w:t xml:space="preserve">    end</w:t>
                            </w:r>
                          </w:p>
                          <w:p w14:paraId="5E8A290B" w14:textId="77777777" w:rsidR="00E07AAA" w:rsidRDefault="00E07AAA" w:rsidP="00E07AAA">
                            <w:proofErr w:type="spellStart"/>
                            <w:r w:rsidRPr="00E07AAA">
                              <w:t>endmodu</w:t>
                            </w:r>
                            <w:r>
                              <w:t>le</w:t>
                            </w:r>
                            <w:proofErr w:type="spellEnd"/>
                          </w:p>
                          <w:p w14:paraId="6A09E064" w14:textId="77777777" w:rsidR="00E07AAA" w:rsidRDefault="00E07AAA" w:rsidP="00E07AAA"/>
                          <w:p w14:paraId="324B3A33" w14:textId="3DF95C03" w:rsidR="00E07AAA" w:rsidRPr="00E07AAA" w:rsidRDefault="00E07AAA" w:rsidP="00E07A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C929E" id="Text Box 14" o:spid="_x0000_s1028" type="#_x0000_t202" style="position:absolute;left:0;text-align:left;margin-left:179.25pt;margin-top:8.8pt;width:182.5pt;height:305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" fillcolor="white [3201]" strokeweight=".5pt">
                <v:textbox>
                  <w:txbxContent>
                    <w:p w14:paraId="1FED7939" w14:textId="79B3053A" w:rsidR="009711E0" w:rsidRDefault="009711E0">
                      <w:pPr>
                        <w:rPr>
                          <w:b/>
                          <w:bCs/>
                          <w:color w:val="1F3864" w:themeColor="accent1" w:themeShade="80"/>
                          <w:sz w:val="22"/>
                          <w:szCs w:val="24"/>
                        </w:rPr>
                      </w:pPr>
                      <w:r w:rsidRPr="009711E0">
                        <w:rPr>
                          <w:b/>
                          <w:bCs/>
                          <w:color w:val="1F3864" w:themeColor="accent1" w:themeShade="80"/>
                          <w:sz w:val="22"/>
                          <w:szCs w:val="24"/>
                        </w:rPr>
                        <w:t>Fibonacci Sequence Generator</w:t>
                      </w:r>
                    </w:p>
                    <w:p w14:paraId="47CC2C4A" w14:textId="77777777" w:rsidR="00014C77" w:rsidRDefault="009711E0">
                      <w:r w:rsidRPr="009711E0">
                        <w:t xml:space="preserve">Generates a Fibonacci sequence </w:t>
                      </w:r>
                      <w:r>
                        <w:t xml:space="preserve"> </w:t>
                      </w:r>
                      <w:r w:rsidR="00014C77">
                        <w:t xml:space="preserve">                  </w:t>
                      </w:r>
                    </w:p>
                    <w:p w14:paraId="6B529F64" w14:textId="19D2D1ED" w:rsidR="009711E0" w:rsidRDefault="009711E0">
                      <w:pPr>
                        <w:rPr>
                          <w:sz w:val="24"/>
                          <w:szCs w:val="28"/>
                          <w:vertAlign w:val="subscript"/>
                        </w:rPr>
                      </w:pPr>
                      <w:r>
                        <w:t xml:space="preserve">            </w:t>
                      </w:r>
                      <w:r w:rsidR="00014C77">
                        <w:t xml:space="preserve">     </w:t>
                      </w:r>
                      <w:proofErr w:type="spellStart"/>
                      <w:r w:rsidRPr="009711E0">
                        <w:rPr>
                          <w:sz w:val="24"/>
                          <w:szCs w:val="28"/>
                        </w:rPr>
                        <w:t>F</w:t>
                      </w:r>
                      <w:r w:rsidRPr="009711E0">
                        <w:rPr>
                          <w:sz w:val="24"/>
                          <w:szCs w:val="28"/>
                          <w:vertAlign w:val="subscript"/>
                        </w:rPr>
                        <w:t>n</w:t>
                      </w:r>
                      <w:proofErr w:type="spellEnd"/>
                      <w:r w:rsidRPr="009711E0">
                        <w:rPr>
                          <w:sz w:val="24"/>
                          <w:szCs w:val="28"/>
                        </w:rPr>
                        <w:t>=F</w:t>
                      </w:r>
                      <w:r w:rsidRPr="009711E0">
                        <w:rPr>
                          <w:sz w:val="24"/>
                          <w:szCs w:val="28"/>
                          <w:vertAlign w:val="subscript"/>
                        </w:rPr>
                        <w:t>n−1</w:t>
                      </w:r>
                      <w:r w:rsidRPr="009711E0">
                        <w:rPr>
                          <w:sz w:val="24"/>
                          <w:szCs w:val="28"/>
                        </w:rPr>
                        <w:t>+F</w:t>
                      </w:r>
                      <w:r w:rsidRPr="009711E0">
                        <w:rPr>
                          <w:sz w:val="24"/>
                          <w:szCs w:val="28"/>
                          <w:vertAlign w:val="subscript"/>
                        </w:rPr>
                        <w:t>n−2</w:t>
                      </w:r>
                    </w:p>
                    <w:p w14:paraId="290B4AA6" w14:textId="77777777" w:rsidR="00E07AAA" w:rsidRPr="00E07AAA" w:rsidRDefault="00E07AAA" w:rsidP="00E07AAA">
                      <w:r w:rsidRPr="00E07AAA">
                        <w:t xml:space="preserve">module </w:t>
                      </w:r>
                      <w:proofErr w:type="spellStart"/>
                      <w:r w:rsidRPr="00E07AAA">
                        <w:t>fibonacci_generator</w:t>
                      </w:r>
                      <w:proofErr w:type="spellEnd"/>
                      <w:r w:rsidRPr="00E07AAA">
                        <w:t xml:space="preserve"> (</w:t>
                      </w:r>
                    </w:p>
                    <w:p w14:paraId="313B8212" w14:textId="77777777" w:rsidR="00E07AAA" w:rsidRPr="00E07AAA" w:rsidRDefault="00E07AAA" w:rsidP="00E07AAA">
                      <w:r w:rsidRPr="00E07AAA">
                        <w:t xml:space="preserve">    input </w:t>
                      </w:r>
                      <w:proofErr w:type="spellStart"/>
                      <w:r w:rsidRPr="00E07AAA">
                        <w:t>clk</w:t>
                      </w:r>
                      <w:proofErr w:type="spellEnd"/>
                      <w:r w:rsidRPr="00E07AAA">
                        <w:t>,</w:t>
                      </w:r>
                    </w:p>
                    <w:p w14:paraId="52F9B61E" w14:textId="44EBE63E" w:rsidR="00E07AAA" w:rsidRPr="00E07AAA" w:rsidRDefault="00E07AAA" w:rsidP="00E07AAA">
                      <w:r w:rsidRPr="00E07AAA">
                        <w:t xml:space="preserve">    input </w:t>
                      </w:r>
                      <w:proofErr w:type="spellStart"/>
                      <w:r w:rsidRPr="00E07AAA">
                        <w:t>r</w:t>
                      </w:r>
                      <w:r>
                        <w:t>st</w:t>
                      </w:r>
                      <w:proofErr w:type="spellEnd"/>
                      <w:r w:rsidRPr="00E07AAA">
                        <w:t>,</w:t>
                      </w:r>
                    </w:p>
                    <w:p w14:paraId="50CC84F9" w14:textId="77777777" w:rsidR="00E07AAA" w:rsidRPr="00E07AAA" w:rsidRDefault="00E07AAA" w:rsidP="00E07AAA">
                      <w:r w:rsidRPr="00E07AAA">
                        <w:t xml:space="preserve">    output reg [3:0] fib</w:t>
                      </w:r>
                    </w:p>
                    <w:p w14:paraId="511629C2" w14:textId="77777777" w:rsidR="00E07AAA" w:rsidRPr="00E07AAA" w:rsidRDefault="00E07AAA" w:rsidP="00E07AAA">
                      <w:r w:rsidRPr="00E07AAA">
                        <w:t>);</w:t>
                      </w:r>
                    </w:p>
                    <w:p w14:paraId="3BA29DBE" w14:textId="77777777" w:rsidR="00E07AAA" w:rsidRDefault="00E07AAA" w:rsidP="00E07AAA">
                      <w:r w:rsidRPr="00E07AAA">
                        <w:t xml:space="preserve">    reg [3:0] prev1, prev2;</w:t>
                      </w:r>
                    </w:p>
                    <w:p w14:paraId="1C07A096" w14:textId="1115E60E" w:rsidR="00E07AAA" w:rsidRDefault="00E07AAA" w:rsidP="00E07AAA">
                      <w:r w:rsidRPr="00E07AAA">
                        <w:t xml:space="preserve"> always </w:t>
                      </w:r>
                      <w:proofErr w:type="gramStart"/>
                      <w:r w:rsidRPr="00E07AAA">
                        <w:t>@(</w:t>
                      </w:r>
                      <w:proofErr w:type="gramEnd"/>
                      <w:r w:rsidRPr="00E07AAA">
                        <w:t xml:space="preserve">posedge </w:t>
                      </w:r>
                      <w:proofErr w:type="spellStart"/>
                      <w:r w:rsidRPr="00E07AAA">
                        <w:t>clk</w:t>
                      </w:r>
                      <w:proofErr w:type="spellEnd"/>
                      <w:r w:rsidRPr="00E07AAA">
                        <w:t xml:space="preserve"> or </w:t>
                      </w:r>
                      <w:proofErr w:type="spellStart"/>
                      <w:r w:rsidRPr="00E07AAA">
                        <w:t>posedge</w:t>
                      </w:r>
                      <w:proofErr w:type="spellEnd"/>
                      <w:r w:rsidRPr="00E07AAA">
                        <w:t xml:space="preserve"> </w:t>
                      </w:r>
                      <w:proofErr w:type="spellStart"/>
                      <w:r w:rsidRPr="00E07AAA">
                        <w:t>r</w:t>
                      </w:r>
                      <w:r>
                        <w:t>st</w:t>
                      </w:r>
                      <w:proofErr w:type="spellEnd"/>
                      <w:r w:rsidRPr="00E07AAA">
                        <w:t xml:space="preserve">) </w:t>
                      </w:r>
                    </w:p>
                    <w:p w14:paraId="5359BBD1" w14:textId="688A4861" w:rsidR="00E07AAA" w:rsidRPr="00E07AAA" w:rsidRDefault="00E07AAA" w:rsidP="00E07AAA">
                      <w:r w:rsidRPr="00E07AAA">
                        <w:t>begin</w:t>
                      </w:r>
                    </w:p>
                    <w:p w14:paraId="3487221C" w14:textId="77777777" w:rsidR="00E07AAA" w:rsidRPr="00E07AAA" w:rsidRDefault="00E07AAA" w:rsidP="00E07AAA">
                      <w:r w:rsidRPr="00E07AAA">
                        <w:t xml:space="preserve">        if (reset) begin</w:t>
                      </w:r>
                    </w:p>
                    <w:p w14:paraId="3F345634" w14:textId="24C72BFC" w:rsidR="00E07AAA" w:rsidRPr="00E07AAA" w:rsidRDefault="00E07AAA" w:rsidP="00E07AAA">
                      <w:r w:rsidRPr="00E07AAA">
                        <w:t xml:space="preserve">          prev1 &lt;= 1; // Initialize first two </w:t>
                      </w:r>
                      <w:r>
                        <w:t>no</w:t>
                      </w:r>
                    </w:p>
                    <w:p w14:paraId="55DBCE0C" w14:textId="77777777" w:rsidR="00E07AAA" w:rsidRPr="00E07AAA" w:rsidRDefault="00E07AAA" w:rsidP="00E07AAA">
                      <w:r w:rsidRPr="00E07AAA">
                        <w:t xml:space="preserve">            prev2 &lt;= 0;</w:t>
                      </w:r>
                    </w:p>
                    <w:p w14:paraId="6C7C954C" w14:textId="77777777" w:rsidR="00E07AAA" w:rsidRPr="00E07AAA" w:rsidRDefault="00E07AAA" w:rsidP="00E07AAA">
                      <w:r w:rsidRPr="00E07AAA">
                        <w:t xml:space="preserve">            fib &lt;= 0;</w:t>
                      </w:r>
                    </w:p>
                    <w:p w14:paraId="027876E1" w14:textId="77777777" w:rsidR="00E07AAA" w:rsidRPr="00E07AAA" w:rsidRDefault="00E07AAA" w:rsidP="00E07AAA">
                      <w:r w:rsidRPr="00E07AAA">
                        <w:t xml:space="preserve">        end else begin</w:t>
                      </w:r>
                    </w:p>
                    <w:p w14:paraId="6275495D" w14:textId="2ED18707" w:rsidR="00E07AAA" w:rsidRPr="00E07AAA" w:rsidRDefault="00E07AAA" w:rsidP="00E07AAA">
                      <w:r w:rsidRPr="00E07AAA">
                        <w:t xml:space="preserve">            fib &lt;= prev1 + prev2; // Fibonacci </w:t>
                      </w:r>
                    </w:p>
                    <w:p w14:paraId="488C5465" w14:textId="77777777" w:rsidR="00E07AAA" w:rsidRPr="00E07AAA" w:rsidRDefault="00E07AAA" w:rsidP="00E07AAA">
                      <w:r w:rsidRPr="00E07AAA">
                        <w:t xml:space="preserve">            prev2 &lt;= prev1;</w:t>
                      </w:r>
                    </w:p>
                    <w:p w14:paraId="4A8E8ED7" w14:textId="77777777" w:rsidR="00E07AAA" w:rsidRPr="00E07AAA" w:rsidRDefault="00E07AAA" w:rsidP="00E07AAA">
                      <w:r w:rsidRPr="00E07AAA">
                        <w:t xml:space="preserve">            prev1 &lt;= fib;</w:t>
                      </w:r>
                    </w:p>
                    <w:p w14:paraId="5A0ABA60" w14:textId="77777777" w:rsidR="00E07AAA" w:rsidRPr="00E07AAA" w:rsidRDefault="00E07AAA" w:rsidP="00E07AAA">
                      <w:r w:rsidRPr="00E07AAA">
                        <w:t xml:space="preserve">        end</w:t>
                      </w:r>
                    </w:p>
                    <w:p w14:paraId="689CE0C5" w14:textId="77777777" w:rsidR="00E07AAA" w:rsidRPr="00E07AAA" w:rsidRDefault="00E07AAA" w:rsidP="00E07AAA">
                      <w:r w:rsidRPr="00E07AAA">
                        <w:t xml:space="preserve">    end</w:t>
                      </w:r>
                    </w:p>
                    <w:p w14:paraId="5E8A290B" w14:textId="77777777" w:rsidR="00E07AAA" w:rsidRDefault="00E07AAA" w:rsidP="00E07AAA">
                      <w:proofErr w:type="spellStart"/>
                      <w:r w:rsidRPr="00E07AAA">
                        <w:t>endmodu</w:t>
                      </w:r>
                      <w:r>
                        <w:t>le</w:t>
                      </w:r>
                      <w:proofErr w:type="spellEnd"/>
                    </w:p>
                    <w:p w14:paraId="6A09E064" w14:textId="77777777" w:rsidR="00E07AAA" w:rsidRDefault="00E07AAA" w:rsidP="00E07AAA"/>
                    <w:p w14:paraId="324B3A33" w14:textId="3DF95C03" w:rsidR="00E07AAA" w:rsidRPr="00E07AAA" w:rsidRDefault="00E07AAA" w:rsidP="00E07AAA"/>
                  </w:txbxContent>
                </v:textbox>
              </v:shape>
            </w:pict>
          </mc:Fallback>
        </mc:AlternateContent>
      </w:r>
    </w:p>
    <w:p w14:paraId="36BE41E2" w14:textId="474A9B48" w:rsidR="00C16398" w:rsidRPr="00664E82" w:rsidRDefault="00C16398" w:rsidP="00664E82">
      <w:pPr>
        <w:tabs>
          <w:tab w:val="left" w:pos="2805"/>
        </w:tabs>
        <w:rPr>
          <w:lang w:val="en-IN"/>
        </w:rPr>
      </w:pPr>
    </w:p>
    <w:p w14:paraId="5D533AA0" w14:textId="0579E8FB" w:rsidR="00E577E0" w:rsidRDefault="00E577E0" w:rsidP="00C16398">
      <w:pPr>
        <w:rPr>
          <w:lang w:val="en-IN"/>
        </w:rPr>
      </w:pPr>
    </w:p>
    <w:p w14:paraId="2E2415C7" w14:textId="77777777" w:rsidR="00C16398" w:rsidRDefault="00C16398" w:rsidP="00C16398">
      <w:pPr>
        <w:rPr>
          <w:lang w:val="en-IN"/>
        </w:rPr>
      </w:pPr>
    </w:p>
    <w:p w14:paraId="55A57D68" w14:textId="77777777" w:rsidR="00C16398" w:rsidRDefault="00C16398" w:rsidP="00C16398">
      <w:pPr>
        <w:rPr>
          <w:lang w:val="en-IN"/>
        </w:rPr>
      </w:pPr>
    </w:p>
    <w:p w14:paraId="5B9B63E6" w14:textId="77777777" w:rsidR="00C16398" w:rsidRDefault="00C16398" w:rsidP="00C16398">
      <w:pPr>
        <w:rPr>
          <w:lang w:val="en-IN"/>
        </w:rPr>
      </w:pPr>
    </w:p>
    <w:p w14:paraId="057B0492" w14:textId="77777777" w:rsidR="00C16398" w:rsidRDefault="00C16398" w:rsidP="00C16398">
      <w:pPr>
        <w:rPr>
          <w:lang w:val="en-IN"/>
        </w:rPr>
      </w:pPr>
    </w:p>
    <w:p w14:paraId="357FF2A0" w14:textId="77777777" w:rsidR="00C16398" w:rsidRDefault="00C16398" w:rsidP="00C16398">
      <w:pPr>
        <w:rPr>
          <w:lang w:val="en-IN"/>
        </w:rPr>
      </w:pPr>
    </w:p>
    <w:p w14:paraId="714BDDB2" w14:textId="77777777" w:rsidR="00C16398" w:rsidRDefault="00C16398" w:rsidP="00C16398">
      <w:pPr>
        <w:rPr>
          <w:lang w:val="en-IN"/>
        </w:rPr>
      </w:pPr>
    </w:p>
    <w:p w14:paraId="35C2186E" w14:textId="77777777" w:rsidR="00C16398" w:rsidRDefault="00C16398" w:rsidP="00C16398">
      <w:pPr>
        <w:rPr>
          <w:lang w:val="en-IN"/>
        </w:rPr>
      </w:pPr>
    </w:p>
    <w:p w14:paraId="38B96135" w14:textId="77777777" w:rsidR="00C16398" w:rsidRDefault="00C16398" w:rsidP="00C16398">
      <w:pPr>
        <w:rPr>
          <w:lang w:val="en-IN"/>
        </w:rPr>
      </w:pPr>
    </w:p>
    <w:p w14:paraId="49583B84" w14:textId="77777777" w:rsidR="00C16398" w:rsidRDefault="00C16398" w:rsidP="00C16398">
      <w:pPr>
        <w:rPr>
          <w:lang w:val="en-IN"/>
        </w:rPr>
      </w:pPr>
    </w:p>
    <w:p w14:paraId="0D9B8398" w14:textId="77777777" w:rsidR="00C16398" w:rsidRDefault="00C16398" w:rsidP="00C16398">
      <w:pPr>
        <w:rPr>
          <w:lang w:val="en-IN"/>
        </w:rPr>
      </w:pPr>
    </w:p>
    <w:p w14:paraId="75F4F6F9" w14:textId="77777777" w:rsidR="00C16398" w:rsidRDefault="00C16398" w:rsidP="00C16398">
      <w:pPr>
        <w:rPr>
          <w:lang w:val="en-IN"/>
        </w:rPr>
      </w:pPr>
    </w:p>
    <w:p w14:paraId="734671E6" w14:textId="77777777" w:rsidR="00C16398" w:rsidRDefault="00C16398" w:rsidP="00C16398">
      <w:pPr>
        <w:rPr>
          <w:lang w:val="en-IN"/>
        </w:rPr>
      </w:pPr>
    </w:p>
    <w:p w14:paraId="5A3DF341" w14:textId="77777777" w:rsidR="00C16398" w:rsidRDefault="00C16398" w:rsidP="00C16398">
      <w:pPr>
        <w:rPr>
          <w:lang w:val="en-IN"/>
        </w:rPr>
      </w:pPr>
    </w:p>
    <w:p w14:paraId="31B94EF3" w14:textId="77777777" w:rsidR="00C16398" w:rsidRDefault="00C16398" w:rsidP="00C16398">
      <w:pPr>
        <w:rPr>
          <w:lang w:val="en-IN"/>
        </w:rPr>
      </w:pPr>
    </w:p>
    <w:p w14:paraId="56EF84E6" w14:textId="77777777" w:rsidR="00C16398" w:rsidRDefault="00C16398" w:rsidP="00C16398">
      <w:pPr>
        <w:rPr>
          <w:lang w:val="en-IN"/>
        </w:rPr>
      </w:pPr>
    </w:p>
    <w:p w14:paraId="13620A8A" w14:textId="77777777" w:rsidR="00C16398" w:rsidRDefault="00C16398" w:rsidP="00C16398">
      <w:pPr>
        <w:rPr>
          <w:lang w:val="en-IN"/>
        </w:rPr>
      </w:pPr>
    </w:p>
    <w:p w14:paraId="7BA9F675" w14:textId="77777777" w:rsidR="00C16398" w:rsidRDefault="00C16398" w:rsidP="00C16398">
      <w:pPr>
        <w:rPr>
          <w:lang w:val="en-IN"/>
        </w:rPr>
      </w:pPr>
    </w:p>
    <w:p w14:paraId="1C3FEB54" w14:textId="77777777" w:rsidR="00C16398" w:rsidRDefault="00C16398" w:rsidP="00C16398">
      <w:pPr>
        <w:rPr>
          <w:lang w:val="en-IN"/>
        </w:rPr>
      </w:pPr>
    </w:p>
    <w:p w14:paraId="6A456EA8" w14:textId="77777777" w:rsidR="00C16398" w:rsidRDefault="00C16398" w:rsidP="00C16398">
      <w:pPr>
        <w:rPr>
          <w:lang w:val="en-IN"/>
        </w:rPr>
      </w:pPr>
    </w:p>
    <w:p w14:paraId="63761358" w14:textId="77777777" w:rsidR="00C16398" w:rsidRDefault="00C16398" w:rsidP="00C16398">
      <w:pPr>
        <w:rPr>
          <w:lang w:val="en-IN"/>
        </w:rPr>
      </w:pPr>
    </w:p>
    <w:p w14:paraId="4337156A" w14:textId="77777777" w:rsidR="00C16398" w:rsidRDefault="00C16398" w:rsidP="00C16398">
      <w:pPr>
        <w:rPr>
          <w:lang w:val="en-IN"/>
        </w:rPr>
      </w:pPr>
    </w:p>
    <w:p w14:paraId="513EF304" w14:textId="77777777" w:rsidR="00C16398" w:rsidRDefault="00C16398" w:rsidP="00C16398">
      <w:pPr>
        <w:rPr>
          <w:lang w:val="en-IN"/>
        </w:rPr>
      </w:pPr>
    </w:p>
    <w:p w14:paraId="00423104" w14:textId="64AB4C3C" w:rsidR="00C16398" w:rsidRDefault="00014C77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9891D6" wp14:editId="14D3C5B8">
                <wp:simplePos x="0" y="0"/>
                <wp:positionH relativeFrom="column">
                  <wp:posOffset>4679879</wp:posOffset>
                </wp:positionH>
                <wp:positionV relativeFrom="paragraph">
                  <wp:posOffset>141619</wp:posOffset>
                </wp:positionV>
                <wp:extent cx="2393878" cy="2167847"/>
                <wp:effectExtent l="0" t="0" r="26035" b="23495"/>
                <wp:wrapNone/>
                <wp:docPr id="64476226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878" cy="2167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E5955" w14:textId="77777777" w:rsidR="00014C77" w:rsidRPr="00014C77" w:rsidRDefault="00014C77" w:rsidP="00014C77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lang w:val="en-IN"/>
                              </w:rPr>
                            </w:pPr>
                            <w:r w:rsidRPr="00014C77">
                              <w:rPr>
                                <w:b/>
                                <w:bCs/>
                                <w:lang w:val="en-IN"/>
                              </w:rPr>
                              <w:t xml:space="preserve">Reset </w:t>
                            </w:r>
                            <w:proofErr w:type="spellStart"/>
                            <w:r w:rsidRPr="00014C77">
                              <w:rPr>
                                <w:b/>
                                <w:bCs/>
                                <w:lang w:val="en-IN"/>
                              </w:rPr>
                              <w:t>Behavior</w:t>
                            </w:r>
                            <w:proofErr w:type="spellEnd"/>
                            <w:r w:rsidRPr="00014C77">
                              <w:rPr>
                                <w:b/>
                                <w:bCs/>
                                <w:lang w:val="en-IN"/>
                              </w:rPr>
                              <w:t>:</w:t>
                            </w:r>
                            <w:r w:rsidRPr="00014C77">
                              <w:rPr>
                                <w:lang w:val="en-IN"/>
                              </w:rPr>
                              <w:t xml:space="preserve"> Ensure the generator starts with a known state.</w:t>
                            </w:r>
                          </w:p>
                          <w:p w14:paraId="0605B8FF" w14:textId="77777777" w:rsidR="00014C77" w:rsidRPr="00014C77" w:rsidRDefault="00014C77" w:rsidP="00014C77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lang w:val="en-IN"/>
                              </w:rPr>
                            </w:pPr>
                            <w:r w:rsidRPr="00014C77">
                              <w:rPr>
                                <w:b/>
                                <w:bCs/>
                                <w:lang w:val="en-IN"/>
                              </w:rPr>
                              <w:t>Timing and Clock:</w:t>
                            </w:r>
                            <w:r w:rsidRPr="00014C77">
                              <w:rPr>
                                <w:lang w:val="en-IN"/>
                              </w:rPr>
                              <w:t xml:space="preserve"> Ensure timing constraints are met, especially in high-frequency applications.</w:t>
                            </w:r>
                          </w:p>
                          <w:p w14:paraId="2496BB12" w14:textId="77777777" w:rsidR="00014C77" w:rsidRPr="00014C77" w:rsidRDefault="00014C77" w:rsidP="00014C77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lang w:val="en-IN"/>
                              </w:rPr>
                            </w:pPr>
                            <w:r w:rsidRPr="00014C77">
                              <w:rPr>
                                <w:b/>
                                <w:bCs/>
                                <w:lang w:val="en-IN"/>
                              </w:rPr>
                              <w:t>State Encoding:</w:t>
                            </w:r>
                            <w:r w:rsidRPr="00014C77">
                              <w:rPr>
                                <w:lang w:val="en-IN"/>
                              </w:rPr>
                              <w:t xml:space="preserve"> Optimize the state representation for efficient hardware usage.</w:t>
                            </w:r>
                          </w:p>
                          <w:p w14:paraId="4593705D" w14:textId="77777777" w:rsidR="00014C77" w:rsidRPr="00014C77" w:rsidRDefault="00014C77" w:rsidP="00014C77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lang w:val="en-IN"/>
                              </w:rPr>
                            </w:pPr>
                            <w:r w:rsidRPr="00014C77">
                              <w:rPr>
                                <w:b/>
                                <w:bCs/>
                                <w:lang w:val="en-IN"/>
                              </w:rPr>
                              <w:t>Modularity:</w:t>
                            </w:r>
                            <w:r w:rsidRPr="00014C77">
                              <w:rPr>
                                <w:lang w:val="en-IN"/>
                              </w:rPr>
                              <w:t xml:space="preserve"> Use parameters or constants to modify the sequence dynamically.</w:t>
                            </w:r>
                          </w:p>
                          <w:p w14:paraId="535C60CA" w14:textId="77777777" w:rsidR="00014C77" w:rsidRDefault="00014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91D6" id="Text Box 17" o:spid="_x0000_s1029" type="#_x0000_t202" style="position:absolute;margin-left:368.5pt;margin-top:11.15pt;width:188.5pt;height:170.7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" fillcolor="white [3201]" strokeweight=".5pt">
                <v:textbox>
                  <w:txbxContent>
                    <w:p w14:paraId="0E8E5955" w14:textId="77777777" w:rsidR="00014C77" w:rsidRPr="00014C77" w:rsidRDefault="00014C77" w:rsidP="00014C77">
                      <w:pPr>
                        <w:numPr>
                          <w:ilvl w:val="0"/>
                          <w:numId w:val="14"/>
                        </w:numPr>
                        <w:rPr>
                          <w:lang w:val="en-IN"/>
                        </w:rPr>
                      </w:pPr>
                      <w:r w:rsidRPr="00014C77">
                        <w:rPr>
                          <w:b/>
                          <w:bCs/>
                          <w:lang w:val="en-IN"/>
                        </w:rPr>
                        <w:t xml:space="preserve">Reset </w:t>
                      </w:r>
                      <w:proofErr w:type="spellStart"/>
                      <w:r w:rsidRPr="00014C77">
                        <w:rPr>
                          <w:b/>
                          <w:bCs/>
                          <w:lang w:val="en-IN"/>
                        </w:rPr>
                        <w:t>Behavior</w:t>
                      </w:r>
                      <w:proofErr w:type="spellEnd"/>
                      <w:r w:rsidRPr="00014C77">
                        <w:rPr>
                          <w:b/>
                          <w:bCs/>
                          <w:lang w:val="en-IN"/>
                        </w:rPr>
                        <w:t>:</w:t>
                      </w:r>
                      <w:r w:rsidRPr="00014C77">
                        <w:rPr>
                          <w:lang w:val="en-IN"/>
                        </w:rPr>
                        <w:t xml:space="preserve"> Ensure the generator starts with a known state.</w:t>
                      </w:r>
                    </w:p>
                    <w:p w14:paraId="0605B8FF" w14:textId="77777777" w:rsidR="00014C77" w:rsidRPr="00014C77" w:rsidRDefault="00014C77" w:rsidP="00014C77">
                      <w:pPr>
                        <w:numPr>
                          <w:ilvl w:val="0"/>
                          <w:numId w:val="14"/>
                        </w:numPr>
                        <w:rPr>
                          <w:lang w:val="en-IN"/>
                        </w:rPr>
                      </w:pPr>
                      <w:r w:rsidRPr="00014C77">
                        <w:rPr>
                          <w:b/>
                          <w:bCs/>
                          <w:lang w:val="en-IN"/>
                        </w:rPr>
                        <w:t>Timing and Clock:</w:t>
                      </w:r>
                      <w:r w:rsidRPr="00014C77">
                        <w:rPr>
                          <w:lang w:val="en-IN"/>
                        </w:rPr>
                        <w:t xml:space="preserve"> Ensure timing constraints are met, especially in high-frequency applications.</w:t>
                      </w:r>
                    </w:p>
                    <w:p w14:paraId="2496BB12" w14:textId="77777777" w:rsidR="00014C77" w:rsidRPr="00014C77" w:rsidRDefault="00014C77" w:rsidP="00014C77">
                      <w:pPr>
                        <w:numPr>
                          <w:ilvl w:val="0"/>
                          <w:numId w:val="14"/>
                        </w:numPr>
                        <w:rPr>
                          <w:lang w:val="en-IN"/>
                        </w:rPr>
                      </w:pPr>
                      <w:r w:rsidRPr="00014C77">
                        <w:rPr>
                          <w:b/>
                          <w:bCs/>
                          <w:lang w:val="en-IN"/>
                        </w:rPr>
                        <w:t>State Encoding:</w:t>
                      </w:r>
                      <w:r w:rsidRPr="00014C77">
                        <w:rPr>
                          <w:lang w:val="en-IN"/>
                        </w:rPr>
                        <w:t xml:space="preserve"> Optimize the state representation for efficient hardware usage.</w:t>
                      </w:r>
                    </w:p>
                    <w:p w14:paraId="4593705D" w14:textId="77777777" w:rsidR="00014C77" w:rsidRPr="00014C77" w:rsidRDefault="00014C77" w:rsidP="00014C77">
                      <w:pPr>
                        <w:numPr>
                          <w:ilvl w:val="0"/>
                          <w:numId w:val="14"/>
                        </w:numPr>
                        <w:rPr>
                          <w:lang w:val="en-IN"/>
                        </w:rPr>
                      </w:pPr>
                      <w:r w:rsidRPr="00014C77">
                        <w:rPr>
                          <w:b/>
                          <w:bCs/>
                          <w:lang w:val="en-IN"/>
                        </w:rPr>
                        <w:t>Modularity:</w:t>
                      </w:r>
                      <w:r w:rsidRPr="00014C77">
                        <w:rPr>
                          <w:lang w:val="en-IN"/>
                        </w:rPr>
                        <w:t xml:space="preserve"> Use parameters or constants to modify the sequence dynamically.</w:t>
                      </w:r>
                    </w:p>
                    <w:p w14:paraId="535C60CA" w14:textId="77777777" w:rsidR="00014C77" w:rsidRDefault="00014C77"/>
                  </w:txbxContent>
                </v:textbox>
              </v:shape>
            </w:pict>
          </mc:Fallback>
        </mc:AlternateContent>
      </w:r>
    </w:p>
    <w:p w14:paraId="082ADFE2" w14:textId="5BB3EA93" w:rsidR="00C16398" w:rsidRDefault="00014C77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9A0F5C" wp14:editId="51C2AD6D">
                <wp:simplePos x="0" y="0"/>
                <wp:positionH relativeFrom="margin">
                  <wp:posOffset>2265452</wp:posOffset>
                </wp:positionH>
                <wp:positionV relativeFrom="paragraph">
                  <wp:posOffset>7228</wp:posOffset>
                </wp:positionV>
                <wp:extent cx="2328024" cy="3092021"/>
                <wp:effectExtent l="0" t="0" r="15240" b="13335"/>
                <wp:wrapNone/>
                <wp:docPr id="183130937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024" cy="3092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79055" w14:textId="402FCB1D" w:rsidR="00014C77" w:rsidRPr="00014C77" w:rsidRDefault="00014C77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2"/>
                                <w:szCs w:val="24"/>
                              </w:rPr>
                              <w:t xml:space="preserve">          </w:t>
                            </w:r>
                            <w:r w:rsidRPr="00014C77">
                              <w:rPr>
                                <w:b/>
                                <w:bCs/>
                                <w:color w:val="002060"/>
                                <w:sz w:val="22"/>
                                <w:szCs w:val="24"/>
                              </w:rPr>
                              <w:t xml:space="preserve">Pseudo-Random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2"/>
                                <w:szCs w:val="24"/>
                              </w:rPr>
                              <w:t>seq</w:t>
                            </w:r>
                          </w:p>
                          <w:p w14:paraId="1ABEF450" w14:textId="12708E2D" w:rsidR="00014C77" w:rsidRDefault="00014C77">
                            <w:r w:rsidRPr="00014C77">
                              <w:t>Uses Linear Feedback Shift Registers (LFSRs) to produce pseudo-random sequences.</w:t>
                            </w:r>
                          </w:p>
                          <w:p w14:paraId="3CE4FDD6" w14:textId="77777777" w:rsidR="00014C77" w:rsidRDefault="00014C77" w:rsidP="00014C77">
                            <w:r>
                              <w:t xml:space="preserve">module </w:t>
                            </w:r>
                            <w:proofErr w:type="spellStart"/>
                            <w:r>
                              <w:t>lfsr_sequence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37EABDA7" w14:textId="77777777" w:rsidR="00014C77" w:rsidRDefault="00014C77" w:rsidP="00014C77">
                            <w:r>
                              <w:t xml:space="preserve">    input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37A9160" w14:textId="17997004" w:rsidR="00014C77" w:rsidRDefault="00014C77" w:rsidP="00014C77">
                            <w:r>
                              <w:t xml:space="preserve">    input </w:t>
                            </w:r>
                            <w:proofErr w:type="spellStart"/>
                            <w:r>
                              <w:t>rst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027E452" w14:textId="77777777" w:rsidR="00014C77" w:rsidRDefault="00014C77" w:rsidP="00014C77">
                            <w:r>
                              <w:t xml:space="preserve">    output reg [3:0] </w:t>
                            </w:r>
                            <w:proofErr w:type="spellStart"/>
                            <w:r>
                              <w:t>lfsr</w:t>
                            </w:r>
                            <w:proofErr w:type="spellEnd"/>
                          </w:p>
                          <w:p w14:paraId="256EEC77" w14:textId="77777777" w:rsidR="00014C77" w:rsidRDefault="00014C77" w:rsidP="00014C77">
                            <w:r>
                              <w:t>);</w:t>
                            </w:r>
                          </w:p>
                          <w:p w14:paraId="2B72606E" w14:textId="0ACB0EEB" w:rsidR="00014C77" w:rsidRDefault="00014C77" w:rsidP="00014C77">
                            <w:r>
                              <w:t xml:space="preserve">  always </w:t>
                            </w:r>
                            <w:proofErr w:type="gramStart"/>
                            <w:r>
                              <w:t>@(</w:t>
                            </w:r>
                            <w:proofErr w:type="gramEnd"/>
                            <w:r>
                              <w:t xml:space="preserve">posedge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or </w:t>
                            </w:r>
                            <w:proofErr w:type="spellStart"/>
                            <w:r>
                              <w:t>posedge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rst</w:t>
                            </w:r>
                            <w:proofErr w:type="spellEnd"/>
                            <w:r>
                              <w:t>) begin</w:t>
                            </w:r>
                          </w:p>
                          <w:p w14:paraId="5DEA3593" w14:textId="77777777" w:rsidR="00014C77" w:rsidRDefault="00014C77" w:rsidP="00014C77">
                            <w:r>
                              <w:t xml:space="preserve">        if (reset)</w:t>
                            </w:r>
                          </w:p>
                          <w:p w14:paraId="3C538231" w14:textId="77777777" w:rsidR="00014C77" w:rsidRDefault="00014C77" w:rsidP="00014C77">
                            <w:r>
                              <w:t xml:space="preserve">            </w:t>
                            </w:r>
                            <w:proofErr w:type="spellStart"/>
                            <w:r>
                              <w:t>lfsr</w:t>
                            </w:r>
                            <w:proofErr w:type="spellEnd"/>
                            <w:r>
                              <w:t xml:space="preserve"> &lt;= 4'b1001;</w:t>
                            </w:r>
                          </w:p>
                          <w:p w14:paraId="7D162B87" w14:textId="08443936" w:rsidR="00014C77" w:rsidRDefault="00014C77" w:rsidP="00014C77">
                            <w:r>
                              <w:t xml:space="preserve"> // Initialize LFSR with non-zero value</w:t>
                            </w:r>
                          </w:p>
                          <w:p w14:paraId="5690E628" w14:textId="77777777" w:rsidR="00014C77" w:rsidRDefault="00014C77" w:rsidP="00014C77">
                            <w:r>
                              <w:t xml:space="preserve">        else</w:t>
                            </w:r>
                          </w:p>
                          <w:p w14:paraId="3B0B7ADF" w14:textId="77777777" w:rsidR="00A268CD" w:rsidRDefault="00014C77" w:rsidP="00014C77">
                            <w:r>
                              <w:t xml:space="preserve">            </w:t>
                            </w:r>
                            <w:proofErr w:type="spellStart"/>
                            <w:r>
                              <w:t>lfsr</w:t>
                            </w:r>
                            <w:proofErr w:type="spellEnd"/>
                            <w:r>
                              <w:t xml:space="preserve"> &lt;= {</w:t>
                            </w:r>
                            <w:proofErr w:type="spellStart"/>
                            <w:proofErr w:type="gramStart"/>
                            <w:r>
                              <w:t>lfsr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2:0], </w:t>
                            </w:r>
                            <w:proofErr w:type="spellStart"/>
                            <w:r>
                              <w:t>lfsr</w:t>
                            </w:r>
                            <w:proofErr w:type="spellEnd"/>
                            <w:r>
                              <w:t xml:space="preserve">[3] ^ </w:t>
                            </w:r>
                            <w:proofErr w:type="spellStart"/>
                            <w:r>
                              <w:t>lfsr</w:t>
                            </w:r>
                            <w:proofErr w:type="spellEnd"/>
                            <w:r>
                              <w:t>[2]};</w:t>
                            </w:r>
                          </w:p>
                          <w:p w14:paraId="0FDA8026" w14:textId="548630D0" w:rsidR="00014C77" w:rsidRDefault="00014C77" w:rsidP="00014C77">
                            <w:r>
                              <w:t xml:space="preserve"> // Feedback for randomness</w:t>
                            </w:r>
                          </w:p>
                          <w:p w14:paraId="4C72EFB2" w14:textId="77777777" w:rsidR="00014C77" w:rsidRDefault="00014C77" w:rsidP="00014C77">
                            <w:r>
                              <w:t xml:space="preserve">    end</w:t>
                            </w:r>
                          </w:p>
                          <w:p w14:paraId="2E198B79" w14:textId="70625AD9" w:rsidR="00014C77" w:rsidRDefault="00014C77" w:rsidP="00014C77">
                            <w:proofErr w:type="spellStart"/>
                            <w: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0F5C" id="Text Box 15" o:spid="_x0000_s1030" type="#_x0000_t202" style="position:absolute;margin-left:178.4pt;margin-top:.55pt;width:183.3pt;height:243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" fillcolor="white [3201]" strokeweight=".5pt">
                <v:textbox>
                  <w:txbxContent>
                    <w:p w14:paraId="10479055" w14:textId="402FCB1D" w:rsidR="00014C77" w:rsidRPr="00014C77" w:rsidRDefault="00014C77">
                      <w:pPr>
                        <w:rPr>
                          <w:b/>
                          <w:bCs/>
                          <w:color w:val="002060"/>
                          <w:sz w:val="22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2"/>
                          <w:szCs w:val="24"/>
                        </w:rPr>
                        <w:t xml:space="preserve">          </w:t>
                      </w:r>
                      <w:r w:rsidRPr="00014C77">
                        <w:rPr>
                          <w:b/>
                          <w:bCs/>
                          <w:color w:val="002060"/>
                          <w:sz w:val="22"/>
                          <w:szCs w:val="24"/>
                        </w:rPr>
                        <w:t xml:space="preserve">Pseudo-Random </w:t>
                      </w:r>
                      <w:r>
                        <w:rPr>
                          <w:b/>
                          <w:bCs/>
                          <w:color w:val="002060"/>
                          <w:sz w:val="22"/>
                          <w:szCs w:val="24"/>
                        </w:rPr>
                        <w:t>seq</w:t>
                      </w:r>
                    </w:p>
                    <w:p w14:paraId="1ABEF450" w14:textId="12708E2D" w:rsidR="00014C77" w:rsidRDefault="00014C77">
                      <w:r w:rsidRPr="00014C77">
                        <w:t>Uses Linear Feedback Shift Registers (LFSRs) to produce pseudo-random sequences.</w:t>
                      </w:r>
                    </w:p>
                    <w:p w14:paraId="3CE4FDD6" w14:textId="77777777" w:rsidR="00014C77" w:rsidRDefault="00014C77" w:rsidP="00014C77">
                      <w:r>
                        <w:t xml:space="preserve">module </w:t>
                      </w:r>
                      <w:proofErr w:type="spellStart"/>
                      <w:r>
                        <w:t>lfsr_sequence</w:t>
                      </w:r>
                      <w:proofErr w:type="spellEnd"/>
                      <w:r>
                        <w:t xml:space="preserve"> (</w:t>
                      </w:r>
                    </w:p>
                    <w:p w14:paraId="37EABDA7" w14:textId="77777777" w:rsidR="00014C77" w:rsidRDefault="00014C77" w:rsidP="00014C77">
                      <w:r>
                        <w:t xml:space="preserve">    input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>,</w:t>
                      </w:r>
                    </w:p>
                    <w:p w14:paraId="437A9160" w14:textId="17997004" w:rsidR="00014C77" w:rsidRDefault="00014C77" w:rsidP="00014C77">
                      <w:r>
                        <w:t xml:space="preserve">    input </w:t>
                      </w:r>
                      <w:proofErr w:type="spellStart"/>
                      <w:r>
                        <w:t>rst</w:t>
                      </w:r>
                      <w:proofErr w:type="spellEnd"/>
                      <w:r>
                        <w:t>,</w:t>
                      </w:r>
                    </w:p>
                    <w:p w14:paraId="5027E452" w14:textId="77777777" w:rsidR="00014C77" w:rsidRDefault="00014C77" w:rsidP="00014C77">
                      <w:r>
                        <w:t xml:space="preserve">    output reg [3:0] </w:t>
                      </w:r>
                      <w:proofErr w:type="spellStart"/>
                      <w:r>
                        <w:t>lfsr</w:t>
                      </w:r>
                      <w:proofErr w:type="spellEnd"/>
                    </w:p>
                    <w:p w14:paraId="256EEC77" w14:textId="77777777" w:rsidR="00014C77" w:rsidRDefault="00014C77" w:rsidP="00014C77">
                      <w:r>
                        <w:t>);</w:t>
                      </w:r>
                    </w:p>
                    <w:p w14:paraId="2B72606E" w14:textId="0ACB0EEB" w:rsidR="00014C77" w:rsidRDefault="00014C77" w:rsidP="00014C77">
                      <w:r>
                        <w:t xml:space="preserve">  always </w:t>
                      </w:r>
                      <w:proofErr w:type="gramStart"/>
                      <w:r>
                        <w:t>@(</w:t>
                      </w:r>
                      <w:proofErr w:type="gramEnd"/>
                      <w:r>
                        <w:t xml:space="preserve">posedge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or </w:t>
                      </w:r>
                      <w:proofErr w:type="spellStart"/>
                      <w:r>
                        <w:t>posedge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rst</w:t>
                      </w:r>
                      <w:proofErr w:type="spellEnd"/>
                      <w:r>
                        <w:t>) begin</w:t>
                      </w:r>
                    </w:p>
                    <w:p w14:paraId="5DEA3593" w14:textId="77777777" w:rsidR="00014C77" w:rsidRDefault="00014C77" w:rsidP="00014C77">
                      <w:r>
                        <w:t xml:space="preserve">        if (reset)</w:t>
                      </w:r>
                    </w:p>
                    <w:p w14:paraId="3C538231" w14:textId="77777777" w:rsidR="00014C77" w:rsidRDefault="00014C77" w:rsidP="00014C77">
                      <w:r>
                        <w:t xml:space="preserve">            </w:t>
                      </w:r>
                      <w:proofErr w:type="spellStart"/>
                      <w:r>
                        <w:t>lfsr</w:t>
                      </w:r>
                      <w:proofErr w:type="spellEnd"/>
                      <w:r>
                        <w:t xml:space="preserve"> &lt;= 4'b1001;</w:t>
                      </w:r>
                    </w:p>
                    <w:p w14:paraId="7D162B87" w14:textId="08443936" w:rsidR="00014C77" w:rsidRDefault="00014C77" w:rsidP="00014C77">
                      <w:r>
                        <w:t xml:space="preserve"> // Initialize LFSR with non-zero value</w:t>
                      </w:r>
                    </w:p>
                    <w:p w14:paraId="5690E628" w14:textId="77777777" w:rsidR="00014C77" w:rsidRDefault="00014C77" w:rsidP="00014C77">
                      <w:r>
                        <w:t xml:space="preserve">        else</w:t>
                      </w:r>
                    </w:p>
                    <w:p w14:paraId="3B0B7ADF" w14:textId="77777777" w:rsidR="00A268CD" w:rsidRDefault="00014C77" w:rsidP="00014C77">
                      <w:r>
                        <w:t xml:space="preserve">            </w:t>
                      </w:r>
                      <w:proofErr w:type="spellStart"/>
                      <w:r>
                        <w:t>lfsr</w:t>
                      </w:r>
                      <w:proofErr w:type="spellEnd"/>
                      <w:r>
                        <w:t xml:space="preserve"> &lt;= {</w:t>
                      </w:r>
                      <w:proofErr w:type="spellStart"/>
                      <w:proofErr w:type="gramStart"/>
                      <w:r>
                        <w:t>lfsr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2:0], </w:t>
                      </w:r>
                      <w:proofErr w:type="spellStart"/>
                      <w:r>
                        <w:t>lfsr</w:t>
                      </w:r>
                      <w:proofErr w:type="spellEnd"/>
                      <w:r>
                        <w:t xml:space="preserve">[3] ^ </w:t>
                      </w:r>
                      <w:proofErr w:type="spellStart"/>
                      <w:r>
                        <w:t>lfsr</w:t>
                      </w:r>
                      <w:proofErr w:type="spellEnd"/>
                      <w:r>
                        <w:t>[2]};</w:t>
                      </w:r>
                    </w:p>
                    <w:p w14:paraId="0FDA8026" w14:textId="548630D0" w:rsidR="00014C77" w:rsidRDefault="00014C77" w:rsidP="00014C77">
                      <w:r>
                        <w:t xml:space="preserve"> // Feedback for randomness</w:t>
                      </w:r>
                    </w:p>
                    <w:p w14:paraId="4C72EFB2" w14:textId="77777777" w:rsidR="00014C77" w:rsidRDefault="00014C77" w:rsidP="00014C77">
                      <w:r>
                        <w:t xml:space="preserve">    end</w:t>
                      </w:r>
                    </w:p>
                    <w:p w14:paraId="2E198B79" w14:textId="70625AD9" w:rsidR="00014C77" w:rsidRDefault="00014C77" w:rsidP="00014C77">
                      <w:proofErr w:type="spellStart"/>
                      <w:r>
                        <w:t>endmodule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A05352" w14:textId="03046C1B" w:rsidR="00C16398" w:rsidRDefault="00C16398" w:rsidP="00C16398">
      <w:pPr>
        <w:rPr>
          <w:lang w:val="en-IN"/>
        </w:rPr>
      </w:pPr>
    </w:p>
    <w:p w14:paraId="2469B417" w14:textId="77777777" w:rsidR="00C16398" w:rsidRDefault="00C16398" w:rsidP="00C16398">
      <w:pPr>
        <w:rPr>
          <w:lang w:val="en-IN"/>
        </w:rPr>
      </w:pPr>
    </w:p>
    <w:p w14:paraId="446A2B08" w14:textId="77777777" w:rsidR="00C16398" w:rsidRDefault="00C16398" w:rsidP="00C16398">
      <w:pPr>
        <w:rPr>
          <w:lang w:val="en-IN"/>
        </w:rPr>
      </w:pPr>
    </w:p>
    <w:p w14:paraId="326318DB" w14:textId="77777777" w:rsidR="00C16398" w:rsidRDefault="00C16398" w:rsidP="00C16398">
      <w:pPr>
        <w:rPr>
          <w:lang w:val="en-IN"/>
        </w:rPr>
      </w:pPr>
    </w:p>
    <w:p w14:paraId="5E8A808A" w14:textId="77777777" w:rsidR="00C16398" w:rsidRDefault="00C16398" w:rsidP="00C16398">
      <w:pPr>
        <w:rPr>
          <w:lang w:val="en-IN"/>
        </w:rPr>
      </w:pPr>
    </w:p>
    <w:p w14:paraId="70B07330" w14:textId="77777777" w:rsidR="00C16398" w:rsidRDefault="00C16398" w:rsidP="00C16398">
      <w:pPr>
        <w:rPr>
          <w:lang w:val="en-IN"/>
        </w:rPr>
      </w:pPr>
    </w:p>
    <w:p w14:paraId="7C695D4D" w14:textId="77777777" w:rsidR="00C16398" w:rsidRDefault="00C16398" w:rsidP="00C16398">
      <w:pPr>
        <w:rPr>
          <w:lang w:val="en-IN"/>
        </w:rPr>
      </w:pPr>
    </w:p>
    <w:p w14:paraId="746C4531" w14:textId="77777777" w:rsidR="00C16398" w:rsidRDefault="00C16398" w:rsidP="00C16398">
      <w:pPr>
        <w:rPr>
          <w:lang w:val="en-IN"/>
        </w:rPr>
      </w:pPr>
    </w:p>
    <w:p w14:paraId="46214364" w14:textId="77777777" w:rsidR="00C16398" w:rsidRDefault="00C16398" w:rsidP="00C16398">
      <w:pPr>
        <w:rPr>
          <w:lang w:val="en-IN"/>
        </w:rPr>
      </w:pPr>
    </w:p>
    <w:p w14:paraId="315A9E5D" w14:textId="77777777" w:rsidR="00C16398" w:rsidRDefault="00C16398" w:rsidP="00C16398">
      <w:pPr>
        <w:rPr>
          <w:lang w:val="en-IN"/>
        </w:rPr>
      </w:pPr>
    </w:p>
    <w:p w14:paraId="74D2B231" w14:textId="77777777" w:rsidR="00C16398" w:rsidRDefault="00C16398" w:rsidP="00C16398">
      <w:pPr>
        <w:rPr>
          <w:lang w:val="en-IN"/>
        </w:rPr>
      </w:pPr>
    </w:p>
    <w:p w14:paraId="0BEE2B63" w14:textId="77777777" w:rsidR="00C16398" w:rsidRDefault="00C16398" w:rsidP="00C16398">
      <w:pPr>
        <w:rPr>
          <w:lang w:val="en-IN"/>
        </w:rPr>
      </w:pPr>
    </w:p>
    <w:p w14:paraId="568EC20E" w14:textId="77777777" w:rsidR="00C16398" w:rsidRDefault="00C16398" w:rsidP="00C16398">
      <w:pPr>
        <w:rPr>
          <w:lang w:val="en-IN"/>
        </w:rPr>
      </w:pPr>
    </w:p>
    <w:p w14:paraId="4019FA6F" w14:textId="77777777" w:rsidR="00C16398" w:rsidRDefault="00C16398" w:rsidP="00C16398">
      <w:pPr>
        <w:rPr>
          <w:lang w:val="en-IN"/>
        </w:rPr>
      </w:pPr>
    </w:p>
    <w:p w14:paraId="5E3986A4" w14:textId="77777777" w:rsidR="00C16398" w:rsidRDefault="00C16398" w:rsidP="00C16398">
      <w:pPr>
        <w:rPr>
          <w:lang w:val="en-IN"/>
        </w:rPr>
      </w:pPr>
    </w:p>
    <w:p w14:paraId="777C55AE" w14:textId="77777777" w:rsidR="00C16398" w:rsidRDefault="00C16398" w:rsidP="00C16398">
      <w:pPr>
        <w:rPr>
          <w:lang w:val="en-IN"/>
        </w:rPr>
      </w:pPr>
    </w:p>
    <w:p w14:paraId="4AFEFE26" w14:textId="77777777" w:rsidR="00C16398" w:rsidRDefault="00C16398" w:rsidP="00C16398">
      <w:pPr>
        <w:rPr>
          <w:lang w:val="en-IN"/>
        </w:rPr>
      </w:pPr>
    </w:p>
    <w:p w14:paraId="58536C32" w14:textId="77777777" w:rsidR="00C16398" w:rsidRDefault="00C16398" w:rsidP="00C16398">
      <w:pPr>
        <w:rPr>
          <w:lang w:val="en-IN"/>
        </w:rPr>
      </w:pPr>
    </w:p>
    <w:p w14:paraId="25439196" w14:textId="77777777" w:rsidR="00065099" w:rsidRDefault="00065099" w:rsidP="00C16398">
      <w:pPr>
        <w:rPr>
          <w:lang w:val="en-IN"/>
        </w:rPr>
      </w:pPr>
    </w:p>
    <w:p w14:paraId="71491BAB" w14:textId="2665A4ED" w:rsidR="00014C77" w:rsidRPr="00C34F2E" w:rsidRDefault="00FE4A2C" w:rsidP="00287532">
      <w:pPr>
        <w:jc w:val="center"/>
        <w:rPr>
          <w:sz w:val="22"/>
          <w:szCs w:val="24"/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9A1822" wp14:editId="08CB6975">
                <wp:simplePos x="0" y="0"/>
                <wp:positionH relativeFrom="column">
                  <wp:posOffset>-287383</wp:posOffset>
                </wp:positionH>
                <wp:positionV relativeFrom="paragraph">
                  <wp:posOffset>-324757</wp:posOffset>
                </wp:positionV>
                <wp:extent cx="7442200" cy="9953534"/>
                <wp:effectExtent l="0" t="0" r="25400" b="10160"/>
                <wp:wrapNone/>
                <wp:docPr id="74780382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0" cy="99535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872C6" w14:textId="77777777" w:rsidR="00FE4A2C" w:rsidRDefault="00FE4A2C">
                            <w:pPr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</w:p>
                          <w:p w14:paraId="00E1E5CA" w14:textId="77777777" w:rsidR="00FE4A2C" w:rsidRDefault="00FE4A2C">
                            <w:pPr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</w:p>
                          <w:p w14:paraId="2C471743" w14:textId="77777777" w:rsidR="00FE4A2C" w:rsidRDefault="00FE4A2C">
                            <w:pPr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</w:p>
                          <w:p w14:paraId="78259C25" w14:textId="753924D6" w:rsidR="009F0982" w:rsidRDefault="00D314A4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9F0982"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  <w:t>Synchronous Counter</w:t>
                            </w:r>
                            <w:r w:rsidR="00C34F2E" w:rsidRPr="009F0982"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  <w:t xml:space="preserve">: </w:t>
                            </w:r>
                            <w:r w:rsidR="00EC6ED3" w:rsidRPr="009F0982">
                              <w:rPr>
                                <w:sz w:val="24"/>
                                <w:szCs w:val="28"/>
                              </w:rPr>
                              <w:t xml:space="preserve">synchronous counter has one global clock which drives each flip flop so output </w:t>
                            </w:r>
                          </w:p>
                          <w:p w14:paraId="5C30E54F" w14:textId="2892561A" w:rsidR="00D314A4" w:rsidRPr="003B1893" w:rsidRDefault="00EC6ED3">
                            <w:pPr>
                              <w:rPr>
                                <w:sz w:val="36"/>
                                <w:szCs w:val="40"/>
                                <w:vertAlign w:val="subscript"/>
                              </w:rPr>
                            </w:pPr>
                            <w:r w:rsidRPr="009F0982">
                              <w:rPr>
                                <w:sz w:val="24"/>
                                <w:szCs w:val="28"/>
                              </w:rPr>
                              <w:t>changes in parallel. </w:t>
                            </w:r>
                            <w:r w:rsidR="003B1893"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3B1893" w:rsidRPr="003B1893">
                              <w:rPr>
                                <w:sz w:val="36"/>
                                <w:szCs w:val="40"/>
                              </w:rPr>
                              <w:t>T</w:t>
                            </w:r>
                            <w:r w:rsidR="003B1893" w:rsidRPr="003B1893">
                              <w:rPr>
                                <w:sz w:val="36"/>
                                <w:szCs w:val="40"/>
                                <w:vertAlign w:val="subscript"/>
                              </w:rPr>
                              <w:t>delay</w:t>
                            </w:r>
                            <w:proofErr w:type="spellEnd"/>
                            <w:r w:rsidR="003B1893" w:rsidRPr="003B1893">
                              <w:rPr>
                                <w:sz w:val="36"/>
                                <w:szCs w:val="40"/>
                              </w:rPr>
                              <w:t xml:space="preserve">= </w:t>
                            </w:r>
                            <w:proofErr w:type="spellStart"/>
                            <w:r w:rsidR="003B1893" w:rsidRPr="003B1893">
                              <w:rPr>
                                <w:sz w:val="36"/>
                                <w:szCs w:val="40"/>
                              </w:rPr>
                              <w:t>t</w:t>
                            </w:r>
                            <w:r w:rsidR="003B1893" w:rsidRPr="003B1893">
                              <w:rPr>
                                <w:sz w:val="36"/>
                                <w:szCs w:val="40"/>
                                <w:vertAlign w:val="subscript"/>
                              </w:rPr>
                              <w:t>pd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A1822" id="Text Box 18" o:spid="_x0000_s1031" type="#_x0000_t202" style="position:absolute;left:0;text-align:left;margin-left:-22.65pt;margin-top:-25.55pt;width:586pt;height:783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" filled="f" strokecolor="black [3200]">
                <v:stroke joinstyle="round"/>
                <v:textbox>
                  <w:txbxContent>
                    <w:p w14:paraId="302872C6" w14:textId="77777777" w:rsidR="00FE4A2C" w:rsidRDefault="00FE4A2C">
                      <w:pPr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</w:p>
                    <w:p w14:paraId="00E1E5CA" w14:textId="77777777" w:rsidR="00FE4A2C" w:rsidRDefault="00FE4A2C">
                      <w:pPr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</w:p>
                    <w:p w14:paraId="2C471743" w14:textId="77777777" w:rsidR="00FE4A2C" w:rsidRDefault="00FE4A2C">
                      <w:pPr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</w:p>
                    <w:p w14:paraId="78259C25" w14:textId="753924D6" w:rsidR="009F0982" w:rsidRDefault="00D314A4">
                      <w:pPr>
                        <w:rPr>
                          <w:sz w:val="24"/>
                          <w:szCs w:val="28"/>
                        </w:rPr>
                      </w:pPr>
                      <w:r w:rsidRPr="009F0982">
                        <w:rPr>
                          <w:color w:val="4472C4" w:themeColor="accent1"/>
                          <w:sz w:val="28"/>
                          <w:szCs w:val="32"/>
                        </w:rPr>
                        <w:t>Synchronous Counter</w:t>
                      </w:r>
                      <w:r w:rsidR="00C34F2E" w:rsidRPr="009F0982">
                        <w:rPr>
                          <w:color w:val="4472C4" w:themeColor="accent1"/>
                          <w:sz w:val="28"/>
                          <w:szCs w:val="32"/>
                        </w:rPr>
                        <w:t xml:space="preserve">: </w:t>
                      </w:r>
                      <w:r w:rsidR="00EC6ED3" w:rsidRPr="009F0982">
                        <w:rPr>
                          <w:sz w:val="24"/>
                          <w:szCs w:val="28"/>
                        </w:rPr>
                        <w:t xml:space="preserve">synchronous counter has one global clock which drives each flip flop so output </w:t>
                      </w:r>
                    </w:p>
                    <w:p w14:paraId="5C30E54F" w14:textId="2892561A" w:rsidR="00D314A4" w:rsidRPr="003B1893" w:rsidRDefault="00EC6ED3">
                      <w:pPr>
                        <w:rPr>
                          <w:sz w:val="36"/>
                          <w:szCs w:val="40"/>
                          <w:vertAlign w:val="subscript"/>
                        </w:rPr>
                      </w:pPr>
                      <w:r w:rsidRPr="009F0982">
                        <w:rPr>
                          <w:sz w:val="24"/>
                          <w:szCs w:val="28"/>
                        </w:rPr>
                        <w:t>changes in parallel. </w:t>
                      </w:r>
                      <w:r w:rsidR="003B1893">
                        <w:rPr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="003B1893" w:rsidRPr="003B1893">
                        <w:rPr>
                          <w:sz w:val="36"/>
                          <w:szCs w:val="40"/>
                        </w:rPr>
                        <w:t>T</w:t>
                      </w:r>
                      <w:r w:rsidR="003B1893" w:rsidRPr="003B1893">
                        <w:rPr>
                          <w:sz w:val="36"/>
                          <w:szCs w:val="40"/>
                          <w:vertAlign w:val="subscript"/>
                        </w:rPr>
                        <w:t>delay</w:t>
                      </w:r>
                      <w:proofErr w:type="spellEnd"/>
                      <w:r w:rsidR="003B1893" w:rsidRPr="003B1893">
                        <w:rPr>
                          <w:sz w:val="36"/>
                          <w:szCs w:val="40"/>
                        </w:rPr>
                        <w:t xml:space="preserve">= </w:t>
                      </w:r>
                      <w:proofErr w:type="spellStart"/>
                      <w:r w:rsidR="003B1893" w:rsidRPr="003B1893">
                        <w:rPr>
                          <w:sz w:val="36"/>
                          <w:szCs w:val="40"/>
                        </w:rPr>
                        <w:t>t</w:t>
                      </w:r>
                      <w:r w:rsidR="003B1893" w:rsidRPr="003B1893">
                        <w:rPr>
                          <w:sz w:val="36"/>
                          <w:szCs w:val="40"/>
                          <w:vertAlign w:val="subscript"/>
                        </w:rPr>
                        <w:t>pd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4C77" w:rsidRPr="00287532">
        <w:rPr>
          <w:rFonts w:ascii="Arial Black" w:hAnsi="Arial Black"/>
          <w:b/>
          <w:bCs/>
          <w:color w:val="002060"/>
          <w:sz w:val="28"/>
          <w:szCs w:val="32"/>
          <w:lang w:val="en-IN"/>
        </w:rPr>
        <w:t>COUNTER</w:t>
      </w:r>
    </w:p>
    <w:p w14:paraId="445A9A88" w14:textId="6A53A81F" w:rsidR="00014C77" w:rsidRDefault="00014C77" w:rsidP="00C16398">
      <w:pPr>
        <w:rPr>
          <w:lang w:val="en-IN"/>
        </w:rPr>
      </w:pPr>
    </w:p>
    <w:p w14:paraId="5B85C720" w14:textId="77777777" w:rsidR="00014C77" w:rsidRDefault="00014C77" w:rsidP="00C16398">
      <w:pPr>
        <w:rPr>
          <w:lang w:val="en-IN"/>
        </w:rPr>
      </w:pPr>
    </w:p>
    <w:p w14:paraId="2810D5DF" w14:textId="270D3F02" w:rsidR="00014C77" w:rsidRDefault="00014C77" w:rsidP="00C16398">
      <w:pPr>
        <w:rPr>
          <w:lang w:val="en-IN"/>
        </w:rPr>
      </w:pPr>
    </w:p>
    <w:p w14:paraId="218A678C" w14:textId="663596CC" w:rsidR="00014C77" w:rsidRDefault="00014C77" w:rsidP="00C16398">
      <w:pPr>
        <w:rPr>
          <w:lang w:val="en-IN"/>
        </w:rPr>
      </w:pPr>
    </w:p>
    <w:p w14:paraId="580A0E6C" w14:textId="2BF4A5DD" w:rsidR="00014C77" w:rsidRDefault="00FE4A2C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D297C1" wp14:editId="264E12A6">
                <wp:simplePos x="0" y="0"/>
                <wp:positionH relativeFrom="column">
                  <wp:posOffset>3479369</wp:posOffset>
                </wp:positionH>
                <wp:positionV relativeFrom="paragraph">
                  <wp:posOffset>89718</wp:posOffset>
                </wp:positionV>
                <wp:extent cx="3627368" cy="5540644"/>
                <wp:effectExtent l="0" t="0" r="11430" b="22225"/>
                <wp:wrapNone/>
                <wp:docPr id="183208243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368" cy="554064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9B10B" w14:textId="77722DD7" w:rsidR="00EC6ED3" w:rsidRPr="003B1893" w:rsidRDefault="00EC6ED3" w:rsidP="003B1893">
                            <w:pPr>
                              <w:jc w:val="center"/>
                              <w:rPr>
                                <w:color w:val="002060"/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3B1893">
                              <w:rPr>
                                <w:color w:val="002060"/>
                                <w:sz w:val="24"/>
                                <w:szCs w:val="28"/>
                                <w:lang w:val="en-IN"/>
                              </w:rPr>
                              <w:t>Johson counter</w:t>
                            </w:r>
                          </w:p>
                          <w:p w14:paraId="51960DEE" w14:textId="683153EB" w:rsidR="00EC6ED3" w:rsidRPr="003B1893" w:rsidRDefault="00EC6ED3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Also called twisted ring counter/switched tail / Mobile walking</w:t>
                            </w:r>
                          </w:p>
                          <w:p w14:paraId="48C98AF9" w14:textId="189C17FF" w:rsidR="00E70A18" w:rsidRDefault="00E70A18">
                            <w:pPr>
                              <w:rPr>
                                <w:lang w:val="en-IN"/>
                              </w:rPr>
                            </w:pP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Form by connecting complement of output of last stage back to input of shift register</w:t>
                            </w:r>
                            <w:r>
                              <w:rPr>
                                <w:lang w:val="en-IN"/>
                              </w:rPr>
                              <w:t>.</w:t>
                            </w:r>
                          </w:p>
                          <w:p w14:paraId="0ED355F3" w14:textId="1CC85E21" w:rsidR="00EC6ED3" w:rsidRDefault="0006509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84FDB6" wp14:editId="3D846FF8">
                                  <wp:extent cx="2030804" cy="951346"/>
                                  <wp:effectExtent l="0" t="0" r="7620" b="1270"/>
                                  <wp:docPr id="94328974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328974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5420" cy="10144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BDF1EF" w14:textId="4F97EEE1" w:rsidR="00B178B6" w:rsidRDefault="00B178B6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n-IN"/>
                              </w:rPr>
                              <w:t>CLOCK FREQUENCY - F/2N</w:t>
                            </w:r>
                          </w:p>
                          <w:p w14:paraId="019CB9BD" w14:textId="71C77428" w:rsidR="00065099" w:rsidRPr="003B1893" w:rsidRDefault="00065099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Drawback:</w:t>
                            </w:r>
                          </w:p>
                          <w:p w14:paraId="6A13A29B" w14:textId="349CDD06" w:rsidR="00065099" w:rsidRPr="003B1893" w:rsidRDefault="00065099" w:rsidP="00C57F4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High number of unused states.</w:t>
                            </w:r>
                          </w:p>
                          <w:p w14:paraId="49B25BD7" w14:textId="060F91CA" w:rsidR="00065099" w:rsidRDefault="00065099" w:rsidP="00C57F4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Enter to lock up state.</w:t>
                            </w:r>
                          </w:p>
                          <w:p w14:paraId="0CF39B9B" w14:textId="77777777" w:rsidR="003B1893" w:rsidRPr="003B1893" w:rsidRDefault="003B1893" w:rsidP="003B1893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module </w:t>
                            </w:r>
                            <w:proofErr w:type="spellStart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johnson_</w:t>
                            </w:r>
                            <w:proofErr w:type="gramStart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counter</w:t>
                            </w:r>
                            <w:proofErr w:type="spellEnd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(</w:t>
                            </w:r>
                            <w:proofErr w:type="gramEnd"/>
                          </w:p>
                          <w:p w14:paraId="78A532E4" w14:textId="77777777" w:rsidR="003B1893" w:rsidRPr="003B1893" w:rsidRDefault="003B1893" w:rsidP="003B1893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   input wire </w:t>
                            </w:r>
                            <w:proofErr w:type="spellStart"/>
                            <w:proofErr w:type="gramStart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clk</w:t>
                            </w:r>
                            <w:proofErr w:type="spellEnd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,   </w:t>
                            </w:r>
                            <w:proofErr w:type="gramEnd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    // Clock input</w:t>
                            </w:r>
                          </w:p>
                          <w:p w14:paraId="749E4DC2" w14:textId="77777777" w:rsidR="003B1893" w:rsidRPr="003B1893" w:rsidRDefault="003B1893" w:rsidP="003B1893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   input wire </w:t>
                            </w:r>
                            <w:proofErr w:type="gramStart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reset,   </w:t>
                            </w:r>
                            <w:proofErr w:type="gramEnd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  // Active high reset</w:t>
                            </w:r>
                          </w:p>
                          <w:p w14:paraId="781A1245" w14:textId="77777777" w:rsidR="003B1893" w:rsidRPr="003B1893" w:rsidRDefault="003B1893" w:rsidP="003B1893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   output reg [3:0] q     // 4-bit Johnson counter output</w:t>
                            </w:r>
                          </w:p>
                          <w:p w14:paraId="1B3BD894" w14:textId="77777777" w:rsidR="003B1893" w:rsidRPr="003B1893" w:rsidRDefault="003B1893" w:rsidP="003B1893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);</w:t>
                            </w:r>
                          </w:p>
                          <w:p w14:paraId="5396A6E7" w14:textId="77777777" w:rsidR="003B1893" w:rsidRDefault="003B1893" w:rsidP="003B1893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   always </w:t>
                            </w:r>
                            <w:proofErr w:type="gramStart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@(</w:t>
                            </w:r>
                            <w:proofErr w:type="gramEnd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posedge </w:t>
                            </w:r>
                            <w:proofErr w:type="spellStart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clk</w:t>
                            </w:r>
                            <w:proofErr w:type="spellEnd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or </w:t>
                            </w:r>
                            <w:proofErr w:type="spellStart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posedge</w:t>
                            </w:r>
                            <w:proofErr w:type="spellEnd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reset) </w:t>
                            </w:r>
                          </w:p>
                          <w:p w14:paraId="61F074D0" w14:textId="4222F0CF" w:rsidR="003B1893" w:rsidRPr="003B1893" w:rsidRDefault="003B1893" w:rsidP="003B1893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    </w:t>
                            </w: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begin</w:t>
                            </w:r>
                          </w:p>
                          <w:p w14:paraId="456927CC" w14:textId="77777777" w:rsidR="003B1893" w:rsidRDefault="003B1893" w:rsidP="003B1893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       if (reset)</w:t>
                            </w:r>
                          </w:p>
                          <w:p w14:paraId="60BE419A" w14:textId="17B044B2" w:rsidR="003B1893" w:rsidRPr="003B1893" w:rsidRDefault="003B1893" w:rsidP="003B1893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      </w:t>
                            </w: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begin</w:t>
                            </w:r>
                          </w:p>
                          <w:p w14:paraId="7DE79C50" w14:textId="77777777" w:rsidR="003B1893" w:rsidRPr="003B1893" w:rsidRDefault="003B1893" w:rsidP="003B1893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           q &lt;= 4'b</w:t>
                            </w:r>
                            <w:proofErr w:type="gramStart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0000;  /</w:t>
                            </w:r>
                            <w:proofErr w:type="gramEnd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/ Initialize the counter</w:t>
                            </w:r>
                          </w:p>
                          <w:p w14:paraId="475C24B5" w14:textId="77777777" w:rsidR="003B1893" w:rsidRDefault="003B1893" w:rsidP="003B1893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       end</w:t>
                            </w:r>
                          </w:p>
                          <w:p w14:paraId="5309A0B0" w14:textId="77777777" w:rsidR="003B1893" w:rsidRDefault="003B1893" w:rsidP="003B1893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else</w:t>
                            </w:r>
                          </w:p>
                          <w:p w14:paraId="3964B46E" w14:textId="2C3FF421" w:rsidR="003B1893" w:rsidRPr="003B1893" w:rsidRDefault="003B1893" w:rsidP="003B1893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      </w:t>
                            </w: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begin</w:t>
                            </w:r>
                          </w:p>
                          <w:p w14:paraId="676AB41A" w14:textId="77777777" w:rsidR="003B1893" w:rsidRPr="003B1893" w:rsidRDefault="003B1893" w:rsidP="003B1893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           q &lt;= {</w:t>
                            </w:r>
                            <w:proofErr w:type="gramStart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q[</w:t>
                            </w:r>
                            <w:proofErr w:type="gramEnd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2:0], ~q[3]};  // Shift left and invert the MSB</w:t>
                            </w:r>
                          </w:p>
                          <w:p w14:paraId="038C48FA" w14:textId="77777777" w:rsidR="003B1893" w:rsidRPr="003B1893" w:rsidRDefault="003B1893" w:rsidP="003B1893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       end</w:t>
                            </w:r>
                          </w:p>
                          <w:p w14:paraId="37D85824" w14:textId="77777777" w:rsidR="003B1893" w:rsidRPr="003B1893" w:rsidRDefault="003B1893" w:rsidP="003B1893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   end</w:t>
                            </w:r>
                          </w:p>
                          <w:p w14:paraId="036B5F83" w14:textId="01BA3533" w:rsidR="003B1893" w:rsidRPr="003B1893" w:rsidRDefault="003B1893" w:rsidP="003B1893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3B1893">
                              <w:rPr>
                                <w:sz w:val="22"/>
                                <w:szCs w:val="24"/>
                                <w:lang w:val="en-IN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97C1" id="_x0000_s1032" type="#_x0000_t202" style="position:absolute;margin-left:273.95pt;margin-top:7.05pt;width:285.6pt;height:43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" filled="f" strokecolor="black [3200]">
                <v:stroke joinstyle="round"/>
                <v:textbox>
                  <w:txbxContent>
                    <w:p w14:paraId="6859B10B" w14:textId="77722DD7" w:rsidR="00EC6ED3" w:rsidRPr="003B1893" w:rsidRDefault="00EC6ED3" w:rsidP="003B1893">
                      <w:pPr>
                        <w:jc w:val="center"/>
                        <w:rPr>
                          <w:color w:val="002060"/>
                          <w:sz w:val="24"/>
                          <w:szCs w:val="28"/>
                          <w:lang w:val="en-IN"/>
                        </w:rPr>
                      </w:pPr>
                      <w:r w:rsidRPr="003B1893">
                        <w:rPr>
                          <w:color w:val="002060"/>
                          <w:sz w:val="24"/>
                          <w:szCs w:val="28"/>
                          <w:lang w:val="en-IN"/>
                        </w:rPr>
                        <w:t>Johson counter</w:t>
                      </w:r>
                    </w:p>
                    <w:p w14:paraId="51960DEE" w14:textId="683153EB" w:rsidR="00EC6ED3" w:rsidRPr="003B1893" w:rsidRDefault="00EC6ED3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Also called twisted ring counter/switched tail / Mobile walking</w:t>
                      </w:r>
                    </w:p>
                    <w:p w14:paraId="48C98AF9" w14:textId="189C17FF" w:rsidR="00E70A18" w:rsidRDefault="00E70A18">
                      <w:pPr>
                        <w:rPr>
                          <w:lang w:val="en-IN"/>
                        </w:rPr>
                      </w:pP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Form by connecting complement of output of last stage back to input of shift register</w:t>
                      </w:r>
                      <w:r>
                        <w:rPr>
                          <w:lang w:val="en-IN"/>
                        </w:rPr>
                        <w:t>.</w:t>
                      </w:r>
                    </w:p>
                    <w:p w14:paraId="0ED355F3" w14:textId="1CC85E21" w:rsidR="00EC6ED3" w:rsidRDefault="00065099">
                      <w:pPr>
                        <w:rPr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84FDB6" wp14:editId="3D846FF8">
                            <wp:extent cx="2030804" cy="951346"/>
                            <wp:effectExtent l="0" t="0" r="7620" b="1270"/>
                            <wp:docPr id="94328974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328974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5420" cy="10144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BDF1EF" w14:textId="4F97EEE1" w:rsidR="00B178B6" w:rsidRDefault="00B178B6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>
                        <w:rPr>
                          <w:sz w:val="22"/>
                          <w:szCs w:val="24"/>
                          <w:lang w:val="en-IN"/>
                        </w:rPr>
                        <w:t>CLOCK FREQUENCY - F/2N</w:t>
                      </w:r>
                    </w:p>
                    <w:p w14:paraId="019CB9BD" w14:textId="71C77428" w:rsidR="00065099" w:rsidRPr="003B1893" w:rsidRDefault="00065099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Drawback:</w:t>
                      </w:r>
                    </w:p>
                    <w:p w14:paraId="6A13A29B" w14:textId="349CDD06" w:rsidR="00065099" w:rsidRPr="003B1893" w:rsidRDefault="00065099" w:rsidP="00C57F4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High number of unused states.</w:t>
                      </w:r>
                    </w:p>
                    <w:p w14:paraId="49B25BD7" w14:textId="060F91CA" w:rsidR="00065099" w:rsidRDefault="00065099" w:rsidP="00C57F4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Enter to lock up state.</w:t>
                      </w:r>
                    </w:p>
                    <w:p w14:paraId="0CF39B9B" w14:textId="77777777" w:rsidR="003B1893" w:rsidRPr="003B1893" w:rsidRDefault="003B1893" w:rsidP="003B1893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module </w:t>
                      </w:r>
                      <w:proofErr w:type="spellStart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johnson_</w:t>
                      </w:r>
                      <w:proofErr w:type="gramStart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counter</w:t>
                      </w:r>
                      <w:proofErr w:type="spellEnd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(</w:t>
                      </w:r>
                      <w:proofErr w:type="gramEnd"/>
                    </w:p>
                    <w:p w14:paraId="78A532E4" w14:textId="77777777" w:rsidR="003B1893" w:rsidRPr="003B1893" w:rsidRDefault="003B1893" w:rsidP="003B1893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    input wire </w:t>
                      </w:r>
                      <w:proofErr w:type="spellStart"/>
                      <w:proofErr w:type="gramStart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clk</w:t>
                      </w:r>
                      <w:proofErr w:type="spellEnd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,   </w:t>
                      </w:r>
                      <w:proofErr w:type="gramEnd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     // Clock input</w:t>
                      </w:r>
                    </w:p>
                    <w:p w14:paraId="749E4DC2" w14:textId="77777777" w:rsidR="003B1893" w:rsidRPr="003B1893" w:rsidRDefault="003B1893" w:rsidP="003B1893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    input wire </w:t>
                      </w:r>
                      <w:proofErr w:type="gramStart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reset,   </w:t>
                      </w:r>
                      <w:proofErr w:type="gramEnd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   // Active high reset</w:t>
                      </w:r>
                    </w:p>
                    <w:p w14:paraId="781A1245" w14:textId="77777777" w:rsidR="003B1893" w:rsidRPr="003B1893" w:rsidRDefault="003B1893" w:rsidP="003B1893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    output reg [3:0] q     // 4-bit Johnson counter output</w:t>
                      </w:r>
                    </w:p>
                    <w:p w14:paraId="1B3BD894" w14:textId="77777777" w:rsidR="003B1893" w:rsidRPr="003B1893" w:rsidRDefault="003B1893" w:rsidP="003B1893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);</w:t>
                      </w:r>
                    </w:p>
                    <w:p w14:paraId="5396A6E7" w14:textId="77777777" w:rsidR="003B1893" w:rsidRDefault="003B1893" w:rsidP="003B1893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    always </w:t>
                      </w:r>
                      <w:proofErr w:type="gramStart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@(</w:t>
                      </w:r>
                      <w:proofErr w:type="gramEnd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posedge </w:t>
                      </w:r>
                      <w:proofErr w:type="spellStart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clk</w:t>
                      </w:r>
                      <w:proofErr w:type="spellEnd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 or </w:t>
                      </w:r>
                      <w:proofErr w:type="spellStart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posedge</w:t>
                      </w:r>
                      <w:proofErr w:type="spellEnd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 reset) </w:t>
                      </w:r>
                    </w:p>
                    <w:p w14:paraId="61F074D0" w14:textId="4222F0CF" w:rsidR="003B1893" w:rsidRPr="003B1893" w:rsidRDefault="003B1893" w:rsidP="003B1893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>
                        <w:rPr>
                          <w:sz w:val="22"/>
                          <w:szCs w:val="24"/>
                          <w:lang w:val="en-IN"/>
                        </w:rPr>
                        <w:t xml:space="preserve">     </w:t>
                      </w: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begin</w:t>
                      </w:r>
                    </w:p>
                    <w:p w14:paraId="456927CC" w14:textId="77777777" w:rsidR="003B1893" w:rsidRDefault="003B1893" w:rsidP="003B1893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        if (reset)</w:t>
                      </w:r>
                    </w:p>
                    <w:p w14:paraId="60BE419A" w14:textId="17B044B2" w:rsidR="003B1893" w:rsidRPr="003B1893" w:rsidRDefault="003B1893" w:rsidP="003B1893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>
                        <w:rPr>
                          <w:sz w:val="22"/>
                          <w:szCs w:val="24"/>
                          <w:lang w:val="en-IN"/>
                        </w:rPr>
                        <w:t xml:space="preserve">       </w:t>
                      </w: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 begin</w:t>
                      </w:r>
                    </w:p>
                    <w:p w14:paraId="7DE79C50" w14:textId="77777777" w:rsidR="003B1893" w:rsidRPr="003B1893" w:rsidRDefault="003B1893" w:rsidP="003B1893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            q &lt;= 4'b</w:t>
                      </w:r>
                      <w:proofErr w:type="gramStart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0000;  /</w:t>
                      </w:r>
                      <w:proofErr w:type="gramEnd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/ Initialize the counter</w:t>
                      </w:r>
                    </w:p>
                    <w:p w14:paraId="475C24B5" w14:textId="77777777" w:rsidR="003B1893" w:rsidRDefault="003B1893" w:rsidP="003B1893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        end</w:t>
                      </w:r>
                    </w:p>
                    <w:p w14:paraId="5309A0B0" w14:textId="77777777" w:rsidR="003B1893" w:rsidRDefault="003B1893" w:rsidP="003B1893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 else</w:t>
                      </w:r>
                    </w:p>
                    <w:p w14:paraId="3964B46E" w14:textId="2C3FF421" w:rsidR="003B1893" w:rsidRPr="003B1893" w:rsidRDefault="003B1893" w:rsidP="003B1893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>
                        <w:rPr>
                          <w:sz w:val="22"/>
                          <w:szCs w:val="24"/>
                          <w:lang w:val="en-IN"/>
                        </w:rPr>
                        <w:t xml:space="preserve">       </w:t>
                      </w: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 begin</w:t>
                      </w:r>
                    </w:p>
                    <w:p w14:paraId="676AB41A" w14:textId="77777777" w:rsidR="003B1893" w:rsidRPr="003B1893" w:rsidRDefault="003B1893" w:rsidP="003B1893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            q &lt;= {</w:t>
                      </w:r>
                      <w:proofErr w:type="gramStart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q[</w:t>
                      </w:r>
                      <w:proofErr w:type="gramEnd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2:0], ~q[3]};  // Shift left and invert the MSB</w:t>
                      </w:r>
                    </w:p>
                    <w:p w14:paraId="038C48FA" w14:textId="77777777" w:rsidR="003B1893" w:rsidRPr="003B1893" w:rsidRDefault="003B1893" w:rsidP="003B1893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        end</w:t>
                      </w:r>
                    </w:p>
                    <w:p w14:paraId="37D85824" w14:textId="77777777" w:rsidR="003B1893" w:rsidRPr="003B1893" w:rsidRDefault="003B1893" w:rsidP="003B1893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 xml:space="preserve">    end</w:t>
                      </w:r>
                    </w:p>
                    <w:p w14:paraId="036B5F83" w14:textId="01BA3533" w:rsidR="003B1893" w:rsidRPr="003B1893" w:rsidRDefault="003B1893" w:rsidP="003B1893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proofErr w:type="spellStart"/>
                      <w:r w:rsidRPr="003B1893">
                        <w:rPr>
                          <w:sz w:val="22"/>
                          <w:szCs w:val="24"/>
                          <w:lang w:val="en-IN"/>
                        </w:rPr>
                        <w:t>endmodule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3B3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5D19D2" wp14:editId="66C40D96">
                <wp:simplePos x="0" y="0"/>
                <wp:positionH relativeFrom="column">
                  <wp:posOffset>-182880</wp:posOffset>
                </wp:positionH>
                <wp:positionV relativeFrom="paragraph">
                  <wp:posOffset>116840</wp:posOffset>
                </wp:positionV>
                <wp:extent cx="3597910" cy="5501640"/>
                <wp:effectExtent l="0" t="0" r="21590" b="22860"/>
                <wp:wrapNone/>
                <wp:docPr id="88805623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910" cy="550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845C2" w14:textId="3FEFFBBA" w:rsidR="00EC6ED3" w:rsidRPr="003B1893" w:rsidRDefault="00EC6ED3" w:rsidP="003B1893">
                            <w:pPr>
                              <w:jc w:val="center"/>
                              <w:rPr>
                                <w:color w:val="002060"/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3B1893">
                              <w:rPr>
                                <w:color w:val="002060"/>
                                <w:sz w:val="24"/>
                                <w:szCs w:val="28"/>
                                <w:lang w:val="en-IN"/>
                              </w:rPr>
                              <w:t>Ring Counter</w:t>
                            </w:r>
                          </w:p>
                          <w:p w14:paraId="5D81004B" w14:textId="38F51A9C" w:rsidR="00D934AC" w:rsidRPr="009F0982" w:rsidRDefault="00EC6ED3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9F0982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Formed by connecting the output of last stage back to input </w:t>
                            </w:r>
                            <w:r w:rsidR="00E70A18" w:rsidRPr="009F0982">
                              <w:rPr>
                                <w:sz w:val="24"/>
                                <w:szCs w:val="28"/>
                                <w:lang w:val="en-IN"/>
                              </w:rPr>
                              <w:t>of the shift register.</w:t>
                            </w:r>
                          </w:p>
                          <w:p w14:paraId="0D6F10E3" w14:textId="1663C78A" w:rsidR="00E70A18" w:rsidRDefault="00E70A1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FB8B00" wp14:editId="74463A34">
                                  <wp:extent cx="2058442" cy="1108075"/>
                                  <wp:effectExtent l="0" t="0" r="0" b="0"/>
                                  <wp:docPr id="164850759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8507590" name="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l="14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577" cy="11792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0A9296" w14:textId="77777777" w:rsidR="00D934AC" w:rsidRDefault="00D934AC" w:rsidP="00D934AC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4"/>
                                <w:lang w:val="en-IN"/>
                              </w:rPr>
                              <w:t>CLOCK FREQUENCY - F/2N</w:t>
                            </w:r>
                          </w:p>
                          <w:p w14:paraId="428AF6F8" w14:textId="4A568AB9" w:rsidR="00E70A18" w:rsidRPr="00D934AC" w:rsidRDefault="00065099">
                            <w:pPr>
                              <w:rPr>
                                <w:lang w:val="en-IN"/>
                              </w:rPr>
                            </w:pPr>
                            <w:r w:rsidRPr="00D934AC">
                              <w:rPr>
                                <w:lang w:val="en-IN"/>
                              </w:rPr>
                              <w:t>Drawback:</w:t>
                            </w:r>
                          </w:p>
                          <w:p w14:paraId="524274C8" w14:textId="353D8D89" w:rsidR="009F0982" w:rsidRPr="00D934AC" w:rsidRDefault="00065099" w:rsidP="00D934A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n-IN"/>
                              </w:rPr>
                            </w:pPr>
                            <w:r w:rsidRPr="00D934AC">
                              <w:rPr>
                                <w:lang w:val="en-IN"/>
                              </w:rPr>
                              <w:t>Need to start the counter or need extra gate to make itself start.</w:t>
                            </w:r>
                          </w:p>
                          <w:p w14:paraId="02B39AF3" w14:textId="77777777" w:rsidR="00D934AC" w:rsidRPr="00D934AC" w:rsidRDefault="009F0982" w:rsidP="00C57F4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n-IN"/>
                              </w:rPr>
                            </w:pPr>
                            <w:r w:rsidRPr="00D934AC">
                              <w:rPr>
                                <w:lang w:val="en-IN"/>
                              </w:rPr>
                              <w:t xml:space="preserve">Can generate on N state </w:t>
                            </w:r>
                          </w:p>
                          <w:p w14:paraId="5ED9459F" w14:textId="66993FD5" w:rsidR="009F0982" w:rsidRPr="00D934AC" w:rsidRDefault="00C57F4D" w:rsidP="00D934AC">
                            <w:pPr>
                              <w:rPr>
                                <w:lang w:val="en-IN"/>
                              </w:rPr>
                            </w:pPr>
                            <w:r w:rsidRPr="00D934AC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module </w:t>
                            </w:r>
                            <w:proofErr w:type="spellStart"/>
                            <w:r w:rsidRPr="00D934AC">
                              <w:rPr>
                                <w:sz w:val="22"/>
                                <w:szCs w:val="24"/>
                                <w:lang w:val="en-IN"/>
                              </w:rPr>
                              <w:t>ring_counter</w:t>
                            </w:r>
                            <w:proofErr w:type="spellEnd"/>
                          </w:p>
                          <w:p w14:paraId="7966E7DB" w14:textId="3FBA0832" w:rsidR="00C57F4D" w:rsidRPr="00D934AC" w:rsidRDefault="00C57F4D" w:rsidP="00C57F4D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>(</w:t>
                            </w:r>
                          </w:p>
                          <w:p w14:paraId="7BD9BA5C" w14:textId="77777777" w:rsidR="00C57F4D" w:rsidRPr="00D934AC" w:rsidRDefault="00C57F4D" w:rsidP="00C57F4D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  input wire </w:t>
                            </w:r>
                            <w:proofErr w:type="spellStart"/>
                            <w:proofErr w:type="gramStart"/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>clk</w:t>
                            </w:r>
                            <w:proofErr w:type="spellEnd"/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,   </w:t>
                            </w:r>
                            <w:proofErr w:type="gramEnd"/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   // Clock input</w:t>
                            </w:r>
                          </w:p>
                          <w:p w14:paraId="6ACF5AB9" w14:textId="77777777" w:rsidR="00C57F4D" w:rsidRPr="00D934AC" w:rsidRDefault="00C57F4D" w:rsidP="00C57F4D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  input wire </w:t>
                            </w:r>
                            <w:proofErr w:type="gramStart"/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reset,   </w:t>
                            </w:r>
                            <w:proofErr w:type="gramEnd"/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 // Active high reset</w:t>
                            </w:r>
                          </w:p>
                          <w:p w14:paraId="2FD85C6D" w14:textId="77777777" w:rsidR="00C57F4D" w:rsidRPr="00D934AC" w:rsidRDefault="00C57F4D" w:rsidP="00C57F4D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  output reg [3:0] q     // 4-bit ring counter output</w:t>
                            </w:r>
                          </w:p>
                          <w:p w14:paraId="1A5E86C2" w14:textId="77777777" w:rsidR="00C57F4D" w:rsidRPr="00D934AC" w:rsidRDefault="00C57F4D" w:rsidP="00C57F4D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>);</w:t>
                            </w:r>
                          </w:p>
                          <w:p w14:paraId="6E3F58DC" w14:textId="77777777" w:rsidR="00C57F4D" w:rsidRPr="00D934AC" w:rsidRDefault="00C57F4D" w:rsidP="00C57F4D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  always </w:t>
                            </w:r>
                            <w:proofErr w:type="gramStart"/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>@(</w:t>
                            </w:r>
                            <w:proofErr w:type="gramEnd"/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posedge </w:t>
                            </w:r>
                            <w:proofErr w:type="spellStart"/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>clk</w:t>
                            </w:r>
                            <w:proofErr w:type="spellEnd"/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or </w:t>
                            </w:r>
                            <w:proofErr w:type="spellStart"/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>posedge</w:t>
                            </w:r>
                            <w:proofErr w:type="spellEnd"/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reset)</w:t>
                            </w:r>
                          </w:p>
                          <w:p w14:paraId="27841DFD" w14:textId="122345F4" w:rsidR="00C57F4D" w:rsidRPr="00D934AC" w:rsidRDefault="00C57F4D" w:rsidP="00C57F4D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begin</w:t>
                            </w:r>
                          </w:p>
                          <w:p w14:paraId="127F4CD4" w14:textId="3992D4ED" w:rsidR="00C57F4D" w:rsidRPr="00D934AC" w:rsidRDefault="00C57F4D" w:rsidP="00C57F4D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      if (</w:t>
                            </w:r>
                            <w:proofErr w:type="gramStart"/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>reset)</w:t>
                            </w:r>
                            <w:r w:rsid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</w:t>
                            </w:r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>begin</w:t>
                            </w:r>
                            <w:proofErr w:type="gramEnd"/>
                          </w:p>
                          <w:p w14:paraId="38B3134B" w14:textId="77777777" w:rsidR="00C57F4D" w:rsidRPr="00D934AC" w:rsidRDefault="00C57F4D" w:rsidP="00C57F4D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          q &lt;= 4'b</w:t>
                            </w:r>
                            <w:proofErr w:type="gramStart"/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>0001;  /</w:t>
                            </w:r>
                            <w:proofErr w:type="gramEnd"/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>/ Initialize the ring counter</w:t>
                            </w:r>
                          </w:p>
                          <w:p w14:paraId="3B759D86" w14:textId="08560FA7" w:rsidR="00C57F4D" w:rsidRPr="00D934AC" w:rsidRDefault="00C57F4D" w:rsidP="00C57F4D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  </w:t>
                            </w:r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   end</w:t>
                            </w:r>
                          </w:p>
                          <w:p w14:paraId="48F7F984" w14:textId="26D76021" w:rsidR="00C57F4D" w:rsidRPr="00D934AC" w:rsidRDefault="00C57F4D" w:rsidP="00C57F4D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else begin</w:t>
                            </w:r>
                          </w:p>
                          <w:p w14:paraId="6C2C0B8D" w14:textId="77777777" w:rsidR="00C57F4D" w:rsidRPr="00D934AC" w:rsidRDefault="00C57F4D" w:rsidP="00C57F4D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          q &lt;= {</w:t>
                            </w:r>
                            <w:proofErr w:type="gramStart"/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>q[</w:t>
                            </w:r>
                            <w:proofErr w:type="gramEnd"/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>2:0], q[3]};  // Rotate left</w:t>
                            </w:r>
                          </w:p>
                          <w:p w14:paraId="70C40ED0" w14:textId="77777777" w:rsidR="00C57F4D" w:rsidRPr="00D934AC" w:rsidRDefault="00C57F4D" w:rsidP="00C57F4D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      end</w:t>
                            </w:r>
                          </w:p>
                          <w:p w14:paraId="2C7945AA" w14:textId="48EA8DE7" w:rsidR="00C57F4D" w:rsidRPr="00D934AC" w:rsidRDefault="00C57F4D" w:rsidP="00C57F4D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end</w:t>
                            </w:r>
                          </w:p>
                          <w:p w14:paraId="55416F45" w14:textId="4372473A" w:rsidR="00065099" w:rsidRPr="00D934AC" w:rsidRDefault="00C57F4D" w:rsidP="00C57F4D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proofErr w:type="spellStart"/>
                            <w:r w:rsidRPr="00D934AC">
                              <w:rPr>
                                <w:sz w:val="24"/>
                                <w:szCs w:val="28"/>
                                <w:lang w:val="en-IN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19D2" id="_x0000_s1033" type="#_x0000_t202" style="position:absolute;margin-left:-14.4pt;margin-top:9.2pt;width:283.3pt;height:433.2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" fillcolor="white [3201]" strokeweight=".5pt">
                <v:textbox>
                  <w:txbxContent>
                    <w:p w14:paraId="5B5845C2" w14:textId="3FEFFBBA" w:rsidR="00EC6ED3" w:rsidRPr="003B1893" w:rsidRDefault="00EC6ED3" w:rsidP="003B1893">
                      <w:pPr>
                        <w:jc w:val="center"/>
                        <w:rPr>
                          <w:color w:val="002060"/>
                          <w:sz w:val="24"/>
                          <w:szCs w:val="28"/>
                          <w:lang w:val="en-IN"/>
                        </w:rPr>
                      </w:pPr>
                      <w:r w:rsidRPr="003B1893">
                        <w:rPr>
                          <w:color w:val="002060"/>
                          <w:sz w:val="24"/>
                          <w:szCs w:val="28"/>
                          <w:lang w:val="en-IN"/>
                        </w:rPr>
                        <w:t>Ring Counter</w:t>
                      </w:r>
                    </w:p>
                    <w:p w14:paraId="5D81004B" w14:textId="38F51A9C" w:rsidR="00D934AC" w:rsidRPr="009F0982" w:rsidRDefault="00EC6ED3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9F0982">
                        <w:rPr>
                          <w:sz w:val="24"/>
                          <w:szCs w:val="28"/>
                          <w:lang w:val="en-IN"/>
                        </w:rPr>
                        <w:t xml:space="preserve">Formed by connecting the output of last stage back to input </w:t>
                      </w:r>
                      <w:r w:rsidR="00E70A18" w:rsidRPr="009F0982">
                        <w:rPr>
                          <w:sz w:val="24"/>
                          <w:szCs w:val="28"/>
                          <w:lang w:val="en-IN"/>
                        </w:rPr>
                        <w:t>of the shift register.</w:t>
                      </w:r>
                    </w:p>
                    <w:p w14:paraId="0D6F10E3" w14:textId="1663C78A" w:rsidR="00E70A18" w:rsidRDefault="00E70A18">
                      <w:pPr>
                        <w:rPr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FB8B00" wp14:editId="74463A34">
                            <wp:extent cx="2058442" cy="1108075"/>
                            <wp:effectExtent l="0" t="0" r="0" b="0"/>
                            <wp:docPr id="164850759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8507590" name="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l="14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90577" cy="117920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0A9296" w14:textId="77777777" w:rsidR="00D934AC" w:rsidRDefault="00D934AC" w:rsidP="00D934AC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>
                        <w:rPr>
                          <w:sz w:val="14"/>
                          <w:szCs w:val="16"/>
                          <w:lang w:val="en-IN"/>
                        </w:rPr>
                        <w:t xml:space="preserve"> </w:t>
                      </w:r>
                      <w:r>
                        <w:rPr>
                          <w:sz w:val="22"/>
                          <w:szCs w:val="24"/>
                          <w:lang w:val="en-IN"/>
                        </w:rPr>
                        <w:t>CLOCK FREQUENCY - F/2N</w:t>
                      </w:r>
                    </w:p>
                    <w:p w14:paraId="428AF6F8" w14:textId="4A568AB9" w:rsidR="00E70A18" w:rsidRPr="00D934AC" w:rsidRDefault="00065099">
                      <w:pPr>
                        <w:rPr>
                          <w:lang w:val="en-IN"/>
                        </w:rPr>
                      </w:pPr>
                      <w:r w:rsidRPr="00D934AC">
                        <w:rPr>
                          <w:lang w:val="en-IN"/>
                        </w:rPr>
                        <w:t>Drawback:</w:t>
                      </w:r>
                    </w:p>
                    <w:p w14:paraId="524274C8" w14:textId="353D8D89" w:rsidR="009F0982" w:rsidRPr="00D934AC" w:rsidRDefault="00065099" w:rsidP="00D934A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n-IN"/>
                        </w:rPr>
                      </w:pPr>
                      <w:r w:rsidRPr="00D934AC">
                        <w:rPr>
                          <w:lang w:val="en-IN"/>
                        </w:rPr>
                        <w:t>Need to start the counter or need extra gate to make itself start.</w:t>
                      </w:r>
                    </w:p>
                    <w:p w14:paraId="02B39AF3" w14:textId="77777777" w:rsidR="00D934AC" w:rsidRPr="00D934AC" w:rsidRDefault="009F0982" w:rsidP="00C57F4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n-IN"/>
                        </w:rPr>
                      </w:pPr>
                      <w:r w:rsidRPr="00D934AC">
                        <w:rPr>
                          <w:lang w:val="en-IN"/>
                        </w:rPr>
                        <w:t xml:space="preserve">Can generate on N state </w:t>
                      </w:r>
                    </w:p>
                    <w:p w14:paraId="5ED9459F" w14:textId="66993FD5" w:rsidR="009F0982" w:rsidRPr="00D934AC" w:rsidRDefault="00C57F4D" w:rsidP="00D934AC">
                      <w:pPr>
                        <w:rPr>
                          <w:lang w:val="en-IN"/>
                        </w:rPr>
                      </w:pPr>
                      <w:r w:rsidRPr="00D934AC">
                        <w:rPr>
                          <w:sz w:val="22"/>
                          <w:szCs w:val="24"/>
                          <w:lang w:val="en-IN"/>
                        </w:rPr>
                        <w:t xml:space="preserve">module </w:t>
                      </w:r>
                      <w:proofErr w:type="spellStart"/>
                      <w:r w:rsidRPr="00D934AC">
                        <w:rPr>
                          <w:sz w:val="22"/>
                          <w:szCs w:val="24"/>
                          <w:lang w:val="en-IN"/>
                        </w:rPr>
                        <w:t>ring_counter</w:t>
                      </w:r>
                      <w:proofErr w:type="spellEnd"/>
                    </w:p>
                    <w:p w14:paraId="7966E7DB" w14:textId="3FBA0832" w:rsidR="00C57F4D" w:rsidRPr="00D934AC" w:rsidRDefault="00C57F4D" w:rsidP="00C57F4D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>(</w:t>
                      </w:r>
                    </w:p>
                    <w:p w14:paraId="7BD9BA5C" w14:textId="77777777" w:rsidR="00C57F4D" w:rsidRPr="00D934AC" w:rsidRDefault="00C57F4D" w:rsidP="00C57F4D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   input wire </w:t>
                      </w:r>
                      <w:proofErr w:type="spellStart"/>
                      <w:proofErr w:type="gramStart"/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>clk</w:t>
                      </w:r>
                      <w:proofErr w:type="spellEnd"/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,   </w:t>
                      </w:r>
                      <w:proofErr w:type="gramEnd"/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    // Clock input</w:t>
                      </w:r>
                    </w:p>
                    <w:p w14:paraId="6ACF5AB9" w14:textId="77777777" w:rsidR="00C57F4D" w:rsidRPr="00D934AC" w:rsidRDefault="00C57F4D" w:rsidP="00C57F4D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   input wire </w:t>
                      </w:r>
                      <w:proofErr w:type="gramStart"/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reset,   </w:t>
                      </w:r>
                      <w:proofErr w:type="gramEnd"/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  // Active high reset</w:t>
                      </w:r>
                    </w:p>
                    <w:p w14:paraId="2FD85C6D" w14:textId="77777777" w:rsidR="00C57F4D" w:rsidRPr="00D934AC" w:rsidRDefault="00C57F4D" w:rsidP="00C57F4D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   output reg [3:0] q     // 4-bit ring counter output</w:t>
                      </w:r>
                    </w:p>
                    <w:p w14:paraId="1A5E86C2" w14:textId="77777777" w:rsidR="00C57F4D" w:rsidRPr="00D934AC" w:rsidRDefault="00C57F4D" w:rsidP="00C57F4D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>);</w:t>
                      </w:r>
                    </w:p>
                    <w:p w14:paraId="6E3F58DC" w14:textId="77777777" w:rsidR="00C57F4D" w:rsidRPr="00D934AC" w:rsidRDefault="00C57F4D" w:rsidP="00C57F4D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   always </w:t>
                      </w:r>
                      <w:proofErr w:type="gramStart"/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>@(</w:t>
                      </w:r>
                      <w:proofErr w:type="gramEnd"/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posedge </w:t>
                      </w:r>
                      <w:proofErr w:type="spellStart"/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>clk</w:t>
                      </w:r>
                      <w:proofErr w:type="spellEnd"/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or </w:t>
                      </w:r>
                      <w:proofErr w:type="spellStart"/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>posedge</w:t>
                      </w:r>
                      <w:proofErr w:type="spellEnd"/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reset)</w:t>
                      </w:r>
                    </w:p>
                    <w:p w14:paraId="27841DFD" w14:textId="122345F4" w:rsidR="00C57F4D" w:rsidRPr="00D934AC" w:rsidRDefault="00C57F4D" w:rsidP="00C57F4D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begin</w:t>
                      </w:r>
                    </w:p>
                    <w:p w14:paraId="127F4CD4" w14:textId="3992D4ED" w:rsidR="00C57F4D" w:rsidRPr="00D934AC" w:rsidRDefault="00C57F4D" w:rsidP="00C57F4D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       if (</w:t>
                      </w:r>
                      <w:proofErr w:type="gramStart"/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>reset)</w:t>
                      </w:r>
                      <w:r w:rsidR="00D934AC">
                        <w:rPr>
                          <w:sz w:val="24"/>
                          <w:szCs w:val="28"/>
                          <w:lang w:val="en-IN"/>
                        </w:rPr>
                        <w:t xml:space="preserve">  </w:t>
                      </w:r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>begin</w:t>
                      </w:r>
                      <w:proofErr w:type="gramEnd"/>
                    </w:p>
                    <w:p w14:paraId="38B3134B" w14:textId="77777777" w:rsidR="00C57F4D" w:rsidRPr="00D934AC" w:rsidRDefault="00C57F4D" w:rsidP="00C57F4D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           q &lt;= 4'b</w:t>
                      </w:r>
                      <w:proofErr w:type="gramStart"/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>0001;  /</w:t>
                      </w:r>
                      <w:proofErr w:type="gramEnd"/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>/ Initialize the ring counter</w:t>
                      </w:r>
                    </w:p>
                    <w:p w14:paraId="3B759D86" w14:textId="08560FA7" w:rsidR="00C57F4D" w:rsidRPr="00D934AC" w:rsidRDefault="00C57F4D" w:rsidP="00C57F4D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  </w:t>
                      </w:r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   </w:t>
                      </w:r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    end</w:t>
                      </w:r>
                    </w:p>
                    <w:p w14:paraId="48F7F984" w14:textId="26D76021" w:rsidR="00C57F4D" w:rsidRPr="00D934AC" w:rsidRDefault="00C57F4D" w:rsidP="00C57F4D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  </w:t>
                      </w:r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else begin</w:t>
                      </w:r>
                    </w:p>
                    <w:p w14:paraId="6C2C0B8D" w14:textId="77777777" w:rsidR="00C57F4D" w:rsidRPr="00D934AC" w:rsidRDefault="00C57F4D" w:rsidP="00C57F4D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           q &lt;= {</w:t>
                      </w:r>
                      <w:proofErr w:type="gramStart"/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>q[</w:t>
                      </w:r>
                      <w:proofErr w:type="gramEnd"/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>2:0], q[3]};  // Rotate left</w:t>
                      </w:r>
                    </w:p>
                    <w:p w14:paraId="70C40ED0" w14:textId="77777777" w:rsidR="00C57F4D" w:rsidRPr="00D934AC" w:rsidRDefault="00C57F4D" w:rsidP="00C57F4D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       end</w:t>
                      </w:r>
                    </w:p>
                    <w:p w14:paraId="2C7945AA" w14:textId="48EA8DE7" w:rsidR="00C57F4D" w:rsidRPr="00D934AC" w:rsidRDefault="00C57F4D" w:rsidP="00C57F4D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 xml:space="preserve">  end</w:t>
                      </w:r>
                    </w:p>
                    <w:p w14:paraId="55416F45" w14:textId="4372473A" w:rsidR="00065099" w:rsidRPr="00D934AC" w:rsidRDefault="00C57F4D" w:rsidP="00C57F4D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proofErr w:type="spellStart"/>
                      <w:r w:rsidRPr="00D934AC">
                        <w:rPr>
                          <w:sz w:val="24"/>
                          <w:szCs w:val="28"/>
                          <w:lang w:val="en-IN"/>
                        </w:rPr>
                        <w:t>endmodule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57A078D" w14:textId="6AF7AD0A" w:rsidR="00014C77" w:rsidRDefault="00014C77" w:rsidP="00C16398">
      <w:pPr>
        <w:rPr>
          <w:lang w:val="en-IN"/>
        </w:rPr>
      </w:pPr>
    </w:p>
    <w:p w14:paraId="60F9CA95" w14:textId="3BA718CE" w:rsidR="00014C77" w:rsidRDefault="00014C77" w:rsidP="00C16398">
      <w:pPr>
        <w:rPr>
          <w:lang w:val="en-IN"/>
        </w:rPr>
      </w:pPr>
    </w:p>
    <w:p w14:paraId="77A343D4" w14:textId="4376308D" w:rsidR="00014C77" w:rsidRDefault="00014C77" w:rsidP="00C16398">
      <w:pPr>
        <w:rPr>
          <w:lang w:val="en-IN"/>
        </w:rPr>
      </w:pPr>
    </w:p>
    <w:p w14:paraId="105ACED7" w14:textId="5C6A4162" w:rsidR="00014C77" w:rsidRDefault="00014C77" w:rsidP="00C16398">
      <w:pPr>
        <w:rPr>
          <w:lang w:val="en-IN"/>
        </w:rPr>
      </w:pPr>
    </w:p>
    <w:p w14:paraId="3AA98C6E" w14:textId="31AE8604" w:rsidR="00014C77" w:rsidRDefault="00D934AC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033AA8" wp14:editId="4E673E1E">
                <wp:simplePos x="0" y="0"/>
                <wp:positionH relativeFrom="column">
                  <wp:posOffset>1966331</wp:posOffset>
                </wp:positionH>
                <wp:positionV relativeFrom="paragraph">
                  <wp:posOffset>61723</wp:posOffset>
                </wp:positionV>
                <wp:extent cx="0" cy="295564"/>
                <wp:effectExtent l="0" t="0" r="38100" b="28575"/>
                <wp:wrapNone/>
                <wp:docPr id="169853076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5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308E7" id="Straight Connector 1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5pt,4.85pt" to="154.8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" strokecolor="black [3200]" strokeweight="1pt">
                <v:stroke joinstyle="miter"/>
              </v:line>
            </w:pict>
          </mc:Fallback>
        </mc:AlternateContent>
      </w:r>
    </w:p>
    <w:p w14:paraId="7B7F9E96" w14:textId="14022768" w:rsidR="00014C77" w:rsidRDefault="003B1893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870CC5" wp14:editId="71A0656E">
                <wp:simplePos x="0" y="0"/>
                <wp:positionH relativeFrom="column">
                  <wp:posOffset>5542908</wp:posOffset>
                </wp:positionH>
                <wp:positionV relativeFrom="paragraph">
                  <wp:posOffset>150003</wp:posOffset>
                </wp:positionV>
                <wp:extent cx="1503680" cy="842316"/>
                <wp:effectExtent l="0" t="0" r="0" b="0"/>
                <wp:wrapNone/>
                <wp:docPr id="12227391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680" cy="842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ED4EA" w14:textId="77777777" w:rsidR="00DE7E6C" w:rsidRPr="00E70A18" w:rsidRDefault="00DE7E6C" w:rsidP="00DE7E6C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E70A18">
                              <w:rPr>
                                <w:sz w:val="24"/>
                                <w:szCs w:val="28"/>
                                <w:lang w:val="en-IN"/>
                              </w:rPr>
                              <w:t>N bit- MOD N</w:t>
                            </w:r>
                          </w:p>
                          <w:p w14:paraId="7D2B1A74" w14:textId="0B5DBE83" w:rsidR="00DE7E6C" w:rsidRPr="00E70A18" w:rsidRDefault="00DE7E6C" w:rsidP="00DE7E6C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E70A18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Used state – </w:t>
                            </w:r>
                            <w:r>
                              <w:rPr>
                                <w:sz w:val="24"/>
                                <w:szCs w:val="28"/>
                                <w:lang w:val="en-IN"/>
                              </w:rPr>
                              <w:t>2</w:t>
                            </w:r>
                            <w:r w:rsidRPr="00E70A18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N </w:t>
                            </w:r>
                          </w:p>
                          <w:p w14:paraId="79A2C14F" w14:textId="4333624A" w:rsidR="00DE7E6C" w:rsidRPr="00DE7E6C" w:rsidRDefault="00DE7E6C" w:rsidP="00DE7E6C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DE7E6C">
                              <w:rPr>
                                <w:sz w:val="22"/>
                                <w:szCs w:val="24"/>
                                <w:lang w:val="en-IN"/>
                              </w:rPr>
                              <w:t>Unused state – 2</w:t>
                            </w:r>
                            <w:r w:rsidRPr="00DE7E6C">
                              <w:rPr>
                                <w:sz w:val="22"/>
                                <w:szCs w:val="24"/>
                                <w:vertAlign w:val="superscript"/>
                                <w:lang w:val="en-IN"/>
                              </w:rPr>
                              <w:t>N</w:t>
                            </w:r>
                            <w:r w:rsidRPr="00DE7E6C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-</w:t>
                            </w:r>
                            <w:r>
                              <w:rPr>
                                <w:sz w:val="22"/>
                                <w:szCs w:val="24"/>
                                <w:lang w:val="en-IN"/>
                              </w:rPr>
                              <w:t>2N</w:t>
                            </w:r>
                          </w:p>
                          <w:p w14:paraId="73DEE690" w14:textId="77777777" w:rsidR="00DE7E6C" w:rsidRPr="00DE7E6C" w:rsidRDefault="00DE7E6C" w:rsidP="00DE7E6C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DE7E6C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    </w:t>
                            </w:r>
                          </w:p>
                          <w:p w14:paraId="5B5625C6" w14:textId="77777777" w:rsidR="00DE7E6C" w:rsidRDefault="00DE7E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70CC5" id="_x0000_s1034" type="#_x0000_t202" style="position:absolute;margin-left:436.45pt;margin-top:11.8pt;width:118.4pt;height:66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" filled="f" stroked="f">
                <v:textbox>
                  <w:txbxContent>
                    <w:p w14:paraId="7BAED4EA" w14:textId="77777777" w:rsidR="00DE7E6C" w:rsidRPr="00E70A18" w:rsidRDefault="00DE7E6C" w:rsidP="00DE7E6C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E70A18">
                        <w:rPr>
                          <w:sz w:val="24"/>
                          <w:szCs w:val="28"/>
                          <w:lang w:val="en-IN"/>
                        </w:rPr>
                        <w:t>N bit- MOD N</w:t>
                      </w:r>
                    </w:p>
                    <w:p w14:paraId="7D2B1A74" w14:textId="0B5DBE83" w:rsidR="00DE7E6C" w:rsidRPr="00E70A18" w:rsidRDefault="00DE7E6C" w:rsidP="00DE7E6C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E70A18">
                        <w:rPr>
                          <w:sz w:val="24"/>
                          <w:szCs w:val="28"/>
                          <w:lang w:val="en-IN"/>
                        </w:rPr>
                        <w:t xml:space="preserve">Used state – </w:t>
                      </w:r>
                      <w:r>
                        <w:rPr>
                          <w:sz w:val="24"/>
                          <w:szCs w:val="28"/>
                          <w:lang w:val="en-IN"/>
                        </w:rPr>
                        <w:t>2</w:t>
                      </w:r>
                      <w:r w:rsidRPr="00E70A18">
                        <w:rPr>
                          <w:sz w:val="24"/>
                          <w:szCs w:val="28"/>
                          <w:lang w:val="en-IN"/>
                        </w:rPr>
                        <w:t xml:space="preserve">N </w:t>
                      </w:r>
                    </w:p>
                    <w:p w14:paraId="79A2C14F" w14:textId="4333624A" w:rsidR="00DE7E6C" w:rsidRPr="00DE7E6C" w:rsidRDefault="00DE7E6C" w:rsidP="00DE7E6C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DE7E6C">
                        <w:rPr>
                          <w:sz w:val="22"/>
                          <w:szCs w:val="24"/>
                          <w:lang w:val="en-IN"/>
                        </w:rPr>
                        <w:t>Unused state – 2</w:t>
                      </w:r>
                      <w:r w:rsidRPr="00DE7E6C">
                        <w:rPr>
                          <w:sz w:val="22"/>
                          <w:szCs w:val="24"/>
                          <w:vertAlign w:val="superscript"/>
                          <w:lang w:val="en-IN"/>
                        </w:rPr>
                        <w:t>N</w:t>
                      </w:r>
                      <w:r w:rsidRPr="00DE7E6C">
                        <w:rPr>
                          <w:sz w:val="22"/>
                          <w:szCs w:val="24"/>
                          <w:lang w:val="en-IN"/>
                        </w:rPr>
                        <w:t xml:space="preserve"> -</w:t>
                      </w:r>
                      <w:r>
                        <w:rPr>
                          <w:sz w:val="22"/>
                          <w:szCs w:val="24"/>
                          <w:lang w:val="en-IN"/>
                        </w:rPr>
                        <w:t>2N</w:t>
                      </w:r>
                    </w:p>
                    <w:p w14:paraId="73DEE690" w14:textId="77777777" w:rsidR="00DE7E6C" w:rsidRPr="00DE7E6C" w:rsidRDefault="00DE7E6C" w:rsidP="00DE7E6C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DE7E6C">
                        <w:rPr>
                          <w:sz w:val="22"/>
                          <w:szCs w:val="24"/>
                          <w:lang w:val="en-IN"/>
                        </w:rPr>
                        <w:t xml:space="preserve">     </w:t>
                      </w:r>
                    </w:p>
                    <w:p w14:paraId="5B5625C6" w14:textId="77777777" w:rsidR="00DE7E6C" w:rsidRDefault="00DE7E6C"/>
                  </w:txbxContent>
                </v:textbox>
              </v:shape>
            </w:pict>
          </mc:Fallback>
        </mc:AlternateContent>
      </w:r>
    </w:p>
    <w:p w14:paraId="4A92CEC3" w14:textId="10D3B3CB" w:rsidR="00014C77" w:rsidRDefault="009F0982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99942D" wp14:editId="78F7013C">
                <wp:simplePos x="0" y="0"/>
                <wp:positionH relativeFrom="column">
                  <wp:posOffset>1792840</wp:posOffset>
                </wp:positionH>
                <wp:positionV relativeFrom="paragraph">
                  <wp:posOffset>46434</wp:posOffset>
                </wp:positionV>
                <wp:extent cx="1549565" cy="616450"/>
                <wp:effectExtent l="0" t="0" r="0" b="0"/>
                <wp:wrapNone/>
                <wp:docPr id="14073320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565" cy="61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691DD" w14:textId="129EE957" w:rsidR="00E70A18" w:rsidRPr="00E70A18" w:rsidRDefault="00E70A18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E70A18">
                              <w:rPr>
                                <w:sz w:val="24"/>
                                <w:szCs w:val="28"/>
                                <w:lang w:val="en-IN"/>
                              </w:rPr>
                              <w:t>N bit- MOD N</w:t>
                            </w:r>
                          </w:p>
                          <w:p w14:paraId="0D7A25C6" w14:textId="5A5139CA" w:rsidR="00E70A18" w:rsidRPr="00E70A18" w:rsidRDefault="00E70A18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E70A18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Used state – N </w:t>
                            </w:r>
                          </w:p>
                          <w:p w14:paraId="49A72FB2" w14:textId="73ABEFEA" w:rsidR="00E70A18" w:rsidRPr="00DE7E6C" w:rsidRDefault="00E70A18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DE7E6C">
                              <w:rPr>
                                <w:sz w:val="22"/>
                                <w:szCs w:val="24"/>
                                <w:lang w:val="en-IN"/>
                              </w:rPr>
                              <w:t>Unused state– 2</w:t>
                            </w:r>
                            <w:r w:rsidRPr="00DE7E6C">
                              <w:rPr>
                                <w:sz w:val="22"/>
                                <w:szCs w:val="24"/>
                                <w:vertAlign w:val="superscript"/>
                                <w:lang w:val="en-IN"/>
                              </w:rPr>
                              <w:t>N</w:t>
                            </w:r>
                            <w:r w:rsidRPr="00DE7E6C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-1</w:t>
                            </w:r>
                          </w:p>
                          <w:p w14:paraId="2D86F4DC" w14:textId="5221EFD8" w:rsidR="00E70A18" w:rsidRPr="00DE7E6C" w:rsidRDefault="00E70A18">
                            <w:p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DE7E6C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942D" id="_x0000_s1035" type="#_x0000_t202" style="position:absolute;margin-left:141.15pt;margin-top:3.65pt;width:122pt;height:48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" filled="f" stroked="f">
                <v:textbox>
                  <w:txbxContent>
                    <w:p w14:paraId="0C1691DD" w14:textId="129EE957" w:rsidR="00E70A18" w:rsidRPr="00E70A18" w:rsidRDefault="00E70A18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E70A18">
                        <w:rPr>
                          <w:sz w:val="24"/>
                          <w:szCs w:val="28"/>
                          <w:lang w:val="en-IN"/>
                        </w:rPr>
                        <w:t>N bit- MOD N</w:t>
                      </w:r>
                    </w:p>
                    <w:p w14:paraId="0D7A25C6" w14:textId="5A5139CA" w:rsidR="00E70A18" w:rsidRPr="00E70A18" w:rsidRDefault="00E70A18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E70A18">
                        <w:rPr>
                          <w:sz w:val="24"/>
                          <w:szCs w:val="28"/>
                          <w:lang w:val="en-IN"/>
                        </w:rPr>
                        <w:t xml:space="preserve">Used state – N </w:t>
                      </w:r>
                    </w:p>
                    <w:p w14:paraId="49A72FB2" w14:textId="73ABEFEA" w:rsidR="00E70A18" w:rsidRPr="00DE7E6C" w:rsidRDefault="00E70A18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DE7E6C">
                        <w:rPr>
                          <w:sz w:val="22"/>
                          <w:szCs w:val="24"/>
                          <w:lang w:val="en-IN"/>
                        </w:rPr>
                        <w:t>Unused state– 2</w:t>
                      </w:r>
                      <w:r w:rsidRPr="00DE7E6C">
                        <w:rPr>
                          <w:sz w:val="22"/>
                          <w:szCs w:val="24"/>
                          <w:vertAlign w:val="superscript"/>
                          <w:lang w:val="en-IN"/>
                        </w:rPr>
                        <w:t>N</w:t>
                      </w:r>
                      <w:r w:rsidRPr="00DE7E6C">
                        <w:rPr>
                          <w:sz w:val="22"/>
                          <w:szCs w:val="24"/>
                          <w:lang w:val="en-IN"/>
                        </w:rPr>
                        <w:t xml:space="preserve"> -1</w:t>
                      </w:r>
                    </w:p>
                    <w:p w14:paraId="2D86F4DC" w14:textId="5221EFD8" w:rsidR="00E70A18" w:rsidRPr="00DE7E6C" w:rsidRDefault="00E70A18">
                      <w:p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DE7E6C">
                        <w:rPr>
                          <w:sz w:val="22"/>
                          <w:szCs w:val="24"/>
                          <w:lang w:val="en-IN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755E553" w14:textId="77777777" w:rsidR="00014C77" w:rsidRDefault="00014C77" w:rsidP="00C16398">
      <w:pPr>
        <w:rPr>
          <w:lang w:val="en-IN"/>
        </w:rPr>
      </w:pPr>
    </w:p>
    <w:p w14:paraId="0D69608D" w14:textId="77777777" w:rsidR="00014C77" w:rsidRDefault="00014C77" w:rsidP="00C16398">
      <w:pPr>
        <w:rPr>
          <w:lang w:val="en-IN"/>
        </w:rPr>
      </w:pPr>
    </w:p>
    <w:p w14:paraId="6ECE10F9" w14:textId="77777777" w:rsidR="00014C77" w:rsidRDefault="00014C77" w:rsidP="00C16398">
      <w:pPr>
        <w:rPr>
          <w:lang w:val="en-IN"/>
        </w:rPr>
      </w:pPr>
    </w:p>
    <w:p w14:paraId="051E8E33" w14:textId="77777777" w:rsidR="00014C77" w:rsidRDefault="00014C77" w:rsidP="00C16398">
      <w:pPr>
        <w:rPr>
          <w:lang w:val="en-IN"/>
        </w:rPr>
      </w:pPr>
    </w:p>
    <w:p w14:paraId="7A8E4277" w14:textId="77777777" w:rsidR="00014C77" w:rsidRDefault="00014C77" w:rsidP="00C16398">
      <w:pPr>
        <w:rPr>
          <w:lang w:val="en-IN"/>
        </w:rPr>
      </w:pPr>
    </w:p>
    <w:p w14:paraId="0721380C" w14:textId="77777777" w:rsidR="00014C77" w:rsidRDefault="00014C77" w:rsidP="00C16398">
      <w:pPr>
        <w:rPr>
          <w:lang w:val="en-IN"/>
        </w:rPr>
      </w:pPr>
    </w:p>
    <w:p w14:paraId="7ED4919B" w14:textId="0B35544A" w:rsidR="00014C77" w:rsidRDefault="00014C77" w:rsidP="00C16398">
      <w:pPr>
        <w:rPr>
          <w:lang w:val="en-IN"/>
        </w:rPr>
      </w:pPr>
    </w:p>
    <w:p w14:paraId="0CE0A6DB" w14:textId="4627F946" w:rsidR="00014C77" w:rsidRDefault="00014C77" w:rsidP="00C16398">
      <w:pPr>
        <w:rPr>
          <w:lang w:val="en-IN"/>
        </w:rPr>
      </w:pPr>
    </w:p>
    <w:p w14:paraId="1067CDDD" w14:textId="77777777" w:rsidR="00014C77" w:rsidRDefault="00014C77" w:rsidP="00C16398">
      <w:pPr>
        <w:rPr>
          <w:lang w:val="en-IN"/>
        </w:rPr>
      </w:pPr>
    </w:p>
    <w:p w14:paraId="3EC7CB59" w14:textId="77777777" w:rsidR="00014C77" w:rsidRDefault="00014C77" w:rsidP="00C16398">
      <w:pPr>
        <w:rPr>
          <w:lang w:val="en-IN"/>
        </w:rPr>
      </w:pPr>
    </w:p>
    <w:p w14:paraId="0A05DE7E" w14:textId="77777777" w:rsidR="00C57F4D" w:rsidRDefault="00C57F4D" w:rsidP="00C16398">
      <w:pPr>
        <w:rPr>
          <w:lang w:val="en-IN"/>
        </w:rPr>
      </w:pPr>
    </w:p>
    <w:p w14:paraId="7C3A2BE4" w14:textId="77777777" w:rsidR="00C57F4D" w:rsidRDefault="00C57F4D" w:rsidP="00C16398">
      <w:pPr>
        <w:rPr>
          <w:lang w:val="en-IN"/>
        </w:rPr>
      </w:pPr>
    </w:p>
    <w:p w14:paraId="0BFA86DC" w14:textId="77777777" w:rsidR="00C57F4D" w:rsidRDefault="00C57F4D" w:rsidP="00C16398">
      <w:pPr>
        <w:rPr>
          <w:lang w:val="en-IN"/>
        </w:rPr>
      </w:pPr>
    </w:p>
    <w:p w14:paraId="1B59F156" w14:textId="77777777" w:rsidR="00C57F4D" w:rsidRDefault="00C57F4D" w:rsidP="00C16398">
      <w:pPr>
        <w:rPr>
          <w:lang w:val="en-IN"/>
        </w:rPr>
      </w:pPr>
    </w:p>
    <w:p w14:paraId="738A4A3D" w14:textId="77777777" w:rsidR="00C57F4D" w:rsidRDefault="00C57F4D" w:rsidP="00C16398">
      <w:pPr>
        <w:rPr>
          <w:lang w:val="en-IN"/>
        </w:rPr>
      </w:pPr>
    </w:p>
    <w:p w14:paraId="420D0B99" w14:textId="77777777" w:rsidR="00C57F4D" w:rsidRDefault="00C57F4D" w:rsidP="00C16398">
      <w:pPr>
        <w:rPr>
          <w:lang w:val="en-IN"/>
        </w:rPr>
      </w:pPr>
    </w:p>
    <w:p w14:paraId="79228D7B" w14:textId="77777777" w:rsidR="00C57F4D" w:rsidRDefault="00C57F4D" w:rsidP="00C16398">
      <w:pPr>
        <w:rPr>
          <w:lang w:val="en-IN"/>
        </w:rPr>
      </w:pPr>
    </w:p>
    <w:p w14:paraId="700AEDF0" w14:textId="77777777" w:rsidR="00C57F4D" w:rsidRDefault="00C57F4D" w:rsidP="00C16398">
      <w:pPr>
        <w:rPr>
          <w:lang w:val="en-IN"/>
        </w:rPr>
      </w:pPr>
    </w:p>
    <w:p w14:paraId="1AF1D71D" w14:textId="77777777" w:rsidR="00C57F4D" w:rsidRDefault="00C57F4D" w:rsidP="00C16398">
      <w:pPr>
        <w:rPr>
          <w:lang w:val="en-IN"/>
        </w:rPr>
      </w:pPr>
    </w:p>
    <w:p w14:paraId="1521EA13" w14:textId="77777777" w:rsidR="00C57F4D" w:rsidRDefault="00C57F4D" w:rsidP="00C16398">
      <w:pPr>
        <w:rPr>
          <w:lang w:val="en-IN"/>
        </w:rPr>
      </w:pPr>
    </w:p>
    <w:p w14:paraId="776D1F94" w14:textId="77777777" w:rsidR="00C57F4D" w:rsidRDefault="00C57F4D" w:rsidP="00C16398">
      <w:pPr>
        <w:rPr>
          <w:lang w:val="en-IN"/>
        </w:rPr>
      </w:pPr>
    </w:p>
    <w:p w14:paraId="22E1C6BE" w14:textId="77777777" w:rsidR="00C57F4D" w:rsidRDefault="00C57F4D" w:rsidP="00C16398">
      <w:pPr>
        <w:rPr>
          <w:lang w:val="en-IN"/>
        </w:rPr>
      </w:pPr>
    </w:p>
    <w:p w14:paraId="65037028" w14:textId="77777777" w:rsidR="00C57F4D" w:rsidRDefault="00C57F4D" w:rsidP="00C16398">
      <w:pPr>
        <w:rPr>
          <w:lang w:val="en-IN"/>
        </w:rPr>
      </w:pPr>
    </w:p>
    <w:p w14:paraId="2AA2256E" w14:textId="77777777" w:rsidR="00C57F4D" w:rsidRDefault="00C57F4D" w:rsidP="00C16398">
      <w:pPr>
        <w:rPr>
          <w:lang w:val="en-IN"/>
        </w:rPr>
      </w:pPr>
    </w:p>
    <w:p w14:paraId="162339E7" w14:textId="77777777" w:rsidR="00C57F4D" w:rsidRDefault="00C57F4D" w:rsidP="00C16398">
      <w:pPr>
        <w:rPr>
          <w:lang w:val="en-IN"/>
        </w:rPr>
      </w:pPr>
    </w:p>
    <w:p w14:paraId="6B3480AE" w14:textId="23D2B9D5" w:rsidR="00C57F4D" w:rsidRDefault="00C57F4D" w:rsidP="00C16398">
      <w:pPr>
        <w:rPr>
          <w:lang w:val="en-IN"/>
        </w:rPr>
      </w:pPr>
    </w:p>
    <w:p w14:paraId="3180565C" w14:textId="0D4768E3" w:rsidR="00C57F4D" w:rsidRDefault="00C57F4D" w:rsidP="00C16398">
      <w:pPr>
        <w:rPr>
          <w:lang w:val="en-IN"/>
        </w:rPr>
      </w:pPr>
    </w:p>
    <w:p w14:paraId="2E154613" w14:textId="402EEAE6" w:rsidR="00C57F4D" w:rsidRDefault="00C57F4D" w:rsidP="00C16398">
      <w:pPr>
        <w:rPr>
          <w:lang w:val="en-IN"/>
        </w:rPr>
      </w:pPr>
    </w:p>
    <w:p w14:paraId="60BC556D" w14:textId="5DD41A56" w:rsidR="00C57F4D" w:rsidRDefault="00FE4A2C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2BF789" wp14:editId="2191943A">
                <wp:simplePos x="0" y="0"/>
                <wp:positionH relativeFrom="margin">
                  <wp:posOffset>3502617</wp:posOffset>
                </wp:positionH>
                <wp:positionV relativeFrom="paragraph">
                  <wp:posOffset>119089</wp:posOffset>
                </wp:positionV>
                <wp:extent cx="3520440" cy="2758688"/>
                <wp:effectExtent l="0" t="0" r="22860" b="22860"/>
                <wp:wrapNone/>
                <wp:docPr id="99709412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2758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017EE" w14:textId="75C06B8A" w:rsidR="00B73B32" w:rsidRPr="00FE4A2C" w:rsidRDefault="00FE4A2C">
                            <w:pPr>
                              <w:rPr>
                                <w:color w:val="1F3864" w:themeColor="accent1" w:themeShade="80"/>
                                <w:lang w:val="en-IN"/>
                              </w:rPr>
                            </w:pPr>
                            <w:r w:rsidRPr="00FE4A2C">
                              <w:rPr>
                                <w:color w:val="1F3864" w:themeColor="accent1" w:themeShade="80"/>
                                <w:lang w:val="en-IN"/>
                              </w:rPr>
                              <w:t xml:space="preserve">                                                 </w:t>
                            </w:r>
                            <w:r w:rsidRPr="00FE4A2C">
                              <w:rPr>
                                <w:color w:val="1F3864" w:themeColor="accent1" w:themeShade="80"/>
                                <w:sz w:val="22"/>
                                <w:szCs w:val="24"/>
                                <w:lang w:val="en-IN"/>
                              </w:rPr>
                              <w:t>DECODER COUNTER</w:t>
                            </w:r>
                          </w:p>
                          <w:p w14:paraId="512461ED" w14:textId="77777777" w:rsidR="00FE4A2C" w:rsidRPr="00FE4A2C" w:rsidRDefault="00FE4A2C" w:rsidP="00FE4A2C">
                            <w:pPr>
                              <w:rPr>
                                <w:lang w:val="en-IN"/>
                              </w:rPr>
                            </w:pPr>
                            <w:r w:rsidRPr="00FE4A2C">
                              <w:rPr>
                                <w:lang w:val="en-IN"/>
                              </w:rPr>
                              <w:t xml:space="preserve">module </w:t>
                            </w:r>
                            <w:proofErr w:type="spellStart"/>
                            <w:r w:rsidRPr="00FE4A2C">
                              <w:rPr>
                                <w:lang w:val="en-IN"/>
                              </w:rPr>
                              <w:t>decade_</w:t>
                            </w:r>
                            <w:proofErr w:type="gramStart"/>
                            <w:r w:rsidRPr="00FE4A2C">
                              <w:rPr>
                                <w:lang w:val="en-IN"/>
                              </w:rPr>
                              <w:t>counter</w:t>
                            </w:r>
                            <w:proofErr w:type="spellEnd"/>
                            <w:r w:rsidRPr="00FE4A2C">
                              <w:rPr>
                                <w:lang w:val="en-IN"/>
                              </w:rPr>
                              <w:t>(</w:t>
                            </w:r>
                            <w:proofErr w:type="gramEnd"/>
                          </w:p>
                          <w:p w14:paraId="7BCD90F8" w14:textId="77777777" w:rsidR="00FE4A2C" w:rsidRPr="00FE4A2C" w:rsidRDefault="00FE4A2C" w:rsidP="00FE4A2C">
                            <w:pPr>
                              <w:rPr>
                                <w:lang w:val="en-IN"/>
                              </w:rPr>
                            </w:pPr>
                            <w:r w:rsidRPr="00FE4A2C">
                              <w:rPr>
                                <w:lang w:val="en-IN"/>
                              </w:rPr>
                              <w:t xml:space="preserve">    input wire </w:t>
                            </w:r>
                            <w:proofErr w:type="spellStart"/>
                            <w:proofErr w:type="gramStart"/>
                            <w:r w:rsidRPr="00FE4A2C">
                              <w:rPr>
                                <w:lang w:val="en-IN"/>
                              </w:rPr>
                              <w:t>clk</w:t>
                            </w:r>
                            <w:proofErr w:type="spellEnd"/>
                            <w:r w:rsidRPr="00FE4A2C">
                              <w:rPr>
                                <w:lang w:val="en-IN"/>
                              </w:rPr>
                              <w:t xml:space="preserve">,   </w:t>
                            </w:r>
                            <w:proofErr w:type="gramEnd"/>
                            <w:r w:rsidRPr="00FE4A2C">
                              <w:rPr>
                                <w:lang w:val="en-IN"/>
                              </w:rPr>
                              <w:t xml:space="preserve">     // Clock input</w:t>
                            </w:r>
                          </w:p>
                          <w:p w14:paraId="183F6C10" w14:textId="77777777" w:rsidR="00FE4A2C" w:rsidRPr="00FE4A2C" w:rsidRDefault="00FE4A2C" w:rsidP="00FE4A2C">
                            <w:pPr>
                              <w:rPr>
                                <w:lang w:val="en-IN"/>
                              </w:rPr>
                            </w:pPr>
                            <w:r w:rsidRPr="00FE4A2C">
                              <w:rPr>
                                <w:lang w:val="en-IN"/>
                              </w:rPr>
                              <w:t xml:space="preserve">    input wire </w:t>
                            </w:r>
                            <w:proofErr w:type="gramStart"/>
                            <w:r w:rsidRPr="00FE4A2C">
                              <w:rPr>
                                <w:lang w:val="en-IN"/>
                              </w:rPr>
                              <w:t xml:space="preserve">reset,   </w:t>
                            </w:r>
                            <w:proofErr w:type="gramEnd"/>
                            <w:r w:rsidRPr="00FE4A2C">
                              <w:rPr>
                                <w:lang w:val="en-IN"/>
                              </w:rPr>
                              <w:t xml:space="preserve">   // Active high reset</w:t>
                            </w:r>
                          </w:p>
                          <w:p w14:paraId="1F69F731" w14:textId="71EA9354" w:rsidR="00FE4A2C" w:rsidRPr="00FE4A2C" w:rsidRDefault="00FE4A2C" w:rsidP="00FE4A2C">
                            <w:pPr>
                              <w:rPr>
                                <w:lang w:val="en-IN"/>
                              </w:rPr>
                            </w:pPr>
                            <w:r w:rsidRPr="00FE4A2C">
                              <w:rPr>
                                <w:lang w:val="en-IN"/>
                              </w:rPr>
                              <w:t xml:space="preserve">    output reg [3:0] count   // 4-bit counter output);</w:t>
                            </w:r>
                          </w:p>
                          <w:p w14:paraId="1DC832D7" w14:textId="62DEE06C" w:rsidR="00FE4A2C" w:rsidRPr="00FE4A2C" w:rsidRDefault="00FE4A2C" w:rsidP="00FE4A2C">
                            <w:pPr>
                              <w:rPr>
                                <w:lang w:val="en-IN"/>
                              </w:rPr>
                            </w:pPr>
                            <w:r w:rsidRPr="00FE4A2C">
                              <w:rPr>
                                <w:lang w:val="en-IN"/>
                              </w:rPr>
                              <w:t xml:space="preserve"> always </w:t>
                            </w:r>
                            <w:proofErr w:type="gramStart"/>
                            <w:r w:rsidRPr="00FE4A2C">
                              <w:rPr>
                                <w:lang w:val="en-IN"/>
                              </w:rPr>
                              <w:t>@(</w:t>
                            </w:r>
                            <w:proofErr w:type="gramEnd"/>
                            <w:r w:rsidRPr="00FE4A2C">
                              <w:rPr>
                                <w:lang w:val="en-IN"/>
                              </w:rPr>
                              <w:t xml:space="preserve">posedge </w:t>
                            </w:r>
                            <w:proofErr w:type="spellStart"/>
                            <w:r w:rsidRPr="00FE4A2C">
                              <w:rPr>
                                <w:lang w:val="en-IN"/>
                              </w:rPr>
                              <w:t>clk</w:t>
                            </w:r>
                            <w:proofErr w:type="spellEnd"/>
                            <w:r w:rsidRPr="00FE4A2C">
                              <w:rPr>
                                <w:lang w:val="en-IN"/>
                              </w:rPr>
                              <w:t xml:space="preserve"> or </w:t>
                            </w:r>
                            <w:proofErr w:type="spellStart"/>
                            <w:r w:rsidRPr="00FE4A2C">
                              <w:rPr>
                                <w:lang w:val="en-IN"/>
                              </w:rPr>
                              <w:t>posedge</w:t>
                            </w:r>
                            <w:proofErr w:type="spellEnd"/>
                            <w:r w:rsidRPr="00FE4A2C">
                              <w:rPr>
                                <w:lang w:val="en-IN"/>
                              </w:rPr>
                              <w:t xml:space="preserve"> reset) begin</w:t>
                            </w:r>
                          </w:p>
                          <w:p w14:paraId="24532C83" w14:textId="77777777" w:rsidR="00FE4A2C" w:rsidRPr="00FE4A2C" w:rsidRDefault="00FE4A2C" w:rsidP="00FE4A2C">
                            <w:pPr>
                              <w:rPr>
                                <w:lang w:val="en-IN"/>
                              </w:rPr>
                            </w:pPr>
                            <w:r w:rsidRPr="00FE4A2C">
                              <w:rPr>
                                <w:lang w:val="en-IN"/>
                              </w:rPr>
                              <w:t xml:space="preserve">        if (reset) begin</w:t>
                            </w:r>
                          </w:p>
                          <w:p w14:paraId="25DF5F3B" w14:textId="77777777" w:rsidR="00FE4A2C" w:rsidRPr="00FE4A2C" w:rsidRDefault="00FE4A2C" w:rsidP="00FE4A2C">
                            <w:pPr>
                              <w:rPr>
                                <w:lang w:val="en-IN"/>
                              </w:rPr>
                            </w:pPr>
                            <w:r w:rsidRPr="00FE4A2C">
                              <w:rPr>
                                <w:lang w:val="en-IN"/>
                              </w:rPr>
                              <w:t xml:space="preserve">            count &lt;= 4'b</w:t>
                            </w:r>
                            <w:proofErr w:type="gramStart"/>
                            <w:r w:rsidRPr="00FE4A2C">
                              <w:rPr>
                                <w:lang w:val="en-IN"/>
                              </w:rPr>
                              <w:t>0000;  /</w:t>
                            </w:r>
                            <w:proofErr w:type="gramEnd"/>
                            <w:r w:rsidRPr="00FE4A2C">
                              <w:rPr>
                                <w:lang w:val="en-IN"/>
                              </w:rPr>
                              <w:t>/ Reset counter to 0000</w:t>
                            </w:r>
                          </w:p>
                          <w:p w14:paraId="05551269" w14:textId="77777777" w:rsidR="00FE4A2C" w:rsidRPr="00FE4A2C" w:rsidRDefault="00FE4A2C" w:rsidP="00FE4A2C">
                            <w:pPr>
                              <w:rPr>
                                <w:lang w:val="en-IN"/>
                              </w:rPr>
                            </w:pPr>
                            <w:r w:rsidRPr="00FE4A2C">
                              <w:rPr>
                                <w:lang w:val="en-IN"/>
                              </w:rPr>
                              <w:t xml:space="preserve">        end else if (count == 4'b1001) begin</w:t>
                            </w:r>
                          </w:p>
                          <w:p w14:paraId="2BAFED8F" w14:textId="055DBB55" w:rsidR="00FE4A2C" w:rsidRPr="00FE4A2C" w:rsidRDefault="00FE4A2C" w:rsidP="00FE4A2C">
                            <w:pPr>
                              <w:rPr>
                                <w:lang w:val="en-IN"/>
                              </w:rPr>
                            </w:pPr>
                            <w:r w:rsidRPr="00FE4A2C">
                              <w:rPr>
                                <w:lang w:val="en-IN"/>
                              </w:rPr>
                              <w:t xml:space="preserve">            count &lt;= 4'b</w:t>
                            </w:r>
                            <w:proofErr w:type="gramStart"/>
                            <w:r w:rsidRPr="00FE4A2C">
                              <w:rPr>
                                <w:lang w:val="en-IN"/>
                              </w:rPr>
                              <w:t>0000;  /</w:t>
                            </w:r>
                            <w:proofErr w:type="gramEnd"/>
                            <w:r w:rsidRPr="00FE4A2C">
                              <w:rPr>
                                <w:lang w:val="en-IN"/>
                              </w:rPr>
                              <w:t xml:space="preserve">/ Reset to 0000 </w:t>
                            </w:r>
                            <w:r>
                              <w:rPr>
                                <w:lang w:val="en-IN"/>
                              </w:rPr>
                              <w:t>WHEN 9</w:t>
                            </w:r>
                          </w:p>
                          <w:p w14:paraId="17394F42" w14:textId="77777777" w:rsidR="00FE4A2C" w:rsidRPr="00FE4A2C" w:rsidRDefault="00FE4A2C" w:rsidP="00FE4A2C">
                            <w:pPr>
                              <w:rPr>
                                <w:lang w:val="en-IN"/>
                              </w:rPr>
                            </w:pPr>
                            <w:r w:rsidRPr="00FE4A2C">
                              <w:rPr>
                                <w:lang w:val="en-IN"/>
                              </w:rPr>
                              <w:t xml:space="preserve">        end else begin</w:t>
                            </w:r>
                          </w:p>
                          <w:p w14:paraId="0CA25552" w14:textId="77777777" w:rsidR="00FE4A2C" w:rsidRPr="00FE4A2C" w:rsidRDefault="00FE4A2C" w:rsidP="00FE4A2C">
                            <w:pPr>
                              <w:rPr>
                                <w:lang w:val="en-IN"/>
                              </w:rPr>
                            </w:pPr>
                            <w:r w:rsidRPr="00FE4A2C">
                              <w:rPr>
                                <w:lang w:val="en-IN"/>
                              </w:rPr>
                              <w:t xml:space="preserve">            count &lt;= count + </w:t>
                            </w:r>
                            <w:proofErr w:type="gramStart"/>
                            <w:r w:rsidRPr="00FE4A2C">
                              <w:rPr>
                                <w:lang w:val="en-IN"/>
                              </w:rPr>
                              <w:t>1;  /</w:t>
                            </w:r>
                            <w:proofErr w:type="gramEnd"/>
                            <w:r w:rsidRPr="00FE4A2C">
                              <w:rPr>
                                <w:lang w:val="en-IN"/>
                              </w:rPr>
                              <w:t>/ Increment counter by 1</w:t>
                            </w:r>
                          </w:p>
                          <w:p w14:paraId="4AAFE30F" w14:textId="77777777" w:rsidR="00FE4A2C" w:rsidRPr="00FE4A2C" w:rsidRDefault="00FE4A2C" w:rsidP="00FE4A2C">
                            <w:pPr>
                              <w:rPr>
                                <w:lang w:val="en-IN"/>
                              </w:rPr>
                            </w:pPr>
                            <w:r w:rsidRPr="00FE4A2C">
                              <w:rPr>
                                <w:lang w:val="en-IN"/>
                              </w:rPr>
                              <w:t xml:space="preserve">        end</w:t>
                            </w:r>
                          </w:p>
                          <w:p w14:paraId="58A6A019" w14:textId="77777777" w:rsidR="00FE4A2C" w:rsidRPr="00FE4A2C" w:rsidRDefault="00FE4A2C" w:rsidP="00FE4A2C">
                            <w:pPr>
                              <w:rPr>
                                <w:lang w:val="en-IN"/>
                              </w:rPr>
                            </w:pPr>
                            <w:r w:rsidRPr="00FE4A2C">
                              <w:rPr>
                                <w:lang w:val="en-IN"/>
                              </w:rPr>
                              <w:t xml:space="preserve">    end</w:t>
                            </w:r>
                          </w:p>
                          <w:p w14:paraId="173DEE55" w14:textId="0B58BD45" w:rsidR="00FE4A2C" w:rsidRPr="00FE4A2C" w:rsidRDefault="00FE4A2C" w:rsidP="00FE4A2C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 w:rsidRPr="00FE4A2C">
                              <w:rPr>
                                <w:lang w:val="en-IN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BF789" id="Text Box 30" o:spid="_x0000_s1036" type="#_x0000_t202" style="position:absolute;margin-left:275.8pt;margin-top:9.4pt;width:277.2pt;height:217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" fillcolor="white [3201]" strokeweight=".5pt">
                <v:textbox>
                  <w:txbxContent>
                    <w:p w14:paraId="76E017EE" w14:textId="75C06B8A" w:rsidR="00B73B32" w:rsidRPr="00FE4A2C" w:rsidRDefault="00FE4A2C">
                      <w:pPr>
                        <w:rPr>
                          <w:color w:val="1F3864" w:themeColor="accent1" w:themeShade="80"/>
                          <w:lang w:val="en-IN"/>
                        </w:rPr>
                      </w:pPr>
                      <w:r w:rsidRPr="00FE4A2C">
                        <w:rPr>
                          <w:color w:val="1F3864" w:themeColor="accent1" w:themeShade="80"/>
                          <w:lang w:val="en-IN"/>
                        </w:rPr>
                        <w:t xml:space="preserve">                                                 </w:t>
                      </w:r>
                      <w:r w:rsidRPr="00FE4A2C">
                        <w:rPr>
                          <w:color w:val="1F3864" w:themeColor="accent1" w:themeShade="80"/>
                          <w:sz w:val="22"/>
                          <w:szCs w:val="24"/>
                          <w:lang w:val="en-IN"/>
                        </w:rPr>
                        <w:t>DECODER COUNTER</w:t>
                      </w:r>
                    </w:p>
                    <w:p w14:paraId="512461ED" w14:textId="77777777" w:rsidR="00FE4A2C" w:rsidRPr="00FE4A2C" w:rsidRDefault="00FE4A2C" w:rsidP="00FE4A2C">
                      <w:pPr>
                        <w:rPr>
                          <w:lang w:val="en-IN"/>
                        </w:rPr>
                      </w:pPr>
                      <w:r w:rsidRPr="00FE4A2C">
                        <w:rPr>
                          <w:lang w:val="en-IN"/>
                        </w:rPr>
                        <w:t xml:space="preserve">module </w:t>
                      </w:r>
                      <w:proofErr w:type="spellStart"/>
                      <w:r w:rsidRPr="00FE4A2C">
                        <w:rPr>
                          <w:lang w:val="en-IN"/>
                        </w:rPr>
                        <w:t>decade_</w:t>
                      </w:r>
                      <w:proofErr w:type="gramStart"/>
                      <w:r w:rsidRPr="00FE4A2C">
                        <w:rPr>
                          <w:lang w:val="en-IN"/>
                        </w:rPr>
                        <w:t>counter</w:t>
                      </w:r>
                      <w:proofErr w:type="spellEnd"/>
                      <w:r w:rsidRPr="00FE4A2C">
                        <w:rPr>
                          <w:lang w:val="en-IN"/>
                        </w:rPr>
                        <w:t>(</w:t>
                      </w:r>
                      <w:proofErr w:type="gramEnd"/>
                    </w:p>
                    <w:p w14:paraId="7BCD90F8" w14:textId="77777777" w:rsidR="00FE4A2C" w:rsidRPr="00FE4A2C" w:rsidRDefault="00FE4A2C" w:rsidP="00FE4A2C">
                      <w:pPr>
                        <w:rPr>
                          <w:lang w:val="en-IN"/>
                        </w:rPr>
                      </w:pPr>
                      <w:r w:rsidRPr="00FE4A2C">
                        <w:rPr>
                          <w:lang w:val="en-IN"/>
                        </w:rPr>
                        <w:t xml:space="preserve">    input wire </w:t>
                      </w:r>
                      <w:proofErr w:type="spellStart"/>
                      <w:proofErr w:type="gramStart"/>
                      <w:r w:rsidRPr="00FE4A2C">
                        <w:rPr>
                          <w:lang w:val="en-IN"/>
                        </w:rPr>
                        <w:t>clk</w:t>
                      </w:r>
                      <w:proofErr w:type="spellEnd"/>
                      <w:r w:rsidRPr="00FE4A2C">
                        <w:rPr>
                          <w:lang w:val="en-IN"/>
                        </w:rPr>
                        <w:t xml:space="preserve">,   </w:t>
                      </w:r>
                      <w:proofErr w:type="gramEnd"/>
                      <w:r w:rsidRPr="00FE4A2C">
                        <w:rPr>
                          <w:lang w:val="en-IN"/>
                        </w:rPr>
                        <w:t xml:space="preserve">     // Clock input</w:t>
                      </w:r>
                    </w:p>
                    <w:p w14:paraId="183F6C10" w14:textId="77777777" w:rsidR="00FE4A2C" w:rsidRPr="00FE4A2C" w:rsidRDefault="00FE4A2C" w:rsidP="00FE4A2C">
                      <w:pPr>
                        <w:rPr>
                          <w:lang w:val="en-IN"/>
                        </w:rPr>
                      </w:pPr>
                      <w:r w:rsidRPr="00FE4A2C">
                        <w:rPr>
                          <w:lang w:val="en-IN"/>
                        </w:rPr>
                        <w:t xml:space="preserve">    input wire </w:t>
                      </w:r>
                      <w:proofErr w:type="gramStart"/>
                      <w:r w:rsidRPr="00FE4A2C">
                        <w:rPr>
                          <w:lang w:val="en-IN"/>
                        </w:rPr>
                        <w:t xml:space="preserve">reset,   </w:t>
                      </w:r>
                      <w:proofErr w:type="gramEnd"/>
                      <w:r w:rsidRPr="00FE4A2C">
                        <w:rPr>
                          <w:lang w:val="en-IN"/>
                        </w:rPr>
                        <w:t xml:space="preserve">   // Active high reset</w:t>
                      </w:r>
                    </w:p>
                    <w:p w14:paraId="1F69F731" w14:textId="71EA9354" w:rsidR="00FE4A2C" w:rsidRPr="00FE4A2C" w:rsidRDefault="00FE4A2C" w:rsidP="00FE4A2C">
                      <w:pPr>
                        <w:rPr>
                          <w:lang w:val="en-IN"/>
                        </w:rPr>
                      </w:pPr>
                      <w:r w:rsidRPr="00FE4A2C">
                        <w:rPr>
                          <w:lang w:val="en-IN"/>
                        </w:rPr>
                        <w:t xml:space="preserve">    output reg [3:0] count   // 4-bit counter output);</w:t>
                      </w:r>
                    </w:p>
                    <w:p w14:paraId="1DC832D7" w14:textId="62DEE06C" w:rsidR="00FE4A2C" w:rsidRPr="00FE4A2C" w:rsidRDefault="00FE4A2C" w:rsidP="00FE4A2C">
                      <w:pPr>
                        <w:rPr>
                          <w:lang w:val="en-IN"/>
                        </w:rPr>
                      </w:pPr>
                      <w:r w:rsidRPr="00FE4A2C">
                        <w:rPr>
                          <w:lang w:val="en-IN"/>
                        </w:rPr>
                        <w:t xml:space="preserve"> always </w:t>
                      </w:r>
                      <w:proofErr w:type="gramStart"/>
                      <w:r w:rsidRPr="00FE4A2C">
                        <w:rPr>
                          <w:lang w:val="en-IN"/>
                        </w:rPr>
                        <w:t>@(</w:t>
                      </w:r>
                      <w:proofErr w:type="gramEnd"/>
                      <w:r w:rsidRPr="00FE4A2C">
                        <w:rPr>
                          <w:lang w:val="en-IN"/>
                        </w:rPr>
                        <w:t xml:space="preserve">posedge </w:t>
                      </w:r>
                      <w:proofErr w:type="spellStart"/>
                      <w:r w:rsidRPr="00FE4A2C">
                        <w:rPr>
                          <w:lang w:val="en-IN"/>
                        </w:rPr>
                        <w:t>clk</w:t>
                      </w:r>
                      <w:proofErr w:type="spellEnd"/>
                      <w:r w:rsidRPr="00FE4A2C">
                        <w:rPr>
                          <w:lang w:val="en-IN"/>
                        </w:rPr>
                        <w:t xml:space="preserve"> or </w:t>
                      </w:r>
                      <w:proofErr w:type="spellStart"/>
                      <w:r w:rsidRPr="00FE4A2C">
                        <w:rPr>
                          <w:lang w:val="en-IN"/>
                        </w:rPr>
                        <w:t>posedge</w:t>
                      </w:r>
                      <w:proofErr w:type="spellEnd"/>
                      <w:r w:rsidRPr="00FE4A2C">
                        <w:rPr>
                          <w:lang w:val="en-IN"/>
                        </w:rPr>
                        <w:t xml:space="preserve"> reset) begin</w:t>
                      </w:r>
                    </w:p>
                    <w:p w14:paraId="24532C83" w14:textId="77777777" w:rsidR="00FE4A2C" w:rsidRPr="00FE4A2C" w:rsidRDefault="00FE4A2C" w:rsidP="00FE4A2C">
                      <w:pPr>
                        <w:rPr>
                          <w:lang w:val="en-IN"/>
                        </w:rPr>
                      </w:pPr>
                      <w:r w:rsidRPr="00FE4A2C">
                        <w:rPr>
                          <w:lang w:val="en-IN"/>
                        </w:rPr>
                        <w:t xml:space="preserve">        if (reset) begin</w:t>
                      </w:r>
                    </w:p>
                    <w:p w14:paraId="25DF5F3B" w14:textId="77777777" w:rsidR="00FE4A2C" w:rsidRPr="00FE4A2C" w:rsidRDefault="00FE4A2C" w:rsidP="00FE4A2C">
                      <w:pPr>
                        <w:rPr>
                          <w:lang w:val="en-IN"/>
                        </w:rPr>
                      </w:pPr>
                      <w:r w:rsidRPr="00FE4A2C">
                        <w:rPr>
                          <w:lang w:val="en-IN"/>
                        </w:rPr>
                        <w:t xml:space="preserve">            count &lt;= 4'b</w:t>
                      </w:r>
                      <w:proofErr w:type="gramStart"/>
                      <w:r w:rsidRPr="00FE4A2C">
                        <w:rPr>
                          <w:lang w:val="en-IN"/>
                        </w:rPr>
                        <w:t>0000;  /</w:t>
                      </w:r>
                      <w:proofErr w:type="gramEnd"/>
                      <w:r w:rsidRPr="00FE4A2C">
                        <w:rPr>
                          <w:lang w:val="en-IN"/>
                        </w:rPr>
                        <w:t>/ Reset counter to 0000</w:t>
                      </w:r>
                    </w:p>
                    <w:p w14:paraId="05551269" w14:textId="77777777" w:rsidR="00FE4A2C" w:rsidRPr="00FE4A2C" w:rsidRDefault="00FE4A2C" w:rsidP="00FE4A2C">
                      <w:pPr>
                        <w:rPr>
                          <w:lang w:val="en-IN"/>
                        </w:rPr>
                      </w:pPr>
                      <w:r w:rsidRPr="00FE4A2C">
                        <w:rPr>
                          <w:lang w:val="en-IN"/>
                        </w:rPr>
                        <w:t xml:space="preserve">        end else if (count == 4'b1001) begin</w:t>
                      </w:r>
                    </w:p>
                    <w:p w14:paraId="2BAFED8F" w14:textId="055DBB55" w:rsidR="00FE4A2C" w:rsidRPr="00FE4A2C" w:rsidRDefault="00FE4A2C" w:rsidP="00FE4A2C">
                      <w:pPr>
                        <w:rPr>
                          <w:lang w:val="en-IN"/>
                        </w:rPr>
                      </w:pPr>
                      <w:r w:rsidRPr="00FE4A2C">
                        <w:rPr>
                          <w:lang w:val="en-IN"/>
                        </w:rPr>
                        <w:t xml:space="preserve">            count &lt;= 4'b</w:t>
                      </w:r>
                      <w:proofErr w:type="gramStart"/>
                      <w:r w:rsidRPr="00FE4A2C">
                        <w:rPr>
                          <w:lang w:val="en-IN"/>
                        </w:rPr>
                        <w:t>0000;  /</w:t>
                      </w:r>
                      <w:proofErr w:type="gramEnd"/>
                      <w:r w:rsidRPr="00FE4A2C">
                        <w:rPr>
                          <w:lang w:val="en-IN"/>
                        </w:rPr>
                        <w:t xml:space="preserve">/ Reset to 0000 </w:t>
                      </w:r>
                      <w:r>
                        <w:rPr>
                          <w:lang w:val="en-IN"/>
                        </w:rPr>
                        <w:t>WHEN 9</w:t>
                      </w:r>
                    </w:p>
                    <w:p w14:paraId="17394F42" w14:textId="77777777" w:rsidR="00FE4A2C" w:rsidRPr="00FE4A2C" w:rsidRDefault="00FE4A2C" w:rsidP="00FE4A2C">
                      <w:pPr>
                        <w:rPr>
                          <w:lang w:val="en-IN"/>
                        </w:rPr>
                      </w:pPr>
                      <w:r w:rsidRPr="00FE4A2C">
                        <w:rPr>
                          <w:lang w:val="en-IN"/>
                        </w:rPr>
                        <w:t xml:space="preserve">        end else begin</w:t>
                      </w:r>
                    </w:p>
                    <w:p w14:paraId="0CA25552" w14:textId="77777777" w:rsidR="00FE4A2C" w:rsidRPr="00FE4A2C" w:rsidRDefault="00FE4A2C" w:rsidP="00FE4A2C">
                      <w:pPr>
                        <w:rPr>
                          <w:lang w:val="en-IN"/>
                        </w:rPr>
                      </w:pPr>
                      <w:r w:rsidRPr="00FE4A2C">
                        <w:rPr>
                          <w:lang w:val="en-IN"/>
                        </w:rPr>
                        <w:t xml:space="preserve">            count &lt;= count + </w:t>
                      </w:r>
                      <w:proofErr w:type="gramStart"/>
                      <w:r w:rsidRPr="00FE4A2C">
                        <w:rPr>
                          <w:lang w:val="en-IN"/>
                        </w:rPr>
                        <w:t>1;  /</w:t>
                      </w:r>
                      <w:proofErr w:type="gramEnd"/>
                      <w:r w:rsidRPr="00FE4A2C">
                        <w:rPr>
                          <w:lang w:val="en-IN"/>
                        </w:rPr>
                        <w:t>/ Increment counter by 1</w:t>
                      </w:r>
                    </w:p>
                    <w:p w14:paraId="4AAFE30F" w14:textId="77777777" w:rsidR="00FE4A2C" w:rsidRPr="00FE4A2C" w:rsidRDefault="00FE4A2C" w:rsidP="00FE4A2C">
                      <w:pPr>
                        <w:rPr>
                          <w:lang w:val="en-IN"/>
                        </w:rPr>
                      </w:pPr>
                      <w:r w:rsidRPr="00FE4A2C">
                        <w:rPr>
                          <w:lang w:val="en-IN"/>
                        </w:rPr>
                        <w:t xml:space="preserve">        end</w:t>
                      </w:r>
                    </w:p>
                    <w:p w14:paraId="58A6A019" w14:textId="77777777" w:rsidR="00FE4A2C" w:rsidRPr="00FE4A2C" w:rsidRDefault="00FE4A2C" w:rsidP="00FE4A2C">
                      <w:pPr>
                        <w:rPr>
                          <w:lang w:val="en-IN"/>
                        </w:rPr>
                      </w:pPr>
                      <w:r w:rsidRPr="00FE4A2C">
                        <w:rPr>
                          <w:lang w:val="en-IN"/>
                        </w:rPr>
                        <w:t xml:space="preserve">    end</w:t>
                      </w:r>
                    </w:p>
                    <w:p w14:paraId="173DEE55" w14:textId="0B58BD45" w:rsidR="00FE4A2C" w:rsidRPr="00FE4A2C" w:rsidRDefault="00FE4A2C" w:rsidP="00FE4A2C">
                      <w:pPr>
                        <w:rPr>
                          <w:lang w:val="en-IN"/>
                        </w:rPr>
                      </w:pPr>
                      <w:proofErr w:type="spellStart"/>
                      <w:r w:rsidRPr="00FE4A2C">
                        <w:rPr>
                          <w:lang w:val="en-IN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73B3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6CE98A" wp14:editId="10960C1D">
                <wp:simplePos x="0" y="0"/>
                <wp:positionH relativeFrom="column">
                  <wp:posOffset>-182880</wp:posOffset>
                </wp:positionH>
                <wp:positionV relativeFrom="paragraph">
                  <wp:posOffset>113665</wp:posOffset>
                </wp:positionV>
                <wp:extent cx="3617595" cy="2766695"/>
                <wp:effectExtent l="0" t="0" r="20955" b="14605"/>
                <wp:wrapNone/>
                <wp:docPr id="26732295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276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820F6" w14:textId="217F6C92" w:rsidR="00D934AC" w:rsidRDefault="00D934AC">
                            <w:pPr>
                              <w:rPr>
                                <w:b/>
                                <w:bCs/>
                                <w:color w:val="002060"/>
                                <w:lang w:val="en-IN"/>
                              </w:rPr>
                            </w:pPr>
                            <w:r w:rsidRPr="00D934AC">
                              <w:rPr>
                                <w:b/>
                                <w:bCs/>
                                <w:color w:val="002060"/>
                                <w:lang w:val="en-IN"/>
                              </w:rPr>
                              <w:t xml:space="preserve">                                     BCD COUNTER</w:t>
                            </w:r>
                          </w:p>
                          <w:p w14:paraId="6E3D1271" w14:textId="77777777" w:rsidR="00D934AC" w:rsidRPr="00287532" w:rsidRDefault="00D934AC" w:rsidP="00D934AC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module </w:t>
                            </w:r>
                            <w:proofErr w:type="spellStart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bcd_</w:t>
                            </w:r>
                            <w:proofErr w:type="gramStart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counter</w:t>
                            </w:r>
                            <w:proofErr w:type="spellEnd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(</w:t>
                            </w:r>
                            <w:proofErr w:type="gramEnd"/>
                          </w:p>
                          <w:p w14:paraId="37F96B2B" w14:textId="77777777" w:rsidR="00D934AC" w:rsidRPr="00287532" w:rsidRDefault="00D934AC" w:rsidP="00D934AC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input wire </w:t>
                            </w:r>
                            <w:proofErr w:type="spellStart"/>
                            <w:proofErr w:type="gramStart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clk</w:t>
                            </w:r>
                            <w:proofErr w:type="spellEnd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,   </w:t>
                            </w:r>
                            <w:proofErr w:type="gramEnd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 // Clock input</w:t>
                            </w:r>
                          </w:p>
                          <w:p w14:paraId="76911CAC" w14:textId="77777777" w:rsidR="00D934AC" w:rsidRPr="00287532" w:rsidRDefault="00D934AC" w:rsidP="00D934AC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input wire </w:t>
                            </w:r>
                            <w:proofErr w:type="gramStart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reset,   </w:t>
                            </w:r>
                            <w:proofErr w:type="gramEnd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// Active high reset</w:t>
                            </w:r>
                          </w:p>
                          <w:p w14:paraId="105BE3BC" w14:textId="40020525" w:rsidR="00D934AC" w:rsidRPr="00287532" w:rsidRDefault="00D934AC" w:rsidP="00D934AC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output reg [3:0] </w:t>
                            </w:r>
                            <w:proofErr w:type="spellStart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bcd</w:t>
                            </w:r>
                            <w:proofErr w:type="spellEnd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// 4-bit BCD output</w:t>
                            </w:r>
                            <w:r w:rsidR="00287532"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</w:t>
                            </w:r>
                            <w:proofErr w:type="gramStart"/>
                            <w:r w:rsidR="00287532"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</w:t>
                            </w:r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)</w:t>
                            </w:r>
                            <w:proofErr w:type="gramEnd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;</w:t>
                            </w:r>
                          </w:p>
                          <w:p w14:paraId="079F7AEC" w14:textId="303C5AF8" w:rsidR="00D934AC" w:rsidRPr="00287532" w:rsidRDefault="00D934AC" w:rsidP="00D934AC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always </w:t>
                            </w:r>
                            <w:proofErr w:type="gramStart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@(</w:t>
                            </w:r>
                            <w:proofErr w:type="gramEnd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posedge </w:t>
                            </w:r>
                            <w:proofErr w:type="spellStart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clk</w:t>
                            </w:r>
                            <w:proofErr w:type="spellEnd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or </w:t>
                            </w:r>
                            <w:proofErr w:type="spellStart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posedge</w:t>
                            </w:r>
                            <w:proofErr w:type="spellEnd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reset) begin</w:t>
                            </w:r>
                          </w:p>
                          <w:p w14:paraId="0C3B75DF" w14:textId="7281847C" w:rsidR="00D934AC" w:rsidRPr="00287532" w:rsidRDefault="00D934AC" w:rsidP="00D934AC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if (reset) begin</w:t>
                            </w:r>
                          </w:p>
                          <w:p w14:paraId="6025A016" w14:textId="00AFD93F" w:rsidR="00D934AC" w:rsidRPr="00287532" w:rsidRDefault="00D934AC" w:rsidP="00D934AC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</w:t>
                            </w:r>
                            <w:proofErr w:type="spellStart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bcd</w:t>
                            </w:r>
                            <w:proofErr w:type="spellEnd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&lt;= 4'b</w:t>
                            </w:r>
                            <w:proofErr w:type="gramStart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0000;  /</w:t>
                            </w:r>
                            <w:proofErr w:type="gramEnd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/ Reset BCD counter to 0000</w:t>
                            </w:r>
                          </w:p>
                          <w:p w14:paraId="1E7B4F0D" w14:textId="3E6B0DCF" w:rsidR="00D934AC" w:rsidRPr="00287532" w:rsidRDefault="00D934AC" w:rsidP="00D934AC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end else if (</w:t>
                            </w:r>
                            <w:proofErr w:type="spellStart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bcd</w:t>
                            </w:r>
                            <w:proofErr w:type="spellEnd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== 4'b1001) begin</w:t>
                            </w:r>
                          </w:p>
                          <w:p w14:paraId="7B945E24" w14:textId="126B757D" w:rsidR="00D934AC" w:rsidRPr="00287532" w:rsidRDefault="00D934AC" w:rsidP="00D934AC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</w:t>
                            </w:r>
                            <w:proofErr w:type="spellStart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bcd</w:t>
                            </w:r>
                            <w:proofErr w:type="spellEnd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&lt;= 4'b</w:t>
                            </w:r>
                            <w:proofErr w:type="gramStart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0000;  /</w:t>
                            </w:r>
                            <w:proofErr w:type="gramEnd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/ Reset to 0000 when it reaches 9</w:t>
                            </w:r>
                          </w:p>
                          <w:p w14:paraId="05EC82AB" w14:textId="6FFD4EB5" w:rsidR="00D934AC" w:rsidRPr="00287532" w:rsidRDefault="00D934AC" w:rsidP="00D934AC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end else begin</w:t>
                            </w:r>
                            <w:r w:rsidR="00287532"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                              </w:t>
                            </w:r>
                          </w:p>
                          <w:p w14:paraId="5D5D89B3" w14:textId="288C2845" w:rsidR="00D934AC" w:rsidRPr="00287532" w:rsidRDefault="00D934AC" w:rsidP="00D934AC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bcd</w:t>
                            </w:r>
                            <w:proofErr w:type="spellEnd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&lt;= </w:t>
                            </w:r>
                            <w:proofErr w:type="spellStart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bcd</w:t>
                            </w:r>
                            <w:proofErr w:type="spellEnd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+ 1;  </w:t>
                            </w:r>
                            <w:r w:rsidR="00287532"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</w:t>
                            </w:r>
                          </w:p>
                          <w:p w14:paraId="68787EFA" w14:textId="2AE54997" w:rsidR="00D934AC" w:rsidRPr="00287532" w:rsidRDefault="00D934AC" w:rsidP="00D934AC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 end</w:t>
                            </w:r>
                          </w:p>
                          <w:p w14:paraId="71AC2CAF" w14:textId="77777777" w:rsidR="00D934AC" w:rsidRPr="00287532" w:rsidRDefault="00D934AC" w:rsidP="00D934AC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end</w:t>
                            </w:r>
                          </w:p>
                          <w:p w14:paraId="103BBDEB" w14:textId="753B3D0B" w:rsidR="00D934AC" w:rsidRPr="00287532" w:rsidRDefault="00D934AC" w:rsidP="00D934AC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proofErr w:type="spellStart"/>
                            <w:r w:rsidRPr="00287532">
                              <w:rPr>
                                <w:color w:val="0D0D0D" w:themeColor="text1" w:themeTint="F2"/>
                                <w:lang w:val="en-IN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CE98A" id="Text Box 23" o:spid="_x0000_s1037" type="#_x0000_t202" style="position:absolute;margin-left:-14.4pt;margin-top:8.95pt;width:284.85pt;height:217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" fillcolor="white [3201]" strokeweight=".5pt">
                <v:textbox>
                  <w:txbxContent>
                    <w:p w14:paraId="206820F6" w14:textId="217F6C92" w:rsidR="00D934AC" w:rsidRDefault="00D934AC">
                      <w:pPr>
                        <w:rPr>
                          <w:b/>
                          <w:bCs/>
                          <w:color w:val="002060"/>
                          <w:lang w:val="en-IN"/>
                        </w:rPr>
                      </w:pPr>
                      <w:r w:rsidRPr="00D934AC">
                        <w:rPr>
                          <w:b/>
                          <w:bCs/>
                          <w:color w:val="002060"/>
                          <w:lang w:val="en-IN"/>
                        </w:rPr>
                        <w:t xml:space="preserve">                                     BCD COUNTER</w:t>
                      </w:r>
                    </w:p>
                    <w:p w14:paraId="6E3D1271" w14:textId="77777777" w:rsidR="00D934AC" w:rsidRPr="00287532" w:rsidRDefault="00D934AC" w:rsidP="00D934AC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module </w:t>
                      </w:r>
                      <w:proofErr w:type="spellStart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bcd_</w:t>
                      </w:r>
                      <w:proofErr w:type="gramStart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counter</w:t>
                      </w:r>
                      <w:proofErr w:type="spellEnd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(</w:t>
                      </w:r>
                      <w:proofErr w:type="gramEnd"/>
                    </w:p>
                    <w:p w14:paraId="37F96B2B" w14:textId="77777777" w:rsidR="00D934AC" w:rsidRPr="00287532" w:rsidRDefault="00D934AC" w:rsidP="00D934AC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   input wire </w:t>
                      </w:r>
                      <w:proofErr w:type="spellStart"/>
                      <w:proofErr w:type="gramStart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clk</w:t>
                      </w:r>
                      <w:proofErr w:type="spellEnd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,   </w:t>
                      </w:r>
                      <w:proofErr w:type="gramEnd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    // Clock input</w:t>
                      </w:r>
                    </w:p>
                    <w:p w14:paraId="76911CAC" w14:textId="77777777" w:rsidR="00D934AC" w:rsidRPr="00287532" w:rsidRDefault="00D934AC" w:rsidP="00D934AC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   input wire </w:t>
                      </w:r>
                      <w:proofErr w:type="gramStart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reset,   </w:t>
                      </w:r>
                      <w:proofErr w:type="gramEnd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  // Active high reset</w:t>
                      </w:r>
                    </w:p>
                    <w:p w14:paraId="105BE3BC" w14:textId="40020525" w:rsidR="00D934AC" w:rsidRPr="00287532" w:rsidRDefault="00D934AC" w:rsidP="00D934AC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   output reg [3:0] </w:t>
                      </w:r>
                      <w:proofErr w:type="spellStart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bcd</w:t>
                      </w:r>
                      <w:proofErr w:type="spellEnd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  // 4-bit BCD output</w:t>
                      </w:r>
                      <w:r w:rsidR="00287532" w:rsidRPr="00287532">
                        <w:rPr>
                          <w:color w:val="0D0D0D" w:themeColor="text1" w:themeTint="F2"/>
                          <w:lang w:val="en-IN"/>
                        </w:rPr>
                        <w:t xml:space="preserve">   </w:t>
                      </w:r>
                      <w:proofErr w:type="gramStart"/>
                      <w:r w:rsidR="00287532" w:rsidRPr="00287532">
                        <w:rPr>
                          <w:color w:val="0D0D0D" w:themeColor="text1" w:themeTint="F2"/>
                          <w:lang w:val="en-IN"/>
                        </w:rPr>
                        <w:t xml:space="preserve">  </w:t>
                      </w:r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)</w:t>
                      </w:r>
                      <w:proofErr w:type="gramEnd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;</w:t>
                      </w:r>
                    </w:p>
                    <w:p w14:paraId="079F7AEC" w14:textId="303C5AF8" w:rsidR="00D934AC" w:rsidRPr="00287532" w:rsidRDefault="00D934AC" w:rsidP="00D934AC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always </w:t>
                      </w:r>
                      <w:proofErr w:type="gramStart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@(</w:t>
                      </w:r>
                      <w:proofErr w:type="gramEnd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posedge </w:t>
                      </w:r>
                      <w:proofErr w:type="spellStart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clk</w:t>
                      </w:r>
                      <w:proofErr w:type="spellEnd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or </w:t>
                      </w:r>
                      <w:proofErr w:type="spellStart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posedge</w:t>
                      </w:r>
                      <w:proofErr w:type="spellEnd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reset) begin</w:t>
                      </w:r>
                    </w:p>
                    <w:p w14:paraId="0C3B75DF" w14:textId="7281847C" w:rsidR="00D934AC" w:rsidRPr="00287532" w:rsidRDefault="00D934AC" w:rsidP="00D934AC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if (reset) begin</w:t>
                      </w:r>
                    </w:p>
                    <w:p w14:paraId="6025A016" w14:textId="00AFD93F" w:rsidR="00D934AC" w:rsidRPr="00287532" w:rsidRDefault="00D934AC" w:rsidP="00D934AC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 </w:t>
                      </w:r>
                      <w:proofErr w:type="spellStart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bcd</w:t>
                      </w:r>
                      <w:proofErr w:type="spellEnd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&lt;= 4'b</w:t>
                      </w:r>
                      <w:proofErr w:type="gramStart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0000;  /</w:t>
                      </w:r>
                      <w:proofErr w:type="gramEnd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/ Reset BCD counter to 0000</w:t>
                      </w:r>
                    </w:p>
                    <w:p w14:paraId="1E7B4F0D" w14:textId="3E6B0DCF" w:rsidR="00D934AC" w:rsidRPr="00287532" w:rsidRDefault="00D934AC" w:rsidP="00D934AC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end else if (</w:t>
                      </w:r>
                      <w:proofErr w:type="spellStart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bcd</w:t>
                      </w:r>
                      <w:proofErr w:type="spellEnd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== 4'b1001) begin</w:t>
                      </w:r>
                    </w:p>
                    <w:p w14:paraId="7B945E24" w14:textId="126B757D" w:rsidR="00D934AC" w:rsidRPr="00287532" w:rsidRDefault="00D934AC" w:rsidP="00D934AC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  </w:t>
                      </w:r>
                      <w:proofErr w:type="spellStart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bcd</w:t>
                      </w:r>
                      <w:proofErr w:type="spellEnd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&lt;= 4'b</w:t>
                      </w:r>
                      <w:proofErr w:type="gramStart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0000;  /</w:t>
                      </w:r>
                      <w:proofErr w:type="gramEnd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/ Reset to 0000 when it reaches 9</w:t>
                      </w:r>
                    </w:p>
                    <w:p w14:paraId="05EC82AB" w14:textId="6FFD4EB5" w:rsidR="00D934AC" w:rsidRPr="00287532" w:rsidRDefault="00D934AC" w:rsidP="00D934AC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end else begin</w:t>
                      </w:r>
                      <w:r w:rsidR="00287532" w:rsidRPr="00287532">
                        <w:rPr>
                          <w:color w:val="0D0D0D" w:themeColor="text1" w:themeTint="F2"/>
                          <w:lang w:val="en-IN"/>
                        </w:rPr>
                        <w:t xml:space="preserve">                                  </w:t>
                      </w:r>
                    </w:p>
                    <w:p w14:paraId="5D5D89B3" w14:textId="288C2845" w:rsidR="00D934AC" w:rsidRPr="00287532" w:rsidRDefault="00D934AC" w:rsidP="00D934AC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   </w:t>
                      </w:r>
                      <w:proofErr w:type="spellStart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bcd</w:t>
                      </w:r>
                      <w:proofErr w:type="spellEnd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&lt;= </w:t>
                      </w:r>
                      <w:proofErr w:type="spellStart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bcd</w:t>
                      </w:r>
                      <w:proofErr w:type="spellEnd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+ 1;  </w:t>
                      </w:r>
                      <w:r w:rsidR="00287532" w:rsidRPr="00287532">
                        <w:rPr>
                          <w:color w:val="0D0D0D" w:themeColor="text1" w:themeTint="F2"/>
                          <w:lang w:val="en-IN"/>
                        </w:rPr>
                        <w:t xml:space="preserve"> </w:t>
                      </w:r>
                    </w:p>
                    <w:p w14:paraId="68787EFA" w14:textId="2AE54997" w:rsidR="00D934AC" w:rsidRPr="00287532" w:rsidRDefault="00D934AC" w:rsidP="00D934AC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    end</w:t>
                      </w:r>
                    </w:p>
                    <w:p w14:paraId="71AC2CAF" w14:textId="77777777" w:rsidR="00D934AC" w:rsidRPr="00287532" w:rsidRDefault="00D934AC" w:rsidP="00D934AC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 xml:space="preserve">    end</w:t>
                      </w:r>
                    </w:p>
                    <w:p w14:paraId="103BBDEB" w14:textId="753B3D0B" w:rsidR="00D934AC" w:rsidRPr="00287532" w:rsidRDefault="00D934AC" w:rsidP="00D934AC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proofErr w:type="spellStart"/>
                      <w:r w:rsidRPr="00287532">
                        <w:rPr>
                          <w:color w:val="0D0D0D" w:themeColor="text1" w:themeTint="F2"/>
                          <w:lang w:val="en-IN"/>
                        </w:rPr>
                        <w:t>endmodule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88459F2" w14:textId="5C9867D4" w:rsidR="00C57F4D" w:rsidRDefault="00C57F4D" w:rsidP="00C16398">
      <w:pPr>
        <w:rPr>
          <w:lang w:val="en-IN"/>
        </w:rPr>
      </w:pPr>
    </w:p>
    <w:p w14:paraId="432D64F1" w14:textId="78398FBF" w:rsidR="00C57F4D" w:rsidRDefault="00C57F4D" w:rsidP="00C16398">
      <w:pPr>
        <w:rPr>
          <w:lang w:val="en-IN"/>
        </w:rPr>
      </w:pPr>
    </w:p>
    <w:p w14:paraId="1BDF25D5" w14:textId="53E81857" w:rsidR="00C57F4D" w:rsidRDefault="00C57F4D" w:rsidP="00C16398">
      <w:pPr>
        <w:rPr>
          <w:lang w:val="en-IN"/>
        </w:rPr>
      </w:pPr>
    </w:p>
    <w:p w14:paraId="58E2AD9F" w14:textId="50CEBDC7" w:rsidR="00C57F4D" w:rsidRDefault="00C57F4D" w:rsidP="00C16398">
      <w:pPr>
        <w:rPr>
          <w:lang w:val="en-IN"/>
        </w:rPr>
      </w:pPr>
    </w:p>
    <w:p w14:paraId="2153028C" w14:textId="77777777" w:rsidR="00C57F4D" w:rsidRDefault="00C57F4D" w:rsidP="00C16398">
      <w:pPr>
        <w:rPr>
          <w:lang w:val="en-IN"/>
        </w:rPr>
      </w:pPr>
    </w:p>
    <w:p w14:paraId="6B76875F" w14:textId="77777777" w:rsidR="00C57F4D" w:rsidRDefault="00C57F4D" w:rsidP="00C16398">
      <w:pPr>
        <w:rPr>
          <w:lang w:val="en-IN"/>
        </w:rPr>
      </w:pPr>
    </w:p>
    <w:p w14:paraId="16E7294E" w14:textId="77777777" w:rsidR="00C57F4D" w:rsidRDefault="00C57F4D" w:rsidP="00C16398">
      <w:pPr>
        <w:rPr>
          <w:lang w:val="en-IN"/>
        </w:rPr>
      </w:pPr>
    </w:p>
    <w:p w14:paraId="4C6751C7" w14:textId="77777777" w:rsidR="00C57F4D" w:rsidRDefault="00C57F4D" w:rsidP="00C16398">
      <w:pPr>
        <w:rPr>
          <w:lang w:val="en-IN"/>
        </w:rPr>
      </w:pPr>
    </w:p>
    <w:p w14:paraId="045EC400" w14:textId="77777777" w:rsidR="00C57F4D" w:rsidRDefault="00C57F4D" w:rsidP="00C16398">
      <w:pPr>
        <w:rPr>
          <w:lang w:val="en-IN"/>
        </w:rPr>
      </w:pPr>
    </w:p>
    <w:p w14:paraId="6FC0C3A4" w14:textId="77777777" w:rsidR="00C57F4D" w:rsidRDefault="00C57F4D" w:rsidP="00C16398">
      <w:pPr>
        <w:rPr>
          <w:lang w:val="en-IN"/>
        </w:rPr>
      </w:pPr>
    </w:p>
    <w:p w14:paraId="13C5D0EE" w14:textId="77777777" w:rsidR="00C57F4D" w:rsidRDefault="00C57F4D" w:rsidP="00C16398">
      <w:pPr>
        <w:rPr>
          <w:lang w:val="en-IN"/>
        </w:rPr>
      </w:pPr>
    </w:p>
    <w:p w14:paraId="6CACE81F" w14:textId="2E3939AB" w:rsidR="00C57F4D" w:rsidRDefault="00287532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6622AC" wp14:editId="19841190">
                <wp:simplePos x="0" y="0"/>
                <wp:positionH relativeFrom="column">
                  <wp:posOffset>1248310</wp:posOffset>
                </wp:positionH>
                <wp:positionV relativeFrom="paragraph">
                  <wp:posOffset>8690</wp:posOffset>
                </wp:positionV>
                <wp:extent cx="2034283" cy="1037690"/>
                <wp:effectExtent l="0" t="0" r="0" b="0"/>
                <wp:wrapNone/>
                <wp:docPr id="10976213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283" cy="103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AF527" w14:textId="3968ECDC" w:rsidR="00287532" w:rsidRPr="00287532" w:rsidRDefault="0028753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A22E79" wp14:editId="25DE0CAE">
                                  <wp:extent cx="1898543" cy="985365"/>
                                  <wp:effectExtent l="0" t="0" r="6985" b="5715"/>
                                  <wp:docPr id="62334531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3345313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982" cy="10707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22AC" id="Text Box 24" o:spid="_x0000_s1038" type="#_x0000_t202" style="position:absolute;margin-left:98.3pt;margin-top:.7pt;width:160.2pt;height:81.7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" filled="f" stroked="f">
                <v:textbox>
                  <w:txbxContent>
                    <w:p w14:paraId="40BAF527" w14:textId="3968ECDC" w:rsidR="00287532" w:rsidRPr="00287532" w:rsidRDefault="00287532">
                      <w:pPr>
                        <w:rPr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A22E79" wp14:editId="25DE0CAE">
                            <wp:extent cx="1898543" cy="985365"/>
                            <wp:effectExtent l="0" t="0" r="6985" b="5715"/>
                            <wp:docPr id="62334531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3345313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2982" cy="10707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FD3B9A4" w14:textId="6E0924F7" w:rsidR="00C57F4D" w:rsidRDefault="00287532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DBFA55" wp14:editId="4EDE39B5">
                <wp:simplePos x="0" y="0"/>
                <wp:positionH relativeFrom="column">
                  <wp:posOffset>1813303</wp:posOffset>
                </wp:positionH>
                <wp:positionV relativeFrom="paragraph">
                  <wp:posOffset>92323</wp:posOffset>
                </wp:positionV>
                <wp:extent cx="255410" cy="0"/>
                <wp:effectExtent l="0" t="0" r="0" b="0"/>
                <wp:wrapNone/>
                <wp:docPr id="48829098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4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956E8" id="Straight Connector 2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7.25pt" to="162.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42F409E5" w14:textId="5A4FCF07" w:rsidR="00014C77" w:rsidRDefault="00287532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C622E6" wp14:editId="756E7B18">
                <wp:simplePos x="0" y="0"/>
                <wp:positionH relativeFrom="column">
                  <wp:posOffset>1836549</wp:posOffset>
                </wp:positionH>
                <wp:positionV relativeFrom="paragraph">
                  <wp:posOffset>7383</wp:posOffset>
                </wp:positionV>
                <wp:extent cx="689675" cy="7749"/>
                <wp:effectExtent l="0" t="0" r="34290" b="30480"/>
                <wp:wrapNone/>
                <wp:docPr id="1016701358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75" cy="77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8445A" id="Straight Connector 2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.6pt" to="198.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48787C01" w14:textId="77777777" w:rsidR="003B1893" w:rsidRDefault="003B1893" w:rsidP="00C16398">
      <w:pPr>
        <w:rPr>
          <w:lang w:val="en-IN"/>
        </w:rPr>
      </w:pPr>
    </w:p>
    <w:p w14:paraId="6C20D39D" w14:textId="3E177B44" w:rsidR="00014C77" w:rsidRDefault="00FE4A2C" w:rsidP="00C16398">
      <w:pPr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E0BEA4" wp14:editId="18139DD7">
                <wp:simplePos x="0" y="0"/>
                <wp:positionH relativeFrom="column">
                  <wp:posOffset>-378823</wp:posOffset>
                </wp:positionH>
                <wp:positionV relativeFrom="paragraph">
                  <wp:posOffset>-781957</wp:posOffset>
                </wp:positionV>
                <wp:extent cx="7615646" cy="10136505"/>
                <wp:effectExtent l="0" t="0" r="23495" b="17145"/>
                <wp:wrapNone/>
                <wp:docPr id="1320702792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646" cy="101365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AFA93" w14:textId="77777777" w:rsidR="00FE4A2C" w:rsidRDefault="00FE4A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BEA4" id="Text Box 31" o:spid="_x0000_s1039" type="#_x0000_t202" style="position:absolute;margin-left:-29.85pt;margin-top:-61.55pt;width:599.65pt;height:798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" filled="f" strokecolor="black [3200]">
                <v:stroke joinstyle="round"/>
                <v:textbox>
                  <w:txbxContent>
                    <w:p w14:paraId="6CAAFA93" w14:textId="77777777" w:rsidR="00FE4A2C" w:rsidRDefault="00FE4A2C"/>
                  </w:txbxContent>
                </v:textbox>
              </v:shape>
            </w:pict>
          </mc:Fallback>
        </mc:AlternateContent>
      </w:r>
      <w:r w:rsidR="00C57F4D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5AB7F5" wp14:editId="08646565">
                <wp:simplePos x="0" y="0"/>
                <wp:positionH relativeFrom="column">
                  <wp:posOffset>-271462</wp:posOffset>
                </wp:positionH>
                <wp:positionV relativeFrom="paragraph">
                  <wp:posOffset>-304959</wp:posOffset>
                </wp:positionV>
                <wp:extent cx="7432675" cy="6600825"/>
                <wp:effectExtent l="0" t="0" r="15875" b="28575"/>
                <wp:wrapNone/>
                <wp:docPr id="204068472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2675" cy="660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C1792" w14:textId="5C0C877A" w:rsidR="00E52498" w:rsidRPr="003B1893" w:rsidRDefault="003B1893" w:rsidP="00E52498">
                            <w:pPr>
                              <w:rPr>
                                <w:sz w:val="36"/>
                                <w:szCs w:val="40"/>
                                <w:vertAlign w:val="subscript"/>
                              </w:rPr>
                            </w:pPr>
                            <w:r w:rsidRPr="00D501CD">
                              <w:rPr>
                                <w:color w:val="4472C4" w:themeColor="accent1"/>
                                <w:sz w:val="24"/>
                                <w:szCs w:val="28"/>
                              </w:rPr>
                              <w:t>As</w:t>
                            </w:r>
                            <w:r w:rsidR="00065099" w:rsidRPr="00D501CD">
                              <w:rPr>
                                <w:color w:val="4472C4" w:themeColor="accent1"/>
                                <w:sz w:val="24"/>
                                <w:szCs w:val="28"/>
                              </w:rPr>
                              <w:t>ynchronous Counter:</w:t>
                            </w:r>
                            <w:r w:rsidR="00D501CD">
                              <w:rPr>
                                <w:color w:val="4472C4" w:themeColor="accent1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C57F4D" w:rsidRPr="00D501CD">
                              <w:rPr>
                                <w:sz w:val="24"/>
                                <w:szCs w:val="28"/>
                              </w:rPr>
                              <w:t>counter is a cascaded arrangement of flip-flops where the output of one flip-flop drives the clock input of the following flip-flop</w:t>
                            </w:r>
                            <w:r w:rsidR="00E52498" w:rsidRPr="009F0982">
                              <w:rPr>
                                <w:sz w:val="24"/>
                                <w:szCs w:val="28"/>
                              </w:rPr>
                              <w:t>. </w:t>
                            </w:r>
                            <w:r w:rsidR="00E52498"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52498" w:rsidRPr="003B1893">
                              <w:rPr>
                                <w:sz w:val="36"/>
                                <w:szCs w:val="40"/>
                              </w:rPr>
                              <w:t>T</w:t>
                            </w:r>
                            <w:r w:rsidR="00E52498" w:rsidRPr="003B1893">
                              <w:rPr>
                                <w:sz w:val="36"/>
                                <w:szCs w:val="40"/>
                                <w:vertAlign w:val="subscript"/>
                              </w:rPr>
                              <w:t>delay</w:t>
                            </w:r>
                            <w:proofErr w:type="spellEnd"/>
                            <w:r w:rsidR="00E52498" w:rsidRPr="003B1893">
                              <w:rPr>
                                <w:sz w:val="36"/>
                                <w:szCs w:val="40"/>
                              </w:rPr>
                              <w:t xml:space="preserve">= </w:t>
                            </w:r>
                            <w:proofErr w:type="spellStart"/>
                            <w:r w:rsidR="00E52498" w:rsidRPr="003B1893">
                              <w:rPr>
                                <w:sz w:val="36"/>
                                <w:szCs w:val="40"/>
                              </w:rPr>
                              <w:t>t</w:t>
                            </w:r>
                            <w:r w:rsidR="00E52498" w:rsidRPr="003B1893">
                              <w:rPr>
                                <w:sz w:val="36"/>
                                <w:szCs w:val="40"/>
                                <w:vertAlign w:val="subscript"/>
                              </w:rPr>
                              <w:t>pd</w:t>
                            </w:r>
                            <w:proofErr w:type="spellEnd"/>
                          </w:p>
                          <w:p w14:paraId="302EE083" w14:textId="20B2C750" w:rsidR="00310F62" w:rsidRPr="00B73B32" w:rsidRDefault="00E52498">
                            <w:pPr>
                              <w:rPr>
                                <w:color w:val="00206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 xml:space="preserve">                                                                                           </w:t>
                            </w:r>
                            <w:r w:rsidR="00310F62" w:rsidRPr="00E52498">
                              <w:rPr>
                                <w:color w:val="002060"/>
                                <w:sz w:val="28"/>
                                <w:szCs w:val="32"/>
                              </w:rPr>
                              <w:t>Ripple counter</w:t>
                            </w:r>
                          </w:p>
                          <w:p w14:paraId="00E9CC09" w14:textId="77777777" w:rsidR="00D501CD" w:rsidRDefault="00D501CD"/>
                          <w:tbl>
                            <w:tblPr>
                              <w:tblStyle w:val="TableGrid"/>
                              <w:tblW w:w="0" w:type="auto"/>
                              <w:tblInd w:w="8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3"/>
                              <w:gridCol w:w="1153"/>
                              <w:gridCol w:w="1153"/>
                            </w:tblGrid>
                            <w:tr w:rsidR="00E52498" w14:paraId="059DFAB6" w14:textId="77777777" w:rsidTr="00B73B32">
                              <w:trPr>
                                <w:trHeight w:val="270"/>
                              </w:trPr>
                              <w:tc>
                                <w:tcPr>
                                  <w:tcW w:w="1153" w:type="dxa"/>
                                </w:tcPr>
                                <w:p w14:paraId="696C8661" w14:textId="50A97492" w:rsidR="00E52498" w:rsidRDefault="00E52498"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Clk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036C1B46" w14:textId="18167AAB" w:rsidR="00E52498" w:rsidRDefault="00E52498">
                                  <w:r>
                                    <w:t>edge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655EEC59" w14:textId="2A23DF60" w:rsidR="00E52498" w:rsidRDefault="00E52498">
                                  <w:r>
                                    <w:t>nature</w:t>
                                  </w:r>
                                </w:p>
                              </w:tc>
                            </w:tr>
                            <w:tr w:rsidR="00E52498" w14:paraId="01AB085C" w14:textId="77777777" w:rsidTr="00B73B32">
                              <w:trPr>
                                <w:trHeight w:val="253"/>
                              </w:trPr>
                              <w:tc>
                                <w:tcPr>
                                  <w:tcW w:w="1153" w:type="dxa"/>
                                </w:tcPr>
                                <w:p w14:paraId="18A7CC92" w14:textId="3D3D33E0" w:rsidR="00E52498" w:rsidRDefault="00E52498">
                                  <w: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785FB635" w14:textId="2C55CB44" w:rsidR="00E52498" w:rsidRDefault="00E52498" w:rsidP="00E52498"/>
                              </w:tc>
                              <w:tc>
                                <w:tcPr>
                                  <w:tcW w:w="1153" w:type="dxa"/>
                                </w:tcPr>
                                <w:p w14:paraId="0ADDFFCD" w14:textId="1FB1530D" w:rsidR="00B178B6" w:rsidRDefault="00B178B6">
                                  <w:r>
                                    <w:t xml:space="preserve">DOWN </w:t>
                                  </w:r>
                                </w:p>
                              </w:tc>
                            </w:tr>
                            <w:tr w:rsidR="00E52498" w14:paraId="2C07B7FD" w14:textId="77777777" w:rsidTr="00B73B32">
                              <w:trPr>
                                <w:trHeight w:val="270"/>
                              </w:trPr>
                              <w:tc>
                                <w:tcPr>
                                  <w:tcW w:w="1153" w:type="dxa"/>
                                </w:tcPr>
                                <w:p w14:paraId="196C5D55" w14:textId="6FFBF595" w:rsidR="00E52498" w:rsidRDefault="00E52498">
                                  <w: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6D454A4A" w14:textId="77777777" w:rsidR="00E52498" w:rsidRDefault="00E52498" w:rsidP="00E52498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163FE382" w14:textId="55F92A49" w:rsidR="00E52498" w:rsidRDefault="00B178B6">
                                  <w:r>
                                    <w:t>UP</w:t>
                                  </w:r>
                                </w:p>
                              </w:tc>
                            </w:tr>
                            <w:tr w:rsidR="00E52498" w14:paraId="680B48AF" w14:textId="77777777" w:rsidTr="00B73B32">
                              <w:trPr>
                                <w:trHeight w:val="270"/>
                              </w:trPr>
                              <w:tc>
                                <w:tcPr>
                                  <w:tcW w:w="1153" w:type="dxa"/>
                                </w:tcPr>
                                <w:p w14:paraId="3F2A1C82" w14:textId="0E657440" w:rsidR="00E52498" w:rsidRDefault="00E52498">
                                  <w:r>
                                    <w:t>Q’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4D947886" w14:textId="6A2AAC21" w:rsidR="00E52498" w:rsidRDefault="00E52498" w:rsidP="00E52498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53E08997" w14:textId="44D4FD4D" w:rsidR="00E52498" w:rsidRDefault="00B178B6">
                                  <w:r>
                                    <w:t>UP</w:t>
                                  </w:r>
                                </w:p>
                              </w:tc>
                            </w:tr>
                            <w:tr w:rsidR="00E52498" w14:paraId="32C8E14C" w14:textId="77777777" w:rsidTr="00B73B32">
                              <w:trPr>
                                <w:trHeight w:val="253"/>
                              </w:trPr>
                              <w:tc>
                                <w:tcPr>
                                  <w:tcW w:w="1153" w:type="dxa"/>
                                </w:tcPr>
                                <w:p w14:paraId="13F051D2" w14:textId="1EA654D0" w:rsidR="00E52498" w:rsidRDefault="00E52498">
                                  <w:r>
                                    <w:t>Q’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057F9C84" w14:textId="77777777" w:rsidR="00E52498" w:rsidRDefault="00E52498" w:rsidP="00E52498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0BA4226A" w14:textId="288928A5" w:rsidR="00E52498" w:rsidRDefault="00B178B6">
                                  <w:r>
                                    <w:t>DOWN</w:t>
                                  </w:r>
                                </w:p>
                              </w:tc>
                            </w:tr>
                          </w:tbl>
                          <w:p w14:paraId="0ABAAA43" w14:textId="77777777" w:rsidR="00D501CD" w:rsidRPr="00C57F4D" w:rsidRDefault="00D501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B7F5" id="Text Box 19" o:spid="_x0000_s1040" type="#_x0000_t202" style="position:absolute;margin-left:-21.35pt;margin-top:-24pt;width:585.25pt;height:519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" fillcolor="white [3201]" strokeweight=".5pt">
                <v:textbox>
                  <w:txbxContent>
                    <w:p w14:paraId="2A1C1792" w14:textId="5C0C877A" w:rsidR="00E52498" w:rsidRPr="003B1893" w:rsidRDefault="003B1893" w:rsidP="00E52498">
                      <w:pPr>
                        <w:rPr>
                          <w:sz w:val="36"/>
                          <w:szCs w:val="40"/>
                          <w:vertAlign w:val="subscript"/>
                        </w:rPr>
                      </w:pPr>
                      <w:r w:rsidRPr="00D501CD">
                        <w:rPr>
                          <w:color w:val="4472C4" w:themeColor="accent1"/>
                          <w:sz w:val="24"/>
                          <w:szCs w:val="28"/>
                        </w:rPr>
                        <w:t>As</w:t>
                      </w:r>
                      <w:r w:rsidR="00065099" w:rsidRPr="00D501CD">
                        <w:rPr>
                          <w:color w:val="4472C4" w:themeColor="accent1"/>
                          <w:sz w:val="24"/>
                          <w:szCs w:val="28"/>
                        </w:rPr>
                        <w:t>ynchronous Counter:</w:t>
                      </w:r>
                      <w:r w:rsidR="00D501CD">
                        <w:rPr>
                          <w:color w:val="4472C4" w:themeColor="accent1"/>
                          <w:sz w:val="24"/>
                          <w:szCs w:val="28"/>
                        </w:rPr>
                        <w:t xml:space="preserve"> </w:t>
                      </w:r>
                      <w:r w:rsidR="00C57F4D" w:rsidRPr="00D501CD">
                        <w:rPr>
                          <w:sz w:val="24"/>
                          <w:szCs w:val="28"/>
                        </w:rPr>
                        <w:t>counter is a cascaded arrangement of flip-flops where the output of one flip-flop drives the clock input of the following flip-flop</w:t>
                      </w:r>
                      <w:r w:rsidR="00E52498" w:rsidRPr="009F0982">
                        <w:rPr>
                          <w:sz w:val="24"/>
                          <w:szCs w:val="28"/>
                        </w:rPr>
                        <w:t>. </w:t>
                      </w:r>
                      <w:r w:rsidR="00E52498">
                        <w:rPr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="00E52498" w:rsidRPr="003B1893">
                        <w:rPr>
                          <w:sz w:val="36"/>
                          <w:szCs w:val="40"/>
                        </w:rPr>
                        <w:t>T</w:t>
                      </w:r>
                      <w:r w:rsidR="00E52498" w:rsidRPr="003B1893">
                        <w:rPr>
                          <w:sz w:val="36"/>
                          <w:szCs w:val="40"/>
                          <w:vertAlign w:val="subscript"/>
                        </w:rPr>
                        <w:t>delay</w:t>
                      </w:r>
                      <w:proofErr w:type="spellEnd"/>
                      <w:r w:rsidR="00E52498" w:rsidRPr="003B1893">
                        <w:rPr>
                          <w:sz w:val="36"/>
                          <w:szCs w:val="40"/>
                        </w:rPr>
                        <w:t xml:space="preserve">= </w:t>
                      </w:r>
                      <w:proofErr w:type="spellStart"/>
                      <w:r w:rsidR="00E52498" w:rsidRPr="003B1893">
                        <w:rPr>
                          <w:sz w:val="36"/>
                          <w:szCs w:val="40"/>
                        </w:rPr>
                        <w:t>t</w:t>
                      </w:r>
                      <w:r w:rsidR="00E52498" w:rsidRPr="003B1893">
                        <w:rPr>
                          <w:sz w:val="36"/>
                          <w:szCs w:val="40"/>
                          <w:vertAlign w:val="subscript"/>
                        </w:rPr>
                        <w:t>pd</w:t>
                      </w:r>
                      <w:proofErr w:type="spellEnd"/>
                    </w:p>
                    <w:p w14:paraId="302EE083" w14:textId="20B2C750" w:rsidR="00310F62" w:rsidRPr="00B73B32" w:rsidRDefault="00E52498">
                      <w:pPr>
                        <w:rPr>
                          <w:color w:val="002060"/>
                          <w:sz w:val="28"/>
                          <w:szCs w:val="32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 xml:space="preserve">                                                                                           </w:t>
                      </w:r>
                      <w:r w:rsidR="00310F62" w:rsidRPr="00E52498">
                        <w:rPr>
                          <w:color w:val="002060"/>
                          <w:sz w:val="28"/>
                          <w:szCs w:val="32"/>
                        </w:rPr>
                        <w:t>Ripple counter</w:t>
                      </w:r>
                    </w:p>
                    <w:p w14:paraId="00E9CC09" w14:textId="77777777" w:rsidR="00D501CD" w:rsidRDefault="00D501CD"/>
                    <w:tbl>
                      <w:tblPr>
                        <w:tblStyle w:val="TableGrid"/>
                        <w:tblW w:w="0" w:type="auto"/>
                        <w:tblInd w:w="825" w:type="dxa"/>
                        <w:tblLook w:val="04A0" w:firstRow="1" w:lastRow="0" w:firstColumn="1" w:lastColumn="0" w:noHBand="0" w:noVBand="1"/>
                      </w:tblPr>
                      <w:tblGrid>
                        <w:gridCol w:w="1153"/>
                        <w:gridCol w:w="1153"/>
                        <w:gridCol w:w="1153"/>
                      </w:tblGrid>
                      <w:tr w:rsidR="00E52498" w14:paraId="059DFAB6" w14:textId="77777777" w:rsidTr="00B73B32">
                        <w:trPr>
                          <w:trHeight w:val="270"/>
                        </w:trPr>
                        <w:tc>
                          <w:tcPr>
                            <w:tcW w:w="1153" w:type="dxa"/>
                          </w:tcPr>
                          <w:p w14:paraId="696C8661" w14:textId="50A97492" w:rsidR="00E52498" w:rsidRDefault="00E52498">
                            <w:r>
                              <w:t xml:space="preserve">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153" w:type="dxa"/>
                          </w:tcPr>
                          <w:p w14:paraId="036C1B46" w14:textId="18167AAB" w:rsidR="00E52498" w:rsidRDefault="00E52498">
                            <w:r>
                              <w:t>edge</w:t>
                            </w:r>
                          </w:p>
                        </w:tc>
                        <w:tc>
                          <w:tcPr>
                            <w:tcW w:w="1153" w:type="dxa"/>
                          </w:tcPr>
                          <w:p w14:paraId="655EEC59" w14:textId="2A23DF60" w:rsidR="00E52498" w:rsidRDefault="00E52498">
                            <w:r>
                              <w:t>nature</w:t>
                            </w:r>
                          </w:p>
                        </w:tc>
                      </w:tr>
                      <w:tr w:rsidR="00E52498" w14:paraId="01AB085C" w14:textId="77777777" w:rsidTr="00B73B32">
                        <w:trPr>
                          <w:trHeight w:val="253"/>
                        </w:trPr>
                        <w:tc>
                          <w:tcPr>
                            <w:tcW w:w="1153" w:type="dxa"/>
                          </w:tcPr>
                          <w:p w14:paraId="18A7CC92" w14:textId="3D3D33E0" w:rsidR="00E52498" w:rsidRDefault="00E52498">
                            <w:r>
                              <w:t>Q</w:t>
                            </w:r>
                          </w:p>
                        </w:tc>
                        <w:tc>
                          <w:tcPr>
                            <w:tcW w:w="1153" w:type="dxa"/>
                          </w:tcPr>
                          <w:p w14:paraId="785FB635" w14:textId="2C55CB44" w:rsidR="00E52498" w:rsidRDefault="00E52498" w:rsidP="00E52498"/>
                        </w:tc>
                        <w:tc>
                          <w:tcPr>
                            <w:tcW w:w="1153" w:type="dxa"/>
                          </w:tcPr>
                          <w:p w14:paraId="0ADDFFCD" w14:textId="1FB1530D" w:rsidR="00B178B6" w:rsidRDefault="00B178B6">
                            <w:r>
                              <w:t xml:space="preserve">DOWN </w:t>
                            </w:r>
                          </w:p>
                        </w:tc>
                      </w:tr>
                      <w:tr w:rsidR="00E52498" w14:paraId="2C07B7FD" w14:textId="77777777" w:rsidTr="00B73B32">
                        <w:trPr>
                          <w:trHeight w:val="270"/>
                        </w:trPr>
                        <w:tc>
                          <w:tcPr>
                            <w:tcW w:w="1153" w:type="dxa"/>
                          </w:tcPr>
                          <w:p w14:paraId="196C5D55" w14:textId="6FFBF595" w:rsidR="00E52498" w:rsidRDefault="00E52498">
                            <w:r>
                              <w:t>Q</w:t>
                            </w:r>
                          </w:p>
                        </w:tc>
                        <w:tc>
                          <w:tcPr>
                            <w:tcW w:w="1153" w:type="dxa"/>
                          </w:tcPr>
                          <w:p w14:paraId="6D454A4A" w14:textId="77777777" w:rsidR="00E52498" w:rsidRDefault="00E52498" w:rsidP="00E5249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14:paraId="163FE382" w14:textId="55F92A49" w:rsidR="00E52498" w:rsidRDefault="00B178B6">
                            <w:r>
                              <w:t>UP</w:t>
                            </w:r>
                          </w:p>
                        </w:tc>
                      </w:tr>
                      <w:tr w:rsidR="00E52498" w14:paraId="680B48AF" w14:textId="77777777" w:rsidTr="00B73B32">
                        <w:trPr>
                          <w:trHeight w:val="270"/>
                        </w:trPr>
                        <w:tc>
                          <w:tcPr>
                            <w:tcW w:w="1153" w:type="dxa"/>
                          </w:tcPr>
                          <w:p w14:paraId="3F2A1C82" w14:textId="0E657440" w:rsidR="00E52498" w:rsidRDefault="00E52498">
                            <w:r>
                              <w:t>Q’</w:t>
                            </w:r>
                          </w:p>
                        </w:tc>
                        <w:tc>
                          <w:tcPr>
                            <w:tcW w:w="1153" w:type="dxa"/>
                          </w:tcPr>
                          <w:p w14:paraId="4D947886" w14:textId="6A2AAC21" w:rsidR="00E52498" w:rsidRDefault="00E52498" w:rsidP="00E5249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14:paraId="53E08997" w14:textId="44D4FD4D" w:rsidR="00E52498" w:rsidRDefault="00B178B6">
                            <w:r>
                              <w:t>UP</w:t>
                            </w:r>
                          </w:p>
                        </w:tc>
                      </w:tr>
                      <w:tr w:rsidR="00E52498" w14:paraId="32C8E14C" w14:textId="77777777" w:rsidTr="00B73B32">
                        <w:trPr>
                          <w:trHeight w:val="253"/>
                        </w:trPr>
                        <w:tc>
                          <w:tcPr>
                            <w:tcW w:w="1153" w:type="dxa"/>
                          </w:tcPr>
                          <w:p w14:paraId="13F051D2" w14:textId="1EA654D0" w:rsidR="00E52498" w:rsidRDefault="00E52498">
                            <w:r>
                              <w:t>Q’</w:t>
                            </w:r>
                          </w:p>
                        </w:tc>
                        <w:tc>
                          <w:tcPr>
                            <w:tcW w:w="1153" w:type="dxa"/>
                          </w:tcPr>
                          <w:p w14:paraId="057F9C84" w14:textId="77777777" w:rsidR="00E52498" w:rsidRDefault="00E52498" w:rsidP="00E5249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14:paraId="0BA4226A" w14:textId="288928A5" w:rsidR="00E52498" w:rsidRDefault="00B178B6">
                            <w:r>
                              <w:t>DOWN</w:t>
                            </w:r>
                          </w:p>
                        </w:tc>
                      </w:tr>
                    </w:tbl>
                    <w:p w14:paraId="0ABAAA43" w14:textId="77777777" w:rsidR="00D501CD" w:rsidRPr="00C57F4D" w:rsidRDefault="00D501CD"/>
                  </w:txbxContent>
                </v:textbox>
              </v:shape>
            </w:pict>
          </mc:Fallback>
        </mc:AlternateContent>
      </w:r>
    </w:p>
    <w:p w14:paraId="709E7B2A" w14:textId="36810644" w:rsidR="00014C77" w:rsidRDefault="00014C77" w:rsidP="00C16398">
      <w:pPr>
        <w:rPr>
          <w:lang w:val="en-IN"/>
        </w:rPr>
      </w:pPr>
    </w:p>
    <w:p w14:paraId="7F9D3CC1" w14:textId="4B22466B" w:rsidR="00014C77" w:rsidRDefault="00014C77" w:rsidP="00C16398">
      <w:pPr>
        <w:rPr>
          <w:lang w:val="en-IN"/>
        </w:rPr>
      </w:pPr>
    </w:p>
    <w:p w14:paraId="3B169009" w14:textId="635AC603" w:rsidR="00014C77" w:rsidRDefault="00B178B6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ADA38F" wp14:editId="29A683CA">
                <wp:simplePos x="0" y="0"/>
                <wp:positionH relativeFrom="column">
                  <wp:posOffset>2388742</wp:posOffset>
                </wp:positionH>
                <wp:positionV relativeFrom="paragraph">
                  <wp:posOffset>73111</wp:posOffset>
                </wp:positionV>
                <wp:extent cx="4632767" cy="1099334"/>
                <wp:effectExtent l="0" t="0" r="0" b="5715"/>
                <wp:wrapNone/>
                <wp:docPr id="83864651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767" cy="1099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21FA5" w14:textId="525A9091" w:rsidR="00B178B6" w:rsidRPr="007101A0" w:rsidRDefault="00B178B6" w:rsidP="007101A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101A0">
                              <w:rPr>
                                <w:sz w:val="22"/>
                                <w:szCs w:val="24"/>
                                <w:lang w:val="en-IN"/>
                              </w:rPr>
                              <w:t>All flip flop works in Toggle mode.</w:t>
                            </w:r>
                          </w:p>
                          <w:p w14:paraId="190E9A5A" w14:textId="6F1EBD72" w:rsidR="00B178B6" w:rsidRPr="007101A0" w:rsidRDefault="00B178B6" w:rsidP="007101A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101A0">
                              <w:rPr>
                                <w:sz w:val="22"/>
                                <w:szCs w:val="24"/>
                                <w:lang w:val="en-IN"/>
                              </w:rPr>
                              <w:t>Full state = 2n, Full state = UP +DOWN</w:t>
                            </w:r>
                          </w:p>
                          <w:p w14:paraId="6658D07C" w14:textId="2450F79B" w:rsidR="00B178B6" w:rsidRPr="007101A0" w:rsidRDefault="00B178B6" w:rsidP="007101A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101A0">
                              <w:rPr>
                                <w:sz w:val="22"/>
                                <w:szCs w:val="24"/>
                                <w:lang w:val="en-IN"/>
                              </w:rPr>
                              <w:t>For DOWN counter use PRESET and for UP counter use CLEAR</w:t>
                            </w:r>
                          </w:p>
                          <w:p w14:paraId="3F7B9C0C" w14:textId="041E4132" w:rsidR="007101A0" w:rsidRDefault="007101A0" w:rsidP="007101A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101A0">
                              <w:rPr>
                                <w:sz w:val="22"/>
                                <w:szCs w:val="24"/>
                                <w:lang w:val="en-IN"/>
                              </w:rPr>
                              <w:t>ACTIVE HIGH- AND / OR &amp; ACTIVE LOW- NAND /NOR</w:t>
                            </w:r>
                          </w:p>
                          <w:p w14:paraId="0F1F21C9" w14:textId="7D72486A" w:rsidR="007101A0" w:rsidRPr="007101A0" w:rsidRDefault="007101A0" w:rsidP="007101A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101A0">
                              <w:rPr>
                                <w:sz w:val="22"/>
                                <w:szCs w:val="24"/>
                                <w:lang w:val="en-IN"/>
                              </w:rPr>
                              <w:t>DUTY TIME = (ON TIME)</w:t>
                            </w:r>
                            <w:r w:rsidR="00D934AC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7101A0">
                              <w:rPr>
                                <w:sz w:val="22"/>
                                <w:szCs w:val="24"/>
                                <w:lang w:val="en-IN"/>
                              </w:rPr>
                              <w:t>/</w:t>
                            </w:r>
                            <w:r w:rsidR="00D934AC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7101A0">
                              <w:rPr>
                                <w:sz w:val="22"/>
                                <w:szCs w:val="24"/>
                                <w:lang w:val="en-IN"/>
                              </w:rPr>
                              <w:t>(ON TIME + OFF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DA38F" id="Text Box 22" o:spid="_x0000_s1041" type="#_x0000_t202" style="position:absolute;margin-left:188.1pt;margin-top:5.75pt;width:364.8pt;height:86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" filled="f" stroked="f">
                <v:textbox>
                  <w:txbxContent>
                    <w:p w14:paraId="6B121FA5" w14:textId="525A9091" w:rsidR="00B178B6" w:rsidRPr="007101A0" w:rsidRDefault="00B178B6" w:rsidP="007101A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101A0">
                        <w:rPr>
                          <w:sz w:val="22"/>
                          <w:szCs w:val="24"/>
                          <w:lang w:val="en-IN"/>
                        </w:rPr>
                        <w:t>All flip flop works in Toggle mode.</w:t>
                      </w:r>
                    </w:p>
                    <w:p w14:paraId="190E9A5A" w14:textId="6F1EBD72" w:rsidR="00B178B6" w:rsidRPr="007101A0" w:rsidRDefault="00B178B6" w:rsidP="007101A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101A0">
                        <w:rPr>
                          <w:sz w:val="22"/>
                          <w:szCs w:val="24"/>
                          <w:lang w:val="en-IN"/>
                        </w:rPr>
                        <w:t>Full state = 2n, Full state = UP +DOWN</w:t>
                      </w:r>
                    </w:p>
                    <w:p w14:paraId="6658D07C" w14:textId="2450F79B" w:rsidR="00B178B6" w:rsidRPr="007101A0" w:rsidRDefault="00B178B6" w:rsidP="007101A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101A0">
                        <w:rPr>
                          <w:sz w:val="22"/>
                          <w:szCs w:val="24"/>
                          <w:lang w:val="en-IN"/>
                        </w:rPr>
                        <w:t>For DOWN counter use PRESET and for UP counter use CLEAR</w:t>
                      </w:r>
                    </w:p>
                    <w:p w14:paraId="3F7B9C0C" w14:textId="041E4132" w:rsidR="007101A0" w:rsidRDefault="007101A0" w:rsidP="007101A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101A0">
                        <w:rPr>
                          <w:sz w:val="22"/>
                          <w:szCs w:val="24"/>
                          <w:lang w:val="en-IN"/>
                        </w:rPr>
                        <w:t>ACTIVE HIGH- AND / OR &amp; ACTIVE LOW- NAND /NOR</w:t>
                      </w:r>
                    </w:p>
                    <w:p w14:paraId="0F1F21C9" w14:textId="7D72486A" w:rsidR="007101A0" w:rsidRPr="007101A0" w:rsidRDefault="007101A0" w:rsidP="007101A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101A0">
                        <w:rPr>
                          <w:sz w:val="22"/>
                          <w:szCs w:val="24"/>
                          <w:lang w:val="en-IN"/>
                        </w:rPr>
                        <w:t>DUTY TIME = (ON TIME)</w:t>
                      </w:r>
                      <w:r w:rsidR="00D934AC">
                        <w:rPr>
                          <w:sz w:val="22"/>
                          <w:szCs w:val="24"/>
                          <w:lang w:val="en-IN"/>
                        </w:rPr>
                        <w:t xml:space="preserve"> </w:t>
                      </w:r>
                      <w:r w:rsidRPr="007101A0">
                        <w:rPr>
                          <w:sz w:val="22"/>
                          <w:szCs w:val="24"/>
                          <w:lang w:val="en-IN"/>
                        </w:rPr>
                        <w:t>/</w:t>
                      </w:r>
                      <w:r w:rsidR="00D934AC">
                        <w:rPr>
                          <w:sz w:val="22"/>
                          <w:szCs w:val="24"/>
                          <w:lang w:val="en-IN"/>
                        </w:rPr>
                        <w:t xml:space="preserve"> </w:t>
                      </w:r>
                      <w:r w:rsidRPr="007101A0">
                        <w:rPr>
                          <w:sz w:val="22"/>
                          <w:szCs w:val="24"/>
                          <w:lang w:val="en-IN"/>
                        </w:rPr>
                        <w:t>(ON TIME + OFF TIME)</w:t>
                      </w:r>
                    </w:p>
                  </w:txbxContent>
                </v:textbox>
              </v:shape>
            </w:pict>
          </mc:Fallback>
        </mc:AlternateContent>
      </w:r>
    </w:p>
    <w:p w14:paraId="093FAA6C" w14:textId="77777777" w:rsidR="00014C77" w:rsidRDefault="00014C77" w:rsidP="00C16398">
      <w:pPr>
        <w:rPr>
          <w:lang w:val="en-IN"/>
        </w:rPr>
      </w:pPr>
    </w:p>
    <w:p w14:paraId="59B054C5" w14:textId="77777777" w:rsidR="00014C77" w:rsidRDefault="00014C77" w:rsidP="00C16398">
      <w:pPr>
        <w:rPr>
          <w:lang w:val="en-IN"/>
        </w:rPr>
      </w:pPr>
    </w:p>
    <w:p w14:paraId="084D6740" w14:textId="42F973EE" w:rsidR="00014C77" w:rsidRDefault="00E52498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302740" wp14:editId="3CEA30F2">
                <wp:simplePos x="0" y="0"/>
                <wp:positionH relativeFrom="column">
                  <wp:posOffset>847618</wp:posOffset>
                </wp:positionH>
                <wp:positionV relativeFrom="paragraph">
                  <wp:posOffset>50079</wp:posOffset>
                </wp:positionV>
                <wp:extent cx="71919" cy="82194"/>
                <wp:effectExtent l="0" t="0" r="23495" b="13335"/>
                <wp:wrapNone/>
                <wp:docPr id="811498301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9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AADC5" id="Oval 20" o:spid="_x0000_s1026" style="position:absolute;margin-left:66.75pt;margin-top:3.95pt;width:5.65pt;height:6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" fillcolor="black [3200]" strokecolor="black [480]" strokeweight="1pt">
                <v:stroke joinstyle="miter"/>
              </v:oval>
            </w:pict>
          </mc:Fallback>
        </mc:AlternateContent>
      </w:r>
    </w:p>
    <w:p w14:paraId="45BD9ED8" w14:textId="77777777" w:rsidR="00014C77" w:rsidRDefault="00014C77" w:rsidP="00C16398">
      <w:pPr>
        <w:rPr>
          <w:lang w:val="en-IN"/>
        </w:rPr>
      </w:pPr>
    </w:p>
    <w:p w14:paraId="51A516A6" w14:textId="43E4E08F" w:rsidR="00014C77" w:rsidRDefault="00E52498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AC2936" wp14:editId="75D23B54">
                <wp:simplePos x="0" y="0"/>
                <wp:positionH relativeFrom="column">
                  <wp:posOffset>857892</wp:posOffset>
                </wp:positionH>
                <wp:positionV relativeFrom="paragraph">
                  <wp:posOffset>105447</wp:posOffset>
                </wp:positionV>
                <wp:extent cx="61481" cy="45719"/>
                <wp:effectExtent l="0" t="0" r="15240" b="12065"/>
                <wp:wrapNone/>
                <wp:docPr id="27680984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81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6455C" id="Oval 21" o:spid="_x0000_s1026" style="position:absolute;margin-left:67.55pt;margin-top:8.3pt;width:4.85pt;height:3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" fillcolor="black [3200]" strokecolor="black [480]" strokeweight="1pt">
                <v:stroke joinstyle="miter"/>
              </v:oval>
            </w:pict>
          </mc:Fallback>
        </mc:AlternateContent>
      </w:r>
    </w:p>
    <w:p w14:paraId="7675FE2A" w14:textId="1601B3E7" w:rsidR="00014C77" w:rsidRDefault="00014C77" w:rsidP="00C16398">
      <w:pPr>
        <w:rPr>
          <w:lang w:val="en-IN"/>
        </w:rPr>
      </w:pPr>
    </w:p>
    <w:p w14:paraId="6C98CE34" w14:textId="21EF87F8" w:rsidR="00014C77" w:rsidRDefault="004229E9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3FFC59" wp14:editId="0382C94E">
                <wp:simplePos x="0" y="0"/>
                <wp:positionH relativeFrom="column">
                  <wp:posOffset>4813443</wp:posOffset>
                </wp:positionH>
                <wp:positionV relativeFrom="paragraph">
                  <wp:posOffset>138601</wp:posOffset>
                </wp:positionV>
                <wp:extent cx="2301411" cy="4500081"/>
                <wp:effectExtent l="0" t="0" r="22860" b="15240"/>
                <wp:wrapNone/>
                <wp:docPr id="130893319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411" cy="4500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D4BBA" w14:textId="56F3B254" w:rsidR="004229E9" w:rsidRDefault="004229E9">
                            <w:pPr>
                              <w:rPr>
                                <w:color w:val="4472C4" w:themeColor="accent1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  </w:t>
                            </w:r>
                            <w:r w:rsidRPr="004229E9">
                              <w:rPr>
                                <w:color w:val="4472C4" w:themeColor="accent1"/>
                                <w:lang w:val="en-IN"/>
                              </w:rPr>
                              <w:t>UP/DOWN COUNTER</w:t>
                            </w:r>
                          </w:p>
                          <w:p w14:paraId="1CF1F45C" w14:textId="77777777" w:rsidR="004229E9" w:rsidRPr="004229E9" w:rsidRDefault="004229E9" w:rsidP="004229E9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module </w:t>
                            </w:r>
                            <w:proofErr w:type="spellStart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up_down_</w:t>
                            </w:r>
                            <w:proofErr w:type="gramStart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counter</w:t>
                            </w:r>
                            <w:proofErr w:type="spellEnd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(</w:t>
                            </w:r>
                            <w:proofErr w:type="gramEnd"/>
                          </w:p>
                          <w:p w14:paraId="093828D8" w14:textId="77777777" w:rsidR="004229E9" w:rsidRPr="004229E9" w:rsidRDefault="004229E9" w:rsidP="004229E9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input wire </w:t>
                            </w:r>
                            <w:proofErr w:type="spellStart"/>
                            <w:proofErr w:type="gramStart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clk</w:t>
                            </w:r>
                            <w:proofErr w:type="spellEnd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,   </w:t>
                            </w:r>
                            <w:proofErr w:type="gramEnd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   // Clock input</w:t>
                            </w:r>
                          </w:p>
                          <w:p w14:paraId="4A839B85" w14:textId="25D92942" w:rsidR="004229E9" w:rsidRPr="004229E9" w:rsidRDefault="004229E9" w:rsidP="004229E9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input wire </w:t>
                            </w:r>
                            <w:proofErr w:type="spellStart"/>
                            <w:proofErr w:type="gramStart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r</w:t>
                            </w:r>
                            <w:r>
                              <w:rPr>
                                <w:color w:val="0D0D0D" w:themeColor="text1" w:themeTint="F2"/>
                                <w:lang w:val="en-IN"/>
                              </w:rPr>
                              <w:t>s</w:t>
                            </w: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t</w:t>
                            </w:r>
                            <w:proofErr w:type="spellEnd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,   </w:t>
                            </w:r>
                            <w:proofErr w:type="gramEnd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 // Active high </w:t>
                            </w:r>
                          </w:p>
                          <w:p w14:paraId="35F207DF" w14:textId="75368749" w:rsidR="004229E9" w:rsidRPr="004229E9" w:rsidRDefault="004229E9" w:rsidP="004229E9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input wire </w:t>
                            </w:r>
                            <w:proofErr w:type="spellStart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up_</w:t>
                            </w:r>
                            <w:proofErr w:type="gramStart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down</w:t>
                            </w:r>
                            <w:proofErr w:type="spellEnd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,   </w:t>
                            </w:r>
                            <w:proofErr w:type="gramEnd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// Control </w:t>
                            </w:r>
                          </w:p>
                          <w:p w14:paraId="2124C596" w14:textId="35356150" w:rsidR="004229E9" w:rsidRPr="004229E9" w:rsidRDefault="004229E9" w:rsidP="004229E9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output reg [3:0] count   </w:t>
                            </w:r>
                          </w:p>
                          <w:p w14:paraId="1ABCE196" w14:textId="77777777" w:rsidR="004229E9" w:rsidRPr="004229E9" w:rsidRDefault="004229E9" w:rsidP="004229E9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);</w:t>
                            </w:r>
                          </w:p>
                          <w:p w14:paraId="031EAF15" w14:textId="0E705F12" w:rsidR="004229E9" w:rsidRPr="004229E9" w:rsidRDefault="004229E9" w:rsidP="004229E9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always </w:t>
                            </w:r>
                            <w:proofErr w:type="gramStart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@(</w:t>
                            </w:r>
                            <w:proofErr w:type="gramEnd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posedge </w:t>
                            </w:r>
                            <w:proofErr w:type="spellStart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clk</w:t>
                            </w:r>
                            <w:proofErr w:type="spellEnd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or </w:t>
                            </w:r>
                            <w:proofErr w:type="spellStart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posedge</w:t>
                            </w:r>
                            <w:proofErr w:type="spellEnd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r</w:t>
                            </w:r>
                            <w:r>
                              <w:rPr>
                                <w:color w:val="0D0D0D" w:themeColor="text1" w:themeTint="F2"/>
                                <w:lang w:val="en-IN"/>
                              </w:rPr>
                              <w:t>s</w:t>
                            </w: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t</w:t>
                            </w:r>
                            <w:proofErr w:type="spellEnd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) begin</w:t>
                            </w:r>
                          </w:p>
                          <w:p w14:paraId="4B2F741F" w14:textId="77777777" w:rsidR="004229E9" w:rsidRPr="004229E9" w:rsidRDefault="004229E9" w:rsidP="004229E9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    if (reset) begin</w:t>
                            </w:r>
                          </w:p>
                          <w:p w14:paraId="7686ABA4" w14:textId="3BEDB031" w:rsidR="004229E9" w:rsidRPr="004229E9" w:rsidRDefault="004229E9" w:rsidP="004229E9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        count &lt;= 4'b</w:t>
                            </w:r>
                            <w:proofErr w:type="gramStart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0000;  /</w:t>
                            </w:r>
                            <w:proofErr w:type="gramEnd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/ </w:t>
                            </w:r>
                            <w:proofErr w:type="spellStart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Res</w:t>
                            </w:r>
                            <w:r>
                              <w:rPr>
                                <w:color w:val="0D0D0D" w:themeColor="text1" w:themeTint="F2"/>
                                <w:lang w:val="en-IN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0000</w:t>
                            </w:r>
                          </w:p>
                          <w:p w14:paraId="24A6D83E" w14:textId="77777777" w:rsidR="004229E9" w:rsidRDefault="004229E9" w:rsidP="004229E9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end else </w:t>
                            </w:r>
                          </w:p>
                          <w:p w14:paraId="5FC64EA6" w14:textId="77777777" w:rsidR="004229E9" w:rsidRDefault="004229E9" w:rsidP="004229E9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if (</w:t>
                            </w:r>
                            <w:proofErr w:type="spellStart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up_down</w:t>
                            </w:r>
                            <w:proofErr w:type="spellEnd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) begin</w:t>
                            </w:r>
                          </w:p>
                          <w:p w14:paraId="1D286E33" w14:textId="3BFBC659" w:rsidR="004229E9" w:rsidRPr="004229E9" w:rsidRDefault="004229E9" w:rsidP="004229E9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count &lt;= count + </w:t>
                            </w:r>
                            <w:proofErr w:type="gramStart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1;  /</w:t>
                            </w:r>
                            <w:proofErr w:type="gramEnd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/ Increment</w:t>
                            </w:r>
                            <w:r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(up)</w:t>
                            </w:r>
                          </w:p>
                          <w:p w14:paraId="7B5FDF3D" w14:textId="77777777" w:rsidR="004229E9" w:rsidRDefault="004229E9" w:rsidP="004229E9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    end else begin</w:t>
                            </w:r>
                          </w:p>
                          <w:p w14:paraId="46896D21" w14:textId="2B244C08" w:rsidR="004229E9" w:rsidRPr="004229E9" w:rsidRDefault="004229E9" w:rsidP="004229E9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count &lt;= count - </w:t>
                            </w:r>
                            <w:proofErr w:type="gramStart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1;  </w:t>
                            </w:r>
                            <w:r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         </w:t>
                            </w: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/</w:t>
                            </w:r>
                            <w:r>
                              <w:rPr>
                                <w:color w:val="0D0D0D" w:themeColor="text1" w:themeTint="F2"/>
                                <w:lang w:val="en-IN"/>
                              </w:rPr>
                              <w:t>/</w:t>
                            </w: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Decrement</w:t>
                            </w:r>
                            <w:r>
                              <w:rPr>
                                <w:color w:val="0D0D0D" w:themeColor="text1" w:themeTint="F2"/>
                                <w:lang w:val="en-IN"/>
                              </w:rPr>
                              <w:t>(down)</w:t>
                            </w:r>
                          </w:p>
                          <w:p w14:paraId="212C6DE5" w14:textId="77777777" w:rsidR="004229E9" w:rsidRPr="004229E9" w:rsidRDefault="004229E9" w:rsidP="004229E9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    end</w:t>
                            </w:r>
                          </w:p>
                          <w:p w14:paraId="4080BB0A" w14:textId="77777777" w:rsidR="004229E9" w:rsidRPr="004229E9" w:rsidRDefault="004229E9" w:rsidP="004229E9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 xml:space="preserve">    end</w:t>
                            </w:r>
                          </w:p>
                          <w:p w14:paraId="3A062C38" w14:textId="25944819" w:rsidR="004229E9" w:rsidRDefault="004229E9" w:rsidP="004229E9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proofErr w:type="spellStart"/>
                            <w:r w:rsidRPr="004229E9">
                              <w:rPr>
                                <w:color w:val="0D0D0D" w:themeColor="text1" w:themeTint="F2"/>
                                <w:lang w:val="en-IN"/>
                              </w:rPr>
                              <w:t>endmodule</w:t>
                            </w:r>
                            <w:proofErr w:type="spellEnd"/>
                          </w:p>
                          <w:p w14:paraId="4326E380" w14:textId="2015DB45" w:rsidR="00DB62A4" w:rsidRPr="004229E9" w:rsidRDefault="00DB62A4" w:rsidP="004229E9">
                            <w:pPr>
                              <w:rPr>
                                <w:color w:val="0D0D0D" w:themeColor="text1" w:themeTint="F2"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899799" wp14:editId="55AFDDAA">
                                  <wp:extent cx="2112010" cy="1235869"/>
                                  <wp:effectExtent l="0" t="0" r="2540" b="2540"/>
                                  <wp:docPr id="55898877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8988774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7204" cy="12389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FFC59" id="Text Box 29" o:spid="_x0000_s1042" type="#_x0000_t202" style="position:absolute;margin-left:379pt;margin-top:10.9pt;width:181.2pt;height:354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" fillcolor="white [3201]" strokeweight=".5pt">
                <v:textbox>
                  <w:txbxContent>
                    <w:p w14:paraId="252D4BBA" w14:textId="56F3B254" w:rsidR="004229E9" w:rsidRDefault="004229E9">
                      <w:pPr>
                        <w:rPr>
                          <w:color w:val="4472C4" w:themeColor="accent1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  </w:t>
                      </w:r>
                      <w:r w:rsidRPr="004229E9">
                        <w:rPr>
                          <w:color w:val="4472C4" w:themeColor="accent1"/>
                          <w:lang w:val="en-IN"/>
                        </w:rPr>
                        <w:t>UP/DOWN COUNTER</w:t>
                      </w:r>
                    </w:p>
                    <w:p w14:paraId="1CF1F45C" w14:textId="77777777" w:rsidR="004229E9" w:rsidRPr="004229E9" w:rsidRDefault="004229E9" w:rsidP="004229E9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module </w:t>
                      </w:r>
                      <w:proofErr w:type="spellStart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up_down_</w:t>
                      </w:r>
                      <w:proofErr w:type="gramStart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counter</w:t>
                      </w:r>
                      <w:proofErr w:type="spellEnd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(</w:t>
                      </w:r>
                      <w:proofErr w:type="gramEnd"/>
                    </w:p>
                    <w:p w14:paraId="093828D8" w14:textId="77777777" w:rsidR="004229E9" w:rsidRPr="004229E9" w:rsidRDefault="004229E9" w:rsidP="004229E9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    input wire </w:t>
                      </w:r>
                      <w:proofErr w:type="spellStart"/>
                      <w:proofErr w:type="gramStart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clk</w:t>
                      </w:r>
                      <w:proofErr w:type="spellEnd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,   </w:t>
                      </w:r>
                      <w:proofErr w:type="gramEnd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       // Clock input</w:t>
                      </w:r>
                    </w:p>
                    <w:p w14:paraId="4A839B85" w14:textId="25D92942" w:rsidR="004229E9" w:rsidRPr="004229E9" w:rsidRDefault="004229E9" w:rsidP="004229E9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    input wire </w:t>
                      </w:r>
                      <w:proofErr w:type="spellStart"/>
                      <w:proofErr w:type="gramStart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r</w:t>
                      </w:r>
                      <w:r>
                        <w:rPr>
                          <w:color w:val="0D0D0D" w:themeColor="text1" w:themeTint="F2"/>
                          <w:lang w:val="en-IN"/>
                        </w:rPr>
                        <w:t>s</w:t>
                      </w: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t</w:t>
                      </w:r>
                      <w:proofErr w:type="spellEnd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,   </w:t>
                      </w:r>
                      <w:proofErr w:type="gramEnd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     // Active high </w:t>
                      </w:r>
                    </w:p>
                    <w:p w14:paraId="35F207DF" w14:textId="75368749" w:rsidR="004229E9" w:rsidRPr="004229E9" w:rsidRDefault="004229E9" w:rsidP="004229E9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    input wire </w:t>
                      </w:r>
                      <w:proofErr w:type="spellStart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up_</w:t>
                      </w:r>
                      <w:proofErr w:type="gramStart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down</w:t>
                      </w:r>
                      <w:proofErr w:type="spellEnd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,   </w:t>
                      </w:r>
                      <w:proofErr w:type="gramEnd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   // Control </w:t>
                      </w:r>
                    </w:p>
                    <w:p w14:paraId="2124C596" w14:textId="35356150" w:rsidR="004229E9" w:rsidRPr="004229E9" w:rsidRDefault="004229E9" w:rsidP="004229E9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    output reg [3:0] count   </w:t>
                      </w:r>
                    </w:p>
                    <w:p w14:paraId="1ABCE196" w14:textId="77777777" w:rsidR="004229E9" w:rsidRPr="004229E9" w:rsidRDefault="004229E9" w:rsidP="004229E9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);</w:t>
                      </w:r>
                    </w:p>
                    <w:p w14:paraId="031EAF15" w14:textId="0E705F12" w:rsidR="004229E9" w:rsidRPr="004229E9" w:rsidRDefault="004229E9" w:rsidP="004229E9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always </w:t>
                      </w:r>
                      <w:proofErr w:type="gramStart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@(</w:t>
                      </w:r>
                      <w:proofErr w:type="gramEnd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posedge </w:t>
                      </w:r>
                      <w:proofErr w:type="spellStart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clk</w:t>
                      </w:r>
                      <w:proofErr w:type="spellEnd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 or </w:t>
                      </w:r>
                      <w:proofErr w:type="spellStart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posedge</w:t>
                      </w:r>
                      <w:proofErr w:type="spellEnd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 </w:t>
                      </w:r>
                      <w:proofErr w:type="spellStart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r</w:t>
                      </w:r>
                      <w:r>
                        <w:rPr>
                          <w:color w:val="0D0D0D" w:themeColor="text1" w:themeTint="F2"/>
                          <w:lang w:val="en-IN"/>
                        </w:rPr>
                        <w:t>s</w:t>
                      </w: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t</w:t>
                      </w:r>
                      <w:proofErr w:type="spellEnd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) begin</w:t>
                      </w:r>
                    </w:p>
                    <w:p w14:paraId="4B2F741F" w14:textId="77777777" w:rsidR="004229E9" w:rsidRPr="004229E9" w:rsidRDefault="004229E9" w:rsidP="004229E9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        if (reset) begin</w:t>
                      </w:r>
                    </w:p>
                    <w:p w14:paraId="7686ABA4" w14:textId="3BEDB031" w:rsidR="004229E9" w:rsidRPr="004229E9" w:rsidRDefault="004229E9" w:rsidP="004229E9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            count &lt;= 4'b</w:t>
                      </w:r>
                      <w:proofErr w:type="gramStart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0000;  /</w:t>
                      </w:r>
                      <w:proofErr w:type="gramEnd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/ </w:t>
                      </w:r>
                      <w:proofErr w:type="spellStart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Res</w:t>
                      </w:r>
                      <w:r>
                        <w:rPr>
                          <w:color w:val="0D0D0D" w:themeColor="text1" w:themeTint="F2"/>
                          <w:lang w:val="en-IN"/>
                        </w:rPr>
                        <w:t>st</w:t>
                      </w:r>
                      <w:proofErr w:type="spellEnd"/>
                      <w:r>
                        <w:rPr>
                          <w:color w:val="0D0D0D" w:themeColor="text1" w:themeTint="F2"/>
                          <w:lang w:val="en-IN"/>
                        </w:rPr>
                        <w:t xml:space="preserve"> 0000</w:t>
                      </w:r>
                    </w:p>
                    <w:p w14:paraId="24A6D83E" w14:textId="77777777" w:rsidR="004229E9" w:rsidRDefault="004229E9" w:rsidP="004229E9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  end else </w:t>
                      </w:r>
                    </w:p>
                    <w:p w14:paraId="5FC64EA6" w14:textId="77777777" w:rsidR="004229E9" w:rsidRDefault="004229E9" w:rsidP="004229E9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if (</w:t>
                      </w:r>
                      <w:proofErr w:type="spellStart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up_down</w:t>
                      </w:r>
                      <w:proofErr w:type="spellEnd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) begin</w:t>
                      </w:r>
                    </w:p>
                    <w:p w14:paraId="1D286E33" w14:textId="3BFBC659" w:rsidR="004229E9" w:rsidRPr="004229E9" w:rsidRDefault="004229E9" w:rsidP="004229E9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   count &lt;= count + </w:t>
                      </w:r>
                      <w:proofErr w:type="gramStart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1;  /</w:t>
                      </w:r>
                      <w:proofErr w:type="gramEnd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/ Increment</w:t>
                      </w:r>
                      <w:r>
                        <w:rPr>
                          <w:color w:val="0D0D0D" w:themeColor="text1" w:themeTint="F2"/>
                          <w:lang w:val="en-IN"/>
                        </w:rPr>
                        <w:t xml:space="preserve"> (up)</w:t>
                      </w:r>
                    </w:p>
                    <w:p w14:paraId="7B5FDF3D" w14:textId="77777777" w:rsidR="004229E9" w:rsidRDefault="004229E9" w:rsidP="004229E9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        end else begin</w:t>
                      </w:r>
                    </w:p>
                    <w:p w14:paraId="46896D21" w14:textId="2B244C08" w:rsidR="004229E9" w:rsidRPr="004229E9" w:rsidRDefault="004229E9" w:rsidP="004229E9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count &lt;= count - </w:t>
                      </w:r>
                      <w:proofErr w:type="gramStart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1;  </w:t>
                      </w:r>
                      <w:r>
                        <w:rPr>
                          <w:color w:val="0D0D0D" w:themeColor="text1" w:themeTint="F2"/>
                          <w:lang w:val="en-IN"/>
                        </w:rPr>
                        <w:t xml:space="preserve"> 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en-IN"/>
                        </w:rPr>
                        <w:t xml:space="preserve">             </w:t>
                      </w: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/</w:t>
                      </w:r>
                      <w:r>
                        <w:rPr>
                          <w:color w:val="0D0D0D" w:themeColor="text1" w:themeTint="F2"/>
                          <w:lang w:val="en-IN"/>
                        </w:rPr>
                        <w:t>/</w:t>
                      </w: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Decrement</w:t>
                      </w:r>
                      <w:r>
                        <w:rPr>
                          <w:color w:val="0D0D0D" w:themeColor="text1" w:themeTint="F2"/>
                          <w:lang w:val="en-IN"/>
                        </w:rPr>
                        <w:t>(down)</w:t>
                      </w:r>
                    </w:p>
                    <w:p w14:paraId="212C6DE5" w14:textId="77777777" w:rsidR="004229E9" w:rsidRPr="004229E9" w:rsidRDefault="004229E9" w:rsidP="004229E9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        end</w:t>
                      </w:r>
                    </w:p>
                    <w:p w14:paraId="4080BB0A" w14:textId="77777777" w:rsidR="004229E9" w:rsidRPr="004229E9" w:rsidRDefault="004229E9" w:rsidP="004229E9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 xml:space="preserve">    end</w:t>
                      </w:r>
                    </w:p>
                    <w:p w14:paraId="3A062C38" w14:textId="25944819" w:rsidR="004229E9" w:rsidRDefault="004229E9" w:rsidP="004229E9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proofErr w:type="spellStart"/>
                      <w:r w:rsidRPr="004229E9">
                        <w:rPr>
                          <w:color w:val="0D0D0D" w:themeColor="text1" w:themeTint="F2"/>
                          <w:lang w:val="en-IN"/>
                        </w:rPr>
                        <w:t>endmodule</w:t>
                      </w:r>
                      <w:proofErr w:type="spellEnd"/>
                    </w:p>
                    <w:p w14:paraId="4326E380" w14:textId="2015DB45" w:rsidR="00DB62A4" w:rsidRPr="004229E9" w:rsidRDefault="00DB62A4" w:rsidP="004229E9">
                      <w:pPr>
                        <w:rPr>
                          <w:color w:val="0D0D0D" w:themeColor="text1" w:themeTint="F2"/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899799" wp14:editId="55AFDDAA">
                            <wp:extent cx="2112010" cy="1235869"/>
                            <wp:effectExtent l="0" t="0" r="2540" b="2540"/>
                            <wp:docPr id="55898877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8988774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7204" cy="12389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DE4493" wp14:editId="24806A64">
                <wp:simplePos x="0" y="0"/>
                <wp:positionH relativeFrom="column">
                  <wp:posOffset>-179798</wp:posOffset>
                </wp:positionH>
                <wp:positionV relativeFrom="paragraph">
                  <wp:posOffset>128327</wp:posOffset>
                </wp:positionV>
                <wp:extent cx="2506345" cy="4551452"/>
                <wp:effectExtent l="0" t="0" r="27305" b="20955"/>
                <wp:wrapNone/>
                <wp:docPr id="3010394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45" cy="4551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C5345" w14:textId="699DEB1B" w:rsidR="00287532" w:rsidRPr="004229E9" w:rsidRDefault="004229E9">
                            <w:pPr>
                              <w:rPr>
                                <w:color w:val="4472C4" w:themeColor="accent1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</w:t>
                            </w:r>
                            <w:r w:rsidRPr="004229E9">
                              <w:rPr>
                                <w:color w:val="4472C4" w:themeColor="accent1"/>
                                <w:lang w:val="en-IN"/>
                              </w:rPr>
                              <w:t xml:space="preserve">UP COUNTER </w:t>
                            </w:r>
                          </w:p>
                          <w:p w14:paraId="7E76A8F8" w14:textId="77777777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module </w:t>
                            </w:r>
                            <w:proofErr w:type="spellStart"/>
                            <w:r w:rsidRPr="004229E9">
                              <w:rPr>
                                <w:lang w:val="en-IN"/>
                              </w:rPr>
                              <w:t>up_</w:t>
                            </w:r>
                            <w:proofErr w:type="gramStart"/>
                            <w:r w:rsidRPr="004229E9">
                              <w:rPr>
                                <w:lang w:val="en-IN"/>
                              </w:rPr>
                              <w:t>counter</w:t>
                            </w:r>
                            <w:proofErr w:type="spellEnd"/>
                            <w:r w:rsidRPr="004229E9">
                              <w:rPr>
                                <w:lang w:val="en-IN"/>
                              </w:rPr>
                              <w:t>(</w:t>
                            </w:r>
                            <w:proofErr w:type="gramEnd"/>
                          </w:p>
                          <w:p w14:paraId="293D39B7" w14:textId="77777777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  input wire </w:t>
                            </w:r>
                            <w:proofErr w:type="spellStart"/>
                            <w:proofErr w:type="gramStart"/>
                            <w:r w:rsidRPr="004229E9">
                              <w:rPr>
                                <w:lang w:val="en-IN"/>
                              </w:rPr>
                              <w:t>clk</w:t>
                            </w:r>
                            <w:proofErr w:type="spellEnd"/>
                            <w:r w:rsidRPr="004229E9">
                              <w:rPr>
                                <w:lang w:val="en-IN"/>
                              </w:rPr>
                              <w:t xml:space="preserve">,   </w:t>
                            </w:r>
                            <w:proofErr w:type="gramEnd"/>
                            <w:r w:rsidRPr="004229E9">
                              <w:rPr>
                                <w:lang w:val="en-IN"/>
                              </w:rPr>
                              <w:t xml:space="preserve">     // Clock input</w:t>
                            </w:r>
                          </w:p>
                          <w:p w14:paraId="2CDBF2A1" w14:textId="77777777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  input wire </w:t>
                            </w:r>
                            <w:proofErr w:type="gramStart"/>
                            <w:r w:rsidRPr="004229E9">
                              <w:rPr>
                                <w:lang w:val="en-IN"/>
                              </w:rPr>
                              <w:t xml:space="preserve">reset,   </w:t>
                            </w:r>
                            <w:proofErr w:type="gramEnd"/>
                            <w:r w:rsidRPr="004229E9">
                              <w:rPr>
                                <w:lang w:val="en-IN"/>
                              </w:rPr>
                              <w:t xml:space="preserve">   // Active high reset</w:t>
                            </w:r>
                          </w:p>
                          <w:p w14:paraId="0CF7D977" w14:textId="44D26E8F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  output reg [</w:t>
                            </w:r>
                            <w:r w:rsidR="00E440B6">
                              <w:rPr>
                                <w:lang w:val="en-IN"/>
                              </w:rPr>
                              <w:t>2</w:t>
                            </w:r>
                            <w:r w:rsidRPr="004229E9">
                              <w:rPr>
                                <w:lang w:val="en-IN"/>
                              </w:rPr>
                              <w:t xml:space="preserve">:0] count // </w:t>
                            </w:r>
                            <w:r w:rsidR="00E440B6">
                              <w:rPr>
                                <w:lang w:val="en-IN"/>
                              </w:rPr>
                              <w:t>3</w:t>
                            </w:r>
                            <w:r w:rsidRPr="004229E9">
                              <w:rPr>
                                <w:lang w:val="en-IN"/>
                              </w:rPr>
                              <w:t>-bit counter output</w:t>
                            </w:r>
                          </w:p>
                          <w:p w14:paraId="1B5E6EF1" w14:textId="77777777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>);</w:t>
                            </w:r>
                          </w:p>
                          <w:p w14:paraId="10D2DCAF" w14:textId="77777777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  // Always block to handle counting on positive clock edge or reset</w:t>
                            </w:r>
                          </w:p>
                          <w:p w14:paraId="0468E3D8" w14:textId="77777777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  always </w:t>
                            </w:r>
                            <w:proofErr w:type="gramStart"/>
                            <w:r w:rsidRPr="004229E9">
                              <w:rPr>
                                <w:lang w:val="en-IN"/>
                              </w:rPr>
                              <w:t>@(</w:t>
                            </w:r>
                            <w:proofErr w:type="gramEnd"/>
                            <w:r w:rsidRPr="004229E9">
                              <w:rPr>
                                <w:lang w:val="en-IN"/>
                              </w:rPr>
                              <w:t xml:space="preserve">posedge </w:t>
                            </w:r>
                            <w:proofErr w:type="spellStart"/>
                            <w:r w:rsidRPr="004229E9">
                              <w:rPr>
                                <w:lang w:val="en-IN"/>
                              </w:rPr>
                              <w:t>clk</w:t>
                            </w:r>
                            <w:proofErr w:type="spellEnd"/>
                            <w:r w:rsidRPr="004229E9">
                              <w:rPr>
                                <w:lang w:val="en-IN"/>
                              </w:rPr>
                              <w:t xml:space="preserve"> or </w:t>
                            </w:r>
                            <w:proofErr w:type="spellStart"/>
                            <w:r w:rsidRPr="004229E9">
                              <w:rPr>
                                <w:lang w:val="en-IN"/>
                              </w:rPr>
                              <w:t>posedge</w:t>
                            </w:r>
                            <w:proofErr w:type="spellEnd"/>
                            <w:r w:rsidRPr="004229E9">
                              <w:rPr>
                                <w:lang w:val="en-IN"/>
                              </w:rPr>
                              <w:t xml:space="preserve"> reset) begin</w:t>
                            </w:r>
                          </w:p>
                          <w:p w14:paraId="3276F728" w14:textId="77777777" w:rsid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      if (reset)</w:t>
                            </w:r>
                          </w:p>
                          <w:p w14:paraId="46F986C5" w14:textId="0B540CAD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begin</w:t>
                            </w:r>
                          </w:p>
                          <w:p w14:paraId="6DB42155" w14:textId="4AF866A6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count &lt;= </w:t>
                            </w:r>
                            <w:r w:rsidR="00E440B6">
                              <w:rPr>
                                <w:lang w:val="en-IN"/>
                              </w:rPr>
                              <w:t>3</w:t>
                            </w:r>
                            <w:r w:rsidRPr="004229E9">
                              <w:rPr>
                                <w:lang w:val="en-IN"/>
                              </w:rPr>
                              <w:t xml:space="preserve">'b000; // Reset counter </w:t>
                            </w:r>
                            <w:r>
                              <w:rPr>
                                <w:lang w:val="en-IN"/>
                              </w:rPr>
                              <w:t>000</w:t>
                            </w:r>
                          </w:p>
                          <w:p w14:paraId="0DA007EE" w14:textId="77777777" w:rsid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      end</w:t>
                            </w:r>
                          </w:p>
                          <w:p w14:paraId="33C2C561" w14:textId="6BFED85F" w:rsid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else </w:t>
                            </w:r>
                            <w:r>
                              <w:rPr>
                                <w:lang w:val="en-IN"/>
                              </w:rPr>
                              <w:t>begin</w:t>
                            </w:r>
                          </w:p>
                          <w:p w14:paraId="03DAE273" w14:textId="374258DD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count &lt;= count + </w:t>
                            </w:r>
                            <w:proofErr w:type="gramStart"/>
                            <w:r w:rsidRPr="004229E9">
                              <w:rPr>
                                <w:lang w:val="en-IN"/>
                              </w:rPr>
                              <w:t>1;  /</w:t>
                            </w:r>
                            <w:proofErr w:type="gramEnd"/>
                            <w:r w:rsidRPr="004229E9">
                              <w:rPr>
                                <w:lang w:val="en-IN"/>
                              </w:rPr>
                              <w:t xml:space="preserve">/ Increment </w:t>
                            </w:r>
                            <w:r>
                              <w:rPr>
                                <w:lang w:val="en-IN"/>
                              </w:rPr>
                              <w:t>by 1</w:t>
                            </w:r>
                          </w:p>
                          <w:p w14:paraId="7F2E1490" w14:textId="77777777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      end</w:t>
                            </w:r>
                          </w:p>
                          <w:p w14:paraId="25D7E0C2" w14:textId="77777777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  end</w:t>
                            </w:r>
                          </w:p>
                          <w:p w14:paraId="60A645DA" w14:textId="65D64379" w:rsid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 w:rsidRPr="004229E9">
                              <w:rPr>
                                <w:lang w:val="en-IN"/>
                              </w:rPr>
                              <w:t>endmodule</w:t>
                            </w:r>
                            <w:proofErr w:type="spellEnd"/>
                          </w:p>
                          <w:p w14:paraId="0B514228" w14:textId="1F52BF8B" w:rsidR="00E440B6" w:rsidRPr="004229E9" w:rsidRDefault="00E440B6" w:rsidP="004229E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8B0160" wp14:editId="3D737BD9">
                                  <wp:extent cx="2305348" cy="934762"/>
                                  <wp:effectExtent l="0" t="0" r="0" b="0"/>
                                  <wp:docPr id="15429563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4295636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0030" cy="9569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4493" id="Text Box 27" o:spid="_x0000_s1043" type="#_x0000_t202" style="position:absolute;margin-left:-14.15pt;margin-top:10.1pt;width:197.35pt;height:358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" fillcolor="white [3201]" strokeweight=".5pt">
                <v:textbox>
                  <w:txbxContent>
                    <w:p w14:paraId="65BC5345" w14:textId="699DEB1B" w:rsidR="00287532" w:rsidRPr="004229E9" w:rsidRDefault="004229E9">
                      <w:pPr>
                        <w:rPr>
                          <w:color w:val="4472C4" w:themeColor="accent1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</w:t>
                      </w:r>
                      <w:r w:rsidRPr="004229E9">
                        <w:rPr>
                          <w:color w:val="4472C4" w:themeColor="accent1"/>
                          <w:lang w:val="en-IN"/>
                        </w:rPr>
                        <w:t xml:space="preserve">UP COUNTER </w:t>
                      </w:r>
                    </w:p>
                    <w:p w14:paraId="7E76A8F8" w14:textId="77777777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module </w:t>
                      </w:r>
                      <w:proofErr w:type="spellStart"/>
                      <w:r w:rsidRPr="004229E9">
                        <w:rPr>
                          <w:lang w:val="en-IN"/>
                        </w:rPr>
                        <w:t>up_</w:t>
                      </w:r>
                      <w:proofErr w:type="gramStart"/>
                      <w:r w:rsidRPr="004229E9">
                        <w:rPr>
                          <w:lang w:val="en-IN"/>
                        </w:rPr>
                        <w:t>counter</w:t>
                      </w:r>
                      <w:proofErr w:type="spellEnd"/>
                      <w:r w:rsidRPr="004229E9">
                        <w:rPr>
                          <w:lang w:val="en-IN"/>
                        </w:rPr>
                        <w:t>(</w:t>
                      </w:r>
                      <w:proofErr w:type="gramEnd"/>
                    </w:p>
                    <w:p w14:paraId="293D39B7" w14:textId="77777777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  input wire </w:t>
                      </w:r>
                      <w:proofErr w:type="spellStart"/>
                      <w:proofErr w:type="gramStart"/>
                      <w:r w:rsidRPr="004229E9">
                        <w:rPr>
                          <w:lang w:val="en-IN"/>
                        </w:rPr>
                        <w:t>clk</w:t>
                      </w:r>
                      <w:proofErr w:type="spellEnd"/>
                      <w:r w:rsidRPr="004229E9">
                        <w:rPr>
                          <w:lang w:val="en-IN"/>
                        </w:rPr>
                        <w:t xml:space="preserve">,   </w:t>
                      </w:r>
                      <w:proofErr w:type="gramEnd"/>
                      <w:r w:rsidRPr="004229E9">
                        <w:rPr>
                          <w:lang w:val="en-IN"/>
                        </w:rPr>
                        <w:t xml:space="preserve">     // Clock input</w:t>
                      </w:r>
                    </w:p>
                    <w:p w14:paraId="2CDBF2A1" w14:textId="77777777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  input wire </w:t>
                      </w:r>
                      <w:proofErr w:type="gramStart"/>
                      <w:r w:rsidRPr="004229E9">
                        <w:rPr>
                          <w:lang w:val="en-IN"/>
                        </w:rPr>
                        <w:t xml:space="preserve">reset,   </w:t>
                      </w:r>
                      <w:proofErr w:type="gramEnd"/>
                      <w:r w:rsidRPr="004229E9">
                        <w:rPr>
                          <w:lang w:val="en-IN"/>
                        </w:rPr>
                        <w:t xml:space="preserve">   // Active high reset</w:t>
                      </w:r>
                    </w:p>
                    <w:p w14:paraId="0CF7D977" w14:textId="44D26E8F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  output reg [</w:t>
                      </w:r>
                      <w:r w:rsidR="00E440B6">
                        <w:rPr>
                          <w:lang w:val="en-IN"/>
                        </w:rPr>
                        <w:t>2</w:t>
                      </w:r>
                      <w:r w:rsidRPr="004229E9">
                        <w:rPr>
                          <w:lang w:val="en-IN"/>
                        </w:rPr>
                        <w:t xml:space="preserve">:0] count // </w:t>
                      </w:r>
                      <w:r w:rsidR="00E440B6">
                        <w:rPr>
                          <w:lang w:val="en-IN"/>
                        </w:rPr>
                        <w:t>3</w:t>
                      </w:r>
                      <w:r w:rsidRPr="004229E9">
                        <w:rPr>
                          <w:lang w:val="en-IN"/>
                        </w:rPr>
                        <w:t>-bit counter output</w:t>
                      </w:r>
                    </w:p>
                    <w:p w14:paraId="1B5E6EF1" w14:textId="77777777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>);</w:t>
                      </w:r>
                    </w:p>
                    <w:p w14:paraId="10D2DCAF" w14:textId="77777777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  // Always block to handle counting on positive clock edge or reset</w:t>
                      </w:r>
                    </w:p>
                    <w:p w14:paraId="0468E3D8" w14:textId="77777777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  always </w:t>
                      </w:r>
                      <w:proofErr w:type="gramStart"/>
                      <w:r w:rsidRPr="004229E9">
                        <w:rPr>
                          <w:lang w:val="en-IN"/>
                        </w:rPr>
                        <w:t>@(</w:t>
                      </w:r>
                      <w:proofErr w:type="gramEnd"/>
                      <w:r w:rsidRPr="004229E9">
                        <w:rPr>
                          <w:lang w:val="en-IN"/>
                        </w:rPr>
                        <w:t xml:space="preserve">posedge </w:t>
                      </w:r>
                      <w:proofErr w:type="spellStart"/>
                      <w:r w:rsidRPr="004229E9">
                        <w:rPr>
                          <w:lang w:val="en-IN"/>
                        </w:rPr>
                        <w:t>clk</w:t>
                      </w:r>
                      <w:proofErr w:type="spellEnd"/>
                      <w:r w:rsidRPr="004229E9">
                        <w:rPr>
                          <w:lang w:val="en-IN"/>
                        </w:rPr>
                        <w:t xml:space="preserve"> or </w:t>
                      </w:r>
                      <w:proofErr w:type="spellStart"/>
                      <w:r w:rsidRPr="004229E9">
                        <w:rPr>
                          <w:lang w:val="en-IN"/>
                        </w:rPr>
                        <w:t>posedge</w:t>
                      </w:r>
                      <w:proofErr w:type="spellEnd"/>
                      <w:r w:rsidRPr="004229E9">
                        <w:rPr>
                          <w:lang w:val="en-IN"/>
                        </w:rPr>
                        <w:t xml:space="preserve"> reset) begin</w:t>
                      </w:r>
                    </w:p>
                    <w:p w14:paraId="3276F728" w14:textId="77777777" w:rsid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      if (reset)</w:t>
                      </w:r>
                    </w:p>
                    <w:p w14:paraId="46F986C5" w14:textId="0B540CAD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begin</w:t>
                      </w:r>
                    </w:p>
                    <w:p w14:paraId="6DB42155" w14:textId="4AF866A6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count &lt;= </w:t>
                      </w:r>
                      <w:r w:rsidR="00E440B6">
                        <w:rPr>
                          <w:lang w:val="en-IN"/>
                        </w:rPr>
                        <w:t>3</w:t>
                      </w:r>
                      <w:r w:rsidRPr="004229E9">
                        <w:rPr>
                          <w:lang w:val="en-IN"/>
                        </w:rPr>
                        <w:t xml:space="preserve">'b000; // Reset counter </w:t>
                      </w:r>
                      <w:r>
                        <w:rPr>
                          <w:lang w:val="en-IN"/>
                        </w:rPr>
                        <w:t>000</w:t>
                      </w:r>
                    </w:p>
                    <w:p w14:paraId="0DA007EE" w14:textId="77777777" w:rsid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      end</w:t>
                      </w:r>
                    </w:p>
                    <w:p w14:paraId="33C2C561" w14:textId="6BFED85F" w:rsid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else </w:t>
                      </w:r>
                      <w:r>
                        <w:rPr>
                          <w:lang w:val="en-IN"/>
                        </w:rPr>
                        <w:t>begin</w:t>
                      </w:r>
                    </w:p>
                    <w:p w14:paraId="03DAE273" w14:textId="374258DD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count &lt;= count + </w:t>
                      </w:r>
                      <w:proofErr w:type="gramStart"/>
                      <w:r w:rsidRPr="004229E9">
                        <w:rPr>
                          <w:lang w:val="en-IN"/>
                        </w:rPr>
                        <w:t>1;  /</w:t>
                      </w:r>
                      <w:proofErr w:type="gramEnd"/>
                      <w:r w:rsidRPr="004229E9">
                        <w:rPr>
                          <w:lang w:val="en-IN"/>
                        </w:rPr>
                        <w:t xml:space="preserve">/ Increment </w:t>
                      </w:r>
                      <w:r>
                        <w:rPr>
                          <w:lang w:val="en-IN"/>
                        </w:rPr>
                        <w:t>by 1</w:t>
                      </w:r>
                    </w:p>
                    <w:p w14:paraId="7F2E1490" w14:textId="77777777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      end</w:t>
                      </w:r>
                    </w:p>
                    <w:p w14:paraId="25D7E0C2" w14:textId="77777777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  end</w:t>
                      </w:r>
                    </w:p>
                    <w:p w14:paraId="60A645DA" w14:textId="65D64379" w:rsidR="004229E9" w:rsidRDefault="004229E9" w:rsidP="004229E9">
                      <w:pPr>
                        <w:rPr>
                          <w:lang w:val="en-IN"/>
                        </w:rPr>
                      </w:pPr>
                      <w:proofErr w:type="spellStart"/>
                      <w:r w:rsidRPr="004229E9">
                        <w:rPr>
                          <w:lang w:val="en-IN"/>
                        </w:rPr>
                        <w:t>endmodule</w:t>
                      </w:r>
                      <w:proofErr w:type="spellEnd"/>
                    </w:p>
                    <w:p w14:paraId="0B514228" w14:textId="1F52BF8B" w:rsidR="00E440B6" w:rsidRPr="004229E9" w:rsidRDefault="00E440B6" w:rsidP="004229E9">
                      <w:pPr>
                        <w:rPr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8B0160" wp14:editId="3D737BD9">
                            <wp:extent cx="2305348" cy="934762"/>
                            <wp:effectExtent l="0" t="0" r="0" b="0"/>
                            <wp:docPr id="15429563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4295636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0030" cy="9569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1E130A" wp14:editId="099FB844">
                <wp:simplePos x="0" y="0"/>
                <wp:positionH relativeFrom="column">
                  <wp:posOffset>2409290</wp:posOffset>
                </wp:positionH>
                <wp:positionV relativeFrom="paragraph">
                  <wp:posOffset>128326</wp:posOffset>
                </wp:positionV>
                <wp:extent cx="2331720" cy="4530903"/>
                <wp:effectExtent l="0" t="0" r="11430" b="22225"/>
                <wp:wrapNone/>
                <wp:docPr id="85423808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4530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25754" w14:textId="13662350" w:rsidR="00287532" w:rsidRPr="004229E9" w:rsidRDefault="004229E9">
                            <w:pPr>
                              <w:rPr>
                                <w:color w:val="4472C4" w:themeColor="accent1"/>
                                <w:lang w:val="en-IN"/>
                              </w:rPr>
                            </w:pPr>
                            <w:r w:rsidRPr="004229E9">
                              <w:rPr>
                                <w:color w:val="4472C4" w:themeColor="accent1"/>
                                <w:lang w:val="en-IN"/>
                              </w:rPr>
                              <w:t xml:space="preserve">                        DOWN COUNTER </w:t>
                            </w:r>
                          </w:p>
                          <w:p w14:paraId="3BB854D6" w14:textId="77777777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module </w:t>
                            </w:r>
                            <w:proofErr w:type="spellStart"/>
                            <w:r w:rsidRPr="004229E9">
                              <w:rPr>
                                <w:lang w:val="en-IN"/>
                              </w:rPr>
                              <w:t>down_</w:t>
                            </w:r>
                            <w:proofErr w:type="gramStart"/>
                            <w:r w:rsidRPr="004229E9">
                              <w:rPr>
                                <w:lang w:val="en-IN"/>
                              </w:rPr>
                              <w:t>counter</w:t>
                            </w:r>
                            <w:proofErr w:type="spellEnd"/>
                            <w:r w:rsidRPr="004229E9">
                              <w:rPr>
                                <w:lang w:val="en-IN"/>
                              </w:rPr>
                              <w:t>(</w:t>
                            </w:r>
                            <w:proofErr w:type="gramEnd"/>
                          </w:p>
                          <w:p w14:paraId="299B6997" w14:textId="77777777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  input wire </w:t>
                            </w:r>
                            <w:proofErr w:type="spellStart"/>
                            <w:proofErr w:type="gramStart"/>
                            <w:r w:rsidRPr="004229E9">
                              <w:rPr>
                                <w:lang w:val="en-IN"/>
                              </w:rPr>
                              <w:t>clk</w:t>
                            </w:r>
                            <w:proofErr w:type="spellEnd"/>
                            <w:r w:rsidRPr="004229E9">
                              <w:rPr>
                                <w:lang w:val="en-IN"/>
                              </w:rPr>
                              <w:t xml:space="preserve">,   </w:t>
                            </w:r>
                            <w:proofErr w:type="gramEnd"/>
                            <w:r w:rsidRPr="004229E9">
                              <w:rPr>
                                <w:lang w:val="en-IN"/>
                              </w:rPr>
                              <w:t xml:space="preserve">     // Clock input</w:t>
                            </w:r>
                          </w:p>
                          <w:p w14:paraId="4A2E8326" w14:textId="77777777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  input wire </w:t>
                            </w:r>
                            <w:proofErr w:type="gramStart"/>
                            <w:r w:rsidRPr="004229E9">
                              <w:rPr>
                                <w:lang w:val="en-IN"/>
                              </w:rPr>
                              <w:t xml:space="preserve">reset,   </w:t>
                            </w:r>
                            <w:proofErr w:type="gramEnd"/>
                            <w:r w:rsidRPr="004229E9">
                              <w:rPr>
                                <w:lang w:val="en-IN"/>
                              </w:rPr>
                              <w:t xml:space="preserve">   // Active high reset</w:t>
                            </w:r>
                          </w:p>
                          <w:p w14:paraId="756A129B" w14:textId="77777777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  output reg [3:0] count // 4-bit counter output</w:t>
                            </w:r>
                          </w:p>
                          <w:p w14:paraId="0158C14B" w14:textId="77777777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>);</w:t>
                            </w:r>
                          </w:p>
                          <w:p w14:paraId="44FC0CD3" w14:textId="77777777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  // Always block to handle counting on positive clock edge or reset</w:t>
                            </w:r>
                          </w:p>
                          <w:p w14:paraId="757C6695" w14:textId="77777777" w:rsid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  always </w:t>
                            </w:r>
                            <w:proofErr w:type="gramStart"/>
                            <w:r w:rsidRPr="004229E9">
                              <w:rPr>
                                <w:lang w:val="en-IN"/>
                              </w:rPr>
                              <w:t>@(</w:t>
                            </w:r>
                            <w:proofErr w:type="gramEnd"/>
                            <w:r w:rsidRPr="004229E9">
                              <w:rPr>
                                <w:lang w:val="en-IN"/>
                              </w:rPr>
                              <w:t xml:space="preserve">posedge </w:t>
                            </w:r>
                            <w:proofErr w:type="spellStart"/>
                            <w:r w:rsidRPr="004229E9">
                              <w:rPr>
                                <w:lang w:val="en-IN"/>
                              </w:rPr>
                              <w:t>clk</w:t>
                            </w:r>
                            <w:proofErr w:type="spellEnd"/>
                            <w:r w:rsidRPr="004229E9">
                              <w:rPr>
                                <w:lang w:val="en-IN"/>
                              </w:rPr>
                              <w:t xml:space="preserve"> or </w:t>
                            </w:r>
                            <w:proofErr w:type="spellStart"/>
                            <w:r w:rsidRPr="004229E9">
                              <w:rPr>
                                <w:lang w:val="en-IN"/>
                              </w:rPr>
                              <w:t>posedge</w:t>
                            </w:r>
                            <w:proofErr w:type="spellEnd"/>
                            <w:r w:rsidRPr="004229E9">
                              <w:rPr>
                                <w:lang w:val="en-IN"/>
                              </w:rPr>
                              <w:t xml:space="preserve"> reset)</w:t>
                            </w:r>
                          </w:p>
                          <w:p w14:paraId="1484C56F" w14:textId="18F476C0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begin</w:t>
                            </w:r>
                          </w:p>
                          <w:p w14:paraId="4496FCE7" w14:textId="77777777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      if (reset) begin</w:t>
                            </w:r>
                          </w:p>
                          <w:p w14:paraId="6F7111FE" w14:textId="25C82C31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count &lt;= 4'b</w:t>
                            </w:r>
                            <w:proofErr w:type="gramStart"/>
                            <w:r w:rsidRPr="004229E9">
                              <w:rPr>
                                <w:lang w:val="en-IN"/>
                              </w:rPr>
                              <w:t>1111;  /</w:t>
                            </w:r>
                            <w:proofErr w:type="gramEnd"/>
                            <w:r w:rsidRPr="004229E9">
                              <w:rPr>
                                <w:lang w:val="en-IN"/>
                              </w:rPr>
                              <w:t xml:space="preserve">/ Reset </w:t>
                            </w:r>
                            <w:r>
                              <w:rPr>
                                <w:lang w:val="en-IN"/>
                              </w:rPr>
                              <w:t xml:space="preserve">to </w:t>
                            </w:r>
                            <w:r w:rsidRPr="004229E9">
                              <w:rPr>
                                <w:lang w:val="en-IN"/>
                              </w:rPr>
                              <w:t xml:space="preserve">1111 </w:t>
                            </w:r>
                          </w:p>
                          <w:p w14:paraId="7ECFD88E" w14:textId="77777777" w:rsid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      end else begin</w:t>
                            </w:r>
                          </w:p>
                          <w:p w14:paraId="3557516C" w14:textId="0A04D7C4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count &lt;= count - </w:t>
                            </w:r>
                            <w:proofErr w:type="gramStart"/>
                            <w:r w:rsidRPr="004229E9">
                              <w:rPr>
                                <w:lang w:val="en-IN"/>
                              </w:rPr>
                              <w:t>1;  /</w:t>
                            </w:r>
                            <w:proofErr w:type="gramEnd"/>
                            <w:r w:rsidRPr="004229E9">
                              <w:rPr>
                                <w:lang w:val="en-IN"/>
                              </w:rPr>
                              <w:t>/ Decrement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4229E9">
                              <w:rPr>
                                <w:lang w:val="en-IN"/>
                              </w:rPr>
                              <w:t>by 1</w:t>
                            </w:r>
                          </w:p>
                          <w:p w14:paraId="71DB64E9" w14:textId="77777777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      end</w:t>
                            </w:r>
                          </w:p>
                          <w:p w14:paraId="08BB4632" w14:textId="77777777" w:rsidR="004229E9" w:rsidRP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r w:rsidRPr="004229E9">
                              <w:rPr>
                                <w:lang w:val="en-IN"/>
                              </w:rPr>
                              <w:t xml:space="preserve">    end</w:t>
                            </w:r>
                          </w:p>
                          <w:p w14:paraId="613B7D06" w14:textId="13808FE8" w:rsidR="004229E9" w:rsidRDefault="004229E9" w:rsidP="004229E9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 w:rsidRPr="004229E9">
                              <w:rPr>
                                <w:lang w:val="en-IN"/>
                              </w:rPr>
                              <w:t>endmodule</w:t>
                            </w:r>
                            <w:proofErr w:type="spellEnd"/>
                          </w:p>
                          <w:p w14:paraId="1E80D289" w14:textId="34F64457" w:rsidR="00DB62A4" w:rsidRPr="004229E9" w:rsidRDefault="00DB62A4" w:rsidP="004229E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A87D5E" wp14:editId="29225475">
                                  <wp:extent cx="2142490" cy="1163320"/>
                                  <wp:effectExtent l="0" t="0" r="0" b="0"/>
                                  <wp:docPr id="48678336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6783362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2490" cy="1163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130A" id="Text Box 28" o:spid="_x0000_s1044" type="#_x0000_t202" style="position:absolute;margin-left:189.7pt;margin-top:10.1pt;width:183.6pt;height:356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DTPAIAAIU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" fillcolor="white [3201]" strokeweight=".5pt">
                <v:textbox>
                  <w:txbxContent>
                    <w:p w14:paraId="48325754" w14:textId="13662350" w:rsidR="00287532" w:rsidRPr="004229E9" w:rsidRDefault="004229E9">
                      <w:pPr>
                        <w:rPr>
                          <w:color w:val="4472C4" w:themeColor="accent1"/>
                          <w:lang w:val="en-IN"/>
                        </w:rPr>
                      </w:pPr>
                      <w:r w:rsidRPr="004229E9">
                        <w:rPr>
                          <w:color w:val="4472C4" w:themeColor="accent1"/>
                          <w:lang w:val="en-IN"/>
                        </w:rPr>
                        <w:t xml:space="preserve">                        DOWN COUNTER </w:t>
                      </w:r>
                    </w:p>
                    <w:p w14:paraId="3BB854D6" w14:textId="77777777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module </w:t>
                      </w:r>
                      <w:proofErr w:type="spellStart"/>
                      <w:r w:rsidRPr="004229E9">
                        <w:rPr>
                          <w:lang w:val="en-IN"/>
                        </w:rPr>
                        <w:t>down_</w:t>
                      </w:r>
                      <w:proofErr w:type="gramStart"/>
                      <w:r w:rsidRPr="004229E9">
                        <w:rPr>
                          <w:lang w:val="en-IN"/>
                        </w:rPr>
                        <w:t>counter</w:t>
                      </w:r>
                      <w:proofErr w:type="spellEnd"/>
                      <w:r w:rsidRPr="004229E9">
                        <w:rPr>
                          <w:lang w:val="en-IN"/>
                        </w:rPr>
                        <w:t>(</w:t>
                      </w:r>
                      <w:proofErr w:type="gramEnd"/>
                    </w:p>
                    <w:p w14:paraId="299B6997" w14:textId="77777777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  input wire </w:t>
                      </w:r>
                      <w:proofErr w:type="spellStart"/>
                      <w:proofErr w:type="gramStart"/>
                      <w:r w:rsidRPr="004229E9">
                        <w:rPr>
                          <w:lang w:val="en-IN"/>
                        </w:rPr>
                        <w:t>clk</w:t>
                      </w:r>
                      <w:proofErr w:type="spellEnd"/>
                      <w:r w:rsidRPr="004229E9">
                        <w:rPr>
                          <w:lang w:val="en-IN"/>
                        </w:rPr>
                        <w:t xml:space="preserve">,   </w:t>
                      </w:r>
                      <w:proofErr w:type="gramEnd"/>
                      <w:r w:rsidRPr="004229E9">
                        <w:rPr>
                          <w:lang w:val="en-IN"/>
                        </w:rPr>
                        <w:t xml:space="preserve">     // Clock input</w:t>
                      </w:r>
                    </w:p>
                    <w:p w14:paraId="4A2E8326" w14:textId="77777777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  input wire </w:t>
                      </w:r>
                      <w:proofErr w:type="gramStart"/>
                      <w:r w:rsidRPr="004229E9">
                        <w:rPr>
                          <w:lang w:val="en-IN"/>
                        </w:rPr>
                        <w:t xml:space="preserve">reset,   </w:t>
                      </w:r>
                      <w:proofErr w:type="gramEnd"/>
                      <w:r w:rsidRPr="004229E9">
                        <w:rPr>
                          <w:lang w:val="en-IN"/>
                        </w:rPr>
                        <w:t xml:space="preserve">   // Active high reset</w:t>
                      </w:r>
                    </w:p>
                    <w:p w14:paraId="756A129B" w14:textId="77777777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  output reg [3:0] count // 4-bit counter output</w:t>
                      </w:r>
                    </w:p>
                    <w:p w14:paraId="0158C14B" w14:textId="77777777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>);</w:t>
                      </w:r>
                    </w:p>
                    <w:p w14:paraId="44FC0CD3" w14:textId="77777777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  // Always block to handle counting on positive clock edge or reset</w:t>
                      </w:r>
                    </w:p>
                    <w:p w14:paraId="757C6695" w14:textId="77777777" w:rsid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  always </w:t>
                      </w:r>
                      <w:proofErr w:type="gramStart"/>
                      <w:r w:rsidRPr="004229E9">
                        <w:rPr>
                          <w:lang w:val="en-IN"/>
                        </w:rPr>
                        <w:t>@(</w:t>
                      </w:r>
                      <w:proofErr w:type="gramEnd"/>
                      <w:r w:rsidRPr="004229E9">
                        <w:rPr>
                          <w:lang w:val="en-IN"/>
                        </w:rPr>
                        <w:t xml:space="preserve">posedge </w:t>
                      </w:r>
                      <w:proofErr w:type="spellStart"/>
                      <w:r w:rsidRPr="004229E9">
                        <w:rPr>
                          <w:lang w:val="en-IN"/>
                        </w:rPr>
                        <w:t>clk</w:t>
                      </w:r>
                      <w:proofErr w:type="spellEnd"/>
                      <w:r w:rsidRPr="004229E9">
                        <w:rPr>
                          <w:lang w:val="en-IN"/>
                        </w:rPr>
                        <w:t xml:space="preserve"> or </w:t>
                      </w:r>
                      <w:proofErr w:type="spellStart"/>
                      <w:r w:rsidRPr="004229E9">
                        <w:rPr>
                          <w:lang w:val="en-IN"/>
                        </w:rPr>
                        <w:t>posedge</w:t>
                      </w:r>
                      <w:proofErr w:type="spellEnd"/>
                      <w:r w:rsidRPr="004229E9">
                        <w:rPr>
                          <w:lang w:val="en-IN"/>
                        </w:rPr>
                        <w:t xml:space="preserve"> reset)</w:t>
                      </w:r>
                    </w:p>
                    <w:p w14:paraId="1484C56F" w14:textId="18F476C0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begin</w:t>
                      </w:r>
                    </w:p>
                    <w:p w14:paraId="4496FCE7" w14:textId="77777777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      if (reset) begin</w:t>
                      </w:r>
                    </w:p>
                    <w:p w14:paraId="6F7111FE" w14:textId="25C82C31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count &lt;= 4'b</w:t>
                      </w:r>
                      <w:proofErr w:type="gramStart"/>
                      <w:r w:rsidRPr="004229E9">
                        <w:rPr>
                          <w:lang w:val="en-IN"/>
                        </w:rPr>
                        <w:t>1111;  /</w:t>
                      </w:r>
                      <w:proofErr w:type="gramEnd"/>
                      <w:r w:rsidRPr="004229E9">
                        <w:rPr>
                          <w:lang w:val="en-IN"/>
                        </w:rPr>
                        <w:t xml:space="preserve">/ Reset </w:t>
                      </w:r>
                      <w:r>
                        <w:rPr>
                          <w:lang w:val="en-IN"/>
                        </w:rPr>
                        <w:t xml:space="preserve">to </w:t>
                      </w:r>
                      <w:r w:rsidRPr="004229E9">
                        <w:rPr>
                          <w:lang w:val="en-IN"/>
                        </w:rPr>
                        <w:t xml:space="preserve">1111 </w:t>
                      </w:r>
                    </w:p>
                    <w:p w14:paraId="7ECFD88E" w14:textId="77777777" w:rsid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      end else begin</w:t>
                      </w:r>
                    </w:p>
                    <w:p w14:paraId="3557516C" w14:textId="0A04D7C4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count &lt;= count - </w:t>
                      </w:r>
                      <w:proofErr w:type="gramStart"/>
                      <w:r w:rsidRPr="004229E9">
                        <w:rPr>
                          <w:lang w:val="en-IN"/>
                        </w:rPr>
                        <w:t>1;  /</w:t>
                      </w:r>
                      <w:proofErr w:type="gramEnd"/>
                      <w:r w:rsidRPr="004229E9">
                        <w:rPr>
                          <w:lang w:val="en-IN"/>
                        </w:rPr>
                        <w:t>/ Decrement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4229E9">
                        <w:rPr>
                          <w:lang w:val="en-IN"/>
                        </w:rPr>
                        <w:t>by 1</w:t>
                      </w:r>
                    </w:p>
                    <w:p w14:paraId="71DB64E9" w14:textId="77777777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      end</w:t>
                      </w:r>
                    </w:p>
                    <w:p w14:paraId="08BB4632" w14:textId="77777777" w:rsidR="004229E9" w:rsidRPr="004229E9" w:rsidRDefault="004229E9" w:rsidP="004229E9">
                      <w:pPr>
                        <w:rPr>
                          <w:lang w:val="en-IN"/>
                        </w:rPr>
                      </w:pPr>
                      <w:r w:rsidRPr="004229E9">
                        <w:rPr>
                          <w:lang w:val="en-IN"/>
                        </w:rPr>
                        <w:t xml:space="preserve">    end</w:t>
                      </w:r>
                    </w:p>
                    <w:p w14:paraId="613B7D06" w14:textId="13808FE8" w:rsidR="004229E9" w:rsidRDefault="004229E9" w:rsidP="004229E9">
                      <w:pPr>
                        <w:rPr>
                          <w:lang w:val="en-IN"/>
                        </w:rPr>
                      </w:pPr>
                      <w:proofErr w:type="spellStart"/>
                      <w:r w:rsidRPr="004229E9">
                        <w:rPr>
                          <w:lang w:val="en-IN"/>
                        </w:rPr>
                        <w:t>endmodule</w:t>
                      </w:r>
                      <w:proofErr w:type="spellEnd"/>
                    </w:p>
                    <w:p w14:paraId="1E80D289" w14:textId="34F64457" w:rsidR="00DB62A4" w:rsidRPr="004229E9" w:rsidRDefault="00DB62A4" w:rsidP="004229E9">
                      <w:pPr>
                        <w:rPr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A87D5E" wp14:editId="29225475">
                            <wp:extent cx="2142490" cy="1163320"/>
                            <wp:effectExtent l="0" t="0" r="0" b="0"/>
                            <wp:docPr id="48678336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6783362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2490" cy="1163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971B9D9" w14:textId="60F97815" w:rsidR="00014C77" w:rsidRDefault="00014C77" w:rsidP="00C16398">
      <w:pPr>
        <w:rPr>
          <w:lang w:val="en-IN"/>
        </w:rPr>
      </w:pPr>
    </w:p>
    <w:p w14:paraId="5E4115F9" w14:textId="130C66DE" w:rsidR="00014C77" w:rsidRDefault="00014C77" w:rsidP="00C16398">
      <w:pPr>
        <w:rPr>
          <w:lang w:val="en-IN"/>
        </w:rPr>
      </w:pPr>
    </w:p>
    <w:p w14:paraId="293BBC5C" w14:textId="2A8CA8E6" w:rsidR="00014C77" w:rsidRDefault="00014C77" w:rsidP="00C16398">
      <w:pPr>
        <w:rPr>
          <w:lang w:val="en-IN"/>
        </w:rPr>
      </w:pPr>
    </w:p>
    <w:p w14:paraId="2092A09A" w14:textId="77777777" w:rsidR="00014C77" w:rsidRDefault="00014C77" w:rsidP="00C16398">
      <w:pPr>
        <w:rPr>
          <w:lang w:val="en-IN"/>
        </w:rPr>
      </w:pPr>
    </w:p>
    <w:p w14:paraId="7C47507C" w14:textId="77777777" w:rsidR="00014C77" w:rsidRDefault="00014C77" w:rsidP="00C16398">
      <w:pPr>
        <w:rPr>
          <w:lang w:val="en-IN"/>
        </w:rPr>
      </w:pPr>
    </w:p>
    <w:p w14:paraId="10F78BC6" w14:textId="6C40AE8E" w:rsidR="00014C77" w:rsidRDefault="00014C77" w:rsidP="00C16398">
      <w:pPr>
        <w:rPr>
          <w:lang w:val="en-IN"/>
        </w:rPr>
      </w:pPr>
    </w:p>
    <w:p w14:paraId="0E9E560C" w14:textId="77777777" w:rsidR="00014C77" w:rsidRDefault="00014C77" w:rsidP="00C16398">
      <w:pPr>
        <w:rPr>
          <w:lang w:val="en-IN"/>
        </w:rPr>
      </w:pPr>
    </w:p>
    <w:p w14:paraId="233C8856" w14:textId="77777777" w:rsidR="00014C77" w:rsidRDefault="00014C77" w:rsidP="00C16398">
      <w:pPr>
        <w:rPr>
          <w:lang w:val="en-IN"/>
        </w:rPr>
      </w:pPr>
    </w:p>
    <w:p w14:paraId="12C3693A" w14:textId="177C0E83" w:rsidR="00014C77" w:rsidRDefault="00014C77" w:rsidP="00C16398">
      <w:pPr>
        <w:rPr>
          <w:lang w:val="en-IN"/>
        </w:rPr>
      </w:pPr>
    </w:p>
    <w:p w14:paraId="75331738" w14:textId="77777777" w:rsidR="00014C77" w:rsidRDefault="00014C77" w:rsidP="00C16398">
      <w:pPr>
        <w:rPr>
          <w:lang w:val="en-IN"/>
        </w:rPr>
      </w:pPr>
    </w:p>
    <w:p w14:paraId="0339423C" w14:textId="77777777" w:rsidR="00014C77" w:rsidRDefault="00014C77" w:rsidP="00C16398">
      <w:pPr>
        <w:rPr>
          <w:lang w:val="en-IN"/>
        </w:rPr>
      </w:pPr>
    </w:p>
    <w:p w14:paraId="33D9A608" w14:textId="4C8EB11D" w:rsidR="00014C77" w:rsidRDefault="00014C77" w:rsidP="00C16398">
      <w:pPr>
        <w:rPr>
          <w:lang w:val="en-IN"/>
        </w:rPr>
      </w:pPr>
    </w:p>
    <w:p w14:paraId="4163C6C1" w14:textId="77777777" w:rsidR="00014C77" w:rsidRDefault="00014C77" w:rsidP="00C16398">
      <w:pPr>
        <w:rPr>
          <w:lang w:val="en-IN"/>
        </w:rPr>
      </w:pPr>
    </w:p>
    <w:p w14:paraId="2BACFC5D" w14:textId="5ED36BBA" w:rsidR="00014C77" w:rsidRDefault="00014C77" w:rsidP="00C16398">
      <w:pPr>
        <w:rPr>
          <w:lang w:val="en-IN"/>
        </w:rPr>
      </w:pPr>
    </w:p>
    <w:p w14:paraId="55380308" w14:textId="77777777" w:rsidR="00C16398" w:rsidRDefault="00C16398" w:rsidP="00C16398">
      <w:pPr>
        <w:rPr>
          <w:lang w:val="en-IN"/>
        </w:rPr>
      </w:pPr>
    </w:p>
    <w:p w14:paraId="063CFC8D" w14:textId="3881FDB7" w:rsidR="00C16398" w:rsidRDefault="00C16398" w:rsidP="00C16398">
      <w:pPr>
        <w:rPr>
          <w:lang w:val="en-IN"/>
        </w:rPr>
      </w:pPr>
    </w:p>
    <w:p w14:paraId="6E4D0860" w14:textId="1264E19C" w:rsidR="00C16398" w:rsidRDefault="00C16398" w:rsidP="00C16398">
      <w:pPr>
        <w:rPr>
          <w:lang w:val="en-IN"/>
        </w:rPr>
      </w:pPr>
    </w:p>
    <w:p w14:paraId="73047372" w14:textId="77777777" w:rsidR="00C16398" w:rsidRDefault="00C16398" w:rsidP="00C16398">
      <w:pPr>
        <w:rPr>
          <w:lang w:val="en-IN"/>
        </w:rPr>
      </w:pPr>
    </w:p>
    <w:p w14:paraId="4E4DE553" w14:textId="1072C496" w:rsidR="00C16398" w:rsidRDefault="00C16398" w:rsidP="00C16398">
      <w:pPr>
        <w:rPr>
          <w:lang w:val="en-IN"/>
        </w:rPr>
      </w:pPr>
    </w:p>
    <w:p w14:paraId="0B446187" w14:textId="4AC21485" w:rsidR="00C16398" w:rsidRDefault="00C16398" w:rsidP="00C16398">
      <w:pPr>
        <w:rPr>
          <w:lang w:val="en-IN"/>
        </w:rPr>
      </w:pPr>
    </w:p>
    <w:p w14:paraId="0E422D46" w14:textId="714DA38D" w:rsidR="00C16398" w:rsidRDefault="00C16398" w:rsidP="00C16398">
      <w:pPr>
        <w:rPr>
          <w:lang w:val="en-IN"/>
        </w:rPr>
      </w:pPr>
    </w:p>
    <w:p w14:paraId="79E9DDBD" w14:textId="55C0B1EF" w:rsidR="00AF0540" w:rsidRPr="00AF0540" w:rsidRDefault="00AF0540" w:rsidP="00AF0540">
      <w:pPr>
        <w:rPr>
          <w:lang w:val="en-IN"/>
        </w:rPr>
      </w:pPr>
    </w:p>
    <w:p w14:paraId="5CB47B2B" w14:textId="2442C6FA" w:rsidR="00AF0540" w:rsidRPr="00AF0540" w:rsidRDefault="00AF0540" w:rsidP="00AF0540">
      <w:pPr>
        <w:rPr>
          <w:lang w:val="en-IN"/>
        </w:rPr>
      </w:pPr>
    </w:p>
    <w:p w14:paraId="1637EFD0" w14:textId="097C6C87" w:rsidR="00AF0540" w:rsidRDefault="00AF0540" w:rsidP="00AF0540">
      <w:pPr>
        <w:rPr>
          <w:lang w:val="en-IN"/>
        </w:rPr>
      </w:pPr>
    </w:p>
    <w:p w14:paraId="5FD51321" w14:textId="0F48F655" w:rsidR="00E440B6" w:rsidRDefault="00E440B6" w:rsidP="00AF0540">
      <w:pPr>
        <w:rPr>
          <w:lang w:val="en-IN"/>
        </w:rPr>
      </w:pPr>
    </w:p>
    <w:p w14:paraId="3003E482" w14:textId="164E92FD" w:rsidR="00E440B6" w:rsidRDefault="00E440B6" w:rsidP="00AF0540">
      <w:pPr>
        <w:rPr>
          <w:lang w:val="en-IN"/>
        </w:rPr>
      </w:pPr>
    </w:p>
    <w:p w14:paraId="6C6A5569" w14:textId="622A890D" w:rsidR="00E440B6" w:rsidRDefault="00E440B6" w:rsidP="00AF0540">
      <w:pPr>
        <w:rPr>
          <w:lang w:val="en-IN"/>
        </w:rPr>
      </w:pPr>
    </w:p>
    <w:p w14:paraId="43A1D1CD" w14:textId="02666BCC" w:rsidR="00E440B6" w:rsidRDefault="00E440B6" w:rsidP="00AF0540">
      <w:pPr>
        <w:rPr>
          <w:lang w:val="en-IN"/>
        </w:rPr>
      </w:pPr>
    </w:p>
    <w:p w14:paraId="714F191A" w14:textId="66449A9C" w:rsidR="00E440B6" w:rsidRDefault="00E440B6" w:rsidP="00AF0540">
      <w:pPr>
        <w:rPr>
          <w:lang w:val="en-IN"/>
        </w:rPr>
      </w:pPr>
    </w:p>
    <w:p w14:paraId="767A5C9A" w14:textId="7EE66206" w:rsidR="00E440B6" w:rsidRDefault="00E440B6" w:rsidP="00AF0540">
      <w:pPr>
        <w:rPr>
          <w:lang w:val="en-IN"/>
        </w:rPr>
      </w:pPr>
    </w:p>
    <w:p w14:paraId="515DC37A" w14:textId="12C825AF" w:rsidR="00E440B6" w:rsidRDefault="00E440B6" w:rsidP="00AF0540">
      <w:pPr>
        <w:rPr>
          <w:lang w:val="en-IN"/>
        </w:rPr>
      </w:pPr>
    </w:p>
    <w:tbl>
      <w:tblPr>
        <w:tblStyle w:val="TableGrid"/>
        <w:tblW w:w="10884" w:type="dxa"/>
        <w:tblLook w:val="04A0" w:firstRow="1" w:lastRow="0" w:firstColumn="1" w:lastColumn="0" w:noHBand="0" w:noVBand="1"/>
      </w:tblPr>
      <w:tblGrid>
        <w:gridCol w:w="5442"/>
        <w:gridCol w:w="5442"/>
      </w:tblGrid>
      <w:tr w:rsidR="00B73B32" w14:paraId="0C51AB0D" w14:textId="77777777" w:rsidTr="00B73B32">
        <w:trPr>
          <w:trHeight w:val="283"/>
        </w:trPr>
        <w:tc>
          <w:tcPr>
            <w:tcW w:w="5442" w:type="dxa"/>
          </w:tcPr>
          <w:p w14:paraId="6B5E322F" w14:textId="3828461D" w:rsidR="00B73B32" w:rsidRDefault="00B73B32" w:rsidP="00AF0540">
            <w:pPr>
              <w:rPr>
                <w:lang w:val="en-IN"/>
              </w:rPr>
            </w:pPr>
            <w:r w:rsidRPr="00B73B32">
              <w:rPr>
                <w:color w:val="5B9BD5" w:themeColor="accent5"/>
                <w:sz w:val="22"/>
                <w:szCs w:val="24"/>
                <w:lang w:val="en-IN"/>
              </w:rPr>
              <w:t xml:space="preserve">                            SYNCHRONOUS COUNTER</w:t>
            </w:r>
          </w:p>
        </w:tc>
        <w:tc>
          <w:tcPr>
            <w:tcW w:w="5442" w:type="dxa"/>
          </w:tcPr>
          <w:p w14:paraId="17B816DC" w14:textId="50B1C439" w:rsidR="00B73B32" w:rsidRDefault="00B73B32" w:rsidP="00AF0540">
            <w:pPr>
              <w:rPr>
                <w:lang w:val="en-IN"/>
              </w:rPr>
            </w:pPr>
            <w:r w:rsidRPr="00B73B32">
              <w:rPr>
                <w:color w:val="5B9BD5" w:themeColor="accent5"/>
                <w:lang w:val="en-IN"/>
              </w:rPr>
              <w:t xml:space="preserve">                             ASYNCRONOUS COUNTER</w:t>
            </w:r>
          </w:p>
        </w:tc>
      </w:tr>
      <w:tr w:rsidR="00B73B32" w14:paraId="0FBE1F0E" w14:textId="77777777" w:rsidTr="00B73B32">
        <w:trPr>
          <w:trHeight w:val="472"/>
        </w:trPr>
        <w:tc>
          <w:tcPr>
            <w:tcW w:w="5442" w:type="dxa"/>
          </w:tcPr>
          <w:p w14:paraId="341BBCE2" w14:textId="095FBEC9" w:rsidR="00B73B32" w:rsidRDefault="00B73B32" w:rsidP="00AF0540">
            <w:pPr>
              <w:rPr>
                <w:lang w:val="en-IN"/>
              </w:rPr>
            </w:pPr>
            <w:r>
              <w:rPr>
                <w:lang w:val="en-IN"/>
              </w:rPr>
              <w:t xml:space="preserve">All flip flop are clocked at a </w:t>
            </w:r>
            <w:proofErr w:type="gramStart"/>
            <w:r>
              <w:rPr>
                <w:lang w:val="en-IN"/>
              </w:rPr>
              <w:t>time .</w:t>
            </w:r>
            <w:proofErr w:type="gramEnd"/>
          </w:p>
        </w:tc>
        <w:tc>
          <w:tcPr>
            <w:tcW w:w="5442" w:type="dxa"/>
          </w:tcPr>
          <w:p w14:paraId="2729F58E" w14:textId="29E64E40" w:rsidR="00B73B32" w:rsidRDefault="00B73B32" w:rsidP="00AF0540">
            <w:pPr>
              <w:rPr>
                <w:lang w:val="en-IN"/>
              </w:rPr>
            </w:pPr>
            <w:r w:rsidRPr="00B73B32">
              <w:t>Only the first flip-flop is driven by the clock. The other flip-flops are triggered by the output of the preceding flip-flop.</w:t>
            </w:r>
          </w:p>
        </w:tc>
      </w:tr>
      <w:tr w:rsidR="00B73B32" w14:paraId="1735F69B" w14:textId="77777777" w:rsidTr="00B73B32">
        <w:trPr>
          <w:trHeight w:val="496"/>
        </w:trPr>
        <w:tc>
          <w:tcPr>
            <w:tcW w:w="5442" w:type="dxa"/>
          </w:tcPr>
          <w:p w14:paraId="0BBA2718" w14:textId="2CAC26D2" w:rsidR="00B73B32" w:rsidRDefault="00B73B32" w:rsidP="00AF0540">
            <w:pPr>
              <w:rPr>
                <w:lang w:val="en-IN"/>
              </w:rPr>
            </w:pPr>
            <w:r w:rsidRPr="00B73B32">
              <w:t>Faster, since all flip-flops change state simultaneously on the clock edge.</w:t>
            </w:r>
          </w:p>
        </w:tc>
        <w:tc>
          <w:tcPr>
            <w:tcW w:w="5442" w:type="dxa"/>
          </w:tcPr>
          <w:p w14:paraId="7F7A705F" w14:textId="04C4BE51" w:rsidR="00B73B32" w:rsidRDefault="00B73B32" w:rsidP="00AF0540">
            <w:pPr>
              <w:rPr>
                <w:lang w:val="en-IN"/>
              </w:rPr>
            </w:pPr>
            <w:r w:rsidRPr="00B73B32">
              <w:t>Slower, due to the propagation delay between flip-flops.</w:t>
            </w:r>
          </w:p>
        </w:tc>
      </w:tr>
      <w:tr w:rsidR="00B73B32" w14:paraId="3B9E97D5" w14:textId="77777777" w:rsidTr="00B73B32">
        <w:trPr>
          <w:trHeight w:val="496"/>
        </w:trPr>
        <w:tc>
          <w:tcPr>
            <w:tcW w:w="5442" w:type="dxa"/>
          </w:tcPr>
          <w:p w14:paraId="0C426929" w14:textId="66D5AD9A" w:rsidR="00B73B32" w:rsidRDefault="00B73B32" w:rsidP="00AF0540">
            <w:pPr>
              <w:rPr>
                <w:lang w:val="en-IN"/>
              </w:rPr>
            </w:pPr>
            <w:r w:rsidRPr="00B73B32">
              <w:t>More complex due to the requirement for synchronizing all flip-flops.</w:t>
            </w:r>
          </w:p>
        </w:tc>
        <w:tc>
          <w:tcPr>
            <w:tcW w:w="5442" w:type="dxa"/>
          </w:tcPr>
          <w:p w14:paraId="6AC8FCFE" w14:textId="3B92C31B" w:rsidR="00B73B32" w:rsidRDefault="00B73B32" w:rsidP="00AF0540">
            <w:pPr>
              <w:rPr>
                <w:lang w:val="en-IN"/>
              </w:rPr>
            </w:pPr>
            <w:r w:rsidRPr="00B73B32">
              <w:t>Simpler in design as only the first flip-flop is clocked.</w:t>
            </w:r>
          </w:p>
        </w:tc>
      </w:tr>
      <w:tr w:rsidR="00B73B32" w14:paraId="3CDE974D" w14:textId="77777777" w:rsidTr="00B73B32">
        <w:trPr>
          <w:trHeight w:val="496"/>
        </w:trPr>
        <w:tc>
          <w:tcPr>
            <w:tcW w:w="5442" w:type="dxa"/>
          </w:tcPr>
          <w:p w14:paraId="4E338E16" w14:textId="462D94B0" w:rsidR="00B73B32" w:rsidRDefault="00B73B32" w:rsidP="00AF0540">
            <w:pPr>
              <w:rPr>
                <w:lang w:val="en-IN"/>
              </w:rPr>
            </w:pPr>
            <w:r w:rsidRPr="00B73B32">
              <w:t>Consumes more power, as all flip-flops are clocked simultaneously.</w:t>
            </w:r>
          </w:p>
        </w:tc>
        <w:tc>
          <w:tcPr>
            <w:tcW w:w="5442" w:type="dxa"/>
          </w:tcPr>
          <w:p w14:paraId="2ADEB550" w14:textId="17292666" w:rsidR="00B73B32" w:rsidRDefault="00B73B32" w:rsidP="00AF0540">
            <w:pPr>
              <w:rPr>
                <w:lang w:val="en-IN"/>
              </w:rPr>
            </w:pPr>
            <w:r w:rsidRPr="00B73B32">
              <w:t>Generally</w:t>
            </w:r>
            <w:r>
              <w:t>,</w:t>
            </w:r>
            <w:r w:rsidRPr="00B73B32">
              <w:t xml:space="preserve"> consumes less power as only one flip-flop receives the clock signal.</w:t>
            </w:r>
          </w:p>
        </w:tc>
      </w:tr>
      <w:tr w:rsidR="00B73B32" w14:paraId="5A35297D" w14:textId="77777777" w:rsidTr="00B73B32">
        <w:trPr>
          <w:trHeight w:val="472"/>
        </w:trPr>
        <w:tc>
          <w:tcPr>
            <w:tcW w:w="5442" w:type="dxa"/>
          </w:tcPr>
          <w:p w14:paraId="425F4BA0" w14:textId="14AEDF2D" w:rsidR="00B73B32" w:rsidRDefault="00B73B32" w:rsidP="00AF0540">
            <w:pPr>
              <w:rPr>
                <w:lang w:val="en-IN"/>
              </w:rPr>
            </w:pPr>
            <w:r w:rsidRPr="00B73B32">
              <w:t>Errors are easier to control or detect due to synchronized state changes</w:t>
            </w:r>
            <w:r>
              <w:t>.</w:t>
            </w:r>
          </w:p>
        </w:tc>
        <w:tc>
          <w:tcPr>
            <w:tcW w:w="5442" w:type="dxa"/>
          </w:tcPr>
          <w:p w14:paraId="5CE50D1E" w14:textId="6287ECAD" w:rsidR="00B73B32" w:rsidRDefault="00B73B32" w:rsidP="00AF0540">
            <w:pPr>
              <w:rPr>
                <w:lang w:val="en-IN"/>
              </w:rPr>
            </w:pPr>
            <w:r w:rsidRPr="00B73B32">
              <w:t>Difficult to control or detect errors due to the asynchronous nature.</w:t>
            </w:r>
          </w:p>
        </w:tc>
      </w:tr>
      <w:tr w:rsidR="00B73B32" w14:paraId="1F588C92" w14:textId="77777777" w:rsidTr="00B73B32">
        <w:trPr>
          <w:trHeight w:val="520"/>
        </w:trPr>
        <w:tc>
          <w:tcPr>
            <w:tcW w:w="5442" w:type="dxa"/>
          </w:tcPr>
          <w:p w14:paraId="44858856" w14:textId="2CCE24A3" w:rsidR="00B73B32" w:rsidRDefault="00B73B32" w:rsidP="00AF0540">
            <w:pPr>
              <w:rPr>
                <w:lang w:val="en-IN"/>
              </w:rPr>
            </w:pPr>
            <w:r w:rsidRPr="00B73B32">
              <w:t>Suitable for high-speed, reliable counting applications like in CPUs or complex digital systems.</w:t>
            </w:r>
          </w:p>
        </w:tc>
        <w:tc>
          <w:tcPr>
            <w:tcW w:w="5442" w:type="dxa"/>
          </w:tcPr>
          <w:p w14:paraId="51CC229C" w14:textId="21B5C5AE" w:rsidR="00B73B32" w:rsidRDefault="00B73B32" w:rsidP="00AF0540">
            <w:pPr>
              <w:rPr>
                <w:lang w:val="en-IN"/>
              </w:rPr>
            </w:pPr>
            <w:r w:rsidRPr="00B73B32">
              <w:t>Suitable for simple, low-frequency counters or applications where speed is not critical.</w:t>
            </w:r>
          </w:p>
        </w:tc>
      </w:tr>
    </w:tbl>
    <w:p w14:paraId="501B8C94" w14:textId="5A1560C8" w:rsidR="00FE4A2C" w:rsidRPr="00FE4A2C" w:rsidRDefault="00FE4A2C" w:rsidP="00FE4A2C">
      <w:pPr>
        <w:tabs>
          <w:tab w:val="left" w:pos="1948"/>
        </w:tabs>
        <w:rPr>
          <w:lang w:val="en-IN"/>
        </w:rPr>
      </w:pPr>
    </w:p>
    <w:sectPr w:rsidR="00FE4A2C" w:rsidRPr="00FE4A2C" w:rsidSect="00C84A2C">
      <w:headerReference w:type="defaul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E4C72" w14:textId="77777777" w:rsidR="00F90EB5" w:rsidRDefault="00F90EB5" w:rsidP="000C45FF">
      <w:r>
        <w:separator/>
      </w:r>
    </w:p>
  </w:endnote>
  <w:endnote w:type="continuationSeparator" w:id="0">
    <w:p w14:paraId="6676C093" w14:textId="77777777" w:rsidR="00F90EB5" w:rsidRDefault="00F90EB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charset w:val="00"/>
    <w:family w:val="roman"/>
    <w:pitch w:val="default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EFFAD" w14:textId="77777777" w:rsidR="00F90EB5" w:rsidRDefault="00F90EB5" w:rsidP="000C45FF">
      <w:r>
        <w:separator/>
      </w:r>
    </w:p>
  </w:footnote>
  <w:footnote w:type="continuationSeparator" w:id="0">
    <w:p w14:paraId="6355D017" w14:textId="77777777" w:rsidR="00F90EB5" w:rsidRDefault="00F90EB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0B3AB" w14:textId="52B9921E" w:rsidR="00A53997" w:rsidRDefault="00C84A2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94D9E7" wp14:editId="48786F86">
              <wp:simplePos x="0" y="0"/>
              <wp:positionH relativeFrom="column">
                <wp:posOffset>-464820</wp:posOffset>
              </wp:positionH>
              <wp:positionV relativeFrom="paragraph">
                <wp:posOffset>-457200</wp:posOffset>
              </wp:positionV>
              <wp:extent cx="7772400" cy="10059924"/>
              <wp:effectExtent l="0" t="0" r="0" b="0"/>
              <wp:wrapNone/>
              <wp:docPr id="1479699589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9924"/>
                        <a:chOff x="0" y="0"/>
                        <a:chExt cx="7772400" cy="10059924"/>
                      </a:xfrm>
                    </wpg:grpSpPr>
                    <wps:wsp>
                      <wps:cNvPr id="432104086" name="Rectangle 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0745154" name="Freeform: Shape 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5440680" y="8724900"/>
                          <a:ext cx="1856232" cy="1335024"/>
                        </a:xfrm>
                        <a:custGeom>
                          <a:avLst/>
                          <a:gdLst>
                            <a:gd name="connsiteX0" fmla="*/ 969484 w 1857376"/>
                            <a:gd name="connsiteY0" fmla="*/ 899676 h 1335024"/>
                            <a:gd name="connsiteX1" fmla="*/ 911147 w 1857376"/>
                            <a:gd name="connsiteY1" fmla="*/ 1140924 h 1335024"/>
                            <a:gd name="connsiteX2" fmla="*/ 969484 w 1857376"/>
                            <a:gd name="connsiteY2" fmla="*/ 899676 h 1335024"/>
                            <a:gd name="connsiteX3" fmla="*/ 1022675 w 1857376"/>
                            <a:gd name="connsiteY3" fmla="*/ 877433 h 1335024"/>
                            <a:gd name="connsiteX4" fmla="*/ 1024390 w 1857376"/>
                            <a:gd name="connsiteY4" fmla="*/ 880998 h 1335024"/>
                            <a:gd name="connsiteX5" fmla="*/ 1024390 w 1857376"/>
                            <a:gd name="connsiteY5" fmla="*/ 892832 h 1335024"/>
                            <a:gd name="connsiteX6" fmla="*/ 1103318 w 1857376"/>
                            <a:gd name="connsiteY6" fmla="*/ 1110125 h 1335024"/>
                            <a:gd name="connsiteX7" fmla="*/ 1075865 w 1857376"/>
                            <a:gd name="connsiteY7" fmla="*/ 988005 h 1335024"/>
                            <a:gd name="connsiteX8" fmla="*/ 1024390 w 1857376"/>
                            <a:gd name="connsiteY8" fmla="*/ 880998 h 1335024"/>
                            <a:gd name="connsiteX9" fmla="*/ 1024390 w 1857376"/>
                            <a:gd name="connsiteY9" fmla="*/ 877433 h 1335024"/>
                            <a:gd name="connsiteX10" fmla="*/ 729271 w 1857376"/>
                            <a:gd name="connsiteY10" fmla="*/ 855190 h 1335024"/>
                            <a:gd name="connsiteX11" fmla="*/ 799618 w 1857376"/>
                            <a:gd name="connsiteY11" fmla="*/ 877433 h 1335024"/>
                            <a:gd name="connsiteX12" fmla="*/ 729271 w 1857376"/>
                            <a:gd name="connsiteY12" fmla="*/ 855190 h 1335024"/>
                            <a:gd name="connsiteX13" fmla="*/ 1190395 w 1857376"/>
                            <a:gd name="connsiteY13" fmla="*/ 726439 h 1335024"/>
                            <a:gd name="connsiteX14" fmla="*/ 1019244 w 1857376"/>
                            <a:gd name="connsiteY14" fmla="*/ 800439 h 1335024"/>
                            <a:gd name="connsiteX15" fmla="*/ 1110181 w 1857376"/>
                            <a:gd name="connsiteY15" fmla="*/ 822682 h 1335024"/>
                            <a:gd name="connsiteX16" fmla="*/ 1384710 w 1857376"/>
                            <a:gd name="connsiteY16" fmla="*/ 846634 h 1335024"/>
                            <a:gd name="connsiteX17" fmla="*/ 1369269 w 1857376"/>
                            <a:gd name="connsiteY17" fmla="*/ 810704 h 1335024"/>
                            <a:gd name="connsiteX18" fmla="*/ 1369269 w 1857376"/>
                            <a:gd name="connsiteY18" fmla="*/ 808994 h 1335024"/>
                            <a:gd name="connsiteX19" fmla="*/ 1190395 w 1857376"/>
                            <a:gd name="connsiteY19" fmla="*/ 726439 h 1335024"/>
                            <a:gd name="connsiteX20" fmla="*/ 538119 w 1857376"/>
                            <a:gd name="connsiteY20" fmla="*/ 629019 h 1335024"/>
                            <a:gd name="connsiteX21" fmla="*/ 538817 w 1857376"/>
                            <a:gd name="connsiteY21" fmla="*/ 692646 h 1335024"/>
                            <a:gd name="connsiteX22" fmla="*/ 895705 w 1857376"/>
                            <a:gd name="connsiteY22" fmla="*/ 808994 h 1335024"/>
                            <a:gd name="connsiteX23" fmla="*/ 538119 w 1857376"/>
                            <a:gd name="connsiteY23" fmla="*/ 629019 h 1335024"/>
                            <a:gd name="connsiteX24" fmla="*/ 828788 w 1857376"/>
                            <a:gd name="connsiteY24" fmla="*/ 405203 h 1335024"/>
                            <a:gd name="connsiteX25" fmla="*/ 827073 w 1857376"/>
                            <a:gd name="connsiteY25" fmla="*/ 441133 h 1335024"/>
                            <a:gd name="connsiteX26" fmla="*/ 825356 w 1857376"/>
                            <a:gd name="connsiteY26" fmla="*/ 441133 h 1335024"/>
                            <a:gd name="connsiteX27" fmla="*/ 935168 w 1857376"/>
                            <a:gd name="connsiteY27" fmla="*/ 696068 h 1335024"/>
                            <a:gd name="connsiteX28" fmla="*/ 833934 w 1857376"/>
                            <a:gd name="connsiteY28" fmla="*/ 405203 h 1335024"/>
                            <a:gd name="connsiteX29" fmla="*/ 828788 w 1857376"/>
                            <a:gd name="connsiteY29" fmla="*/ 405203 h 1335024"/>
                            <a:gd name="connsiteX30" fmla="*/ 1129056 w 1857376"/>
                            <a:gd name="connsiteY30" fmla="*/ 398359 h 1335024"/>
                            <a:gd name="connsiteX31" fmla="*/ 1032970 w 1857376"/>
                            <a:gd name="connsiteY31" fmla="*/ 653294 h 1335024"/>
                            <a:gd name="connsiteX32" fmla="*/ 1086159 w 1857376"/>
                            <a:gd name="connsiteY32" fmla="*/ 548925 h 1335024"/>
                            <a:gd name="connsiteX33" fmla="*/ 1129056 w 1857376"/>
                            <a:gd name="connsiteY33" fmla="*/ 398359 h 1335024"/>
                            <a:gd name="connsiteX34" fmla="*/ 1266246 w 1857376"/>
                            <a:gd name="connsiteY34" fmla="*/ 75555 h 1335024"/>
                            <a:gd name="connsiteX35" fmla="*/ 1230288 w 1857376"/>
                            <a:gd name="connsiteY35" fmla="*/ 76695 h 1335024"/>
                            <a:gd name="connsiteX36" fmla="*/ 1230288 w 1857376"/>
                            <a:gd name="connsiteY36" fmla="*/ 78405 h 1335024"/>
                            <a:gd name="connsiteX37" fmla="*/ 1012381 w 1857376"/>
                            <a:gd name="connsiteY37" fmla="*/ 600255 h 1335024"/>
                            <a:gd name="connsiteX38" fmla="*/ 1161655 w 1857376"/>
                            <a:gd name="connsiteY38" fmla="*/ 437711 h 1335024"/>
                            <a:gd name="connsiteX39" fmla="*/ 1058706 w 1857376"/>
                            <a:gd name="connsiteY39" fmla="*/ 682381 h 1335024"/>
                            <a:gd name="connsiteX40" fmla="*/ 1672967 w 1857376"/>
                            <a:gd name="connsiteY40" fmla="*/ 829525 h 1335024"/>
                            <a:gd name="connsiteX41" fmla="*/ 1724441 w 1857376"/>
                            <a:gd name="connsiteY41" fmla="*/ 750819 h 1335024"/>
                            <a:gd name="connsiteX42" fmla="*/ 1669535 w 1857376"/>
                            <a:gd name="connsiteY42" fmla="*/ 512993 h 1335024"/>
                            <a:gd name="connsiteX43" fmla="*/ 1444763 w 1857376"/>
                            <a:gd name="connsiteY43" fmla="*/ 247792 h 1335024"/>
                            <a:gd name="connsiteX44" fmla="*/ 1266246 w 1857376"/>
                            <a:gd name="connsiteY44" fmla="*/ 75555 h 1335024"/>
                            <a:gd name="connsiteX45" fmla="*/ 651641 w 1857376"/>
                            <a:gd name="connsiteY45" fmla="*/ 33311 h 1335024"/>
                            <a:gd name="connsiteX46" fmla="*/ 437583 w 1857376"/>
                            <a:gd name="connsiteY46" fmla="*/ 453110 h 1335024"/>
                            <a:gd name="connsiteX47" fmla="*/ 456458 w 1857376"/>
                            <a:gd name="connsiteY47" fmla="*/ 458242 h 1335024"/>
                            <a:gd name="connsiteX48" fmla="*/ 845946 w 1857376"/>
                            <a:gd name="connsiteY48" fmla="*/ 624208 h 1335024"/>
                            <a:gd name="connsiteX49" fmla="*/ 890557 w 1857376"/>
                            <a:gd name="connsiteY49" fmla="*/ 425734 h 1335024"/>
                            <a:gd name="connsiteX50" fmla="*/ 971201 w 1857376"/>
                            <a:gd name="connsiteY50" fmla="*/ 682381 h 1335024"/>
                            <a:gd name="connsiteX51" fmla="*/ 978064 w 1857376"/>
                            <a:gd name="connsiteY51" fmla="*/ 682381 h 1335024"/>
                            <a:gd name="connsiteX52" fmla="*/ 990074 w 1857376"/>
                            <a:gd name="connsiteY52" fmla="*/ 287144 h 1335024"/>
                            <a:gd name="connsiteX53" fmla="*/ 732703 w 1857376"/>
                            <a:gd name="connsiteY53" fmla="*/ 52740 h 1335024"/>
                            <a:gd name="connsiteX54" fmla="*/ 734419 w 1857376"/>
                            <a:gd name="connsiteY54" fmla="*/ 52740 h 1335024"/>
                            <a:gd name="connsiteX55" fmla="*/ 651641 w 1857376"/>
                            <a:gd name="connsiteY55" fmla="*/ 33311 h 1335024"/>
                            <a:gd name="connsiteX56" fmla="*/ 634355 w 1857376"/>
                            <a:gd name="connsiteY56" fmla="*/ 1 h 1335024"/>
                            <a:gd name="connsiteX57" fmla="*/ 725839 w 1857376"/>
                            <a:gd name="connsiteY57" fmla="*/ 18520 h 1335024"/>
                            <a:gd name="connsiteX58" fmla="*/ 1082728 w 1857376"/>
                            <a:gd name="connsiteY58" fmla="*/ 121179 h 1335024"/>
                            <a:gd name="connsiteX59" fmla="*/ 1110181 w 1857376"/>
                            <a:gd name="connsiteY59" fmla="*/ 104070 h 1335024"/>
                            <a:gd name="connsiteX60" fmla="*/ 1537418 w 1857376"/>
                            <a:gd name="connsiteY60" fmla="*/ 312809 h 1335024"/>
                            <a:gd name="connsiteX61" fmla="*/ 1696988 w 1857376"/>
                            <a:gd name="connsiteY61" fmla="*/ 846634 h 1335024"/>
                            <a:gd name="connsiteX62" fmla="*/ 1755325 w 1857376"/>
                            <a:gd name="connsiteY62" fmla="*/ 1128946 h 1335024"/>
                            <a:gd name="connsiteX63" fmla="*/ 1697498 w 1857376"/>
                            <a:gd name="connsiteY63" fmla="*/ 1237166 h 1335024"/>
                            <a:gd name="connsiteX64" fmla="*/ 1667784 w 1857376"/>
                            <a:gd name="connsiteY64" fmla="*/ 1335024 h 1335024"/>
                            <a:gd name="connsiteX65" fmla="*/ 1641850 w 1857376"/>
                            <a:gd name="connsiteY65" fmla="*/ 1335024 h 1335024"/>
                            <a:gd name="connsiteX66" fmla="*/ 1651574 w 1857376"/>
                            <a:gd name="connsiteY66" fmla="*/ 1307958 h 1335024"/>
                            <a:gd name="connsiteX67" fmla="*/ 1678115 w 1857376"/>
                            <a:gd name="connsiteY67" fmla="*/ 1219628 h 1335024"/>
                            <a:gd name="connsiteX68" fmla="*/ 1815380 w 1857376"/>
                            <a:gd name="connsiteY68" fmla="*/ 966404 h 1335024"/>
                            <a:gd name="connsiteX69" fmla="*/ 1101601 w 1857376"/>
                            <a:gd name="connsiteY69" fmla="*/ 692646 h 1335024"/>
                            <a:gd name="connsiteX70" fmla="*/ 1139350 w 1857376"/>
                            <a:gd name="connsiteY70" fmla="*/ 692646 h 1335024"/>
                            <a:gd name="connsiteX71" fmla="*/ 1425890 w 1857376"/>
                            <a:gd name="connsiteY71" fmla="*/ 827813 h 1335024"/>
                            <a:gd name="connsiteX72" fmla="*/ 1158223 w 1857376"/>
                            <a:gd name="connsiteY72" fmla="*/ 872299 h 1335024"/>
                            <a:gd name="connsiteX73" fmla="*/ 1312003 w 1857376"/>
                            <a:gd name="connsiteY73" fmla="*/ 1188617 h 1335024"/>
                            <a:gd name="connsiteX74" fmla="*/ 1377591 w 1857376"/>
                            <a:gd name="connsiteY74" fmla="*/ 1335024 h 1335024"/>
                            <a:gd name="connsiteX75" fmla="*/ 1330679 w 1857376"/>
                            <a:gd name="connsiteY75" fmla="*/ 1335024 h 1335024"/>
                            <a:gd name="connsiteX76" fmla="*/ 1302352 w 1857376"/>
                            <a:gd name="connsiteY76" fmla="*/ 1285715 h 1335024"/>
                            <a:gd name="connsiteX77" fmla="*/ 1197688 w 1857376"/>
                            <a:gd name="connsiteY77" fmla="*/ 1012600 h 1335024"/>
                            <a:gd name="connsiteX78" fmla="*/ 1041548 w 1857376"/>
                            <a:gd name="connsiteY78" fmla="*/ 850056 h 1335024"/>
                            <a:gd name="connsiteX79" fmla="*/ 1046697 w 1857376"/>
                            <a:gd name="connsiteY79" fmla="*/ 872299 h 1335024"/>
                            <a:gd name="connsiteX80" fmla="*/ 1127339 w 1857376"/>
                            <a:gd name="connsiteY80" fmla="*/ 1195675 h 1335024"/>
                            <a:gd name="connsiteX81" fmla="*/ 1003801 w 1857376"/>
                            <a:gd name="connsiteY81" fmla="*/ 952715 h 1335024"/>
                            <a:gd name="connsiteX82" fmla="*/ 940316 w 1857376"/>
                            <a:gd name="connsiteY82" fmla="*/ 1161454 h 1335024"/>
                            <a:gd name="connsiteX83" fmla="*/ 902567 w 1857376"/>
                            <a:gd name="connsiteY83" fmla="*/ 1181987 h 1335024"/>
                            <a:gd name="connsiteX84" fmla="*/ 940316 w 1857376"/>
                            <a:gd name="connsiteY84" fmla="*/ 894542 h 1335024"/>
                            <a:gd name="connsiteX85" fmla="*/ 763587 w 1857376"/>
                            <a:gd name="connsiteY85" fmla="*/ 1128946 h 1335024"/>
                            <a:gd name="connsiteX86" fmla="*/ 682575 w 1857376"/>
                            <a:gd name="connsiteY86" fmla="*/ 1333913 h 1335024"/>
                            <a:gd name="connsiteX87" fmla="*/ 682387 w 1857376"/>
                            <a:gd name="connsiteY87" fmla="*/ 1335024 h 1335024"/>
                            <a:gd name="connsiteX88" fmla="*/ 651184 w 1857376"/>
                            <a:gd name="connsiteY88" fmla="*/ 1335024 h 1335024"/>
                            <a:gd name="connsiteX89" fmla="*/ 665787 w 1857376"/>
                            <a:gd name="connsiteY89" fmla="*/ 1282934 h 1335024"/>
                            <a:gd name="connsiteX90" fmla="*/ 888842 w 1857376"/>
                            <a:gd name="connsiteY90" fmla="*/ 889410 h 1335024"/>
                            <a:gd name="connsiteX91" fmla="*/ 634902 w 1857376"/>
                            <a:gd name="connsiteY91" fmla="*/ 947583 h 1335024"/>
                            <a:gd name="connsiteX92" fmla="*/ 657207 w 1857376"/>
                            <a:gd name="connsiteY92" fmla="*/ 831237 h 1335024"/>
                            <a:gd name="connsiteX93" fmla="*/ 578280 w 1857376"/>
                            <a:gd name="connsiteY93" fmla="*/ 779908 h 1335024"/>
                            <a:gd name="connsiteX94" fmla="*/ 531954 w 1857376"/>
                            <a:gd name="connsiteY94" fmla="*/ 603676 h 1335024"/>
                            <a:gd name="connsiteX95" fmla="*/ 845946 w 1857376"/>
                            <a:gd name="connsiteY95" fmla="*/ 701202 h 1335024"/>
                            <a:gd name="connsiteX96" fmla="*/ 494206 w 1857376"/>
                            <a:gd name="connsiteY96" fmla="*/ 497596 h 1335024"/>
                            <a:gd name="connsiteX97" fmla="*/ 267719 w 1857376"/>
                            <a:gd name="connsiteY97" fmla="*/ 524971 h 1335024"/>
                            <a:gd name="connsiteX98" fmla="*/ 266002 w 1857376"/>
                            <a:gd name="connsiteY98" fmla="*/ 526682 h 1335024"/>
                            <a:gd name="connsiteX99" fmla="*/ 85841 w 1857376"/>
                            <a:gd name="connsiteY99" fmla="*/ 1086172 h 1335024"/>
                            <a:gd name="connsiteX100" fmla="*/ 212812 w 1857376"/>
                            <a:gd name="connsiteY100" fmla="*/ 1233744 h 1335024"/>
                            <a:gd name="connsiteX101" fmla="*/ 294991 w 1857376"/>
                            <a:gd name="connsiteY101" fmla="*/ 1335024 h 1335024"/>
                            <a:gd name="connsiteX102" fmla="*/ 238576 w 1857376"/>
                            <a:gd name="connsiteY102" fmla="*/ 1335024 h 1335024"/>
                            <a:gd name="connsiteX103" fmla="*/ 216740 w 1857376"/>
                            <a:gd name="connsiteY103" fmla="*/ 1308610 h 1335024"/>
                            <a:gd name="connsiteX104" fmla="*/ 39515 w 1857376"/>
                            <a:gd name="connsiteY104" fmla="*/ 1072485 h 1335024"/>
                            <a:gd name="connsiteX105" fmla="*/ 403267 w 1857376"/>
                            <a:gd name="connsiteY105" fmla="*/ 453110 h 1335024"/>
                            <a:gd name="connsiteX106" fmla="*/ 634355 w 1857376"/>
                            <a:gd name="connsiteY106" fmla="*/ 1 h 13350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</a:cxnLst>
                          <a:rect l="l" t="t" r="r" b="b"/>
                          <a:pathLst>
                            <a:path w="1857376" h="1335024">
                              <a:moveTo>
                                <a:pt x="969484" y="899676"/>
                              </a:moveTo>
                              <a:cubicBezTo>
                                <a:pt x="918010" y="971536"/>
                                <a:pt x="904284" y="1053664"/>
                                <a:pt x="911147" y="1140924"/>
                              </a:cubicBezTo>
                              <a:cubicBezTo>
                                <a:pt x="945463" y="1063929"/>
                                <a:pt x="962621" y="983513"/>
                                <a:pt x="969484" y="899676"/>
                              </a:cubicBezTo>
                              <a:close/>
                              <a:moveTo>
                                <a:pt x="1022675" y="877433"/>
                              </a:moveTo>
                              <a:lnTo>
                                <a:pt x="1024390" y="880998"/>
                              </a:lnTo>
                              <a:lnTo>
                                <a:pt x="1024390" y="892832"/>
                              </a:lnTo>
                              <a:cubicBezTo>
                                <a:pt x="1062138" y="962982"/>
                                <a:pt x="1062138" y="1045108"/>
                                <a:pt x="1103318" y="1110125"/>
                              </a:cubicBezTo>
                              <a:cubicBezTo>
                                <a:pt x="1096454" y="1067351"/>
                                <a:pt x="1088305" y="1026716"/>
                                <a:pt x="1075865" y="988005"/>
                              </a:cubicBezTo>
                              <a:lnTo>
                                <a:pt x="1024390" y="880998"/>
                              </a:lnTo>
                              <a:lnTo>
                                <a:pt x="1024390" y="877433"/>
                              </a:lnTo>
                              <a:close/>
                              <a:moveTo>
                                <a:pt x="729271" y="855190"/>
                              </a:moveTo>
                              <a:cubicBezTo>
                                <a:pt x="485626" y="884276"/>
                                <a:pt x="674365" y="962982"/>
                                <a:pt x="799618" y="877433"/>
                              </a:cubicBezTo>
                              <a:cubicBezTo>
                                <a:pt x="777314" y="863745"/>
                                <a:pt x="753292" y="856902"/>
                                <a:pt x="729271" y="855190"/>
                              </a:cubicBezTo>
                              <a:close/>
                              <a:moveTo>
                                <a:pt x="1190395" y="726439"/>
                              </a:moveTo>
                              <a:cubicBezTo>
                                <a:pt x="1123478" y="720451"/>
                                <a:pt x="1057849" y="740555"/>
                                <a:pt x="1019244" y="800439"/>
                              </a:cubicBezTo>
                              <a:cubicBezTo>
                                <a:pt x="1051843" y="808994"/>
                                <a:pt x="1081013" y="815838"/>
                                <a:pt x="1110181" y="822682"/>
                              </a:cubicBezTo>
                              <a:cubicBezTo>
                                <a:pt x="1197688" y="850056"/>
                                <a:pt x="1293773" y="877433"/>
                                <a:pt x="1384710" y="846634"/>
                              </a:cubicBezTo>
                              <a:cubicBezTo>
                                <a:pt x="1388142" y="831237"/>
                                <a:pt x="1377847" y="817548"/>
                                <a:pt x="1369269" y="810704"/>
                              </a:cubicBezTo>
                              <a:lnTo>
                                <a:pt x="1369269" y="808994"/>
                              </a:lnTo>
                              <a:cubicBezTo>
                                <a:pt x="1325515" y="764508"/>
                                <a:pt x="1257312" y="732428"/>
                                <a:pt x="1190395" y="726439"/>
                              </a:cubicBezTo>
                              <a:close/>
                              <a:moveTo>
                                <a:pt x="538119" y="629019"/>
                              </a:moveTo>
                              <a:cubicBezTo>
                                <a:pt x="509969" y="633403"/>
                                <a:pt x="504071" y="652438"/>
                                <a:pt x="538817" y="692646"/>
                              </a:cubicBezTo>
                              <a:cubicBezTo>
                                <a:pt x="638334" y="771352"/>
                                <a:pt x="772167" y="793595"/>
                                <a:pt x="895705" y="808994"/>
                              </a:cubicBezTo>
                              <a:cubicBezTo>
                                <a:pt x="907286" y="734566"/>
                                <a:pt x="622569" y="615866"/>
                                <a:pt x="538119" y="629019"/>
                              </a:cubicBezTo>
                              <a:close/>
                              <a:moveTo>
                                <a:pt x="828788" y="405203"/>
                              </a:moveTo>
                              <a:cubicBezTo>
                                <a:pt x="827073" y="417180"/>
                                <a:pt x="827073" y="429155"/>
                                <a:pt x="827073" y="441133"/>
                              </a:cubicBezTo>
                              <a:lnTo>
                                <a:pt x="825356" y="441133"/>
                              </a:lnTo>
                              <a:cubicBezTo>
                                <a:pt x="840800" y="531814"/>
                                <a:pt x="876831" y="624208"/>
                                <a:pt x="935168" y="696068"/>
                              </a:cubicBezTo>
                              <a:cubicBezTo>
                                <a:pt x="911147" y="596833"/>
                                <a:pt x="892274" y="490752"/>
                                <a:pt x="833934" y="405203"/>
                              </a:cubicBezTo>
                              <a:cubicBezTo>
                                <a:pt x="832220" y="405203"/>
                                <a:pt x="830505" y="405203"/>
                                <a:pt x="828788" y="405203"/>
                              </a:cubicBezTo>
                              <a:close/>
                              <a:moveTo>
                                <a:pt x="1129056" y="398359"/>
                              </a:moveTo>
                              <a:cubicBezTo>
                                <a:pt x="1103318" y="477063"/>
                                <a:pt x="1039833" y="591699"/>
                                <a:pt x="1032970" y="653294"/>
                              </a:cubicBezTo>
                              <a:cubicBezTo>
                                <a:pt x="1050128" y="619074"/>
                                <a:pt x="1069001" y="584856"/>
                                <a:pt x="1086159" y="548925"/>
                              </a:cubicBezTo>
                              <a:cubicBezTo>
                                <a:pt x="1101601" y="501018"/>
                                <a:pt x="1146214" y="451398"/>
                                <a:pt x="1129056" y="398359"/>
                              </a:cubicBezTo>
                              <a:close/>
                              <a:moveTo>
                                <a:pt x="1266246" y="75555"/>
                              </a:moveTo>
                              <a:cubicBezTo>
                                <a:pt x="1254899" y="73888"/>
                                <a:pt x="1242942" y="74128"/>
                                <a:pt x="1230288" y="76695"/>
                              </a:cubicBezTo>
                              <a:lnTo>
                                <a:pt x="1230288" y="78405"/>
                              </a:lnTo>
                              <a:cubicBezTo>
                                <a:pt x="1022675" y="146844"/>
                                <a:pt x="969484" y="413758"/>
                                <a:pt x="1012381" y="600255"/>
                              </a:cubicBezTo>
                              <a:cubicBezTo>
                                <a:pt x="1032970" y="531814"/>
                                <a:pt x="1185676" y="167376"/>
                                <a:pt x="1161655" y="437711"/>
                              </a:cubicBezTo>
                              <a:cubicBezTo>
                                <a:pt x="1147929" y="530104"/>
                                <a:pt x="1086159" y="591699"/>
                                <a:pt x="1058706" y="682381"/>
                              </a:cubicBezTo>
                              <a:cubicBezTo>
                                <a:pt x="1244014" y="456532"/>
                                <a:pt x="1508249" y="702914"/>
                                <a:pt x="1672967" y="829525"/>
                              </a:cubicBezTo>
                              <a:cubicBezTo>
                                <a:pt x="1698705" y="805572"/>
                                <a:pt x="1714146" y="779908"/>
                                <a:pt x="1724441" y="750819"/>
                              </a:cubicBezTo>
                              <a:cubicBezTo>
                                <a:pt x="1772484" y="663560"/>
                                <a:pt x="1738167" y="576300"/>
                                <a:pt x="1669535" y="512993"/>
                              </a:cubicBezTo>
                              <a:cubicBezTo>
                                <a:pt x="1588893" y="430867"/>
                                <a:pt x="1516829" y="338474"/>
                                <a:pt x="1444763" y="247792"/>
                              </a:cubicBezTo>
                              <a:cubicBezTo>
                                <a:pt x="1395220" y="192399"/>
                                <a:pt x="1345677" y="87227"/>
                                <a:pt x="1266246" y="75555"/>
                              </a:cubicBezTo>
                              <a:close/>
                              <a:moveTo>
                                <a:pt x="651641" y="33311"/>
                              </a:moveTo>
                              <a:cubicBezTo>
                                <a:pt x="481872" y="31113"/>
                                <a:pt x="467610" y="310884"/>
                                <a:pt x="437583" y="453110"/>
                              </a:cubicBezTo>
                              <a:cubicBezTo>
                                <a:pt x="446163" y="454820"/>
                                <a:pt x="451310" y="458242"/>
                                <a:pt x="456458" y="458242"/>
                              </a:cubicBezTo>
                              <a:cubicBezTo>
                                <a:pt x="605733" y="463376"/>
                                <a:pt x="737851" y="521549"/>
                                <a:pt x="845946" y="624208"/>
                              </a:cubicBezTo>
                              <a:cubicBezTo>
                                <a:pt x="815061" y="559191"/>
                                <a:pt x="755009" y="251214"/>
                                <a:pt x="890557" y="425734"/>
                              </a:cubicBezTo>
                              <a:cubicBezTo>
                                <a:pt x="940316" y="501018"/>
                                <a:pt x="948895" y="596833"/>
                                <a:pt x="971201" y="682381"/>
                              </a:cubicBezTo>
                              <a:cubicBezTo>
                                <a:pt x="974633" y="694358"/>
                                <a:pt x="978064" y="689224"/>
                                <a:pt x="978064" y="682381"/>
                              </a:cubicBezTo>
                              <a:cubicBezTo>
                                <a:pt x="976348" y="550635"/>
                                <a:pt x="945463" y="413758"/>
                                <a:pt x="990074" y="287144"/>
                              </a:cubicBezTo>
                              <a:cubicBezTo>
                                <a:pt x="1170233" y="-27676"/>
                                <a:pt x="930022" y="121179"/>
                                <a:pt x="732703" y="52740"/>
                              </a:cubicBezTo>
                              <a:lnTo>
                                <a:pt x="734419" y="52740"/>
                              </a:lnTo>
                              <a:cubicBezTo>
                                <a:pt x="703320" y="39694"/>
                                <a:pt x="675894" y="33625"/>
                                <a:pt x="651641" y="33311"/>
                              </a:cubicBezTo>
                              <a:close/>
                              <a:moveTo>
                                <a:pt x="634355" y="1"/>
                              </a:moveTo>
                              <a:cubicBezTo>
                                <a:pt x="661389" y="-86"/>
                                <a:pt x="691738" y="5688"/>
                                <a:pt x="725839" y="18520"/>
                              </a:cubicBezTo>
                              <a:cubicBezTo>
                                <a:pt x="823641" y="59584"/>
                                <a:pt x="1053560" y="3123"/>
                                <a:pt x="1082728" y="121179"/>
                              </a:cubicBezTo>
                              <a:cubicBezTo>
                                <a:pt x="1093023" y="114335"/>
                                <a:pt x="1101601" y="109203"/>
                                <a:pt x="1110181" y="104070"/>
                              </a:cubicBezTo>
                              <a:cubicBezTo>
                                <a:pt x="1302352" y="-67028"/>
                                <a:pt x="1424175" y="184486"/>
                                <a:pt x="1537418" y="312809"/>
                              </a:cubicBezTo>
                              <a:cubicBezTo>
                                <a:pt x="1686693" y="489040"/>
                                <a:pt x="1882295" y="608808"/>
                                <a:pt x="1696988" y="846634"/>
                              </a:cubicBezTo>
                              <a:cubicBezTo>
                                <a:pt x="1844548" y="981802"/>
                                <a:pt x="1940633" y="944161"/>
                                <a:pt x="1755325" y="1128946"/>
                              </a:cubicBezTo>
                              <a:cubicBezTo>
                                <a:pt x="1728301" y="1159744"/>
                                <a:pt x="1711144" y="1197386"/>
                                <a:pt x="1697498" y="1237166"/>
                              </a:cubicBezTo>
                              <a:lnTo>
                                <a:pt x="1667784" y="1335024"/>
                              </a:lnTo>
                              <a:lnTo>
                                <a:pt x="1641850" y="1335024"/>
                              </a:lnTo>
                              <a:lnTo>
                                <a:pt x="1651574" y="1307958"/>
                              </a:lnTo>
                              <a:cubicBezTo>
                                <a:pt x="1660635" y="1276839"/>
                                <a:pt x="1668678" y="1246148"/>
                                <a:pt x="1678115" y="1219628"/>
                              </a:cubicBezTo>
                              <a:cubicBezTo>
                                <a:pt x="1681547" y="1149479"/>
                                <a:pt x="1902885" y="1009178"/>
                                <a:pt x="1815380" y="966404"/>
                              </a:cubicBezTo>
                              <a:cubicBezTo>
                                <a:pt x="1611197" y="884276"/>
                                <a:pt x="1322941" y="465087"/>
                                <a:pt x="1101601" y="692646"/>
                              </a:cubicBezTo>
                              <a:cubicBezTo>
                                <a:pt x="1091308" y="706335"/>
                                <a:pt x="1132487" y="692646"/>
                                <a:pt x="1139350" y="692646"/>
                              </a:cubicBezTo>
                              <a:cubicBezTo>
                                <a:pt x="1249162" y="670403"/>
                                <a:pt x="1358972" y="747397"/>
                                <a:pt x="1425890" y="827813"/>
                              </a:cubicBezTo>
                              <a:cubicBezTo>
                                <a:pt x="1415595" y="932184"/>
                                <a:pt x="1228573" y="887698"/>
                                <a:pt x="1158223" y="872299"/>
                              </a:cubicBezTo>
                              <a:cubicBezTo>
                                <a:pt x="1224282" y="970681"/>
                                <a:pt x="1267177" y="1080184"/>
                                <a:pt x="1312003" y="1188617"/>
                              </a:cubicBezTo>
                              <a:lnTo>
                                <a:pt x="1377591" y="1335024"/>
                              </a:lnTo>
                              <a:lnTo>
                                <a:pt x="1330679" y="1335024"/>
                              </a:lnTo>
                              <a:lnTo>
                                <a:pt x="1302352" y="1285715"/>
                              </a:lnTo>
                              <a:cubicBezTo>
                                <a:pt x="1259457" y="1198669"/>
                                <a:pt x="1223425" y="1108415"/>
                                <a:pt x="1197688" y="1012600"/>
                              </a:cubicBezTo>
                              <a:cubicBezTo>
                                <a:pt x="1165087" y="944161"/>
                                <a:pt x="1127339" y="862034"/>
                                <a:pt x="1041548" y="850056"/>
                              </a:cubicBezTo>
                              <a:cubicBezTo>
                                <a:pt x="1026107" y="846634"/>
                                <a:pt x="1046697" y="867167"/>
                                <a:pt x="1046697" y="872299"/>
                              </a:cubicBezTo>
                              <a:cubicBezTo>
                                <a:pt x="1103318" y="957849"/>
                                <a:pt x="1214846" y="1101572"/>
                                <a:pt x="1127339" y="1195675"/>
                              </a:cubicBezTo>
                              <a:cubicBezTo>
                                <a:pt x="1075865" y="1211074"/>
                                <a:pt x="1031254" y="993779"/>
                                <a:pt x="1003801" y="952715"/>
                              </a:cubicBezTo>
                              <a:cubicBezTo>
                                <a:pt x="978064" y="1022866"/>
                                <a:pt x="976348" y="1096438"/>
                                <a:pt x="940316" y="1161454"/>
                              </a:cubicBezTo>
                              <a:cubicBezTo>
                                <a:pt x="935168" y="1171722"/>
                                <a:pt x="907715" y="1185409"/>
                                <a:pt x="902567" y="1181987"/>
                              </a:cubicBezTo>
                              <a:cubicBezTo>
                                <a:pt x="828788" y="1110125"/>
                                <a:pt x="911147" y="976670"/>
                                <a:pt x="940316" y="894542"/>
                              </a:cubicBezTo>
                              <a:cubicBezTo>
                                <a:pt x="844231" y="925340"/>
                                <a:pt x="808198" y="1046820"/>
                                <a:pt x="763587" y="1128946"/>
                              </a:cubicBezTo>
                              <a:cubicBezTo>
                                <a:pt x="732059" y="1187975"/>
                                <a:pt x="700289" y="1260237"/>
                                <a:pt x="682575" y="1333913"/>
                              </a:cubicBezTo>
                              <a:lnTo>
                                <a:pt x="682387" y="1335024"/>
                              </a:lnTo>
                              <a:lnTo>
                                <a:pt x="651184" y="1335024"/>
                              </a:lnTo>
                              <a:lnTo>
                                <a:pt x="665787" y="1282934"/>
                              </a:lnTo>
                              <a:cubicBezTo>
                                <a:pt x="715544" y="1139212"/>
                                <a:pt x="784177" y="1002334"/>
                                <a:pt x="888842" y="889410"/>
                              </a:cubicBezTo>
                              <a:cubicBezTo>
                                <a:pt x="804767" y="906519"/>
                                <a:pt x="727556" y="980092"/>
                                <a:pt x="634902" y="947583"/>
                              </a:cubicBezTo>
                              <a:cubicBezTo>
                                <a:pt x="526805" y="925340"/>
                                <a:pt x="590291" y="858612"/>
                                <a:pt x="657207" y="831237"/>
                              </a:cubicBezTo>
                              <a:cubicBezTo>
                                <a:pt x="631471" y="814126"/>
                                <a:pt x="605733" y="793595"/>
                                <a:pt x="578280" y="779908"/>
                              </a:cubicBezTo>
                              <a:cubicBezTo>
                                <a:pt x="511364" y="749109"/>
                                <a:pt x="413562" y="629341"/>
                                <a:pt x="531954" y="603676"/>
                              </a:cubicBezTo>
                              <a:cubicBezTo>
                                <a:pt x="645195" y="586566"/>
                                <a:pt x="746429" y="656716"/>
                                <a:pt x="845946" y="701202"/>
                              </a:cubicBezTo>
                              <a:cubicBezTo>
                                <a:pt x="768735" y="581434"/>
                                <a:pt x="636617" y="506150"/>
                                <a:pt x="494206" y="497596"/>
                              </a:cubicBezTo>
                              <a:cubicBezTo>
                                <a:pt x="418710" y="490752"/>
                                <a:pt x="331203" y="463376"/>
                                <a:pt x="267719" y="524971"/>
                              </a:cubicBezTo>
                              <a:lnTo>
                                <a:pt x="266002" y="526682"/>
                              </a:lnTo>
                              <a:cubicBezTo>
                                <a:pt x="120159" y="658428"/>
                                <a:pt x="-72014" y="894542"/>
                                <a:pt x="85841" y="1086172"/>
                              </a:cubicBezTo>
                              <a:cubicBezTo>
                                <a:pt x="127021" y="1136645"/>
                                <a:pt x="170346" y="1184981"/>
                                <a:pt x="212812" y="1233744"/>
                              </a:cubicBezTo>
                              <a:lnTo>
                                <a:pt x="294991" y="1335024"/>
                              </a:lnTo>
                              <a:lnTo>
                                <a:pt x="238576" y="1335024"/>
                              </a:lnTo>
                              <a:lnTo>
                                <a:pt x="216740" y="1308610"/>
                              </a:lnTo>
                              <a:cubicBezTo>
                                <a:pt x="151392" y="1222383"/>
                                <a:pt x="92920" y="1128306"/>
                                <a:pt x="39515" y="1072485"/>
                              </a:cubicBezTo>
                              <a:cubicBezTo>
                                <a:pt x="-104613" y="885988"/>
                                <a:pt x="175063" y="420602"/>
                                <a:pt x="403267" y="453110"/>
                              </a:cubicBezTo>
                              <a:cubicBezTo>
                                <a:pt x="418280" y="288428"/>
                                <a:pt x="445117" y="610"/>
                                <a:pt x="634355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4F5B4437" w14:textId="77777777" w:rsidR="00C84A2C" w:rsidRDefault="00C84A2C" w:rsidP="00295935">
                            <w:pPr>
                              <w:rPr>
                                <w:rFonts w:hAnsi="Century Gothic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B94D9E7" id="Group 3" o:spid="_x0000_s1045" alt="&quot;&quot;" style="position:absolute;margin-left:-36.6pt;margin-top:-36pt;width:612pt;height:792.1pt;z-index:-251653120;mso-width-percent:1000;mso-height-percent:1000;mso-width-percent:1000;mso-height-percent:1000" coordsize="77724,10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">
              <v:rect id="Rectangle 2" o:spid="_x0000_s1046" alt="&quot;&quot;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" fillcolor="#e7e6e6 [3214]" stroked="f" strokeweight="1pt">
                <v:fill opacity="13107f"/>
              </v:rect>
              <v:shape id="Freeform: Shape 4" o:spid="_x0000_s1047" alt="&quot;&quot;" style="position:absolute;left:54406;top:87249;width:18563;height:13350;visibility:visible;mso-wrap-style:square;v-text-anchor:middle" coordsize="1857376,13350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" adj="-11796480,,5400" path="m969484,899676v-51474,71860,-65200,153988,-58337,241248c945463,1063929,962621,983513,969484,899676xm1022675,877433r1715,3565l1024390,892832v37748,70150,37748,152276,78928,217293c1096454,1067351,1088305,1026716,1075865,988005l1024390,880998r,-3565l1022675,877433xm729271,855190v-243645,29086,-54906,107792,70347,22243c777314,863745,753292,856902,729271,855190xm1190395,726439v-66917,-5988,-132546,14116,-171151,74000c1051843,808994,1081013,815838,1110181,822682v87507,27374,183592,54751,274529,23952c1388142,831237,1377847,817548,1369269,810704r,-1710c1325515,764508,1257312,732428,1190395,726439xm538119,629019v-28150,4384,-34048,23419,698,63627c638334,771352,772167,793595,895705,808994,907286,734566,622569,615866,538119,629019xm828788,405203v-1715,11977,-1715,23952,-1715,35930l825356,441133v15444,90681,51475,183075,109812,254935c911147,596833,892274,490752,833934,405203v-1714,,-3429,,-5146,xm1129056,398359v-25738,78704,-89223,193340,-96086,254935c1050128,619074,1069001,584856,1086159,548925v15442,-47907,60055,-97527,42897,-150566xm1266246,75555v-11347,-1667,-23304,-1427,-35958,1140l1230288,78405c1022675,146844,969484,413758,1012381,600255v20589,-68441,173295,-432879,149274,-162544c1147929,530104,1086159,591699,1058706,682381v185308,-225849,449543,20533,614261,147144c1698705,805572,1714146,779908,1724441,750819v48043,-87259,13726,-174519,-54906,-237826c1588893,430867,1516829,338474,1444763,247792,1395220,192399,1345677,87227,1266246,75555xm651641,33311c481872,31113,467610,310884,437583,453110v8580,1710,13727,5132,18875,5132c605733,463376,737851,521549,845946,624208,815061,559191,755009,251214,890557,425734v49759,75284,58338,171099,80644,256647c974633,694358,978064,689224,978064,682381,976348,550635,945463,413758,990074,287144,1170233,-27676,930022,121179,732703,52740r1716,c703320,39694,675894,33625,651641,33311xm634355,1v27034,-87,57383,5687,91484,18519c823641,59584,1053560,3123,1082728,121179v10295,-6844,18873,-11976,27453,-17109c1302352,-67028,1424175,184486,1537418,312809v149275,176231,344877,295999,159570,533825c1844548,981802,1940633,944161,1755325,1128946v-27024,30798,-44181,68440,-57827,108220l1667784,1335024r-25934,l1651574,1307958v9061,-31119,17104,-61810,26541,-88330c1681547,1149479,1902885,1009178,1815380,966404,1611197,884276,1322941,465087,1101601,692646v-10293,13689,30886,,37749,c1249162,670403,1358972,747397,1425890,827813v-10295,104371,-197317,59885,-267667,44486c1224282,970681,1267177,1080184,1312003,1188617r65588,146407l1330679,1335024r-28327,-49309c1259457,1198669,1223425,1108415,1197688,1012600,1165087,944161,1127339,862034,1041548,850056v-15441,-3422,5149,17111,5149,22243c1103318,957849,1214846,1101572,1127339,1195675v-51474,15399,-96085,-201896,-123538,-242960c978064,1022866,976348,1096438,940316,1161454v-5148,10268,-32601,23955,-37749,20533c828788,1110125,911147,976670,940316,894542v-96085,30798,-132118,152278,-176729,234404c732059,1187975,700289,1260237,682575,1333913r-188,1111l651184,1335024r14603,-52090c715544,1139212,784177,1002334,888842,889410v-84075,17109,-161286,90682,-253940,58173c526805,925340,590291,858612,657207,831237,631471,814126,605733,793595,578280,779908,511364,749109,413562,629341,531954,603676v113241,-17110,214475,53040,313992,97526c768735,581434,636617,506150,494206,497596,418710,490752,331203,463376,267719,524971r-1717,1711c120159,658428,-72014,894542,85841,1086172v41180,50473,84505,98809,126971,147572l294991,1335024r-56415,l216740,1308610c151392,1222383,92920,1128306,39515,1072485,-104613,885988,175063,420602,403267,453110,418280,288428,445117,610,634355,1xe" fillcolor="black" stroked="f" strokeweight="0">
                <v:stroke joinstyle="miter"/>
                <v:formulas/>
                <v:path arrowok="t" o:connecttype="custom" o:connectlocs="968887,899676;910586,1140924;968887,899676;1022045,877433;1023759,880998;1023759,892832;1102638,1110125;1075202,988005;1023759,880998;1023759,877433;728822,855190;799125,877433;728822,855190;1189662,726439;1018616,800439;1109497,822682;1383857,846634;1368426,810704;1368426,808994;1189662,726439;537788,629019;538485,692646;895153,808994;537788,629019;828278,405203;826564,441133;824848,441133;934592,696068;833420,405203;828278,405203;1128361,398359;1032334,653294;1085490,548925;1128361,398359;1265466,75555;1229530,76695;1229530,78405;1011757,600255;1160940,437711;1058054,682381;1671937,829525;1723379,750819;1668507,512993;1443873,247792;1265466,75555;651240,33311;437313,453110;456177,458242;845425,624208;890008,425734;970603,682381;977462,682381;989464,287144;732252,52740;733967,52740;651240,33311;633964,1;725392,18520;1082061,121179;1109497,104070;1536471,312809;1695943,846634;1754244,1128946;1696452,1237166;1666757,1335024;1640839,1335024;1650557,1307958;1677081,1219628;1814262,966404;1100922,692646;1138648,692646;1425012,827813;1157510,872299;1311195,1188617;1376743,1335024;1329859,1335024;1301550,1285715;1196950,1012600;1040906,850056;1046052,872299;1126645,1195675;1003183,952715;939737,1161454;902011,1181987;939737,894542;763117,1128946;682155,1333913;681967,1335024;650783,1335024;665377,1282934;888295,889410;634511,947583;656802,831237;577924,779908;531626,603676;845425,701202;493902,497596;267554,524971;265838,526682;85788,1086172;212681,1233744;294809,1335024;238429,1335024;216607,1308610;39491,1072485;403019,453110;633964,1" o:connectangles="0,0,0,0,0,0,0,0,0,0,0,0,0,0,0,0,0,0,0,0,0,0,0,0,0,0,0,0,0,0,0,0,0,0,0,0,0,0,0,0,0,0,0,0,0,0,0,0,0,0,0,0,0,0,0,0,0,0,0,0,0,0,0,0,0,0,0,0,0,0,0,0,0,0,0,0,0,0,0,0,0,0,0,0,0,0,0,0,0,0,0,0,0,0,0,0,0,0,0,0,0,0,0,0,0,0,0" textboxrect="0,0,1857376,1335024"/>
                <o:lock v:ext="edit" aspectratio="t"/>
                <v:textbox>
                  <w:txbxContent>
                    <w:p w14:paraId="4F5B4437" w14:textId="77777777" w:rsidR="00C84A2C" w:rsidRDefault="00C84A2C" w:rsidP="00295935">
                      <w:pPr>
                        <w:rPr>
                          <w:rFonts w:hAnsi="Century Gothic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A21CC"/>
    <w:multiLevelType w:val="hybridMultilevel"/>
    <w:tmpl w:val="B1A6D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404D"/>
    <w:multiLevelType w:val="hybridMultilevel"/>
    <w:tmpl w:val="25AEE5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95E8176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6E1C"/>
    <w:multiLevelType w:val="hybridMultilevel"/>
    <w:tmpl w:val="779E5B80"/>
    <w:lvl w:ilvl="0" w:tplc="9A180C52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85DF4"/>
    <w:multiLevelType w:val="hybridMultilevel"/>
    <w:tmpl w:val="23A25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64B02"/>
    <w:multiLevelType w:val="multilevel"/>
    <w:tmpl w:val="7DFC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2254CF"/>
    <w:multiLevelType w:val="hybridMultilevel"/>
    <w:tmpl w:val="DEB2E5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EF0179"/>
    <w:multiLevelType w:val="multilevel"/>
    <w:tmpl w:val="63CE4ABE"/>
    <w:styleLink w:val="CurrentList1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D513C"/>
    <w:multiLevelType w:val="hybridMultilevel"/>
    <w:tmpl w:val="CC685FDE"/>
    <w:lvl w:ilvl="0" w:tplc="06C8732C">
      <w:start w:val="1"/>
      <w:numFmt w:val="bullet"/>
      <w:pStyle w:val="Skills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05ACA"/>
    <w:multiLevelType w:val="hybridMultilevel"/>
    <w:tmpl w:val="0B58AB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C46E4"/>
    <w:multiLevelType w:val="hybridMultilevel"/>
    <w:tmpl w:val="A7A87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829C7"/>
    <w:multiLevelType w:val="hybridMultilevel"/>
    <w:tmpl w:val="DB6AF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7405D"/>
    <w:multiLevelType w:val="hybridMultilevel"/>
    <w:tmpl w:val="D0CC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E44A2"/>
    <w:multiLevelType w:val="hybridMultilevel"/>
    <w:tmpl w:val="3C004034"/>
    <w:lvl w:ilvl="0" w:tplc="9A180C52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3" w15:restartNumberingAfterBreak="0">
    <w:nsid w:val="59DE53C0"/>
    <w:multiLevelType w:val="hybridMultilevel"/>
    <w:tmpl w:val="74149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B668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5A94E70"/>
    <w:multiLevelType w:val="multilevel"/>
    <w:tmpl w:val="B1C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CF2182"/>
    <w:multiLevelType w:val="multilevel"/>
    <w:tmpl w:val="3B84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677631"/>
    <w:multiLevelType w:val="hybridMultilevel"/>
    <w:tmpl w:val="27984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C46C5"/>
    <w:multiLevelType w:val="hybridMultilevel"/>
    <w:tmpl w:val="6F660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B6F3D"/>
    <w:multiLevelType w:val="hybridMultilevel"/>
    <w:tmpl w:val="93DCC5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6368CC"/>
    <w:multiLevelType w:val="hybridMultilevel"/>
    <w:tmpl w:val="3AEA9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F64E6"/>
    <w:multiLevelType w:val="hybridMultilevel"/>
    <w:tmpl w:val="3B1C0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455530">
    <w:abstractNumId w:val="11"/>
  </w:num>
  <w:num w:numId="2" w16cid:durableId="1628898235">
    <w:abstractNumId w:val="7"/>
  </w:num>
  <w:num w:numId="3" w16cid:durableId="550121475">
    <w:abstractNumId w:val="6"/>
  </w:num>
  <w:num w:numId="4" w16cid:durableId="259486799">
    <w:abstractNumId w:val="13"/>
  </w:num>
  <w:num w:numId="5" w16cid:durableId="1132134893">
    <w:abstractNumId w:val="21"/>
  </w:num>
  <w:num w:numId="6" w16cid:durableId="1579552734">
    <w:abstractNumId w:val="20"/>
  </w:num>
  <w:num w:numId="7" w16cid:durableId="464007790">
    <w:abstractNumId w:val="18"/>
  </w:num>
  <w:num w:numId="8" w16cid:durableId="1512064060">
    <w:abstractNumId w:val="16"/>
  </w:num>
  <w:num w:numId="9" w16cid:durableId="1114205927">
    <w:abstractNumId w:val="12"/>
  </w:num>
  <w:num w:numId="10" w16cid:durableId="2133011131">
    <w:abstractNumId w:val="2"/>
  </w:num>
  <w:num w:numId="11" w16cid:durableId="861937921">
    <w:abstractNumId w:val="15"/>
  </w:num>
  <w:num w:numId="12" w16cid:durableId="2046442562">
    <w:abstractNumId w:val="14"/>
  </w:num>
  <w:num w:numId="13" w16cid:durableId="981739746">
    <w:abstractNumId w:val="3"/>
  </w:num>
  <w:num w:numId="14" w16cid:durableId="321810591">
    <w:abstractNumId w:val="4"/>
  </w:num>
  <w:num w:numId="15" w16cid:durableId="1327857565">
    <w:abstractNumId w:val="0"/>
  </w:num>
  <w:num w:numId="16" w16cid:durableId="980573258">
    <w:abstractNumId w:val="9"/>
  </w:num>
  <w:num w:numId="17" w16cid:durableId="1734306708">
    <w:abstractNumId w:val="10"/>
  </w:num>
  <w:num w:numId="18" w16cid:durableId="223034007">
    <w:abstractNumId w:val="17"/>
  </w:num>
  <w:num w:numId="19" w16cid:durableId="322047789">
    <w:abstractNumId w:val="19"/>
  </w:num>
  <w:num w:numId="20" w16cid:durableId="1655571288">
    <w:abstractNumId w:val="5"/>
  </w:num>
  <w:num w:numId="21" w16cid:durableId="1753316418">
    <w:abstractNumId w:val="8"/>
  </w:num>
  <w:num w:numId="22" w16cid:durableId="1590772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82"/>
    <w:rsid w:val="0000311A"/>
    <w:rsid w:val="00007BBF"/>
    <w:rsid w:val="00007DCD"/>
    <w:rsid w:val="00011E31"/>
    <w:rsid w:val="00014C77"/>
    <w:rsid w:val="00021B60"/>
    <w:rsid w:val="00025024"/>
    <w:rsid w:val="00027EA8"/>
    <w:rsid w:val="00034B29"/>
    <w:rsid w:val="00036450"/>
    <w:rsid w:val="000373A0"/>
    <w:rsid w:val="000411D6"/>
    <w:rsid w:val="00042014"/>
    <w:rsid w:val="00045FA5"/>
    <w:rsid w:val="00052742"/>
    <w:rsid w:val="00055CE8"/>
    <w:rsid w:val="00056AF7"/>
    <w:rsid w:val="00057FDF"/>
    <w:rsid w:val="00064381"/>
    <w:rsid w:val="00065099"/>
    <w:rsid w:val="00067B25"/>
    <w:rsid w:val="00073847"/>
    <w:rsid w:val="0007386D"/>
    <w:rsid w:val="00081195"/>
    <w:rsid w:val="0008202B"/>
    <w:rsid w:val="00082289"/>
    <w:rsid w:val="00084B28"/>
    <w:rsid w:val="00094499"/>
    <w:rsid w:val="00094960"/>
    <w:rsid w:val="00094F89"/>
    <w:rsid w:val="00094FF7"/>
    <w:rsid w:val="000A0C21"/>
    <w:rsid w:val="000A123D"/>
    <w:rsid w:val="000A3BDA"/>
    <w:rsid w:val="000B01D3"/>
    <w:rsid w:val="000C1272"/>
    <w:rsid w:val="000C45FF"/>
    <w:rsid w:val="000C584E"/>
    <w:rsid w:val="000E1F6F"/>
    <w:rsid w:val="000E1FF3"/>
    <w:rsid w:val="000E3FD1"/>
    <w:rsid w:val="001009E6"/>
    <w:rsid w:val="00101166"/>
    <w:rsid w:val="00105CBE"/>
    <w:rsid w:val="00112054"/>
    <w:rsid w:val="00113CCD"/>
    <w:rsid w:val="00114857"/>
    <w:rsid w:val="00115C04"/>
    <w:rsid w:val="00125818"/>
    <w:rsid w:val="001309D3"/>
    <w:rsid w:val="001317D8"/>
    <w:rsid w:val="00147297"/>
    <w:rsid w:val="0015008C"/>
    <w:rsid w:val="001505EC"/>
    <w:rsid w:val="0015225E"/>
    <w:rsid w:val="001525E1"/>
    <w:rsid w:val="0015341F"/>
    <w:rsid w:val="00157310"/>
    <w:rsid w:val="00160478"/>
    <w:rsid w:val="00160E79"/>
    <w:rsid w:val="0016243B"/>
    <w:rsid w:val="00175387"/>
    <w:rsid w:val="00180329"/>
    <w:rsid w:val="00181F9A"/>
    <w:rsid w:val="00182988"/>
    <w:rsid w:val="001842A9"/>
    <w:rsid w:val="0019001F"/>
    <w:rsid w:val="00192537"/>
    <w:rsid w:val="00194584"/>
    <w:rsid w:val="00195BBB"/>
    <w:rsid w:val="001A3B96"/>
    <w:rsid w:val="001A4AFD"/>
    <w:rsid w:val="001A74A5"/>
    <w:rsid w:val="001B0201"/>
    <w:rsid w:val="001B2ABD"/>
    <w:rsid w:val="001B31A7"/>
    <w:rsid w:val="001B3E07"/>
    <w:rsid w:val="001B6714"/>
    <w:rsid w:val="001E0391"/>
    <w:rsid w:val="001E1759"/>
    <w:rsid w:val="001E1C25"/>
    <w:rsid w:val="001F1ECC"/>
    <w:rsid w:val="00200C2D"/>
    <w:rsid w:val="00207E8B"/>
    <w:rsid w:val="00210E84"/>
    <w:rsid w:val="00211485"/>
    <w:rsid w:val="00211E21"/>
    <w:rsid w:val="00212938"/>
    <w:rsid w:val="00214F65"/>
    <w:rsid w:val="002163CA"/>
    <w:rsid w:val="00216E2E"/>
    <w:rsid w:val="0022218E"/>
    <w:rsid w:val="00222717"/>
    <w:rsid w:val="00226179"/>
    <w:rsid w:val="00233D58"/>
    <w:rsid w:val="002400EB"/>
    <w:rsid w:val="0024049E"/>
    <w:rsid w:val="00242ECA"/>
    <w:rsid w:val="002441D5"/>
    <w:rsid w:val="002516CC"/>
    <w:rsid w:val="00255ADA"/>
    <w:rsid w:val="00256CF7"/>
    <w:rsid w:val="002622FD"/>
    <w:rsid w:val="00266717"/>
    <w:rsid w:val="00281186"/>
    <w:rsid w:val="00281FD5"/>
    <w:rsid w:val="002855E6"/>
    <w:rsid w:val="00285C6F"/>
    <w:rsid w:val="00286D5F"/>
    <w:rsid w:val="00287532"/>
    <w:rsid w:val="00287DFF"/>
    <w:rsid w:val="00295935"/>
    <w:rsid w:val="002B1F98"/>
    <w:rsid w:val="002B57D9"/>
    <w:rsid w:val="002C3322"/>
    <w:rsid w:val="002C5A6B"/>
    <w:rsid w:val="002C6370"/>
    <w:rsid w:val="002D0C47"/>
    <w:rsid w:val="002D1188"/>
    <w:rsid w:val="002D3E1E"/>
    <w:rsid w:val="002E7A7C"/>
    <w:rsid w:val="0030481B"/>
    <w:rsid w:val="00307E41"/>
    <w:rsid w:val="003106B5"/>
    <w:rsid w:val="00310F62"/>
    <w:rsid w:val="003156FC"/>
    <w:rsid w:val="003161D5"/>
    <w:rsid w:val="003254B5"/>
    <w:rsid w:val="003315B5"/>
    <w:rsid w:val="00333C1C"/>
    <w:rsid w:val="00351756"/>
    <w:rsid w:val="00355D92"/>
    <w:rsid w:val="00361C9C"/>
    <w:rsid w:val="00363D4F"/>
    <w:rsid w:val="003708BB"/>
    <w:rsid w:val="0037121F"/>
    <w:rsid w:val="003715BF"/>
    <w:rsid w:val="0037486B"/>
    <w:rsid w:val="0037698D"/>
    <w:rsid w:val="00381760"/>
    <w:rsid w:val="003823BC"/>
    <w:rsid w:val="00384217"/>
    <w:rsid w:val="003850D4"/>
    <w:rsid w:val="003910D8"/>
    <w:rsid w:val="00391359"/>
    <w:rsid w:val="00394F25"/>
    <w:rsid w:val="003953FC"/>
    <w:rsid w:val="0039787D"/>
    <w:rsid w:val="003A1043"/>
    <w:rsid w:val="003A2D81"/>
    <w:rsid w:val="003A6B2B"/>
    <w:rsid w:val="003A6B7D"/>
    <w:rsid w:val="003B06CA"/>
    <w:rsid w:val="003B1893"/>
    <w:rsid w:val="003D47B4"/>
    <w:rsid w:val="003D53AB"/>
    <w:rsid w:val="003E07A5"/>
    <w:rsid w:val="003E51AD"/>
    <w:rsid w:val="003E61E2"/>
    <w:rsid w:val="003F2118"/>
    <w:rsid w:val="003F5513"/>
    <w:rsid w:val="003F73F3"/>
    <w:rsid w:val="0040366E"/>
    <w:rsid w:val="004042DA"/>
    <w:rsid w:val="004071FC"/>
    <w:rsid w:val="004168A8"/>
    <w:rsid w:val="004229E9"/>
    <w:rsid w:val="00425698"/>
    <w:rsid w:val="00431436"/>
    <w:rsid w:val="0043496E"/>
    <w:rsid w:val="00435B5D"/>
    <w:rsid w:val="00436118"/>
    <w:rsid w:val="00445947"/>
    <w:rsid w:val="00446DED"/>
    <w:rsid w:val="00450B70"/>
    <w:rsid w:val="00453B8A"/>
    <w:rsid w:val="0046072B"/>
    <w:rsid w:val="00471FAD"/>
    <w:rsid w:val="00474681"/>
    <w:rsid w:val="0047523D"/>
    <w:rsid w:val="004813B3"/>
    <w:rsid w:val="00481F04"/>
    <w:rsid w:val="004839CF"/>
    <w:rsid w:val="004855D2"/>
    <w:rsid w:val="004872D8"/>
    <w:rsid w:val="004908A2"/>
    <w:rsid w:val="00496591"/>
    <w:rsid w:val="004A7EC4"/>
    <w:rsid w:val="004B1355"/>
    <w:rsid w:val="004B1BC7"/>
    <w:rsid w:val="004B2CE3"/>
    <w:rsid w:val="004C0192"/>
    <w:rsid w:val="004C2249"/>
    <w:rsid w:val="004C3BFC"/>
    <w:rsid w:val="004C5A7A"/>
    <w:rsid w:val="004C63E4"/>
    <w:rsid w:val="004C6721"/>
    <w:rsid w:val="004C7C2F"/>
    <w:rsid w:val="004D11E6"/>
    <w:rsid w:val="004D20AE"/>
    <w:rsid w:val="004D2C70"/>
    <w:rsid w:val="004D3011"/>
    <w:rsid w:val="004D3A5E"/>
    <w:rsid w:val="004E0461"/>
    <w:rsid w:val="004E05CC"/>
    <w:rsid w:val="004F2598"/>
    <w:rsid w:val="004F3AFF"/>
    <w:rsid w:val="004F45C4"/>
    <w:rsid w:val="00500D7C"/>
    <w:rsid w:val="00501A64"/>
    <w:rsid w:val="00501B8C"/>
    <w:rsid w:val="005043BD"/>
    <w:rsid w:val="00505422"/>
    <w:rsid w:val="00506E1D"/>
    <w:rsid w:val="005132E7"/>
    <w:rsid w:val="005137A9"/>
    <w:rsid w:val="005200EE"/>
    <w:rsid w:val="00520DE3"/>
    <w:rsid w:val="0052103E"/>
    <w:rsid w:val="0052467D"/>
    <w:rsid w:val="005262AC"/>
    <w:rsid w:val="005262E3"/>
    <w:rsid w:val="0052769B"/>
    <w:rsid w:val="00536512"/>
    <w:rsid w:val="00540BEF"/>
    <w:rsid w:val="00541E77"/>
    <w:rsid w:val="0055457F"/>
    <w:rsid w:val="0056359A"/>
    <w:rsid w:val="00564F7C"/>
    <w:rsid w:val="00565F86"/>
    <w:rsid w:val="005663F9"/>
    <w:rsid w:val="005755EC"/>
    <w:rsid w:val="00587A9C"/>
    <w:rsid w:val="005917EE"/>
    <w:rsid w:val="005A2C10"/>
    <w:rsid w:val="005A2C82"/>
    <w:rsid w:val="005A6794"/>
    <w:rsid w:val="005B0206"/>
    <w:rsid w:val="005B44DF"/>
    <w:rsid w:val="005B6E7B"/>
    <w:rsid w:val="005C0DAA"/>
    <w:rsid w:val="005C1F5C"/>
    <w:rsid w:val="005C49D0"/>
    <w:rsid w:val="005C5621"/>
    <w:rsid w:val="005D1BED"/>
    <w:rsid w:val="005D4DDB"/>
    <w:rsid w:val="005E1FA3"/>
    <w:rsid w:val="005E39D5"/>
    <w:rsid w:val="005F78DB"/>
    <w:rsid w:val="005F7FFA"/>
    <w:rsid w:val="00600670"/>
    <w:rsid w:val="006052D1"/>
    <w:rsid w:val="0062123A"/>
    <w:rsid w:val="00622CD7"/>
    <w:rsid w:val="006352DD"/>
    <w:rsid w:val="00643F9E"/>
    <w:rsid w:val="00646E75"/>
    <w:rsid w:val="0065144F"/>
    <w:rsid w:val="00662B14"/>
    <w:rsid w:val="00662E2C"/>
    <w:rsid w:val="00663808"/>
    <w:rsid w:val="00664E82"/>
    <w:rsid w:val="0067195A"/>
    <w:rsid w:val="006771D0"/>
    <w:rsid w:val="006775F8"/>
    <w:rsid w:val="00685412"/>
    <w:rsid w:val="0068578A"/>
    <w:rsid w:val="00685A37"/>
    <w:rsid w:val="00696F00"/>
    <w:rsid w:val="006A197C"/>
    <w:rsid w:val="006A1BF7"/>
    <w:rsid w:val="006A51D6"/>
    <w:rsid w:val="006B366C"/>
    <w:rsid w:val="006B4E5C"/>
    <w:rsid w:val="006B4F36"/>
    <w:rsid w:val="006C029E"/>
    <w:rsid w:val="006C58DA"/>
    <w:rsid w:val="006D4F15"/>
    <w:rsid w:val="006D6CB3"/>
    <w:rsid w:val="006D7EE6"/>
    <w:rsid w:val="006E1C8B"/>
    <w:rsid w:val="006F1C58"/>
    <w:rsid w:val="006F38C5"/>
    <w:rsid w:val="006F74F3"/>
    <w:rsid w:val="0070789A"/>
    <w:rsid w:val="007101A0"/>
    <w:rsid w:val="00710B22"/>
    <w:rsid w:val="00715FCB"/>
    <w:rsid w:val="00720A85"/>
    <w:rsid w:val="00731E5E"/>
    <w:rsid w:val="00742117"/>
    <w:rsid w:val="00743101"/>
    <w:rsid w:val="00745536"/>
    <w:rsid w:val="0075147F"/>
    <w:rsid w:val="0075428B"/>
    <w:rsid w:val="007545F4"/>
    <w:rsid w:val="00761445"/>
    <w:rsid w:val="00761712"/>
    <w:rsid w:val="00767CF8"/>
    <w:rsid w:val="00771DDD"/>
    <w:rsid w:val="007775E1"/>
    <w:rsid w:val="00777634"/>
    <w:rsid w:val="007867A0"/>
    <w:rsid w:val="00787A35"/>
    <w:rsid w:val="007916B2"/>
    <w:rsid w:val="007927F5"/>
    <w:rsid w:val="00796897"/>
    <w:rsid w:val="007A043B"/>
    <w:rsid w:val="007A3AE6"/>
    <w:rsid w:val="007A3B6F"/>
    <w:rsid w:val="007B2199"/>
    <w:rsid w:val="007C1D37"/>
    <w:rsid w:val="007D3AE5"/>
    <w:rsid w:val="007D518E"/>
    <w:rsid w:val="007E75BC"/>
    <w:rsid w:val="007F3E7B"/>
    <w:rsid w:val="00802CA0"/>
    <w:rsid w:val="00804ACE"/>
    <w:rsid w:val="008066A7"/>
    <w:rsid w:val="008079B7"/>
    <w:rsid w:val="00821D2D"/>
    <w:rsid w:val="00824279"/>
    <w:rsid w:val="00834944"/>
    <w:rsid w:val="008379F2"/>
    <w:rsid w:val="008543E5"/>
    <w:rsid w:val="00866C01"/>
    <w:rsid w:val="008729E7"/>
    <w:rsid w:val="00882386"/>
    <w:rsid w:val="00891BAD"/>
    <w:rsid w:val="008A7FB9"/>
    <w:rsid w:val="008B2187"/>
    <w:rsid w:val="008B5F64"/>
    <w:rsid w:val="008B62AD"/>
    <w:rsid w:val="008B62EF"/>
    <w:rsid w:val="008B6380"/>
    <w:rsid w:val="008C2056"/>
    <w:rsid w:val="008C2304"/>
    <w:rsid w:val="008E111E"/>
    <w:rsid w:val="008F1672"/>
    <w:rsid w:val="008F27B2"/>
    <w:rsid w:val="008F767D"/>
    <w:rsid w:val="009014DD"/>
    <w:rsid w:val="00903BAA"/>
    <w:rsid w:val="00906AA3"/>
    <w:rsid w:val="00907D00"/>
    <w:rsid w:val="00917387"/>
    <w:rsid w:val="00921CB7"/>
    <w:rsid w:val="00921D6F"/>
    <w:rsid w:val="00923776"/>
    <w:rsid w:val="009260CD"/>
    <w:rsid w:val="00940A66"/>
    <w:rsid w:val="00945AF0"/>
    <w:rsid w:val="0095287B"/>
    <w:rsid w:val="00952C25"/>
    <w:rsid w:val="00956391"/>
    <w:rsid w:val="0096066C"/>
    <w:rsid w:val="00964F71"/>
    <w:rsid w:val="009711E0"/>
    <w:rsid w:val="00977456"/>
    <w:rsid w:val="00980FC7"/>
    <w:rsid w:val="009A2E07"/>
    <w:rsid w:val="009A4D0A"/>
    <w:rsid w:val="009B151B"/>
    <w:rsid w:val="009B7810"/>
    <w:rsid w:val="009C3415"/>
    <w:rsid w:val="009D6723"/>
    <w:rsid w:val="009E219D"/>
    <w:rsid w:val="009E47EA"/>
    <w:rsid w:val="009E4EF2"/>
    <w:rsid w:val="009F0982"/>
    <w:rsid w:val="009F192D"/>
    <w:rsid w:val="00A01631"/>
    <w:rsid w:val="00A03CED"/>
    <w:rsid w:val="00A06010"/>
    <w:rsid w:val="00A07070"/>
    <w:rsid w:val="00A1214A"/>
    <w:rsid w:val="00A14A5A"/>
    <w:rsid w:val="00A16BA2"/>
    <w:rsid w:val="00A2118D"/>
    <w:rsid w:val="00A242BB"/>
    <w:rsid w:val="00A268CD"/>
    <w:rsid w:val="00A33375"/>
    <w:rsid w:val="00A516E9"/>
    <w:rsid w:val="00A53997"/>
    <w:rsid w:val="00A555A3"/>
    <w:rsid w:val="00A5663F"/>
    <w:rsid w:val="00A5735A"/>
    <w:rsid w:val="00A6287D"/>
    <w:rsid w:val="00A676D3"/>
    <w:rsid w:val="00A71C0F"/>
    <w:rsid w:val="00A82623"/>
    <w:rsid w:val="00A840FC"/>
    <w:rsid w:val="00A847E6"/>
    <w:rsid w:val="00A94426"/>
    <w:rsid w:val="00A961A6"/>
    <w:rsid w:val="00A96D64"/>
    <w:rsid w:val="00AB7491"/>
    <w:rsid w:val="00AB77B3"/>
    <w:rsid w:val="00AC01B6"/>
    <w:rsid w:val="00AC5769"/>
    <w:rsid w:val="00AD076C"/>
    <w:rsid w:val="00AD1DDC"/>
    <w:rsid w:val="00AD32DB"/>
    <w:rsid w:val="00AD76E2"/>
    <w:rsid w:val="00AE145F"/>
    <w:rsid w:val="00AE1A98"/>
    <w:rsid w:val="00AE1EF2"/>
    <w:rsid w:val="00AE201B"/>
    <w:rsid w:val="00AE258F"/>
    <w:rsid w:val="00AF0540"/>
    <w:rsid w:val="00AF40E2"/>
    <w:rsid w:val="00AF4E48"/>
    <w:rsid w:val="00B04308"/>
    <w:rsid w:val="00B178B6"/>
    <w:rsid w:val="00B20152"/>
    <w:rsid w:val="00B20C80"/>
    <w:rsid w:val="00B210CC"/>
    <w:rsid w:val="00B3272D"/>
    <w:rsid w:val="00B359E4"/>
    <w:rsid w:val="00B436B4"/>
    <w:rsid w:val="00B46439"/>
    <w:rsid w:val="00B5353B"/>
    <w:rsid w:val="00B57D98"/>
    <w:rsid w:val="00B60632"/>
    <w:rsid w:val="00B61D90"/>
    <w:rsid w:val="00B65D92"/>
    <w:rsid w:val="00B65EEB"/>
    <w:rsid w:val="00B70850"/>
    <w:rsid w:val="00B7336A"/>
    <w:rsid w:val="00B73B32"/>
    <w:rsid w:val="00B8073F"/>
    <w:rsid w:val="00B81351"/>
    <w:rsid w:val="00B819B7"/>
    <w:rsid w:val="00B85ED3"/>
    <w:rsid w:val="00B9540D"/>
    <w:rsid w:val="00BA0611"/>
    <w:rsid w:val="00BA3469"/>
    <w:rsid w:val="00BA4732"/>
    <w:rsid w:val="00BA4E64"/>
    <w:rsid w:val="00BA7225"/>
    <w:rsid w:val="00BB44CD"/>
    <w:rsid w:val="00BB5557"/>
    <w:rsid w:val="00BC1F14"/>
    <w:rsid w:val="00BC2042"/>
    <w:rsid w:val="00BC46E8"/>
    <w:rsid w:val="00BC6BC1"/>
    <w:rsid w:val="00BD64A9"/>
    <w:rsid w:val="00BE2B47"/>
    <w:rsid w:val="00BF367E"/>
    <w:rsid w:val="00BF7BA0"/>
    <w:rsid w:val="00C01368"/>
    <w:rsid w:val="00C04304"/>
    <w:rsid w:val="00C066B6"/>
    <w:rsid w:val="00C103D0"/>
    <w:rsid w:val="00C11811"/>
    <w:rsid w:val="00C14066"/>
    <w:rsid w:val="00C14177"/>
    <w:rsid w:val="00C15153"/>
    <w:rsid w:val="00C16398"/>
    <w:rsid w:val="00C163DB"/>
    <w:rsid w:val="00C16B3E"/>
    <w:rsid w:val="00C248A5"/>
    <w:rsid w:val="00C34F2E"/>
    <w:rsid w:val="00C37BA1"/>
    <w:rsid w:val="00C40F7E"/>
    <w:rsid w:val="00C42105"/>
    <w:rsid w:val="00C4674C"/>
    <w:rsid w:val="00C506CF"/>
    <w:rsid w:val="00C548B7"/>
    <w:rsid w:val="00C56B36"/>
    <w:rsid w:val="00C57F4D"/>
    <w:rsid w:val="00C61BF5"/>
    <w:rsid w:val="00C61DED"/>
    <w:rsid w:val="00C6510C"/>
    <w:rsid w:val="00C72BED"/>
    <w:rsid w:val="00C73792"/>
    <w:rsid w:val="00C84A2C"/>
    <w:rsid w:val="00C84A43"/>
    <w:rsid w:val="00C931B8"/>
    <w:rsid w:val="00C94849"/>
    <w:rsid w:val="00C9550E"/>
    <w:rsid w:val="00C9578B"/>
    <w:rsid w:val="00C96326"/>
    <w:rsid w:val="00CA6A49"/>
    <w:rsid w:val="00CB0055"/>
    <w:rsid w:val="00CB00E0"/>
    <w:rsid w:val="00CB7065"/>
    <w:rsid w:val="00CC0FBA"/>
    <w:rsid w:val="00CC158A"/>
    <w:rsid w:val="00CC256B"/>
    <w:rsid w:val="00CC664F"/>
    <w:rsid w:val="00CD4017"/>
    <w:rsid w:val="00CD6057"/>
    <w:rsid w:val="00CE0565"/>
    <w:rsid w:val="00CE0931"/>
    <w:rsid w:val="00CF4D35"/>
    <w:rsid w:val="00D06CF7"/>
    <w:rsid w:val="00D074EF"/>
    <w:rsid w:val="00D121A2"/>
    <w:rsid w:val="00D17D6D"/>
    <w:rsid w:val="00D24439"/>
    <w:rsid w:val="00D245AF"/>
    <w:rsid w:val="00D2522B"/>
    <w:rsid w:val="00D269A4"/>
    <w:rsid w:val="00D310D4"/>
    <w:rsid w:val="00D314A4"/>
    <w:rsid w:val="00D34B12"/>
    <w:rsid w:val="00D422DE"/>
    <w:rsid w:val="00D430B4"/>
    <w:rsid w:val="00D43B0E"/>
    <w:rsid w:val="00D47A09"/>
    <w:rsid w:val="00D501CD"/>
    <w:rsid w:val="00D5459D"/>
    <w:rsid w:val="00D61AA1"/>
    <w:rsid w:val="00D632BB"/>
    <w:rsid w:val="00D6676A"/>
    <w:rsid w:val="00D75C1D"/>
    <w:rsid w:val="00D7779B"/>
    <w:rsid w:val="00D808AF"/>
    <w:rsid w:val="00D81AD4"/>
    <w:rsid w:val="00D83335"/>
    <w:rsid w:val="00D90951"/>
    <w:rsid w:val="00D934AC"/>
    <w:rsid w:val="00D95A9C"/>
    <w:rsid w:val="00D967C7"/>
    <w:rsid w:val="00DA1F4D"/>
    <w:rsid w:val="00DA2172"/>
    <w:rsid w:val="00DA586D"/>
    <w:rsid w:val="00DB1A82"/>
    <w:rsid w:val="00DB62A4"/>
    <w:rsid w:val="00DB64BD"/>
    <w:rsid w:val="00DC196E"/>
    <w:rsid w:val="00DC71F1"/>
    <w:rsid w:val="00DD172A"/>
    <w:rsid w:val="00DD379E"/>
    <w:rsid w:val="00DE6DD4"/>
    <w:rsid w:val="00DE7E6C"/>
    <w:rsid w:val="00DF0420"/>
    <w:rsid w:val="00DF1345"/>
    <w:rsid w:val="00DF4197"/>
    <w:rsid w:val="00DF43ED"/>
    <w:rsid w:val="00E01A58"/>
    <w:rsid w:val="00E023F5"/>
    <w:rsid w:val="00E0696E"/>
    <w:rsid w:val="00E07AAA"/>
    <w:rsid w:val="00E11F6D"/>
    <w:rsid w:val="00E22F6F"/>
    <w:rsid w:val="00E25A26"/>
    <w:rsid w:val="00E371BA"/>
    <w:rsid w:val="00E4312B"/>
    <w:rsid w:val="00E43516"/>
    <w:rsid w:val="00E4381A"/>
    <w:rsid w:val="00E440B6"/>
    <w:rsid w:val="00E5080D"/>
    <w:rsid w:val="00E52498"/>
    <w:rsid w:val="00E5366D"/>
    <w:rsid w:val="00E536AC"/>
    <w:rsid w:val="00E5499A"/>
    <w:rsid w:val="00E55D74"/>
    <w:rsid w:val="00E565D0"/>
    <w:rsid w:val="00E577E0"/>
    <w:rsid w:val="00E6140C"/>
    <w:rsid w:val="00E63ABB"/>
    <w:rsid w:val="00E64A91"/>
    <w:rsid w:val="00E70A18"/>
    <w:rsid w:val="00E73534"/>
    <w:rsid w:val="00E74CBA"/>
    <w:rsid w:val="00E74F40"/>
    <w:rsid w:val="00E75680"/>
    <w:rsid w:val="00E84891"/>
    <w:rsid w:val="00E84F2B"/>
    <w:rsid w:val="00E91922"/>
    <w:rsid w:val="00E9788D"/>
    <w:rsid w:val="00EA2BF0"/>
    <w:rsid w:val="00EA4F55"/>
    <w:rsid w:val="00EB7006"/>
    <w:rsid w:val="00EB73EB"/>
    <w:rsid w:val="00EC07C4"/>
    <w:rsid w:val="00EC6E9D"/>
    <w:rsid w:val="00EC6ED3"/>
    <w:rsid w:val="00ED168B"/>
    <w:rsid w:val="00ED16BF"/>
    <w:rsid w:val="00ED5399"/>
    <w:rsid w:val="00EE07E6"/>
    <w:rsid w:val="00EE488B"/>
    <w:rsid w:val="00EE64BD"/>
    <w:rsid w:val="00EF3413"/>
    <w:rsid w:val="00F06D7D"/>
    <w:rsid w:val="00F113F7"/>
    <w:rsid w:val="00F23394"/>
    <w:rsid w:val="00F2463C"/>
    <w:rsid w:val="00F2773E"/>
    <w:rsid w:val="00F43085"/>
    <w:rsid w:val="00F438CE"/>
    <w:rsid w:val="00F51D98"/>
    <w:rsid w:val="00F527F8"/>
    <w:rsid w:val="00F57C10"/>
    <w:rsid w:val="00F60274"/>
    <w:rsid w:val="00F62FDE"/>
    <w:rsid w:val="00F67FBF"/>
    <w:rsid w:val="00F718F4"/>
    <w:rsid w:val="00F77FB9"/>
    <w:rsid w:val="00F874FB"/>
    <w:rsid w:val="00F90EB5"/>
    <w:rsid w:val="00F936A0"/>
    <w:rsid w:val="00FA1139"/>
    <w:rsid w:val="00FB068F"/>
    <w:rsid w:val="00FB250B"/>
    <w:rsid w:val="00FB47E8"/>
    <w:rsid w:val="00FD7CA2"/>
    <w:rsid w:val="00FE4A2C"/>
    <w:rsid w:val="00FE56E7"/>
    <w:rsid w:val="00F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2786F"/>
  <w14:defaultImageDpi w14:val="32767"/>
  <w15:chartTrackingRefBased/>
  <w15:docId w15:val="{5C7F99EB-0832-4F7C-AC54-2EA2E1DD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D934AC"/>
    <w:rPr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5F78DB"/>
    <w:pPr>
      <w:keepNext/>
      <w:pBdr>
        <w:bottom w:val="single" w:sz="6" w:space="4" w:color="A6A6A6" w:themeColor="background1" w:themeShade="A6"/>
      </w:pBdr>
      <w:spacing w:before="480" w:after="240"/>
      <w:outlineLvl w:val="0"/>
    </w:pPr>
    <w:rPr>
      <w:rFonts w:ascii="Perpetua Titling MT" w:eastAsiaTheme="majorEastAsia" w:hAnsi="Perpetua Titling MT" w:cs="Times New Roman (Headings CS)"/>
      <w:caps/>
      <w:color w:val="000000" w:themeColor="text1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3413"/>
    <w:pPr>
      <w:outlineLvl w:val="1"/>
    </w:pPr>
    <w:rPr>
      <w:caps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84217"/>
    <w:pPr>
      <w:keepNext/>
      <w:keepLines/>
      <w:spacing w:before="40" w:after="80"/>
      <w:outlineLvl w:val="2"/>
    </w:pPr>
    <w:rPr>
      <w:rFonts w:eastAsiaTheme="majorEastAsia" w:cs="Times New Roman (Headings CS)"/>
      <w:color w:val="000000" w:themeColor="tex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7A35"/>
    <w:pPr>
      <w:outlineLvl w:val="3"/>
    </w:pPr>
    <w:rPr>
      <w:rFonts w:cs="Times New Roman (Body CS)"/>
      <w:cap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413"/>
    <w:rPr>
      <w:caps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F78DB"/>
    <w:pPr>
      <w:spacing w:line="960" w:lineRule="exact"/>
      <w:jc w:val="center"/>
    </w:pPr>
    <w:rPr>
      <w:rFonts w:asciiTheme="majorHAnsi" w:hAnsiTheme="majorHAnsi"/>
      <w:caps/>
      <w:color w:val="000000" w:themeColor="text1"/>
      <w:sz w:val="80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F78DB"/>
    <w:rPr>
      <w:rFonts w:asciiTheme="majorHAnsi" w:hAnsiTheme="majorHAnsi"/>
      <w:caps/>
      <w:color w:val="000000" w:themeColor="text1"/>
      <w:sz w:val="80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78DB"/>
    <w:rPr>
      <w:rFonts w:ascii="Perpetua Titling MT" w:eastAsiaTheme="majorEastAsia" w:hAnsi="Perpetua Titling MT" w:cs="Times New Roman (Headings CS)"/>
      <w:caps/>
      <w:color w:val="000000" w:themeColor="text1"/>
      <w:sz w:val="36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036450"/>
  </w:style>
  <w:style w:type="character" w:customStyle="1" w:styleId="DateChar">
    <w:name w:val="Date Char"/>
    <w:basedOn w:val="DefaultParagraphFont"/>
    <w:link w:val="Date"/>
    <w:uiPriority w:val="99"/>
    <w:semiHidden/>
    <w:rsid w:val="00384217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C45911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A2C"/>
    <w:pPr>
      <w:spacing w:before="120" w:after="720"/>
      <w:jc w:val="center"/>
    </w:pPr>
    <w:rPr>
      <w:rFonts w:ascii="Cochocib Script Latin Pro" w:hAnsi="Cochocib Script Latin Pro" w:cs="Times New Roman (Body CS)"/>
      <w:color w:val="595959" w:themeColor="text1" w:themeTint="A6"/>
      <w:sz w:val="7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A2C"/>
    <w:rPr>
      <w:rFonts w:ascii="Cochocib Script Latin Pro" w:hAnsi="Cochocib Script Latin Pro" w:cs="Times New Roman (Body CS)"/>
      <w:color w:val="595959" w:themeColor="text1" w:themeTint="A6"/>
      <w:sz w:val="7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217"/>
    <w:rPr>
      <w:rFonts w:eastAsiaTheme="majorEastAsia" w:cs="Times New Roman (Headings CS)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217"/>
    <w:rPr>
      <w:rFonts w:cs="Times New Roman (Body CS)"/>
      <w:caps/>
      <w:szCs w:val="22"/>
    </w:rPr>
  </w:style>
  <w:style w:type="paragraph" w:customStyle="1" w:styleId="ContactInfo">
    <w:name w:val="Contact Info"/>
    <w:basedOn w:val="Normal"/>
    <w:semiHidden/>
    <w:qFormat/>
    <w:rsid w:val="00194584"/>
    <w:pPr>
      <w:spacing w:after="120"/>
    </w:pPr>
    <w:rPr>
      <w:color w:val="595959" w:themeColor="text1" w:themeTint="A6"/>
    </w:rPr>
  </w:style>
  <w:style w:type="paragraph" w:customStyle="1" w:styleId="Dates">
    <w:name w:val="Dates"/>
    <w:basedOn w:val="Date"/>
    <w:semiHidden/>
    <w:qFormat/>
    <w:rsid w:val="00A847E6"/>
    <w:pPr>
      <w:spacing w:after="80"/>
    </w:pPr>
    <w:rPr>
      <w:i/>
    </w:rPr>
  </w:style>
  <w:style w:type="paragraph" w:customStyle="1" w:styleId="JobTitle">
    <w:name w:val="Job Title"/>
    <w:basedOn w:val="Heading4"/>
    <w:semiHidden/>
    <w:qFormat/>
    <w:rsid w:val="00787A35"/>
    <w:pPr>
      <w:spacing w:before="40" w:after="80"/>
    </w:pPr>
    <w:rPr>
      <w:caps w:val="0"/>
      <w:sz w:val="22"/>
    </w:rPr>
  </w:style>
  <w:style w:type="paragraph" w:customStyle="1" w:styleId="Skillslist">
    <w:name w:val="Skills list"/>
    <w:basedOn w:val="Normal"/>
    <w:qFormat/>
    <w:rsid w:val="004D11E6"/>
    <w:pPr>
      <w:numPr>
        <w:numId w:val="2"/>
      </w:numPr>
      <w:spacing w:after="120"/>
    </w:pPr>
  </w:style>
  <w:style w:type="paragraph" w:styleId="ListParagraph">
    <w:name w:val="List Paragraph"/>
    <w:basedOn w:val="Normal"/>
    <w:uiPriority w:val="34"/>
    <w:qFormat/>
    <w:rsid w:val="004D11E6"/>
    <w:pPr>
      <w:ind w:left="720"/>
      <w:contextualSpacing/>
    </w:pPr>
  </w:style>
  <w:style w:type="numbering" w:customStyle="1" w:styleId="CurrentList1">
    <w:name w:val="Current List1"/>
    <w:uiPriority w:val="99"/>
    <w:rsid w:val="004D11E6"/>
    <w:pPr>
      <w:numPr>
        <w:numId w:val="3"/>
      </w:numPr>
    </w:pPr>
  </w:style>
  <w:style w:type="paragraph" w:customStyle="1" w:styleId="JobDescription">
    <w:name w:val="Job Description"/>
    <w:basedOn w:val="ContactInfo"/>
    <w:semiHidden/>
    <w:qFormat/>
    <w:rsid w:val="004839CF"/>
    <w:pPr>
      <w:spacing w:before="120" w:after="0"/>
    </w:pPr>
  </w:style>
  <w:style w:type="table" w:styleId="GridTable1Light-Accent5">
    <w:name w:val="Grid Table 1 Light Accent 5"/>
    <w:basedOn w:val="TableNormal"/>
    <w:uiPriority w:val="46"/>
    <w:rsid w:val="00FB47E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war\AppData\Roaming\Microsoft\Templates\Elegant%20graphic%20design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1">
      <a:majorFont>
        <a:latin typeface="Perpetua Titling MT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8B72D9-D856-4705-B9D6-25C79EA17D6A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ADE68-F035-4A5D-AE53-44197648C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BD0F04-8D02-40BB-96C8-7ED2877A3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EDF072-5485-40AC-8CAD-04328D0069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A4320D2-0124-4D0C-8F09-76A2F123F7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Elegant graphic design resume.dotx</Template>
  <TotalTime>1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TIWARI</dc:creator>
  <cp:keywords/>
  <dc:description/>
  <cp:lastModifiedBy>MIHIR_Tiwari_220960940019 TIWARI</cp:lastModifiedBy>
  <cp:revision>3</cp:revision>
  <dcterms:created xsi:type="dcterms:W3CDTF">2024-12-27T09:43:00Z</dcterms:created>
  <dcterms:modified xsi:type="dcterms:W3CDTF">2024-12-27T09:44:00Z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