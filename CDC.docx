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E762" w14:textId="2E5B8E82" w:rsidR="00A840FC" w:rsidRPr="00664E82" w:rsidRDefault="009E47EA" w:rsidP="00664E82">
      <w:pPr>
        <w:pStyle w:val="Title"/>
        <w:jc w:val="left"/>
        <w:rPr>
          <w:color w:val="2E74B5" w:themeColor="accent5" w:themeShade="BF"/>
          <w:sz w:val="52"/>
          <w:szCs w:val="52"/>
          <w:lang w:val="en-IN"/>
        </w:rPr>
      </w:pPr>
      <w:r>
        <w:rPr>
          <w:noProof/>
          <w:color w:val="2E74B5" w:themeColor="accent5" w:themeShade="BF"/>
          <w:sz w:val="52"/>
          <w:szCs w:val="52"/>
          <w:lang w:val="en-IN"/>
        </w:rPr>
        <mc:AlternateContent>
          <mc:Choice Requires="wps">
            <w:drawing>
              <wp:anchor distT="0" distB="0" distL="114300" distR="114300" simplePos="0" relativeHeight="251703296" behindDoc="0" locked="0" layoutInCell="1" allowOverlap="1" wp14:anchorId="3350CAAB" wp14:editId="1DB4774D">
                <wp:simplePos x="0" y="0"/>
                <wp:positionH relativeFrom="page">
                  <wp:align>right</wp:align>
                </wp:positionH>
                <wp:positionV relativeFrom="paragraph">
                  <wp:posOffset>-612140</wp:posOffset>
                </wp:positionV>
                <wp:extent cx="7761767" cy="637953"/>
                <wp:effectExtent l="0" t="0" r="10795" b="10160"/>
                <wp:wrapNone/>
                <wp:docPr id="2098023093" name="Wave 44"/>
                <wp:cNvGraphicFramePr/>
                <a:graphic xmlns:a="http://schemas.openxmlformats.org/drawingml/2006/main">
                  <a:graphicData uri="http://schemas.microsoft.com/office/word/2010/wordprocessingShape">
                    <wps:wsp>
                      <wps:cNvSpPr/>
                      <wps:spPr>
                        <a:xfrm>
                          <a:off x="0" y="0"/>
                          <a:ext cx="7761767" cy="637953"/>
                        </a:xfrm>
                        <a:prstGeom prst="wav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27E4BF"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44" o:spid="_x0000_s1026" type="#_x0000_t64" style="position:absolute;margin-left:559.95pt;margin-top:-48.2pt;width:611.15pt;height:50.25pt;z-index:2517032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" adj="2700" fillcolor="#91bce3 [2168]" strokecolor="#5b9bd5 [3208]" strokeweight=".5pt">
                <v:fill color2="#7aaddd [2616]" rotate="t" colors="0 #b1cbe9;.5 #a3c1e5;1 #92b9e4" focus="100%" type="gradient">
                  <o:fill v:ext="view" type="gradientUnscaled"/>
                </v:fill>
                <v:stroke joinstyle="miter"/>
                <w10:wrap anchorx="page"/>
              </v:shape>
            </w:pict>
          </mc:Fallback>
        </mc:AlternateContent>
      </w:r>
      <w:r w:rsidR="00664E82" w:rsidRPr="00664E82">
        <w:rPr>
          <w:color w:val="2E74B5" w:themeColor="accent5" w:themeShade="BF"/>
          <w:sz w:val="52"/>
          <w:szCs w:val="52"/>
          <w:lang w:val="en-IN"/>
        </w:rPr>
        <w:t xml:space="preserve">        </w:t>
      </w:r>
      <w:r w:rsidR="00363D4F">
        <w:rPr>
          <w:color w:val="2E74B5" w:themeColor="accent5" w:themeShade="BF"/>
          <w:sz w:val="52"/>
          <w:szCs w:val="52"/>
          <w:lang w:val="en-IN"/>
        </w:rPr>
        <w:t xml:space="preserve">  </w:t>
      </w:r>
      <w:r w:rsidR="007B5593">
        <w:rPr>
          <w:color w:val="2E74B5" w:themeColor="accent5" w:themeShade="BF"/>
          <w:sz w:val="52"/>
          <w:szCs w:val="52"/>
          <w:lang w:val="en-IN"/>
        </w:rPr>
        <w:t xml:space="preserve">CROSS DOMAIN CROSSING </w:t>
      </w:r>
    </w:p>
    <w:p w14:paraId="379242B9" w14:textId="47B614A5" w:rsidR="008773AD" w:rsidRDefault="002D186D" w:rsidP="00664E82">
      <w:pPr>
        <w:tabs>
          <w:tab w:val="left" w:pos="2805"/>
        </w:tabs>
        <w:rPr>
          <w:sz w:val="22"/>
          <w:szCs w:val="24"/>
        </w:rPr>
      </w:pPr>
      <w:r w:rsidRPr="002D186D">
        <w:rPr>
          <w:sz w:val="22"/>
          <w:szCs w:val="24"/>
        </w:rPr>
        <w:t>Clock Domain Crossing refers to the process of transferring data or signals between two different clock domains in a digital design. These domains may operate at different frequencies or have no defined phase relationship.</w:t>
      </w:r>
    </w:p>
    <w:p w14:paraId="702F4CBB" w14:textId="40BAE52D" w:rsidR="008773AD" w:rsidRDefault="000F6A42" w:rsidP="00664E82">
      <w:pPr>
        <w:tabs>
          <w:tab w:val="left" w:pos="2805"/>
        </w:tabs>
        <w:rPr>
          <w:sz w:val="22"/>
          <w:szCs w:val="24"/>
        </w:rPr>
      </w:pPr>
      <w:r w:rsidRPr="0024654B">
        <w:rPr>
          <w:noProof/>
          <w:sz w:val="22"/>
          <w:szCs w:val="24"/>
        </w:rPr>
        <w:drawing>
          <wp:anchor distT="0" distB="0" distL="114300" distR="114300" simplePos="0" relativeHeight="251730944" behindDoc="0" locked="0" layoutInCell="1" allowOverlap="1" wp14:anchorId="45139CC5" wp14:editId="1B1CFFC2">
            <wp:simplePos x="0" y="0"/>
            <wp:positionH relativeFrom="column">
              <wp:posOffset>4197754</wp:posOffset>
            </wp:positionH>
            <wp:positionV relativeFrom="paragraph">
              <wp:posOffset>35040</wp:posOffset>
            </wp:positionV>
            <wp:extent cx="2345690" cy="915035"/>
            <wp:effectExtent l="0" t="0" r="0" b="0"/>
            <wp:wrapSquare wrapText="bothSides"/>
            <wp:docPr id="124663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33883" name=""/>
                    <pic:cNvPicPr/>
                  </pic:nvPicPr>
                  <pic:blipFill>
                    <a:blip r:embed="rId11">
                      <a:extLst>
                        <a:ext uri="{28A0092B-C50C-407E-A947-70E740481C1C}">
                          <a14:useLocalDpi xmlns:a14="http://schemas.microsoft.com/office/drawing/2010/main" val="0"/>
                        </a:ext>
                      </a:extLst>
                    </a:blip>
                    <a:stretch>
                      <a:fillRect/>
                    </a:stretch>
                  </pic:blipFill>
                  <pic:spPr>
                    <a:xfrm>
                      <a:off x="0" y="0"/>
                      <a:ext cx="2345690" cy="915035"/>
                    </a:xfrm>
                    <a:prstGeom prst="rect">
                      <a:avLst/>
                    </a:prstGeom>
                  </pic:spPr>
                </pic:pic>
              </a:graphicData>
            </a:graphic>
            <wp14:sizeRelH relativeFrom="margin">
              <wp14:pctWidth>0</wp14:pctWidth>
            </wp14:sizeRelH>
            <wp14:sizeRelV relativeFrom="margin">
              <wp14:pctHeight>0</wp14:pctHeight>
            </wp14:sizeRelV>
          </wp:anchor>
        </w:drawing>
      </w:r>
      <w:r w:rsidRPr="000F6A42">
        <w:rPr>
          <w:sz w:val="22"/>
          <w:szCs w:val="24"/>
        </w:rPr>
        <w:t>A clock domain crossing occurs whenever data is transferred from a flop driven by one clock to a flop driven by another clock</w:t>
      </w:r>
    </w:p>
    <w:p w14:paraId="0BADE1AD" w14:textId="77777777" w:rsidR="00931A7F" w:rsidRDefault="00931A7F" w:rsidP="00664E82">
      <w:pPr>
        <w:tabs>
          <w:tab w:val="left" w:pos="2805"/>
        </w:tabs>
        <w:rPr>
          <w:sz w:val="22"/>
          <w:szCs w:val="24"/>
        </w:rPr>
      </w:pPr>
    </w:p>
    <w:p w14:paraId="3FAC7D79" w14:textId="77777777" w:rsidR="008773AD" w:rsidRDefault="008773AD" w:rsidP="00664E82">
      <w:pPr>
        <w:tabs>
          <w:tab w:val="left" w:pos="2805"/>
        </w:tabs>
        <w:rPr>
          <w:sz w:val="22"/>
          <w:szCs w:val="24"/>
        </w:rPr>
      </w:pPr>
    </w:p>
    <w:p w14:paraId="78F0B50E" w14:textId="77777777" w:rsidR="002A212D" w:rsidRDefault="002A212D" w:rsidP="00735D61">
      <w:pPr>
        <w:tabs>
          <w:tab w:val="left" w:pos="2805"/>
        </w:tabs>
        <w:rPr>
          <w:sz w:val="22"/>
          <w:szCs w:val="24"/>
        </w:rPr>
      </w:pPr>
    </w:p>
    <w:p w14:paraId="1E78CC14" w14:textId="715C31D5" w:rsidR="00CB7104" w:rsidRPr="00890C39" w:rsidRDefault="00431BF2" w:rsidP="00735D61">
      <w:pPr>
        <w:tabs>
          <w:tab w:val="left" w:pos="2805"/>
        </w:tabs>
        <w:rPr>
          <w:sz w:val="22"/>
          <w:szCs w:val="24"/>
          <w:lang w:val="en-IN"/>
        </w:rPr>
      </w:pPr>
      <w:r>
        <w:rPr>
          <w:b/>
          <w:bCs/>
          <w:noProof/>
          <w:sz w:val="24"/>
          <w:szCs w:val="28"/>
          <w:lang w:val="en-IN"/>
        </w:rPr>
        <mc:AlternateContent>
          <mc:Choice Requires="wps">
            <w:drawing>
              <wp:anchor distT="0" distB="0" distL="114300" distR="114300" simplePos="0" relativeHeight="251732992" behindDoc="0" locked="0" layoutInCell="1" allowOverlap="1" wp14:anchorId="4DD57659" wp14:editId="627D4330">
                <wp:simplePos x="0" y="0"/>
                <wp:positionH relativeFrom="margin">
                  <wp:align>right</wp:align>
                </wp:positionH>
                <wp:positionV relativeFrom="paragraph">
                  <wp:posOffset>138371</wp:posOffset>
                </wp:positionV>
                <wp:extent cx="7056351" cy="46182"/>
                <wp:effectExtent l="0" t="0" r="30480" b="30480"/>
                <wp:wrapNone/>
                <wp:docPr id="1442016124" name="Straight Connector 14"/>
                <wp:cNvGraphicFramePr/>
                <a:graphic xmlns:a="http://schemas.openxmlformats.org/drawingml/2006/main">
                  <a:graphicData uri="http://schemas.microsoft.com/office/word/2010/wordprocessingShape">
                    <wps:wsp>
                      <wps:cNvCnPr/>
                      <wps:spPr>
                        <a:xfrm flipV="1">
                          <a:off x="0" y="0"/>
                          <a:ext cx="7056351" cy="46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C4244" id="Straight Connector 14" o:spid="_x0000_s1026" style="position:absolute;flip:y;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4.4pt,10.9pt" to="106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" strokecolor="#4472c4 [3204]" strokeweight=".5pt">
                <v:stroke joinstyle="miter"/>
                <w10:wrap anchorx="margin"/>
              </v:line>
            </w:pict>
          </mc:Fallback>
        </mc:AlternateContent>
      </w:r>
      <w:r w:rsidR="00931A7F" w:rsidRPr="00C25D20">
        <w:rPr>
          <w:b/>
          <w:bCs/>
          <w:sz w:val="24"/>
          <w:szCs w:val="28"/>
          <w:lang w:val="en-IN"/>
        </w:rPr>
        <w:t>CLOCK DOMAIN ISSUES:</w:t>
      </w:r>
    </w:p>
    <w:p w14:paraId="56D7E14E" w14:textId="229500C0" w:rsidR="00A71C0F" w:rsidRPr="00890C39" w:rsidRDefault="002652B2" w:rsidP="00890C39">
      <w:pPr>
        <w:pStyle w:val="ListParagraph"/>
        <w:numPr>
          <w:ilvl w:val="0"/>
          <w:numId w:val="17"/>
        </w:numPr>
        <w:tabs>
          <w:tab w:val="left" w:pos="2805"/>
        </w:tabs>
        <w:rPr>
          <w:sz w:val="28"/>
          <w:szCs w:val="32"/>
          <w:lang w:val="en-IN"/>
        </w:rPr>
      </w:pPr>
      <w:r w:rsidRPr="00890C39">
        <w:rPr>
          <w:b/>
          <w:bCs/>
          <w:color w:val="4472C4" w:themeColor="accent1"/>
          <w:sz w:val="24"/>
          <w:szCs w:val="28"/>
          <w:lang w:val="en-IN"/>
        </w:rPr>
        <w:t>Metastability</w:t>
      </w:r>
    </w:p>
    <w:p w14:paraId="4C79D64F" w14:textId="4DA6E924" w:rsidR="00D0401E" w:rsidRPr="00735D61" w:rsidRDefault="0059414E" w:rsidP="00A71C0F">
      <w:pPr>
        <w:rPr>
          <w:color w:val="000000" w:themeColor="text1"/>
          <w:sz w:val="22"/>
          <w:szCs w:val="24"/>
          <w:lang w:val="en-IN"/>
        </w:rPr>
      </w:pPr>
      <w:r w:rsidRPr="00735D61">
        <w:rPr>
          <w:color w:val="000000" w:themeColor="text1"/>
          <w:sz w:val="22"/>
          <w:szCs w:val="24"/>
        </w:rPr>
        <w:t xml:space="preserve">If the transition on signal A happens very close to the active edge of clock C2, it could lead to setup or hold violation at the destination flop “FB”. As a result, the output signal B may oscillate for an indefinite amount of time. </w:t>
      </w:r>
      <w:proofErr w:type="gramStart"/>
      <w:r w:rsidRPr="00735D61">
        <w:rPr>
          <w:color w:val="000000" w:themeColor="text1"/>
          <w:sz w:val="22"/>
          <w:szCs w:val="24"/>
        </w:rPr>
        <w:t>Thus</w:t>
      </w:r>
      <w:proofErr w:type="gramEnd"/>
      <w:r w:rsidRPr="00735D61">
        <w:rPr>
          <w:color w:val="000000" w:themeColor="text1"/>
          <w:sz w:val="22"/>
          <w:szCs w:val="24"/>
        </w:rPr>
        <w:t xml:space="preserve"> the output is unstable and may or may not settle down to some stable value before the next clock edge of C2 arrives. This phenomenon is known as metastability and the flop “FB” is said to have entered a metastable state.</w:t>
      </w:r>
    </w:p>
    <w:p w14:paraId="589CA05B" w14:textId="4440884A" w:rsidR="007F4C79" w:rsidRDefault="00D73D11" w:rsidP="00A71C0F">
      <w:pPr>
        <w:rPr>
          <w:lang w:val="en-IN"/>
        </w:rPr>
      </w:pPr>
      <w:r>
        <w:rPr>
          <w:noProof/>
          <w:lang w:val="en-IN"/>
        </w:rPr>
        <mc:AlternateContent>
          <mc:Choice Requires="wps">
            <w:drawing>
              <wp:anchor distT="0" distB="0" distL="114300" distR="114300" simplePos="0" relativeHeight="251731968" behindDoc="0" locked="0" layoutInCell="1" allowOverlap="1" wp14:anchorId="5E47A895" wp14:editId="77D11819">
                <wp:simplePos x="0" y="0"/>
                <wp:positionH relativeFrom="column">
                  <wp:posOffset>60036</wp:posOffset>
                </wp:positionH>
                <wp:positionV relativeFrom="paragraph">
                  <wp:posOffset>32270</wp:posOffset>
                </wp:positionV>
                <wp:extent cx="3639128" cy="748030"/>
                <wp:effectExtent l="0" t="0" r="0" b="0"/>
                <wp:wrapNone/>
                <wp:docPr id="430228884" name="Text Box 13"/>
                <wp:cNvGraphicFramePr/>
                <a:graphic xmlns:a="http://schemas.openxmlformats.org/drawingml/2006/main">
                  <a:graphicData uri="http://schemas.microsoft.com/office/word/2010/wordprocessingShape">
                    <wps:wsp>
                      <wps:cNvSpPr txBox="1"/>
                      <wps:spPr>
                        <a:xfrm>
                          <a:off x="0" y="0"/>
                          <a:ext cx="3639128" cy="748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8F1630" w14:textId="77777777" w:rsidR="001903FC" w:rsidRPr="001903FC" w:rsidRDefault="009B5678" w:rsidP="001903FC">
                            <w:r w:rsidRPr="001903FC">
                              <w:rPr>
                                <w:lang w:val="en-IN"/>
                              </w:rPr>
                              <w:t>METASTABILITY</w:t>
                            </w:r>
                            <w:r w:rsidR="00E1007C" w:rsidRPr="001903FC">
                              <w:rPr>
                                <w:lang w:val="en-IN"/>
                              </w:rPr>
                              <w:t xml:space="preserve"> CONSEQUENCES:</w:t>
                            </w:r>
                          </w:p>
                          <w:p w14:paraId="781CD84B" w14:textId="4D0F891C" w:rsidR="009B5678" w:rsidRDefault="00CE45A4" w:rsidP="004C16D0">
                            <w:pPr>
                              <w:pStyle w:val="ListParagraph"/>
                              <w:numPr>
                                <w:ilvl w:val="0"/>
                                <w:numId w:val="16"/>
                              </w:numPr>
                            </w:pPr>
                            <w:r>
                              <w:t xml:space="preserve">High current </w:t>
                            </w:r>
                            <w:proofErr w:type="gramStart"/>
                            <w:r>
                              <w:t>flow .</w:t>
                            </w:r>
                            <w:proofErr w:type="gramEnd"/>
                          </w:p>
                          <w:p w14:paraId="109FCC56" w14:textId="417E0F27" w:rsidR="0019292A" w:rsidRDefault="0019292A" w:rsidP="001214F0">
                            <w:pPr>
                              <w:pStyle w:val="ListParagraph"/>
                              <w:numPr>
                                <w:ilvl w:val="0"/>
                                <w:numId w:val="16"/>
                              </w:numPr>
                            </w:pPr>
                            <w:r>
                              <w:t xml:space="preserve">Different values on different fan-out </w:t>
                            </w:r>
                            <w:r w:rsidR="00D73D11">
                              <w:t>cones.</w:t>
                            </w:r>
                          </w:p>
                          <w:p w14:paraId="62373317" w14:textId="704C0478" w:rsidR="00D73D11" w:rsidRPr="001903FC" w:rsidRDefault="00122174" w:rsidP="001214F0">
                            <w:pPr>
                              <w:pStyle w:val="ListParagraph"/>
                              <w:numPr>
                                <w:ilvl w:val="0"/>
                                <w:numId w:val="16"/>
                              </w:numPr>
                            </w:pPr>
                            <w:r>
                              <w:t xml:space="preserve">Output </w:t>
                            </w:r>
                            <w:proofErr w:type="gramStart"/>
                            <w:r>
                              <w:t>are</w:t>
                            </w:r>
                            <w:proofErr w:type="gramEnd"/>
                            <w:r>
                              <w:t xml:space="preserve"> known </w:t>
                            </w:r>
                            <w:r w:rsidR="008128B0">
                              <w:t>settles to any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7A895" id="_x0000_t202" coordsize="21600,21600" o:spt="202" path="m,l,21600r21600,l21600,xe">
                <v:stroke joinstyle="miter"/>
                <v:path gradientshapeok="t" o:connecttype="rect"/>
              </v:shapetype>
              <v:shape id="Text Box 13" o:spid="_x0000_s1026" type="#_x0000_t202" style="position:absolute;margin-left:4.75pt;margin-top:2.55pt;width:286.55pt;height:58.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" filled="f" stroked="f">
                <v:textbox>
                  <w:txbxContent>
                    <w:p w14:paraId="1F8F1630" w14:textId="77777777" w:rsidR="001903FC" w:rsidRPr="001903FC" w:rsidRDefault="009B5678" w:rsidP="001903FC">
                      <w:r w:rsidRPr="001903FC">
                        <w:rPr>
                          <w:lang w:val="en-IN"/>
                        </w:rPr>
                        <w:t>METASTABILITY</w:t>
                      </w:r>
                      <w:r w:rsidR="00E1007C" w:rsidRPr="001903FC">
                        <w:rPr>
                          <w:lang w:val="en-IN"/>
                        </w:rPr>
                        <w:t xml:space="preserve"> CONSEQUENCES:</w:t>
                      </w:r>
                    </w:p>
                    <w:p w14:paraId="781CD84B" w14:textId="4D0F891C" w:rsidR="009B5678" w:rsidRDefault="00CE45A4" w:rsidP="004C16D0">
                      <w:pPr>
                        <w:pStyle w:val="ListParagraph"/>
                        <w:numPr>
                          <w:ilvl w:val="0"/>
                          <w:numId w:val="16"/>
                        </w:numPr>
                      </w:pPr>
                      <w:r>
                        <w:t xml:space="preserve">High current </w:t>
                      </w:r>
                      <w:proofErr w:type="gramStart"/>
                      <w:r>
                        <w:t>flow .</w:t>
                      </w:r>
                      <w:proofErr w:type="gramEnd"/>
                    </w:p>
                    <w:p w14:paraId="109FCC56" w14:textId="417E0F27" w:rsidR="0019292A" w:rsidRDefault="0019292A" w:rsidP="001214F0">
                      <w:pPr>
                        <w:pStyle w:val="ListParagraph"/>
                        <w:numPr>
                          <w:ilvl w:val="0"/>
                          <w:numId w:val="16"/>
                        </w:numPr>
                      </w:pPr>
                      <w:r>
                        <w:t xml:space="preserve">Different values on different fan-out </w:t>
                      </w:r>
                      <w:r w:rsidR="00D73D11">
                        <w:t>cones.</w:t>
                      </w:r>
                    </w:p>
                    <w:p w14:paraId="62373317" w14:textId="704C0478" w:rsidR="00D73D11" w:rsidRPr="001903FC" w:rsidRDefault="00122174" w:rsidP="001214F0">
                      <w:pPr>
                        <w:pStyle w:val="ListParagraph"/>
                        <w:numPr>
                          <w:ilvl w:val="0"/>
                          <w:numId w:val="16"/>
                        </w:numPr>
                      </w:pPr>
                      <w:r>
                        <w:t xml:space="preserve">Output </w:t>
                      </w:r>
                      <w:proofErr w:type="gramStart"/>
                      <w:r>
                        <w:t>are</w:t>
                      </w:r>
                      <w:proofErr w:type="gramEnd"/>
                      <w:r>
                        <w:t xml:space="preserve"> known </w:t>
                      </w:r>
                      <w:r w:rsidR="008128B0">
                        <w:t>settles to any value.</w:t>
                      </w:r>
                    </w:p>
                  </w:txbxContent>
                </v:textbox>
              </v:shape>
            </w:pict>
          </mc:Fallback>
        </mc:AlternateContent>
      </w:r>
      <w:r w:rsidR="007F4C79">
        <w:rPr>
          <w:noProof/>
          <w:lang w:val="en-IN"/>
        </w:rPr>
        <mc:AlternateContent>
          <mc:Choice Requires="wps">
            <w:drawing>
              <wp:anchor distT="0" distB="0" distL="114300" distR="114300" simplePos="0" relativeHeight="251735040" behindDoc="0" locked="0" layoutInCell="1" allowOverlap="1" wp14:anchorId="30F1209E" wp14:editId="17553695">
                <wp:simplePos x="0" y="0"/>
                <wp:positionH relativeFrom="column">
                  <wp:posOffset>3967018</wp:posOffset>
                </wp:positionH>
                <wp:positionV relativeFrom="paragraph">
                  <wp:posOffset>4561</wp:posOffset>
                </wp:positionV>
                <wp:extent cx="2927350" cy="1754910"/>
                <wp:effectExtent l="0" t="0" r="0" b="0"/>
                <wp:wrapNone/>
                <wp:docPr id="2110848464" name="Text Box 16"/>
                <wp:cNvGraphicFramePr/>
                <a:graphic xmlns:a="http://schemas.openxmlformats.org/drawingml/2006/main">
                  <a:graphicData uri="http://schemas.microsoft.com/office/word/2010/wordprocessingShape">
                    <wps:wsp>
                      <wps:cNvSpPr txBox="1"/>
                      <wps:spPr>
                        <a:xfrm>
                          <a:off x="0" y="0"/>
                          <a:ext cx="2927350" cy="1754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9F671B" w14:textId="5D86BF11" w:rsidR="00395AC2" w:rsidRDefault="00395AC2">
                            <w:r w:rsidRPr="009B5678">
                              <w:rPr>
                                <w:noProof/>
                                <w:lang w:val="en-IN"/>
                              </w:rPr>
                              <w:drawing>
                                <wp:inline distT="0" distB="0" distL="0" distR="0" wp14:anchorId="155CE2B8" wp14:editId="78779D23">
                                  <wp:extent cx="2798445" cy="1690255"/>
                                  <wp:effectExtent l="0" t="0" r="1905" b="5715"/>
                                  <wp:docPr id="7534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26282" name=""/>
                                          <pic:cNvPicPr/>
                                        </pic:nvPicPr>
                                        <pic:blipFill>
                                          <a:blip r:embed="rId12"/>
                                          <a:stretch>
                                            <a:fillRect/>
                                          </a:stretch>
                                        </pic:blipFill>
                                        <pic:spPr>
                                          <a:xfrm>
                                            <a:off x="0" y="0"/>
                                            <a:ext cx="2876143" cy="17371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1209E" id="Text Box 16" o:spid="_x0000_s1027" type="#_x0000_t202" style="position:absolute;margin-left:312.35pt;margin-top:.35pt;width:230.5pt;height:138.2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" filled="f" stroked="f">
                <v:textbox>
                  <w:txbxContent>
                    <w:p w14:paraId="6E9F671B" w14:textId="5D86BF11" w:rsidR="00395AC2" w:rsidRDefault="00395AC2">
                      <w:r w:rsidRPr="009B5678">
                        <w:rPr>
                          <w:noProof/>
                          <w:lang w:val="en-IN"/>
                        </w:rPr>
                        <w:drawing>
                          <wp:inline distT="0" distB="0" distL="0" distR="0" wp14:anchorId="155CE2B8" wp14:editId="78779D23">
                            <wp:extent cx="2798445" cy="1690255"/>
                            <wp:effectExtent l="0" t="0" r="1905" b="5715"/>
                            <wp:docPr id="75342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26282" name=""/>
                                    <pic:cNvPicPr/>
                                  </pic:nvPicPr>
                                  <pic:blipFill>
                                    <a:blip r:embed="rId12"/>
                                    <a:stretch>
                                      <a:fillRect/>
                                    </a:stretch>
                                  </pic:blipFill>
                                  <pic:spPr>
                                    <a:xfrm>
                                      <a:off x="0" y="0"/>
                                      <a:ext cx="2876143" cy="1737184"/>
                                    </a:xfrm>
                                    <a:prstGeom prst="rect">
                                      <a:avLst/>
                                    </a:prstGeom>
                                  </pic:spPr>
                                </pic:pic>
                              </a:graphicData>
                            </a:graphic>
                          </wp:inline>
                        </w:drawing>
                      </w:r>
                    </w:p>
                  </w:txbxContent>
                </v:textbox>
              </v:shape>
            </w:pict>
          </mc:Fallback>
        </mc:AlternateContent>
      </w:r>
      <w:r w:rsidR="009B5678">
        <w:rPr>
          <w:lang w:val="en-IN"/>
        </w:rPr>
        <w:t xml:space="preserve">                        </w:t>
      </w:r>
    </w:p>
    <w:p w14:paraId="76F9B91A" w14:textId="339892D5" w:rsidR="007F4C79" w:rsidRDefault="007F4C79" w:rsidP="00A71C0F">
      <w:pPr>
        <w:rPr>
          <w:lang w:val="en-IN"/>
        </w:rPr>
      </w:pPr>
    </w:p>
    <w:p w14:paraId="42249616" w14:textId="65D18988" w:rsidR="007F4C79" w:rsidRDefault="007F4C79" w:rsidP="00A71C0F">
      <w:pPr>
        <w:rPr>
          <w:lang w:val="en-IN"/>
        </w:rPr>
      </w:pPr>
    </w:p>
    <w:p w14:paraId="2E84B0A2" w14:textId="77777777" w:rsidR="007F4C79" w:rsidRDefault="007F4C79" w:rsidP="00A71C0F">
      <w:pPr>
        <w:rPr>
          <w:lang w:val="en-IN"/>
        </w:rPr>
      </w:pPr>
    </w:p>
    <w:p w14:paraId="034C075B" w14:textId="2A08D60C" w:rsidR="008837B5" w:rsidRDefault="009B5678" w:rsidP="00A71C0F">
      <w:pPr>
        <w:rPr>
          <w:lang w:val="en-IN"/>
        </w:rPr>
      </w:pPr>
      <w:r>
        <w:rPr>
          <w:lang w:val="en-IN"/>
        </w:rPr>
        <w:t xml:space="preserve">                                                                                                                </w:t>
      </w:r>
    </w:p>
    <w:p w14:paraId="1AA01B9A" w14:textId="3F77E905" w:rsidR="007F4C79" w:rsidRDefault="00A81BC6" w:rsidP="00A71C0F">
      <w:pPr>
        <w:rPr>
          <w:lang w:val="en-IN"/>
        </w:rPr>
      </w:pPr>
      <w:r>
        <w:rPr>
          <w:lang w:val="en-IN"/>
        </w:rPr>
        <w:t>SOLUTIONS:</w:t>
      </w:r>
    </w:p>
    <w:p w14:paraId="639DB194" w14:textId="77777777" w:rsidR="007F4C79" w:rsidRDefault="003A3DD8" w:rsidP="00A71C0F">
      <w:r w:rsidRPr="003A3DD8">
        <w:t>Metastability problems can be avoided by adding special structures</w:t>
      </w:r>
    </w:p>
    <w:p w14:paraId="6CE4D2ED" w14:textId="77777777" w:rsidR="007F4C79" w:rsidRDefault="003A3DD8" w:rsidP="00A71C0F">
      <w:r w:rsidRPr="003A3DD8">
        <w:t xml:space="preserve"> known as synchronizers in the destination domain. The synchronizers </w:t>
      </w:r>
    </w:p>
    <w:p w14:paraId="6F152480" w14:textId="77777777" w:rsidR="001214F0" w:rsidRDefault="003A3DD8" w:rsidP="00A71C0F">
      <w:r w:rsidRPr="003A3DD8">
        <w:t>allow sufficient time for the oscillations to settle down and ensure that</w:t>
      </w:r>
    </w:p>
    <w:p w14:paraId="0A5DB9D1" w14:textId="08F30BB7" w:rsidR="00A81BC6" w:rsidRDefault="003A3DD8" w:rsidP="00A71C0F">
      <w:r w:rsidRPr="003A3DD8">
        <w:t xml:space="preserve"> a stable output is obtained in the destination domain.</w:t>
      </w:r>
    </w:p>
    <w:p w14:paraId="43AB9134" w14:textId="77777777" w:rsidR="00AA17B2" w:rsidRDefault="00AA17B2" w:rsidP="00A71C0F">
      <w:pPr>
        <w:rPr>
          <w:lang w:val="en-IN"/>
        </w:rPr>
      </w:pPr>
    </w:p>
    <w:p w14:paraId="7E85904C" w14:textId="77777777" w:rsidR="00AA17B2" w:rsidRDefault="00AA17B2" w:rsidP="00A71C0F">
      <w:pPr>
        <w:rPr>
          <w:lang w:val="en-IN"/>
        </w:rPr>
      </w:pPr>
    </w:p>
    <w:p w14:paraId="1D746336" w14:textId="506FB8F9" w:rsidR="003A3DD8" w:rsidRPr="00A71C0F" w:rsidRDefault="00C5022A" w:rsidP="00A71C0F">
      <w:pPr>
        <w:rPr>
          <w:lang w:val="en-IN"/>
        </w:rPr>
      </w:pPr>
      <w:r>
        <w:rPr>
          <w:noProof/>
          <w:lang w:val="en-IN"/>
        </w:rPr>
        <mc:AlternateContent>
          <mc:Choice Requires="wps">
            <w:drawing>
              <wp:anchor distT="0" distB="0" distL="114300" distR="114300" simplePos="0" relativeHeight="251740160" behindDoc="0" locked="0" layoutInCell="1" allowOverlap="1" wp14:anchorId="1F3A649E" wp14:editId="6B900019">
                <wp:simplePos x="0" y="0"/>
                <wp:positionH relativeFrom="margin">
                  <wp:posOffset>-190072</wp:posOffset>
                </wp:positionH>
                <wp:positionV relativeFrom="paragraph">
                  <wp:posOffset>149974</wp:posOffset>
                </wp:positionV>
                <wp:extent cx="3267075" cy="4335695"/>
                <wp:effectExtent l="0" t="0" r="28575" b="27305"/>
                <wp:wrapNone/>
                <wp:docPr id="1495325550" name="Text Box 14"/>
                <wp:cNvGraphicFramePr/>
                <a:graphic xmlns:a="http://schemas.openxmlformats.org/drawingml/2006/main">
                  <a:graphicData uri="http://schemas.microsoft.com/office/word/2010/wordprocessingShape">
                    <wps:wsp>
                      <wps:cNvSpPr txBox="1"/>
                      <wps:spPr>
                        <a:xfrm>
                          <a:off x="0" y="0"/>
                          <a:ext cx="3267075" cy="43356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E639F7" w14:textId="7AB00441" w:rsidR="00457442" w:rsidRPr="0096119A" w:rsidRDefault="0059547E" w:rsidP="0096119A">
                            <w:pPr>
                              <w:jc w:val="center"/>
                              <w:rPr>
                                <w:color w:val="4472C4" w:themeColor="accent1"/>
                                <w:lang w:val="en-IN"/>
                              </w:rPr>
                            </w:pPr>
                            <w:r w:rsidRPr="0096119A">
                              <w:rPr>
                                <w:color w:val="4472C4" w:themeColor="accent1"/>
                                <w:lang w:val="en-IN"/>
                              </w:rPr>
                              <w:t>TWO- STAGE SYNCHRONIZER</w:t>
                            </w:r>
                          </w:p>
                          <w:p w14:paraId="74AFC8DD" w14:textId="73484DEA" w:rsidR="0059547E" w:rsidRDefault="0096119A">
                            <w:r>
                              <w:rPr>
                                <w:lang w:val="en-IN"/>
                              </w:rPr>
                              <w:t xml:space="preserve">Used for </w:t>
                            </w:r>
                            <w:r w:rsidRPr="0096119A">
                              <w:rPr>
                                <w:b/>
                                <w:bCs/>
                              </w:rPr>
                              <w:t>Single-Bit Signal Synchronization</w:t>
                            </w:r>
                            <w:r w:rsidRPr="0096119A">
                              <w:t>: Such as reset signals, enable signals, or control flags.</w:t>
                            </w:r>
                          </w:p>
                          <w:p w14:paraId="60197041" w14:textId="1C859BF8" w:rsidR="00FA214C" w:rsidRDefault="00FA214C">
                            <w:pPr>
                              <w:rPr>
                                <w:lang w:val="en-IN"/>
                              </w:rPr>
                            </w:pPr>
                            <w:r>
                              <w:rPr>
                                <w:noProof/>
                              </w:rPr>
                              <w:drawing>
                                <wp:inline distT="0" distB="0" distL="0" distR="0" wp14:anchorId="0971CA04" wp14:editId="36280ABF">
                                  <wp:extent cx="2954655" cy="989330"/>
                                  <wp:effectExtent l="0" t="0" r="0" b="1270"/>
                                  <wp:docPr id="193609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9031" name=""/>
                                          <pic:cNvPicPr/>
                                        </pic:nvPicPr>
                                        <pic:blipFill>
                                          <a:blip r:embed="rId13"/>
                                          <a:stretch>
                                            <a:fillRect/>
                                          </a:stretch>
                                        </pic:blipFill>
                                        <pic:spPr>
                                          <a:xfrm>
                                            <a:off x="0" y="0"/>
                                            <a:ext cx="2954655" cy="989330"/>
                                          </a:xfrm>
                                          <a:prstGeom prst="rect">
                                            <a:avLst/>
                                          </a:prstGeom>
                                        </pic:spPr>
                                      </pic:pic>
                                    </a:graphicData>
                                  </a:graphic>
                                </wp:inline>
                              </w:drawing>
                            </w:r>
                          </w:p>
                          <w:p w14:paraId="7C64FAED" w14:textId="77777777" w:rsidR="0043058D" w:rsidRPr="00B62565" w:rsidRDefault="0043058D" w:rsidP="0043058D">
                            <w:pPr>
                              <w:rPr>
                                <w:sz w:val="22"/>
                                <w:szCs w:val="24"/>
                                <w:lang w:val="en-IN"/>
                              </w:rPr>
                            </w:pPr>
                            <w:r w:rsidRPr="00B62565">
                              <w:rPr>
                                <w:sz w:val="22"/>
                                <w:szCs w:val="24"/>
                                <w:lang w:val="en-IN"/>
                              </w:rPr>
                              <w:t>module synchronizer (</w:t>
                            </w:r>
                          </w:p>
                          <w:p w14:paraId="48FB5A1F" w14:textId="77777777" w:rsidR="0043058D" w:rsidRPr="00B62565" w:rsidRDefault="0043058D" w:rsidP="0043058D">
                            <w:pPr>
                              <w:rPr>
                                <w:sz w:val="22"/>
                                <w:szCs w:val="24"/>
                                <w:lang w:val="en-IN"/>
                              </w:rPr>
                            </w:pPr>
                            <w:r w:rsidRPr="00B62565">
                              <w:rPr>
                                <w:sz w:val="22"/>
                                <w:szCs w:val="24"/>
                                <w:lang w:val="en-IN"/>
                              </w:rPr>
                              <w:t xml:space="preserve">    input wire </w:t>
                            </w:r>
                            <w:proofErr w:type="spellStart"/>
                            <w:r w:rsidRPr="00B62565">
                              <w:rPr>
                                <w:sz w:val="22"/>
                                <w:szCs w:val="24"/>
                                <w:lang w:val="en-IN"/>
                              </w:rPr>
                              <w:t>clk_</w:t>
                            </w:r>
                            <w:proofErr w:type="gramStart"/>
                            <w:r w:rsidRPr="00B62565">
                              <w:rPr>
                                <w:sz w:val="22"/>
                                <w:szCs w:val="24"/>
                                <w:lang w:val="en-IN"/>
                              </w:rPr>
                              <w:t>dest</w:t>
                            </w:r>
                            <w:proofErr w:type="spellEnd"/>
                            <w:r w:rsidRPr="00B62565">
                              <w:rPr>
                                <w:sz w:val="22"/>
                                <w:szCs w:val="24"/>
                                <w:lang w:val="en-IN"/>
                              </w:rPr>
                              <w:t xml:space="preserve">,   </w:t>
                            </w:r>
                            <w:proofErr w:type="gramEnd"/>
                            <w:r w:rsidRPr="00B62565">
                              <w:rPr>
                                <w:sz w:val="22"/>
                                <w:szCs w:val="24"/>
                                <w:lang w:val="en-IN"/>
                              </w:rPr>
                              <w:t xml:space="preserve">      // Destination clock</w:t>
                            </w:r>
                          </w:p>
                          <w:p w14:paraId="6DBD3332" w14:textId="50416424" w:rsidR="0043058D" w:rsidRPr="00B62565" w:rsidRDefault="0043058D" w:rsidP="0043058D">
                            <w:pPr>
                              <w:rPr>
                                <w:sz w:val="22"/>
                                <w:szCs w:val="24"/>
                                <w:lang w:val="en-IN"/>
                              </w:rPr>
                            </w:pPr>
                            <w:r w:rsidRPr="00B62565">
                              <w:rPr>
                                <w:sz w:val="22"/>
                                <w:szCs w:val="24"/>
                                <w:lang w:val="en-IN"/>
                              </w:rPr>
                              <w:t xml:space="preserve">    input wire </w:t>
                            </w:r>
                            <w:proofErr w:type="spellStart"/>
                            <w:r w:rsidRPr="00B62565">
                              <w:rPr>
                                <w:sz w:val="22"/>
                                <w:szCs w:val="24"/>
                                <w:lang w:val="en-IN"/>
                              </w:rPr>
                              <w:t>async_</w:t>
                            </w:r>
                            <w:proofErr w:type="gramStart"/>
                            <w:r w:rsidRPr="00B62565">
                              <w:rPr>
                                <w:sz w:val="22"/>
                                <w:szCs w:val="24"/>
                                <w:lang w:val="en-IN"/>
                              </w:rPr>
                              <w:t>signal</w:t>
                            </w:r>
                            <w:proofErr w:type="spellEnd"/>
                            <w:r w:rsidRPr="00B62565">
                              <w:rPr>
                                <w:sz w:val="22"/>
                                <w:szCs w:val="24"/>
                                <w:lang w:val="en-IN"/>
                              </w:rPr>
                              <w:t>,/</w:t>
                            </w:r>
                            <w:proofErr w:type="gramEnd"/>
                            <w:r w:rsidRPr="00B62565">
                              <w:rPr>
                                <w:sz w:val="22"/>
                                <w:szCs w:val="24"/>
                                <w:lang w:val="en-IN"/>
                              </w:rPr>
                              <w:t xml:space="preserve">/ Asynchronous input </w:t>
                            </w:r>
                          </w:p>
                          <w:p w14:paraId="0E620080" w14:textId="565B54DA" w:rsidR="0043058D" w:rsidRPr="00B62565" w:rsidRDefault="0043058D" w:rsidP="0043058D">
                            <w:pPr>
                              <w:rPr>
                                <w:sz w:val="22"/>
                                <w:szCs w:val="24"/>
                                <w:lang w:val="en-IN"/>
                              </w:rPr>
                            </w:pPr>
                            <w:r w:rsidRPr="00B62565">
                              <w:rPr>
                                <w:sz w:val="22"/>
                                <w:szCs w:val="24"/>
                                <w:lang w:val="en-IN"/>
                              </w:rPr>
                              <w:t xml:space="preserve">    output reg </w:t>
                            </w:r>
                            <w:proofErr w:type="spellStart"/>
                            <w:r w:rsidRPr="00B62565">
                              <w:rPr>
                                <w:sz w:val="22"/>
                                <w:szCs w:val="24"/>
                                <w:lang w:val="en-IN"/>
                              </w:rPr>
                              <w:t>sync_signal</w:t>
                            </w:r>
                            <w:proofErr w:type="spellEnd"/>
                            <w:r w:rsidRPr="00B62565">
                              <w:rPr>
                                <w:sz w:val="22"/>
                                <w:szCs w:val="24"/>
                                <w:lang w:val="en-IN"/>
                              </w:rPr>
                              <w:t xml:space="preserve">   // Synchronized output </w:t>
                            </w:r>
                          </w:p>
                          <w:p w14:paraId="60B9E160" w14:textId="77777777" w:rsidR="0043058D" w:rsidRPr="00B62565" w:rsidRDefault="0043058D" w:rsidP="0043058D">
                            <w:pPr>
                              <w:rPr>
                                <w:sz w:val="22"/>
                                <w:szCs w:val="24"/>
                                <w:lang w:val="en-IN"/>
                              </w:rPr>
                            </w:pPr>
                            <w:r w:rsidRPr="00B62565">
                              <w:rPr>
                                <w:sz w:val="22"/>
                                <w:szCs w:val="24"/>
                                <w:lang w:val="en-IN"/>
                              </w:rPr>
                              <w:t>);</w:t>
                            </w:r>
                          </w:p>
                          <w:p w14:paraId="593AA6D9" w14:textId="7023E558" w:rsidR="0043058D" w:rsidRPr="00B62565" w:rsidRDefault="0043058D" w:rsidP="0043058D">
                            <w:pPr>
                              <w:rPr>
                                <w:sz w:val="22"/>
                                <w:szCs w:val="24"/>
                                <w:lang w:val="en-IN"/>
                              </w:rPr>
                            </w:pPr>
                            <w:r w:rsidRPr="00B62565">
                              <w:rPr>
                                <w:sz w:val="22"/>
                                <w:szCs w:val="24"/>
                                <w:lang w:val="en-IN"/>
                              </w:rPr>
                              <w:t xml:space="preserve">    always </w:t>
                            </w:r>
                            <w:proofErr w:type="gramStart"/>
                            <w:r w:rsidRPr="00B62565">
                              <w:rPr>
                                <w:sz w:val="22"/>
                                <w:szCs w:val="24"/>
                                <w:lang w:val="en-IN"/>
                              </w:rPr>
                              <w:t>@(</w:t>
                            </w:r>
                            <w:proofErr w:type="gramEnd"/>
                            <w:r w:rsidRPr="00B62565">
                              <w:rPr>
                                <w:sz w:val="22"/>
                                <w:szCs w:val="24"/>
                                <w:lang w:val="en-IN"/>
                              </w:rPr>
                              <w:t xml:space="preserve">posedge </w:t>
                            </w:r>
                            <w:proofErr w:type="spellStart"/>
                            <w:r w:rsidRPr="00B62565">
                              <w:rPr>
                                <w:sz w:val="22"/>
                                <w:szCs w:val="24"/>
                                <w:lang w:val="en-IN"/>
                              </w:rPr>
                              <w:t>clk_dest</w:t>
                            </w:r>
                            <w:proofErr w:type="spellEnd"/>
                            <w:r w:rsidRPr="00B62565">
                              <w:rPr>
                                <w:sz w:val="22"/>
                                <w:szCs w:val="24"/>
                                <w:lang w:val="en-IN"/>
                              </w:rPr>
                              <w:t>) begin</w:t>
                            </w:r>
                          </w:p>
                          <w:p w14:paraId="6BD1386C" w14:textId="5883172B" w:rsidR="0043058D" w:rsidRPr="00B62565" w:rsidRDefault="0043058D" w:rsidP="0043058D">
                            <w:pPr>
                              <w:rPr>
                                <w:sz w:val="22"/>
                                <w:szCs w:val="24"/>
                                <w:lang w:val="en-IN"/>
                              </w:rPr>
                            </w:pPr>
                            <w:r w:rsidRPr="00B62565">
                              <w:rPr>
                                <w:sz w:val="22"/>
                                <w:szCs w:val="24"/>
                                <w:lang w:val="en-IN"/>
                              </w:rPr>
                              <w:t xml:space="preserve">     intermediate &lt;= </w:t>
                            </w:r>
                            <w:proofErr w:type="spellStart"/>
                            <w:r w:rsidRPr="00B62565">
                              <w:rPr>
                                <w:sz w:val="22"/>
                                <w:szCs w:val="24"/>
                                <w:lang w:val="en-IN"/>
                              </w:rPr>
                              <w:t>async_signal</w:t>
                            </w:r>
                            <w:proofErr w:type="spellEnd"/>
                            <w:r w:rsidRPr="00B62565">
                              <w:rPr>
                                <w:sz w:val="22"/>
                                <w:szCs w:val="24"/>
                                <w:lang w:val="en-IN"/>
                              </w:rPr>
                              <w:t>; // First flip-flop stag</w:t>
                            </w:r>
                            <w:r w:rsidR="00B62565" w:rsidRPr="00B62565">
                              <w:rPr>
                                <w:sz w:val="22"/>
                                <w:szCs w:val="24"/>
                                <w:lang w:val="en-IN"/>
                              </w:rPr>
                              <w:t>e</w:t>
                            </w:r>
                            <w:r w:rsidRPr="00B62565">
                              <w:rPr>
                                <w:sz w:val="22"/>
                                <w:szCs w:val="24"/>
                                <w:lang w:val="en-IN"/>
                              </w:rPr>
                              <w:t xml:space="preserve">       </w:t>
                            </w:r>
                            <w:proofErr w:type="spellStart"/>
                            <w:r w:rsidRPr="00B62565">
                              <w:rPr>
                                <w:sz w:val="22"/>
                                <w:szCs w:val="24"/>
                                <w:lang w:val="en-IN"/>
                              </w:rPr>
                              <w:t>sync_signal</w:t>
                            </w:r>
                            <w:proofErr w:type="spellEnd"/>
                            <w:r w:rsidRPr="00B62565">
                              <w:rPr>
                                <w:sz w:val="22"/>
                                <w:szCs w:val="24"/>
                                <w:lang w:val="en-IN"/>
                              </w:rPr>
                              <w:t xml:space="preserve"> &lt;= </w:t>
                            </w:r>
                            <w:proofErr w:type="gramStart"/>
                            <w:r w:rsidRPr="00B62565">
                              <w:rPr>
                                <w:sz w:val="22"/>
                                <w:szCs w:val="24"/>
                                <w:lang w:val="en-IN"/>
                              </w:rPr>
                              <w:t>intermediate;  /</w:t>
                            </w:r>
                            <w:proofErr w:type="gramEnd"/>
                            <w:r w:rsidRPr="00B62565">
                              <w:rPr>
                                <w:sz w:val="22"/>
                                <w:szCs w:val="24"/>
                                <w:lang w:val="en-IN"/>
                              </w:rPr>
                              <w:t>/ Second flip-flop stage</w:t>
                            </w:r>
                          </w:p>
                          <w:p w14:paraId="546E7587" w14:textId="77777777" w:rsidR="0043058D" w:rsidRPr="00B62565" w:rsidRDefault="0043058D" w:rsidP="0043058D">
                            <w:pPr>
                              <w:rPr>
                                <w:sz w:val="22"/>
                                <w:szCs w:val="24"/>
                                <w:lang w:val="en-IN"/>
                              </w:rPr>
                            </w:pPr>
                            <w:r w:rsidRPr="00B62565">
                              <w:rPr>
                                <w:sz w:val="22"/>
                                <w:szCs w:val="24"/>
                                <w:lang w:val="en-IN"/>
                              </w:rPr>
                              <w:t xml:space="preserve">    end</w:t>
                            </w:r>
                          </w:p>
                          <w:p w14:paraId="4B7360AE" w14:textId="2C9FA445" w:rsidR="0043058D" w:rsidRPr="00B62565" w:rsidRDefault="0043058D" w:rsidP="0043058D">
                            <w:pPr>
                              <w:rPr>
                                <w:sz w:val="22"/>
                                <w:szCs w:val="24"/>
                                <w:lang w:val="en-IN"/>
                              </w:rPr>
                            </w:pPr>
                            <w:proofErr w:type="spellStart"/>
                            <w:r w:rsidRPr="00B62565">
                              <w:rPr>
                                <w:sz w:val="22"/>
                                <w:szCs w:val="24"/>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A649E" id="Text Box 14" o:spid="_x0000_s1028" type="#_x0000_t202" style="position:absolute;margin-left:-14.95pt;margin-top:11.8pt;width:257.25pt;height:341.4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" filled="f" strokecolor="black [3200]">
                <v:stroke joinstyle="round"/>
                <v:textbox>
                  <w:txbxContent>
                    <w:p w14:paraId="7AE639F7" w14:textId="7AB00441" w:rsidR="00457442" w:rsidRPr="0096119A" w:rsidRDefault="0059547E" w:rsidP="0096119A">
                      <w:pPr>
                        <w:jc w:val="center"/>
                        <w:rPr>
                          <w:color w:val="4472C4" w:themeColor="accent1"/>
                          <w:lang w:val="en-IN"/>
                        </w:rPr>
                      </w:pPr>
                      <w:r w:rsidRPr="0096119A">
                        <w:rPr>
                          <w:color w:val="4472C4" w:themeColor="accent1"/>
                          <w:lang w:val="en-IN"/>
                        </w:rPr>
                        <w:t>TWO- STAGE SYNCHRONIZER</w:t>
                      </w:r>
                    </w:p>
                    <w:p w14:paraId="74AFC8DD" w14:textId="73484DEA" w:rsidR="0059547E" w:rsidRDefault="0096119A">
                      <w:r>
                        <w:rPr>
                          <w:lang w:val="en-IN"/>
                        </w:rPr>
                        <w:t xml:space="preserve">Used for </w:t>
                      </w:r>
                      <w:r w:rsidRPr="0096119A">
                        <w:rPr>
                          <w:b/>
                          <w:bCs/>
                        </w:rPr>
                        <w:t>Single-Bit Signal Synchronization</w:t>
                      </w:r>
                      <w:r w:rsidRPr="0096119A">
                        <w:t>: Such as reset signals, enable signals, or control flags.</w:t>
                      </w:r>
                    </w:p>
                    <w:p w14:paraId="60197041" w14:textId="1C859BF8" w:rsidR="00FA214C" w:rsidRDefault="00FA214C">
                      <w:pPr>
                        <w:rPr>
                          <w:lang w:val="en-IN"/>
                        </w:rPr>
                      </w:pPr>
                      <w:r>
                        <w:rPr>
                          <w:noProof/>
                        </w:rPr>
                        <w:drawing>
                          <wp:inline distT="0" distB="0" distL="0" distR="0" wp14:anchorId="0971CA04" wp14:editId="36280ABF">
                            <wp:extent cx="2954655" cy="989330"/>
                            <wp:effectExtent l="0" t="0" r="0" b="1270"/>
                            <wp:docPr id="193609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99031" name=""/>
                                    <pic:cNvPicPr/>
                                  </pic:nvPicPr>
                                  <pic:blipFill>
                                    <a:blip r:embed="rId13"/>
                                    <a:stretch>
                                      <a:fillRect/>
                                    </a:stretch>
                                  </pic:blipFill>
                                  <pic:spPr>
                                    <a:xfrm>
                                      <a:off x="0" y="0"/>
                                      <a:ext cx="2954655" cy="989330"/>
                                    </a:xfrm>
                                    <a:prstGeom prst="rect">
                                      <a:avLst/>
                                    </a:prstGeom>
                                  </pic:spPr>
                                </pic:pic>
                              </a:graphicData>
                            </a:graphic>
                          </wp:inline>
                        </w:drawing>
                      </w:r>
                    </w:p>
                    <w:p w14:paraId="7C64FAED" w14:textId="77777777" w:rsidR="0043058D" w:rsidRPr="00B62565" w:rsidRDefault="0043058D" w:rsidP="0043058D">
                      <w:pPr>
                        <w:rPr>
                          <w:sz w:val="22"/>
                          <w:szCs w:val="24"/>
                          <w:lang w:val="en-IN"/>
                        </w:rPr>
                      </w:pPr>
                      <w:r w:rsidRPr="00B62565">
                        <w:rPr>
                          <w:sz w:val="22"/>
                          <w:szCs w:val="24"/>
                          <w:lang w:val="en-IN"/>
                        </w:rPr>
                        <w:t>module synchronizer (</w:t>
                      </w:r>
                    </w:p>
                    <w:p w14:paraId="48FB5A1F" w14:textId="77777777" w:rsidR="0043058D" w:rsidRPr="00B62565" w:rsidRDefault="0043058D" w:rsidP="0043058D">
                      <w:pPr>
                        <w:rPr>
                          <w:sz w:val="22"/>
                          <w:szCs w:val="24"/>
                          <w:lang w:val="en-IN"/>
                        </w:rPr>
                      </w:pPr>
                      <w:r w:rsidRPr="00B62565">
                        <w:rPr>
                          <w:sz w:val="22"/>
                          <w:szCs w:val="24"/>
                          <w:lang w:val="en-IN"/>
                        </w:rPr>
                        <w:t xml:space="preserve">    input wire </w:t>
                      </w:r>
                      <w:proofErr w:type="spellStart"/>
                      <w:r w:rsidRPr="00B62565">
                        <w:rPr>
                          <w:sz w:val="22"/>
                          <w:szCs w:val="24"/>
                          <w:lang w:val="en-IN"/>
                        </w:rPr>
                        <w:t>clk_</w:t>
                      </w:r>
                      <w:proofErr w:type="gramStart"/>
                      <w:r w:rsidRPr="00B62565">
                        <w:rPr>
                          <w:sz w:val="22"/>
                          <w:szCs w:val="24"/>
                          <w:lang w:val="en-IN"/>
                        </w:rPr>
                        <w:t>dest</w:t>
                      </w:r>
                      <w:proofErr w:type="spellEnd"/>
                      <w:r w:rsidRPr="00B62565">
                        <w:rPr>
                          <w:sz w:val="22"/>
                          <w:szCs w:val="24"/>
                          <w:lang w:val="en-IN"/>
                        </w:rPr>
                        <w:t xml:space="preserve">,   </w:t>
                      </w:r>
                      <w:proofErr w:type="gramEnd"/>
                      <w:r w:rsidRPr="00B62565">
                        <w:rPr>
                          <w:sz w:val="22"/>
                          <w:szCs w:val="24"/>
                          <w:lang w:val="en-IN"/>
                        </w:rPr>
                        <w:t xml:space="preserve">      // Destination clock</w:t>
                      </w:r>
                    </w:p>
                    <w:p w14:paraId="6DBD3332" w14:textId="50416424" w:rsidR="0043058D" w:rsidRPr="00B62565" w:rsidRDefault="0043058D" w:rsidP="0043058D">
                      <w:pPr>
                        <w:rPr>
                          <w:sz w:val="22"/>
                          <w:szCs w:val="24"/>
                          <w:lang w:val="en-IN"/>
                        </w:rPr>
                      </w:pPr>
                      <w:r w:rsidRPr="00B62565">
                        <w:rPr>
                          <w:sz w:val="22"/>
                          <w:szCs w:val="24"/>
                          <w:lang w:val="en-IN"/>
                        </w:rPr>
                        <w:t xml:space="preserve">    input wire </w:t>
                      </w:r>
                      <w:proofErr w:type="spellStart"/>
                      <w:r w:rsidRPr="00B62565">
                        <w:rPr>
                          <w:sz w:val="22"/>
                          <w:szCs w:val="24"/>
                          <w:lang w:val="en-IN"/>
                        </w:rPr>
                        <w:t>async_</w:t>
                      </w:r>
                      <w:proofErr w:type="gramStart"/>
                      <w:r w:rsidRPr="00B62565">
                        <w:rPr>
                          <w:sz w:val="22"/>
                          <w:szCs w:val="24"/>
                          <w:lang w:val="en-IN"/>
                        </w:rPr>
                        <w:t>signal</w:t>
                      </w:r>
                      <w:proofErr w:type="spellEnd"/>
                      <w:r w:rsidRPr="00B62565">
                        <w:rPr>
                          <w:sz w:val="22"/>
                          <w:szCs w:val="24"/>
                          <w:lang w:val="en-IN"/>
                        </w:rPr>
                        <w:t>,/</w:t>
                      </w:r>
                      <w:proofErr w:type="gramEnd"/>
                      <w:r w:rsidRPr="00B62565">
                        <w:rPr>
                          <w:sz w:val="22"/>
                          <w:szCs w:val="24"/>
                          <w:lang w:val="en-IN"/>
                        </w:rPr>
                        <w:t xml:space="preserve">/ Asynchronous input </w:t>
                      </w:r>
                    </w:p>
                    <w:p w14:paraId="0E620080" w14:textId="565B54DA" w:rsidR="0043058D" w:rsidRPr="00B62565" w:rsidRDefault="0043058D" w:rsidP="0043058D">
                      <w:pPr>
                        <w:rPr>
                          <w:sz w:val="22"/>
                          <w:szCs w:val="24"/>
                          <w:lang w:val="en-IN"/>
                        </w:rPr>
                      </w:pPr>
                      <w:r w:rsidRPr="00B62565">
                        <w:rPr>
                          <w:sz w:val="22"/>
                          <w:szCs w:val="24"/>
                          <w:lang w:val="en-IN"/>
                        </w:rPr>
                        <w:t xml:space="preserve">    output reg </w:t>
                      </w:r>
                      <w:proofErr w:type="spellStart"/>
                      <w:r w:rsidRPr="00B62565">
                        <w:rPr>
                          <w:sz w:val="22"/>
                          <w:szCs w:val="24"/>
                          <w:lang w:val="en-IN"/>
                        </w:rPr>
                        <w:t>sync_signal</w:t>
                      </w:r>
                      <w:proofErr w:type="spellEnd"/>
                      <w:r w:rsidRPr="00B62565">
                        <w:rPr>
                          <w:sz w:val="22"/>
                          <w:szCs w:val="24"/>
                          <w:lang w:val="en-IN"/>
                        </w:rPr>
                        <w:t xml:space="preserve">   // Synchronized output </w:t>
                      </w:r>
                    </w:p>
                    <w:p w14:paraId="60B9E160" w14:textId="77777777" w:rsidR="0043058D" w:rsidRPr="00B62565" w:rsidRDefault="0043058D" w:rsidP="0043058D">
                      <w:pPr>
                        <w:rPr>
                          <w:sz w:val="22"/>
                          <w:szCs w:val="24"/>
                          <w:lang w:val="en-IN"/>
                        </w:rPr>
                      </w:pPr>
                      <w:r w:rsidRPr="00B62565">
                        <w:rPr>
                          <w:sz w:val="22"/>
                          <w:szCs w:val="24"/>
                          <w:lang w:val="en-IN"/>
                        </w:rPr>
                        <w:t>);</w:t>
                      </w:r>
                    </w:p>
                    <w:p w14:paraId="593AA6D9" w14:textId="7023E558" w:rsidR="0043058D" w:rsidRPr="00B62565" w:rsidRDefault="0043058D" w:rsidP="0043058D">
                      <w:pPr>
                        <w:rPr>
                          <w:sz w:val="22"/>
                          <w:szCs w:val="24"/>
                          <w:lang w:val="en-IN"/>
                        </w:rPr>
                      </w:pPr>
                      <w:r w:rsidRPr="00B62565">
                        <w:rPr>
                          <w:sz w:val="22"/>
                          <w:szCs w:val="24"/>
                          <w:lang w:val="en-IN"/>
                        </w:rPr>
                        <w:t xml:space="preserve">    always </w:t>
                      </w:r>
                      <w:proofErr w:type="gramStart"/>
                      <w:r w:rsidRPr="00B62565">
                        <w:rPr>
                          <w:sz w:val="22"/>
                          <w:szCs w:val="24"/>
                          <w:lang w:val="en-IN"/>
                        </w:rPr>
                        <w:t>@(</w:t>
                      </w:r>
                      <w:proofErr w:type="gramEnd"/>
                      <w:r w:rsidRPr="00B62565">
                        <w:rPr>
                          <w:sz w:val="22"/>
                          <w:szCs w:val="24"/>
                          <w:lang w:val="en-IN"/>
                        </w:rPr>
                        <w:t xml:space="preserve">posedge </w:t>
                      </w:r>
                      <w:proofErr w:type="spellStart"/>
                      <w:r w:rsidRPr="00B62565">
                        <w:rPr>
                          <w:sz w:val="22"/>
                          <w:szCs w:val="24"/>
                          <w:lang w:val="en-IN"/>
                        </w:rPr>
                        <w:t>clk_dest</w:t>
                      </w:r>
                      <w:proofErr w:type="spellEnd"/>
                      <w:r w:rsidRPr="00B62565">
                        <w:rPr>
                          <w:sz w:val="22"/>
                          <w:szCs w:val="24"/>
                          <w:lang w:val="en-IN"/>
                        </w:rPr>
                        <w:t>) begin</w:t>
                      </w:r>
                    </w:p>
                    <w:p w14:paraId="6BD1386C" w14:textId="5883172B" w:rsidR="0043058D" w:rsidRPr="00B62565" w:rsidRDefault="0043058D" w:rsidP="0043058D">
                      <w:pPr>
                        <w:rPr>
                          <w:sz w:val="22"/>
                          <w:szCs w:val="24"/>
                          <w:lang w:val="en-IN"/>
                        </w:rPr>
                      </w:pPr>
                      <w:r w:rsidRPr="00B62565">
                        <w:rPr>
                          <w:sz w:val="22"/>
                          <w:szCs w:val="24"/>
                          <w:lang w:val="en-IN"/>
                        </w:rPr>
                        <w:t xml:space="preserve">     intermediate &lt;= </w:t>
                      </w:r>
                      <w:proofErr w:type="spellStart"/>
                      <w:r w:rsidRPr="00B62565">
                        <w:rPr>
                          <w:sz w:val="22"/>
                          <w:szCs w:val="24"/>
                          <w:lang w:val="en-IN"/>
                        </w:rPr>
                        <w:t>async_signal</w:t>
                      </w:r>
                      <w:proofErr w:type="spellEnd"/>
                      <w:r w:rsidRPr="00B62565">
                        <w:rPr>
                          <w:sz w:val="22"/>
                          <w:szCs w:val="24"/>
                          <w:lang w:val="en-IN"/>
                        </w:rPr>
                        <w:t>; // First flip-flop stag</w:t>
                      </w:r>
                      <w:r w:rsidR="00B62565" w:rsidRPr="00B62565">
                        <w:rPr>
                          <w:sz w:val="22"/>
                          <w:szCs w:val="24"/>
                          <w:lang w:val="en-IN"/>
                        </w:rPr>
                        <w:t>e</w:t>
                      </w:r>
                      <w:r w:rsidRPr="00B62565">
                        <w:rPr>
                          <w:sz w:val="22"/>
                          <w:szCs w:val="24"/>
                          <w:lang w:val="en-IN"/>
                        </w:rPr>
                        <w:t xml:space="preserve">       </w:t>
                      </w:r>
                      <w:proofErr w:type="spellStart"/>
                      <w:r w:rsidRPr="00B62565">
                        <w:rPr>
                          <w:sz w:val="22"/>
                          <w:szCs w:val="24"/>
                          <w:lang w:val="en-IN"/>
                        </w:rPr>
                        <w:t>sync_signal</w:t>
                      </w:r>
                      <w:proofErr w:type="spellEnd"/>
                      <w:r w:rsidRPr="00B62565">
                        <w:rPr>
                          <w:sz w:val="22"/>
                          <w:szCs w:val="24"/>
                          <w:lang w:val="en-IN"/>
                        </w:rPr>
                        <w:t xml:space="preserve"> &lt;= </w:t>
                      </w:r>
                      <w:proofErr w:type="gramStart"/>
                      <w:r w:rsidRPr="00B62565">
                        <w:rPr>
                          <w:sz w:val="22"/>
                          <w:szCs w:val="24"/>
                          <w:lang w:val="en-IN"/>
                        </w:rPr>
                        <w:t>intermediate;  /</w:t>
                      </w:r>
                      <w:proofErr w:type="gramEnd"/>
                      <w:r w:rsidRPr="00B62565">
                        <w:rPr>
                          <w:sz w:val="22"/>
                          <w:szCs w:val="24"/>
                          <w:lang w:val="en-IN"/>
                        </w:rPr>
                        <w:t>/ Second flip-flop stage</w:t>
                      </w:r>
                    </w:p>
                    <w:p w14:paraId="546E7587" w14:textId="77777777" w:rsidR="0043058D" w:rsidRPr="00B62565" w:rsidRDefault="0043058D" w:rsidP="0043058D">
                      <w:pPr>
                        <w:rPr>
                          <w:sz w:val="22"/>
                          <w:szCs w:val="24"/>
                          <w:lang w:val="en-IN"/>
                        </w:rPr>
                      </w:pPr>
                      <w:r w:rsidRPr="00B62565">
                        <w:rPr>
                          <w:sz w:val="22"/>
                          <w:szCs w:val="24"/>
                          <w:lang w:val="en-IN"/>
                        </w:rPr>
                        <w:t xml:space="preserve">    end</w:t>
                      </w:r>
                    </w:p>
                    <w:p w14:paraId="4B7360AE" w14:textId="2C9FA445" w:rsidR="0043058D" w:rsidRPr="00B62565" w:rsidRDefault="0043058D" w:rsidP="0043058D">
                      <w:pPr>
                        <w:rPr>
                          <w:sz w:val="22"/>
                          <w:szCs w:val="24"/>
                          <w:lang w:val="en-IN"/>
                        </w:rPr>
                      </w:pPr>
                      <w:proofErr w:type="spellStart"/>
                      <w:r w:rsidRPr="00B62565">
                        <w:rPr>
                          <w:sz w:val="22"/>
                          <w:szCs w:val="24"/>
                          <w:lang w:val="en-IN"/>
                        </w:rPr>
                        <w:t>endmodule</w:t>
                      </w:r>
                      <w:proofErr w:type="spellEnd"/>
                    </w:p>
                  </w:txbxContent>
                </v:textbox>
                <w10:wrap anchorx="margin"/>
              </v:shape>
            </w:pict>
          </mc:Fallback>
        </mc:AlternateContent>
      </w:r>
      <w:r>
        <w:rPr>
          <w:noProof/>
          <w:lang w:val="en-IN"/>
        </w:rPr>
        <mc:AlternateContent>
          <mc:Choice Requires="wps">
            <w:drawing>
              <wp:anchor distT="0" distB="0" distL="114300" distR="114300" simplePos="0" relativeHeight="251741184" behindDoc="0" locked="0" layoutInCell="1" allowOverlap="1" wp14:anchorId="18A39704" wp14:editId="54BBA62D">
                <wp:simplePos x="0" y="0"/>
                <wp:positionH relativeFrom="column">
                  <wp:posOffset>3251771</wp:posOffset>
                </wp:positionH>
                <wp:positionV relativeFrom="paragraph">
                  <wp:posOffset>160248</wp:posOffset>
                </wp:positionV>
                <wp:extent cx="3842385" cy="4366517"/>
                <wp:effectExtent l="0" t="0" r="24765" b="15240"/>
                <wp:wrapNone/>
                <wp:docPr id="865230785" name="Text Box 15"/>
                <wp:cNvGraphicFramePr/>
                <a:graphic xmlns:a="http://schemas.openxmlformats.org/drawingml/2006/main">
                  <a:graphicData uri="http://schemas.microsoft.com/office/word/2010/wordprocessingShape">
                    <wps:wsp>
                      <wps:cNvSpPr txBox="1"/>
                      <wps:spPr>
                        <a:xfrm>
                          <a:off x="0" y="0"/>
                          <a:ext cx="3842385" cy="436651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0C2B1A8" w14:textId="6F83E5D5" w:rsidR="00AA17B2" w:rsidRDefault="00DB2802" w:rsidP="00BD072B">
                            <w:pPr>
                              <w:jc w:val="center"/>
                              <w:rPr>
                                <w:color w:val="4472C4" w:themeColor="accent1"/>
                                <w:lang w:val="en-IN"/>
                              </w:rPr>
                            </w:pPr>
                            <w:r w:rsidRPr="00BD072B">
                              <w:rPr>
                                <w:color w:val="4472C4" w:themeColor="accent1"/>
                                <w:lang w:val="en-IN"/>
                              </w:rPr>
                              <w:t>T</w:t>
                            </w:r>
                            <w:r w:rsidR="00BD072B" w:rsidRPr="00BD072B">
                              <w:rPr>
                                <w:color w:val="4472C4" w:themeColor="accent1"/>
                                <w:lang w:val="en-IN"/>
                              </w:rPr>
                              <w:t>HREE STAGE SYNCHRONIZER</w:t>
                            </w:r>
                          </w:p>
                          <w:p w14:paraId="2DDA9F64" w14:textId="504660BB" w:rsidR="002F1266" w:rsidRDefault="002F1266" w:rsidP="002F1266">
                            <w:r w:rsidRPr="002F1266">
                              <w:t>A 3-stage synchronizer is used for critical clock domain crossings where a higher level of metastability protection is required.</w:t>
                            </w:r>
                          </w:p>
                          <w:p w14:paraId="46FDB174" w14:textId="40B2BA19" w:rsidR="00A14EFE" w:rsidRPr="00A14EFE" w:rsidRDefault="00A14EFE" w:rsidP="00A14EFE">
                            <w:pPr>
                              <w:rPr>
                                <w:lang w:val="en-IN"/>
                              </w:rPr>
                            </w:pPr>
                            <w:r w:rsidRPr="00A14EFE">
                              <w:rPr>
                                <w:lang w:val="en-IN"/>
                              </w:rPr>
                              <w:t>Each additional stage gives the metastable state more time to settle.</w:t>
                            </w:r>
                          </w:p>
                          <w:p w14:paraId="29F07A79" w14:textId="37735B8D" w:rsidR="00A14EFE" w:rsidRDefault="00A14EFE" w:rsidP="00A14EFE">
                            <w:pPr>
                              <w:rPr>
                                <w:lang w:val="en-IN"/>
                              </w:rPr>
                            </w:pPr>
                            <w:r w:rsidRPr="00A14EFE">
                              <w:rPr>
                                <w:lang w:val="en-IN"/>
                              </w:rPr>
                              <w:t>Particularly useful in high-frequency designs or environments with higher noise susceptibility.</w:t>
                            </w:r>
                          </w:p>
                          <w:p w14:paraId="6D626844" w14:textId="3132278A" w:rsidR="008370D2" w:rsidRDefault="00EE187B" w:rsidP="00A14EFE">
                            <w:pPr>
                              <w:rPr>
                                <w:lang w:val="en-IN"/>
                              </w:rPr>
                            </w:pPr>
                            <w:r>
                              <w:rPr>
                                <w:noProof/>
                              </w:rPr>
                              <w:drawing>
                                <wp:inline distT="0" distB="0" distL="0" distR="0" wp14:anchorId="6C239719" wp14:editId="5A33A2B0">
                                  <wp:extent cx="2013578" cy="699073"/>
                                  <wp:effectExtent l="0" t="0" r="6350" b="6350"/>
                                  <wp:docPr id="27866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5804" name=""/>
                                          <pic:cNvPicPr/>
                                        </pic:nvPicPr>
                                        <pic:blipFill>
                                          <a:blip r:embed="rId14"/>
                                          <a:stretch>
                                            <a:fillRect/>
                                          </a:stretch>
                                        </pic:blipFill>
                                        <pic:spPr>
                                          <a:xfrm>
                                            <a:off x="0" y="0"/>
                                            <a:ext cx="2062811" cy="716166"/>
                                          </a:xfrm>
                                          <a:prstGeom prst="rect">
                                            <a:avLst/>
                                          </a:prstGeom>
                                        </pic:spPr>
                                      </pic:pic>
                                    </a:graphicData>
                                  </a:graphic>
                                </wp:inline>
                              </w:drawing>
                            </w:r>
                          </w:p>
                          <w:p w14:paraId="5262A34F" w14:textId="0EAD6475" w:rsidR="00A14EFE" w:rsidRPr="00A14EFE" w:rsidRDefault="00A14EFE" w:rsidP="00A14EFE">
                            <w:pPr>
                              <w:rPr>
                                <w:lang w:val="en-IN"/>
                              </w:rPr>
                            </w:pPr>
                            <w:r w:rsidRPr="00A14EFE">
                              <w:rPr>
                                <w:lang w:val="en-IN"/>
                              </w:rPr>
                              <w:t>module synchronizer_3stage (</w:t>
                            </w:r>
                          </w:p>
                          <w:p w14:paraId="2D1FE691" w14:textId="280C0A87" w:rsidR="00A14EFE" w:rsidRPr="00A14EFE" w:rsidRDefault="00A14EFE" w:rsidP="00A14EFE">
                            <w:pPr>
                              <w:rPr>
                                <w:lang w:val="en-IN"/>
                              </w:rPr>
                            </w:pPr>
                            <w:r w:rsidRPr="00A14EFE">
                              <w:rPr>
                                <w:lang w:val="en-IN"/>
                              </w:rPr>
                              <w:t xml:space="preserve">    input wire </w:t>
                            </w:r>
                            <w:proofErr w:type="spellStart"/>
                            <w:r w:rsidRPr="00A14EFE">
                              <w:rPr>
                                <w:lang w:val="en-IN"/>
                              </w:rPr>
                              <w:t>clk_</w:t>
                            </w:r>
                            <w:proofErr w:type="gramStart"/>
                            <w:r w:rsidRPr="00A14EFE">
                              <w:rPr>
                                <w:lang w:val="en-IN"/>
                              </w:rPr>
                              <w:t>dest</w:t>
                            </w:r>
                            <w:proofErr w:type="spellEnd"/>
                            <w:r w:rsidRPr="00A14EFE">
                              <w:rPr>
                                <w:lang w:val="en-IN"/>
                              </w:rPr>
                              <w:t xml:space="preserve">,   </w:t>
                            </w:r>
                            <w:proofErr w:type="gramEnd"/>
                            <w:r w:rsidRPr="00A14EFE">
                              <w:rPr>
                                <w:lang w:val="en-IN"/>
                              </w:rPr>
                              <w:t xml:space="preserve"> // Destination clock</w:t>
                            </w:r>
                          </w:p>
                          <w:p w14:paraId="3BDD0C7D" w14:textId="760F3518" w:rsidR="00A14EFE" w:rsidRPr="00A14EFE" w:rsidRDefault="00A14EFE" w:rsidP="00A14EFE">
                            <w:pPr>
                              <w:rPr>
                                <w:lang w:val="en-IN"/>
                              </w:rPr>
                            </w:pPr>
                            <w:r w:rsidRPr="00A14EFE">
                              <w:rPr>
                                <w:lang w:val="en-IN"/>
                              </w:rPr>
                              <w:t xml:space="preserve">    input wire </w:t>
                            </w:r>
                            <w:proofErr w:type="spellStart"/>
                            <w:r w:rsidRPr="00A14EFE">
                              <w:rPr>
                                <w:lang w:val="en-IN"/>
                              </w:rPr>
                              <w:t>async_</w:t>
                            </w:r>
                            <w:proofErr w:type="gramStart"/>
                            <w:r w:rsidRPr="00A14EFE">
                              <w:rPr>
                                <w:lang w:val="en-IN"/>
                              </w:rPr>
                              <w:t>signal</w:t>
                            </w:r>
                            <w:proofErr w:type="spellEnd"/>
                            <w:r w:rsidRPr="00A14EFE">
                              <w:rPr>
                                <w:lang w:val="en-IN"/>
                              </w:rPr>
                              <w:t>,  /</w:t>
                            </w:r>
                            <w:proofErr w:type="gramEnd"/>
                            <w:r w:rsidRPr="00A14EFE">
                              <w:rPr>
                                <w:lang w:val="en-IN"/>
                              </w:rPr>
                              <w:t xml:space="preserve">/ Asynchronous input </w:t>
                            </w:r>
                          </w:p>
                          <w:p w14:paraId="2A34D9A6" w14:textId="5B33E8D3" w:rsidR="00A14EFE" w:rsidRPr="00A14EFE" w:rsidRDefault="00A14EFE" w:rsidP="00A14EFE">
                            <w:pPr>
                              <w:rPr>
                                <w:lang w:val="en-IN"/>
                              </w:rPr>
                            </w:pPr>
                            <w:r w:rsidRPr="00A14EFE">
                              <w:rPr>
                                <w:lang w:val="en-IN"/>
                              </w:rPr>
                              <w:t xml:space="preserve">    output reg </w:t>
                            </w:r>
                            <w:proofErr w:type="spellStart"/>
                            <w:r w:rsidRPr="00A14EFE">
                              <w:rPr>
                                <w:lang w:val="en-IN"/>
                              </w:rPr>
                              <w:t>sync_signal</w:t>
                            </w:r>
                            <w:proofErr w:type="spellEnd"/>
                            <w:r w:rsidRPr="00A14EFE">
                              <w:rPr>
                                <w:lang w:val="en-IN"/>
                              </w:rPr>
                              <w:t xml:space="preserve">   // Synchronized output </w:t>
                            </w:r>
                          </w:p>
                          <w:p w14:paraId="488E7EA9" w14:textId="77777777" w:rsidR="00A14EFE" w:rsidRPr="00A14EFE" w:rsidRDefault="00A14EFE" w:rsidP="00A14EFE">
                            <w:pPr>
                              <w:rPr>
                                <w:lang w:val="en-IN"/>
                              </w:rPr>
                            </w:pPr>
                            <w:r w:rsidRPr="00A14EFE">
                              <w:rPr>
                                <w:lang w:val="en-IN"/>
                              </w:rPr>
                              <w:t>);</w:t>
                            </w:r>
                          </w:p>
                          <w:p w14:paraId="4E8941FA" w14:textId="68E5B60F" w:rsidR="00A14EFE" w:rsidRPr="00A14EFE" w:rsidRDefault="00A14EFE" w:rsidP="00A14EFE">
                            <w:pPr>
                              <w:rPr>
                                <w:lang w:val="en-IN"/>
                              </w:rPr>
                            </w:pPr>
                            <w:r w:rsidRPr="00A14EFE">
                              <w:rPr>
                                <w:lang w:val="en-IN"/>
                              </w:rPr>
                              <w:t xml:space="preserve">  reg stage1, stage2;</w:t>
                            </w:r>
                          </w:p>
                          <w:p w14:paraId="7535F9B9" w14:textId="2BF71A0C" w:rsidR="00A14EFE" w:rsidRPr="00A14EFE" w:rsidRDefault="00A14EFE" w:rsidP="00A14EFE">
                            <w:pPr>
                              <w:rPr>
                                <w:lang w:val="en-IN"/>
                              </w:rPr>
                            </w:pPr>
                            <w:r w:rsidRPr="00A14EFE">
                              <w:rPr>
                                <w:lang w:val="en-IN"/>
                              </w:rPr>
                              <w:t xml:space="preserve">always </w:t>
                            </w:r>
                            <w:proofErr w:type="gramStart"/>
                            <w:r w:rsidRPr="00A14EFE">
                              <w:rPr>
                                <w:lang w:val="en-IN"/>
                              </w:rPr>
                              <w:t>@(</w:t>
                            </w:r>
                            <w:proofErr w:type="gramEnd"/>
                            <w:r w:rsidRPr="00A14EFE">
                              <w:rPr>
                                <w:lang w:val="en-IN"/>
                              </w:rPr>
                              <w:t xml:space="preserve">posedge </w:t>
                            </w:r>
                            <w:proofErr w:type="spellStart"/>
                            <w:r w:rsidRPr="00A14EFE">
                              <w:rPr>
                                <w:lang w:val="en-IN"/>
                              </w:rPr>
                              <w:t>clk_dest</w:t>
                            </w:r>
                            <w:proofErr w:type="spellEnd"/>
                            <w:r w:rsidRPr="00A14EFE">
                              <w:rPr>
                                <w:lang w:val="en-IN"/>
                              </w:rPr>
                              <w:t>) begin</w:t>
                            </w:r>
                          </w:p>
                          <w:p w14:paraId="32BA26D8" w14:textId="0FA11BD5" w:rsidR="00A14EFE" w:rsidRPr="00A14EFE" w:rsidRDefault="00A14EFE" w:rsidP="00A14EFE">
                            <w:pPr>
                              <w:rPr>
                                <w:lang w:val="en-IN"/>
                              </w:rPr>
                            </w:pPr>
                            <w:r w:rsidRPr="00A14EFE">
                              <w:rPr>
                                <w:lang w:val="en-IN"/>
                              </w:rPr>
                              <w:t xml:space="preserve">  stage1 &lt;= </w:t>
                            </w:r>
                            <w:proofErr w:type="spellStart"/>
                            <w:r w:rsidRPr="00A14EFE">
                              <w:rPr>
                                <w:lang w:val="en-IN"/>
                              </w:rPr>
                              <w:t>async_signal</w:t>
                            </w:r>
                            <w:proofErr w:type="spellEnd"/>
                            <w:r w:rsidRPr="00A14EFE">
                              <w:rPr>
                                <w:lang w:val="en-IN"/>
                              </w:rPr>
                              <w:t>; // First flip-flop stage</w:t>
                            </w:r>
                          </w:p>
                          <w:p w14:paraId="5D940F44" w14:textId="77777777" w:rsidR="008370D2" w:rsidRDefault="00A14EFE" w:rsidP="00A14EFE">
                            <w:pPr>
                              <w:rPr>
                                <w:lang w:val="en-IN"/>
                              </w:rPr>
                            </w:pPr>
                            <w:r w:rsidRPr="00A14EFE">
                              <w:rPr>
                                <w:lang w:val="en-IN"/>
                              </w:rPr>
                              <w:t xml:space="preserve">  stage2 &lt;= stage</w:t>
                            </w:r>
                            <w:proofErr w:type="gramStart"/>
                            <w:r w:rsidRPr="00A14EFE">
                              <w:rPr>
                                <w:lang w:val="en-IN"/>
                              </w:rPr>
                              <w:t xml:space="preserve">1;   </w:t>
                            </w:r>
                            <w:proofErr w:type="gramEnd"/>
                            <w:r w:rsidRPr="00A14EFE">
                              <w:rPr>
                                <w:lang w:val="en-IN"/>
                              </w:rPr>
                              <w:t xml:space="preserve">    // Second flip-flop stage</w:t>
                            </w:r>
                          </w:p>
                          <w:p w14:paraId="4D4B1387" w14:textId="6DB1EB12" w:rsidR="00A14EFE" w:rsidRPr="00A14EFE" w:rsidRDefault="00A14EFE" w:rsidP="00A14EFE">
                            <w:pPr>
                              <w:rPr>
                                <w:lang w:val="en-IN"/>
                              </w:rPr>
                            </w:pPr>
                            <w:r w:rsidRPr="00A14EFE">
                              <w:rPr>
                                <w:lang w:val="en-IN"/>
                              </w:rPr>
                              <w:t xml:space="preserve">  </w:t>
                            </w:r>
                            <w:proofErr w:type="spellStart"/>
                            <w:r w:rsidRPr="00A14EFE">
                              <w:rPr>
                                <w:lang w:val="en-IN"/>
                              </w:rPr>
                              <w:t>sync_signal</w:t>
                            </w:r>
                            <w:proofErr w:type="spellEnd"/>
                            <w:r w:rsidRPr="00A14EFE">
                              <w:rPr>
                                <w:lang w:val="en-IN"/>
                              </w:rPr>
                              <w:t xml:space="preserve"> &lt;= stage</w:t>
                            </w:r>
                            <w:proofErr w:type="gramStart"/>
                            <w:r w:rsidRPr="00A14EFE">
                              <w:rPr>
                                <w:lang w:val="en-IN"/>
                              </w:rPr>
                              <w:t>2;  /</w:t>
                            </w:r>
                            <w:proofErr w:type="gramEnd"/>
                            <w:r w:rsidRPr="00A14EFE">
                              <w:rPr>
                                <w:lang w:val="en-IN"/>
                              </w:rPr>
                              <w:t>/ Third flip-flop stage</w:t>
                            </w:r>
                          </w:p>
                          <w:p w14:paraId="5438ED7F" w14:textId="77777777" w:rsidR="00A14EFE" w:rsidRPr="00A14EFE" w:rsidRDefault="00A14EFE" w:rsidP="00A14EFE">
                            <w:pPr>
                              <w:rPr>
                                <w:lang w:val="en-IN"/>
                              </w:rPr>
                            </w:pPr>
                            <w:r w:rsidRPr="00A14EFE">
                              <w:rPr>
                                <w:lang w:val="en-IN"/>
                              </w:rPr>
                              <w:t xml:space="preserve">    end</w:t>
                            </w:r>
                          </w:p>
                          <w:p w14:paraId="1B790D55" w14:textId="26FBF79B" w:rsidR="00A14EFE" w:rsidRPr="002F1266" w:rsidRDefault="00A14EFE" w:rsidP="00A14EFE">
                            <w:pPr>
                              <w:rPr>
                                <w:lang w:val="en-IN"/>
                              </w:rPr>
                            </w:pPr>
                            <w:proofErr w:type="spellStart"/>
                            <w:r w:rsidRPr="00A14EFE">
                              <w:rPr>
                                <w:lang w:val="en-IN"/>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9704" id="Text Box 15" o:spid="_x0000_s1029" type="#_x0000_t202" style="position:absolute;margin-left:256.05pt;margin-top:12.6pt;width:302.55pt;height:343.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" filled="f" strokecolor="black [3200]">
                <v:stroke joinstyle="round"/>
                <v:textbox>
                  <w:txbxContent>
                    <w:p w14:paraId="20C2B1A8" w14:textId="6F83E5D5" w:rsidR="00AA17B2" w:rsidRDefault="00DB2802" w:rsidP="00BD072B">
                      <w:pPr>
                        <w:jc w:val="center"/>
                        <w:rPr>
                          <w:color w:val="4472C4" w:themeColor="accent1"/>
                          <w:lang w:val="en-IN"/>
                        </w:rPr>
                      </w:pPr>
                      <w:r w:rsidRPr="00BD072B">
                        <w:rPr>
                          <w:color w:val="4472C4" w:themeColor="accent1"/>
                          <w:lang w:val="en-IN"/>
                        </w:rPr>
                        <w:t>T</w:t>
                      </w:r>
                      <w:r w:rsidR="00BD072B" w:rsidRPr="00BD072B">
                        <w:rPr>
                          <w:color w:val="4472C4" w:themeColor="accent1"/>
                          <w:lang w:val="en-IN"/>
                        </w:rPr>
                        <w:t>HREE STAGE SYNCHRONIZER</w:t>
                      </w:r>
                    </w:p>
                    <w:p w14:paraId="2DDA9F64" w14:textId="504660BB" w:rsidR="002F1266" w:rsidRDefault="002F1266" w:rsidP="002F1266">
                      <w:r w:rsidRPr="002F1266">
                        <w:t>A 3-stage synchronizer is used for critical clock domain crossings where a higher level of metastability protection is required.</w:t>
                      </w:r>
                    </w:p>
                    <w:p w14:paraId="46FDB174" w14:textId="40B2BA19" w:rsidR="00A14EFE" w:rsidRPr="00A14EFE" w:rsidRDefault="00A14EFE" w:rsidP="00A14EFE">
                      <w:pPr>
                        <w:rPr>
                          <w:lang w:val="en-IN"/>
                        </w:rPr>
                      </w:pPr>
                      <w:r w:rsidRPr="00A14EFE">
                        <w:rPr>
                          <w:lang w:val="en-IN"/>
                        </w:rPr>
                        <w:t>Each additional stage gives the metastable state more time to settle.</w:t>
                      </w:r>
                    </w:p>
                    <w:p w14:paraId="29F07A79" w14:textId="37735B8D" w:rsidR="00A14EFE" w:rsidRDefault="00A14EFE" w:rsidP="00A14EFE">
                      <w:pPr>
                        <w:rPr>
                          <w:lang w:val="en-IN"/>
                        </w:rPr>
                      </w:pPr>
                      <w:r w:rsidRPr="00A14EFE">
                        <w:rPr>
                          <w:lang w:val="en-IN"/>
                        </w:rPr>
                        <w:t>Particularly useful in high-frequency designs or environments with higher noise susceptibility.</w:t>
                      </w:r>
                    </w:p>
                    <w:p w14:paraId="6D626844" w14:textId="3132278A" w:rsidR="008370D2" w:rsidRDefault="00EE187B" w:rsidP="00A14EFE">
                      <w:pPr>
                        <w:rPr>
                          <w:lang w:val="en-IN"/>
                        </w:rPr>
                      </w:pPr>
                      <w:r>
                        <w:rPr>
                          <w:noProof/>
                        </w:rPr>
                        <w:drawing>
                          <wp:inline distT="0" distB="0" distL="0" distR="0" wp14:anchorId="6C239719" wp14:editId="5A33A2B0">
                            <wp:extent cx="2013578" cy="699073"/>
                            <wp:effectExtent l="0" t="0" r="6350" b="6350"/>
                            <wp:docPr id="27866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5804" name=""/>
                                    <pic:cNvPicPr/>
                                  </pic:nvPicPr>
                                  <pic:blipFill>
                                    <a:blip r:embed="rId14"/>
                                    <a:stretch>
                                      <a:fillRect/>
                                    </a:stretch>
                                  </pic:blipFill>
                                  <pic:spPr>
                                    <a:xfrm>
                                      <a:off x="0" y="0"/>
                                      <a:ext cx="2062811" cy="716166"/>
                                    </a:xfrm>
                                    <a:prstGeom prst="rect">
                                      <a:avLst/>
                                    </a:prstGeom>
                                  </pic:spPr>
                                </pic:pic>
                              </a:graphicData>
                            </a:graphic>
                          </wp:inline>
                        </w:drawing>
                      </w:r>
                    </w:p>
                    <w:p w14:paraId="5262A34F" w14:textId="0EAD6475" w:rsidR="00A14EFE" w:rsidRPr="00A14EFE" w:rsidRDefault="00A14EFE" w:rsidP="00A14EFE">
                      <w:pPr>
                        <w:rPr>
                          <w:lang w:val="en-IN"/>
                        </w:rPr>
                      </w:pPr>
                      <w:r w:rsidRPr="00A14EFE">
                        <w:rPr>
                          <w:lang w:val="en-IN"/>
                        </w:rPr>
                        <w:t>module synchronizer_3stage (</w:t>
                      </w:r>
                    </w:p>
                    <w:p w14:paraId="2D1FE691" w14:textId="280C0A87" w:rsidR="00A14EFE" w:rsidRPr="00A14EFE" w:rsidRDefault="00A14EFE" w:rsidP="00A14EFE">
                      <w:pPr>
                        <w:rPr>
                          <w:lang w:val="en-IN"/>
                        </w:rPr>
                      </w:pPr>
                      <w:r w:rsidRPr="00A14EFE">
                        <w:rPr>
                          <w:lang w:val="en-IN"/>
                        </w:rPr>
                        <w:t xml:space="preserve">    input wire </w:t>
                      </w:r>
                      <w:proofErr w:type="spellStart"/>
                      <w:r w:rsidRPr="00A14EFE">
                        <w:rPr>
                          <w:lang w:val="en-IN"/>
                        </w:rPr>
                        <w:t>clk_</w:t>
                      </w:r>
                      <w:proofErr w:type="gramStart"/>
                      <w:r w:rsidRPr="00A14EFE">
                        <w:rPr>
                          <w:lang w:val="en-IN"/>
                        </w:rPr>
                        <w:t>dest</w:t>
                      </w:r>
                      <w:proofErr w:type="spellEnd"/>
                      <w:r w:rsidRPr="00A14EFE">
                        <w:rPr>
                          <w:lang w:val="en-IN"/>
                        </w:rPr>
                        <w:t xml:space="preserve">,   </w:t>
                      </w:r>
                      <w:proofErr w:type="gramEnd"/>
                      <w:r w:rsidRPr="00A14EFE">
                        <w:rPr>
                          <w:lang w:val="en-IN"/>
                        </w:rPr>
                        <w:t xml:space="preserve"> // Destination clock</w:t>
                      </w:r>
                    </w:p>
                    <w:p w14:paraId="3BDD0C7D" w14:textId="760F3518" w:rsidR="00A14EFE" w:rsidRPr="00A14EFE" w:rsidRDefault="00A14EFE" w:rsidP="00A14EFE">
                      <w:pPr>
                        <w:rPr>
                          <w:lang w:val="en-IN"/>
                        </w:rPr>
                      </w:pPr>
                      <w:r w:rsidRPr="00A14EFE">
                        <w:rPr>
                          <w:lang w:val="en-IN"/>
                        </w:rPr>
                        <w:t xml:space="preserve">    input wire </w:t>
                      </w:r>
                      <w:proofErr w:type="spellStart"/>
                      <w:r w:rsidRPr="00A14EFE">
                        <w:rPr>
                          <w:lang w:val="en-IN"/>
                        </w:rPr>
                        <w:t>async_</w:t>
                      </w:r>
                      <w:proofErr w:type="gramStart"/>
                      <w:r w:rsidRPr="00A14EFE">
                        <w:rPr>
                          <w:lang w:val="en-IN"/>
                        </w:rPr>
                        <w:t>signal</w:t>
                      </w:r>
                      <w:proofErr w:type="spellEnd"/>
                      <w:r w:rsidRPr="00A14EFE">
                        <w:rPr>
                          <w:lang w:val="en-IN"/>
                        </w:rPr>
                        <w:t>,  /</w:t>
                      </w:r>
                      <w:proofErr w:type="gramEnd"/>
                      <w:r w:rsidRPr="00A14EFE">
                        <w:rPr>
                          <w:lang w:val="en-IN"/>
                        </w:rPr>
                        <w:t xml:space="preserve">/ Asynchronous input </w:t>
                      </w:r>
                    </w:p>
                    <w:p w14:paraId="2A34D9A6" w14:textId="5B33E8D3" w:rsidR="00A14EFE" w:rsidRPr="00A14EFE" w:rsidRDefault="00A14EFE" w:rsidP="00A14EFE">
                      <w:pPr>
                        <w:rPr>
                          <w:lang w:val="en-IN"/>
                        </w:rPr>
                      </w:pPr>
                      <w:r w:rsidRPr="00A14EFE">
                        <w:rPr>
                          <w:lang w:val="en-IN"/>
                        </w:rPr>
                        <w:t xml:space="preserve">    output reg </w:t>
                      </w:r>
                      <w:proofErr w:type="spellStart"/>
                      <w:r w:rsidRPr="00A14EFE">
                        <w:rPr>
                          <w:lang w:val="en-IN"/>
                        </w:rPr>
                        <w:t>sync_signal</w:t>
                      </w:r>
                      <w:proofErr w:type="spellEnd"/>
                      <w:r w:rsidRPr="00A14EFE">
                        <w:rPr>
                          <w:lang w:val="en-IN"/>
                        </w:rPr>
                        <w:t xml:space="preserve">   // Synchronized output </w:t>
                      </w:r>
                    </w:p>
                    <w:p w14:paraId="488E7EA9" w14:textId="77777777" w:rsidR="00A14EFE" w:rsidRPr="00A14EFE" w:rsidRDefault="00A14EFE" w:rsidP="00A14EFE">
                      <w:pPr>
                        <w:rPr>
                          <w:lang w:val="en-IN"/>
                        </w:rPr>
                      </w:pPr>
                      <w:r w:rsidRPr="00A14EFE">
                        <w:rPr>
                          <w:lang w:val="en-IN"/>
                        </w:rPr>
                        <w:t>);</w:t>
                      </w:r>
                    </w:p>
                    <w:p w14:paraId="4E8941FA" w14:textId="68E5B60F" w:rsidR="00A14EFE" w:rsidRPr="00A14EFE" w:rsidRDefault="00A14EFE" w:rsidP="00A14EFE">
                      <w:pPr>
                        <w:rPr>
                          <w:lang w:val="en-IN"/>
                        </w:rPr>
                      </w:pPr>
                      <w:r w:rsidRPr="00A14EFE">
                        <w:rPr>
                          <w:lang w:val="en-IN"/>
                        </w:rPr>
                        <w:t xml:space="preserve">  reg stage1, stage2;</w:t>
                      </w:r>
                    </w:p>
                    <w:p w14:paraId="7535F9B9" w14:textId="2BF71A0C" w:rsidR="00A14EFE" w:rsidRPr="00A14EFE" w:rsidRDefault="00A14EFE" w:rsidP="00A14EFE">
                      <w:pPr>
                        <w:rPr>
                          <w:lang w:val="en-IN"/>
                        </w:rPr>
                      </w:pPr>
                      <w:r w:rsidRPr="00A14EFE">
                        <w:rPr>
                          <w:lang w:val="en-IN"/>
                        </w:rPr>
                        <w:t xml:space="preserve">always </w:t>
                      </w:r>
                      <w:proofErr w:type="gramStart"/>
                      <w:r w:rsidRPr="00A14EFE">
                        <w:rPr>
                          <w:lang w:val="en-IN"/>
                        </w:rPr>
                        <w:t>@(</w:t>
                      </w:r>
                      <w:proofErr w:type="gramEnd"/>
                      <w:r w:rsidRPr="00A14EFE">
                        <w:rPr>
                          <w:lang w:val="en-IN"/>
                        </w:rPr>
                        <w:t xml:space="preserve">posedge </w:t>
                      </w:r>
                      <w:proofErr w:type="spellStart"/>
                      <w:r w:rsidRPr="00A14EFE">
                        <w:rPr>
                          <w:lang w:val="en-IN"/>
                        </w:rPr>
                        <w:t>clk_dest</w:t>
                      </w:r>
                      <w:proofErr w:type="spellEnd"/>
                      <w:r w:rsidRPr="00A14EFE">
                        <w:rPr>
                          <w:lang w:val="en-IN"/>
                        </w:rPr>
                        <w:t>) begin</w:t>
                      </w:r>
                    </w:p>
                    <w:p w14:paraId="32BA26D8" w14:textId="0FA11BD5" w:rsidR="00A14EFE" w:rsidRPr="00A14EFE" w:rsidRDefault="00A14EFE" w:rsidP="00A14EFE">
                      <w:pPr>
                        <w:rPr>
                          <w:lang w:val="en-IN"/>
                        </w:rPr>
                      </w:pPr>
                      <w:r w:rsidRPr="00A14EFE">
                        <w:rPr>
                          <w:lang w:val="en-IN"/>
                        </w:rPr>
                        <w:t xml:space="preserve">  stage1 &lt;= </w:t>
                      </w:r>
                      <w:proofErr w:type="spellStart"/>
                      <w:r w:rsidRPr="00A14EFE">
                        <w:rPr>
                          <w:lang w:val="en-IN"/>
                        </w:rPr>
                        <w:t>async_signal</w:t>
                      </w:r>
                      <w:proofErr w:type="spellEnd"/>
                      <w:r w:rsidRPr="00A14EFE">
                        <w:rPr>
                          <w:lang w:val="en-IN"/>
                        </w:rPr>
                        <w:t>; // First flip-flop stage</w:t>
                      </w:r>
                    </w:p>
                    <w:p w14:paraId="5D940F44" w14:textId="77777777" w:rsidR="008370D2" w:rsidRDefault="00A14EFE" w:rsidP="00A14EFE">
                      <w:pPr>
                        <w:rPr>
                          <w:lang w:val="en-IN"/>
                        </w:rPr>
                      </w:pPr>
                      <w:r w:rsidRPr="00A14EFE">
                        <w:rPr>
                          <w:lang w:val="en-IN"/>
                        </w:rPr>
                        <w:t xml:space="preserve">  stage2 &lt;= stage</w:t>
                      </w:r>
                      <w:proofErr w:type="gramStart"/>
                      <w:r w:rsidRPr="00A14EFE">
                        <w:rPr>
                          <w:lang w:val="en-IN"/>
                        </w:rPr>
                        <w:t xml:space="preserve">1;   </w:t>
                      </w:r>
                      <w:proofErr w:type="gramEnd"/>
                      <w:r w:rsidRPr="00A14EFE">
                        <w:rPr>
                          <w:lang w:val="en-IN"/>
                        </w:rPr>
                        <w:t xml:space="preserve">    // Second flip-flop stage</w:t>
                      </w:r>
                    </w:p>
                    <w:p w14:paraId="4D4B1387" w14:textId="6DB1EB12" w:rsidR="00A14EFE" w:rsidRPr="00A14EFE" w:rsidRDefault="00A14EFE" w:rsidP="00A14EFE">
                      <w:pPr>
                        <w:rPr>
                          <w:lang w:val="en-IN"/>
                        </w:rPr>
                      </w:pPr>
                      <w:r w:rsidRPr="00A14EFE">
                        <w:rPr>
                          <w:lang w:val="en-IN"/>
                        </w:rPr>
                        <w:t xml:space="preserve">  </w:t>
                      </w:r>
                      <w:proofErr w:type="spellStart"/>
                      <w:r w:rsidRPr="00A14EFE">
                        <w:rPr>
                          <w:lang w:val="en-IN"/>
                        </w:rPr>
                        <w:t>sync_signal</w:t>
                      </w:r>
                      <w:proofErr w:type="spellEnd"/>
                      <w:r w:rsidRPr="00A14EFE">
                        <w:rPr>
                          <w:lang w:val="en-IN"/>
                        </w:rPr>
                        <w:t xml:space="preserve"> &lt;= stage</w:t>
                      </w:r>
                      <w:proofErr w:type="gramStart"/>
                      <w:r w:rsidRPr="00A14EFE">
                        <w:rPr>
                          <w:lang w:val="en-IN"/>
                        </w:rPr>
                        <w:t>2;  /</w:t>
                      </w:r>
                      <w:proofErr w:type="gramEnd"/>
                      <w:r w:rsidRPr="00A14EFE">
                        <w:rPr>
                          <w:lang w:val="en-IN"/>
                        </w:rPr>
                        <w:t>/ Third flip-flop stage</w:t>
                      </w:r>
                    </w:p>
                    <w:p w14:paraId="5438ED7F" w14:textId="77777777" w:rsidR="00A14EFE" w:rsidRPr="00A14EFE" w:rsidRDefault="00A14EFE" w:rsidP="00A14EFE">
                      <w:pPr>
                        <w:rPr>
                          <w:lang w:val="en-IN"/>
                        </w:rPr>
                      </w:pPr>
                      <w:r w:rsidRPr="00A14EFE">
                        <w:rPr>
                          <w:lang w:val="en-IN"/>
                        </w:rPr>
                        <w:t xml:space="preserve">    end</w:t>
                      </w:r>
                    </w:p>
                    <w:p w14:paraId="1B790D55" w14:textId="26FBF79B" w:rsidR="00A14EFE" w:rsidRPr="002F1266" w:rsidRDefault="00A14EFE" w:rsidP="00A14EFE">
                      <w:pPr>
                        <w:rPr>
                          <w:lang w:val="en-IN"/>
                        </w:rPr>
                      </w:pPr>
                      <w:proofErr w:type="spellStart"/>
                      <w:r w:rsidRPr="00A14EFE">
                        <w:rPr>
                          <w:lang w:val="en-IN"/>
                        </w:rPr>
                        <w:t>endmodule</w:t>
                      </w:r>
                      <w:proofErr w:type="spellEnd"/>
                    </w:p>
                  </w:txbxContent>
                </v:textbox>
              </v:shape>
            </w:pict>
          </mc:Fallback>
        </mc:AlternateContent>
      </w:r>
    </w:p>
    <w:p w14:paraId="374D562A" w14:textId="0D70485D" w:rsidR="00A71C0F" w:rsidRPr="00A71C0F" w:rsidRDefault="00A71C0F" w:rsidP="00A71C0F">
      <w:pPr>
        <w:rPr>
          <w:lang w:val="en-IN"/>
        </w:rPr>
      </w:pPr>
    </w:p>
    <w:p w14:paraId="762F8DF5" w14:textId="1DA15F6C" w:rsidR="00A71C0F" w:rsidRPr="00A71C0F" w:rsidRDefault="00A71C0F" w:rsidP="00A71C0F">
      <w:pPr>
        <w:rPr>
          <w:lang w:val="en-IN"/>
        </w:rPr>
      </w:pPr>
    </w:p>
    <w:p w14:paraId="7791A96D" w14:textId="77777777" w:rsidR="00A71C0F" w:rsidRDefault="00A71C0F" w:rsidP="00A71C0F">
      <w:pPr>
        <w:rPr>
          <w:lang w:val="en-IN"/>
        </w:rPr>
      </w:pPr>
    </w:p>
    <w:p w14:paraId="41CC28E8" w14:textId="1A07637A" w:rsidR="009E2884" w:rsidRDefault="009E2884" w:rsidP="00A71C0F">
      <w:pPr>
        <w:rPr>
          <w:lang w:val="en-IN"/>
        </w:rPr>
      </w:pPr>
    </w:p>
    <w:p w14:paraId="49B62D23" w14:textId="099B21A5" w:rsidR="009E2884" w:rsidRDefault="009E2884" w:rsidP="00A71C0F">
      <w:pPr>
        <w:rPr>
          <w:lang w:val="en-IN"/>
        </w:rPr>
      </w:pPr>
    </w:p>
    <w:p w14:paraId="13CED785" w14:textId="73B4F414" w:rsidR="009E2884" w:rsidRDefault="009E2884" w:rsidP="00A71C0F">
      <w:pPr>
        <w:rPr>
          <w:lang w:val="en-IN"/>
        </w:rPr>
      </w:pPr>
    </w:p>
    <w:p w14:paraId="77921A7C" w14:textId="6684D36E" w:rsidR="009E2884" w:rsidRDefault="009E2884" w:rsidP="00A71C0F">
      <w:pPr>
        <w:rPr>
          <w:lang w:val="en-IN"/>
        </w:rPr>
      </w:pPr>
    </w:p>
    <w:p w14:paraId="4B8D346A" w14:textId="1AB6A951" w:rsidR="009E2884" w:rsidRDefault="009E2884" w:rsidP="00A71C0F">
      <w:pPr>
        <w:rPr>
          <w:lang w:val="en-IN"/>
        </w:rPr>
      </w:pPr>
    </w:p>
    <w:p w14:paraId="15276E58" w14:textId="77777777" w:rsidR="009E2884" w:rsidRDefault="009E2884" w:rsidP="00A71C0F">
      <w:pPr>
        <w:rPr>
          <w:lang w:val="en-IN"/>
        </w:rPr>
      </w:pPr>
    </w:p>
    <w:p w14:paraId="16D5A269" w14:textId="1D8FB79D" w:rsidR="009E2884" w:rsidRDefault="009E2884" w:rsidP="00A71C0F">
      <w:pPr>
        <w:rPr>
          <w:lang w:val="en-IN"/>
        </w:rPr>
      </w:pPr>
    </w:p>
    <w:p w14:paraId="30ADF16B" w14:textId="72D9B49E" w:rsidR="009E2884" w:rsidRDefault="009E2884" w:rsidP="00A71C0F">
      <w:pPr>
        <w:rPr>
          <w:lang w:val="en-IN"/>
        </w:rPr>
      </w:pPr>
    </w:p>
    <w:p w14:paraId="2F7AF8C2" w14:textId="441E8349" w:rsidR="009E2884" w:rsidRDefault="009E2884" w:rsidP="00A71C0F">
      <w:pPr>
        <w:rPr>
          <w:lang w:val="en-IN"/>
        </w:rPr>
      </w:pPr>
    </w:p>
    <w:p w14:paraId="48A4C441" w14:textId="77777777" w:rsidR="009E2884" w:rsidRDefault="009E2884" w:rsidP="00A71C0F">
      <w:pPr>
        <w:rPr>
          <w:lang w:val="en-IN"/>
        </w:rPr>
      </w:pPr>
    </w:p>
    <w:p w14:paraId="39F3CE9A" w14:textId="77777777" w:rsidR="009E2884" w:rsidRDefault="009E2884" w:rsidP="00A71C0F">
      <w:pPr>
        <w:rPr>
          <w:lang w:val="en-IN"/>
        </w:rPr>
      </w:pPr>
    </w:p>
    <w:p w14:paraId="7D6A4D61" w14:textId="77777777" w:rsidR="009E2884" w:rsidRDefault="009E2884" w:rsidP="00A71C0F">
      <w:pPr>
        <w:rPr>
          <w:lang w:val="en-IN"/>
        </w:rPr>
      </w:pPr>
    </w:p>
    <w:p w14:paraId="6F204DAD" w14:textId="77777777" w:rsidR="009E2884" w:rsidRDefault="009E2884" w:rsidP="00A71C0F">
      <w:pPr>
        <w:rPr>
          <w:lang w:val="en-IN"/>
        </w:rPr>
      </w:pPr>
    </w:p>
    <w:p w14:paraId="4AC19C0A" w14:textId="77777777" w:rsidR="009E2884" w:rsidRDefault="009E2884" w:rsidP="00A71C0F">
      <w:pPr>
        <w:rPr>
          <w:lang w:val="en-IN"/>
        </w:rPr>
      </w:pPr>
    </w:p>
    <w:p w14:paraId="176A1CBE" w14:textId="77777777" w:rsidR="009E2884" w:rsidRDefault="009E2884" w:rsidP="00A71C0F">
      <w:pPr>
        <w:rPr>
          <w:lang w:val="en-IN"/>
        </w:rPr>
      </w:pPr>
    </w:p>
    <w:p w14:paraId="5948146D" w14:textId="77777777" w:rsidR="00457442" w:rsidRDefault="00457442" w:rsidP="00A71C0F">
      <w:pPr>
        <w:rPr>
          <w:lang w:val="en-IN"/>
        </w:rPr>
      </w:pPr>
    </w:p>
    <w:p w14:paraId="649A2503" w14:textId="77777777" w:rsidR="00457442" w:rsidRDefault="00457442" w:rsidP="00A71C0F">
      <w:pPr>
        <w:rPr>
          <w:lang w:val="en-IN"/>
        </w:rPr>
      </w:pPr>
    </w:p>
    <w:p w14:paraId="513CFBBF" w14:textId="77777777" w:rsidR="00457442" w:rsidRDefault="00457442" w:rsidP="00A71C0F">
      <w:pPr>
        <w:rPr>
          <w:lang w:val="en-IN"/>
        </w:rPr>
      </w:pPr>
    </w:p>
    <w:p w14:paraId="37D32222" w14:textId="77777777" w:rsidR="00457442" w:rsidRDefault="00457442" w:rsidP="00A71C0F">
      <w:pPr>
        <w:rPr>
          <w:lang w:val="en-IN"/>
        </w:rPr>
      </w:pPr>
    </w:p>
    <w:p w14:paraId="2EE03467" w14:textId="77777777" w:rsidR="00457442" w:rsidRDefault="00457442" w:rsidP="00A71C0F">
      <w:pPr>
        <w:rPr>
          <w:lang w:val="en-IN"/>
        </w:rPr>
      </w:pPr>
    </w:p>
    <w:p w14:paraId="567076E2" w14:textId="77777777" w:rsidR="009E2884" w:rsidRDefault="009E2884" w:rsidP="00A71C0F">
      <w:pPr>
        <w:rPr>
          <w:lang w:val="en-IN"/>
        </w:rPr>
      </w:pPr>
    </w:p>
    <w:p w14:paraId="42C19831" w14:textId="77777777" w:rsidR="009E2884" w:rsidRDefault="009E2884" w:rsidP="00A71C0F">
      <w:pPr>
        <w:rPr>
          <w:lang w:val="en-IN"/>
        </w:rPr>
      </w:pPr>
    </w:p>
    <w:p w14:paraId="273FCC48" w14:textId="77777777" w:rsidR="00DB2802" w:rsidRPr="00A71C0F" w:rsidRDefault="00DB2802" w:rsidP="00A71C0F">
      <w:pPr>
        <w:rPr>
          <w:lang w:val="en-IN"/>
        </w:rPr>
      </w:pPr>
    </w:p>
    <w:p w14:paraId="6A587084" w14:textId="6324DA14" w:rsidR="00A71C0F" w:rsidRDefault="00A70FCD" w:rsidP="00A71C0F">
      <w:pPr>
        <w:pStyle w:val="ListParagraph"/>
        <w:numPr>
          <w:ilvl w:val="0"/>
          <w:numId w:val="17"/>
        </w:numPr>
        <w:rPr>
          <w:b/>
          <w:bCs/>
          <w:color w:val="4472C4" w:themeColor="accent1"/>
          <w:sz w:val="28"/>
          <w:szCs w:val="32"/>
          <w:lang w:val="en-IN"/>
        </w:rPr>
      </w:pPr>
      <w:r w:rsidRPr="00A70FCD">
        <w:rPr>
          <w:b/>
          <w:bCs/>
          <w:color w:val="4472C4" w:themeColor="accent1"/>
          <w:sz w:val="28"/>
          <w:szCs w:val="32"/>
          <w:lang w:val="en-IN"/>
        </w:rPr>
        <w:lastRenderedPageBreak/>
        <w:t>Data loss</w:t>
      </w:r>
    </w:p>
    <w:p w14:paraId="00ACD129" w14:textId="0F63181F" w:rsidR="00C830B4" w:rsidRDefault="0071454A" w:rsidP="0071454A">
      <w:pPr>
        <w:rPr>
          <w:sz w:val="24"/>
          <w:szCs w:val="28"/>
        </w:rPr>
      </w:pPr>
      <w:r w:rsidRPr="0071454A">
        <w:rPr>
          <w:sz w:val="24"/>
          <w:szCs w:val="28"/>
        </w:rPr>
        <w:t xml:space="preserve">Whenever a new source data is generated, it may not be captured by the destination domain in the very first cycle of the destination clock because of metastability. As long as each transition on the source signal is captured in the destination domain, data is not lost. </w:t>
      </w:r>
    </w:p>
    <w:p w14:paraId="7825ED47" w14:textId="533A2E5E" w:rsidR="00C11E95" w:rsidRPr="002405EA" w:rsidRDefault="00C11E95" w:rsidP="0071454A">
      <w:pPr>
        <w:rPr>
          <w:sz w:val="12"/>
          <w:szCs w:val="14"/>
          <w:lang w:val="en-IN"/>
        </w:rPr>
      </w:pPr>
    </w:p>
    <w:p w14:paraId="2989F938" w14:textId="7A119E91" w:rsidR="00A71C0F" w:rsidRPr="00A71C0F" w:rsidRDefault="00FC6FBC" w:rsidP="00A71C0F">
      <w:pPr>
        <w:rPr>
          <w:lang w:val="en-IN"/>
        </w:rPr>
      </w:pPr>
      <w:r>
        <w:rPr>
          <w:noProof/>
          <w:sz w:val="24"/>
          <w:szCs w:val="28"/>
          <w:lang w:val="en-IN"/>
        </w:rPr>
        <mc:AlternateContent>
          <mc:Choice Requires="wps">
            <w:drawing>
              <wp:anchor distT="0" distB="0" distL="114300" distR="114300" simplePos="0" relativeHeight="251736064" behindDoc="0" locked="0" layoutInCell="1" allowOverlap="1" wp14:anchorId="5E4704D1" wp14:editId="6F5759AE">
                <wp:simplePos x="0" y="0"/>
                <wp:positionH relativeFrom="margin">
                  <wp:posOffset>3292764</wp:posOffset>
                </wp:positionH>
                <wp:positionV relativeFrom="paragraph">
                  <wp:posOffset>16107</wp:posOffset>
                </wp:positionV>
                <wp:extent cx="3528060" cy="1274618"/>
                <wp:effectExtent l="0" t="0" r="0" b="1905"/>
                <wp:wrapNone/>
                <wp:docPr id="770317389" name="Text Box 17"/>
                <wp:cNvGraphicFramePr/>
                <a:graphic xmlns:a="http://schemas.openxmlformats.org/drawingml/2006/main">
                  <a:graphicData uri="http://schemas.microsoft.com/office/word/2010/wordprocessingShape">
                    <wps:wsp>
                      <wps:cNvSpPr txBox="1"/>
                      <wps:spPr>
                        <a:xfrm>
                          <a:off x="0" y="0"/>
                          <a:ext cx="3528060" cy="12746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A1B3E" w14:textId="2B6B70CF" w:rsidR="00AE0686" w:rsidRDefault="00AE0686">
                            <w:r w:rsidRPr="00AE0686">
                              <w:t>If the active clock edges of C1 and C2 arrive close together, the first clock edge of C2, which comes after the transition on source data A, is not able to capture it. The data finally gets captured by the second edge of clock C2</w:t>
                            </w:r>
                            <w:r>
                              <w:t>.</w:t>
                            </w:r>
                          </w:p>
                          <w:p w14:paraId="7B7B67D9" w14:textId="0A1BAB86" w:rsidR="005E5066" w:rsidRDefault="005E5066">
                            <w:r w:rsidRPr="005E5066">
                              <w:t>However, if there is sufficient time between the transition on data A and the active edge of clock C2, the data is captured in the destination domain in the first cycle of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704D1" id="Text Box 17" o:spid="_x0000_s1030" type="#_x0000_t202" style="position:absolute;margin-left:259.25pt;margin-top:1.25pt;width:277.8pt;height:100.3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qNagIAADcFAAAOAAAAZHJzL2Uyb0RvYy54bWysVN9P2zAQfp+0/8Hy+0jbFc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" filled="f" stroked="f">
                <v:textbox>
                  <w:txbxContent>
                    <w:p w14:paraId="77AA1B3E" w14:textId="2B6B70CF" w:rsidR="00AE0686" w:rsidRDefault="00AE0686">
                      <w:r w:rsidRPr="00AE0686">
                        <w:t>If the active clock edges of C1 and C2 arrive close together, the first clock edge of C2, which comes after the transition on source data A, is not able to capture it. The data finally gets captured by the second edge of clock C2</w:t>
                      </w:r>
                      <w:r>
                        <w:t>.</w:t>
                      </w:r>
                    </w:p>
                    <w:p w14:paraId="7B7B67D9" w14:textId="0A1BAB86" w:rsidR="005E5066" w:rsidRDefault="005E5066">
                      <w:r w:rsidRPr="005E5066">
                        <w:t>However, if there is sufficient time between the transition on data A and the active edge of clock C2, the data is captured in the destination domain in the first cycle of C2</w:t>
                      </w:r>
                    </w:p>
                  </w:txbxContent>
                </v:textbox>
                <w10:wrap anchorx="margin"/>
              </v:shape>
            </w:pict>
          </mc:Fallback>
        </mc:AlternateContent>
      </w:r>
      <w:r w:rsidR="00C11E95" w:rsidRPr="00C11E95">
        <w:rPr>
          <w:noProof/>
          <w:lang w:val="en-IN"/>
        </w:rPr>
        <w:drawing>
          <wp:inline distT="0" distB="0" distL="0" distR="0" wp14:anchorId="51FF5400" wp14:editId="072E0521">
            <wp:extent cx="3269568" cy="1551709"/>
            <wp:effectExtent l="0" t="0" r="7620" b="0"/>
            <wp:docPr id="103086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60876" name=""/>
                    <pic:cNvPicPr/>
                  </pic:nvPicPr>
                  <pic:blipFill>
                    <a:blip r:embed="rId15"/>
                    <a:stretch>
                      <a:fillRect/>
                    </a:stretch>
                  </pic:blipFill>
                  <pic:spPr>
                    <a:xfrm>
                      <a:off x="0" y="0"/>
                      <a:ext cx="3304782" cy="1568421"/>
                    </a:xfrm>
                    <a:prstGeom prst="rect">
                      <a:avLst/>
                    </a:prstGeom>
                  </pic:spPr>
                </pic:pic>
              </a:graphicData>
            </a:graphic>
          </wp:inline>
        </w:drawing>
      </w:r>
    </w:p>
    <w:p w14:paraId="6959A4B9" w14:textId="1146DC48" w:rsidR="00684F52" w:rsidRDefault="00BD68AD" w:rsidP="00A71C0F">
      <w:r>
        <w:t>Ex:</w:t>
      </w:r>
      <w:r w:rsidRPr="00BD68AD">
        <w:t xml:space="preserve"> Assume that the source clock C1 is twice as fast as the destination clock C2 and there is no phase difference between the two clocks. </w:t>
      </w:r>
    </w:p>
    <w:p w14:paraId="5A6ADBF5" w14:textId="667D6CED" w:rsidR="00A71C0F" w:rsidRPr="00A71C0F" w:rsidRDefault="008A70C2" w:rsidP="00A71C0F">
      <w:pPr>
        <w:rPr>
          <w:lang w:val="en-IN"/>
        </w:rPr>
      </w:pPr>
      <w:r>
        <w:rPr>
          <w:noProof/>
          <w:lang w:val="en-IN"/>
        </w:rPr>
        <mc:AlternateContent>
          <mc:Choice Requires="wps">
            <w:drawing>
              <wp:anchor distT="0" distB="0" distL="114300" distR="114300" simplePos="0" relativeHeight="251738112" behindDoc="0" locked="0" layoutInCell="1" allowOverlap="1" wp14:anchorId="29EA4141" wp14:editId="54EDDD85">
                <wp:simplePos x="0" y="0"/>
                <wp:positionH relativeFrom="column">
                  <wp:posOffset>3385127</wp:posOffset>
                </wp:positionH>
                <wp:positionV relativeFrom="paragraph">
                  <wp:posOffset>12873</wp:posOffset>
                </wp:positionV>
                <wp:extent cx="3481417" cy="1782157"/>
                <wp:effectExtent l="0" t="0" r="24130" b="27940"/>
                <wp:wrapNone/>
                <wp:docPr id="582894440" name="Text Box 20"/>
                <wp:cNvGraphicFramePr/>
                <a:graphic xmlns:a="http://schemas.openxmlformats.org/drawingml/2006/main">
                  <a:graphicData uri="http://schemas.microsoft.com/office/word/2010/wordprocessingShape">
                    <wps:wsp>
                      <wps:cNvSpPr txBox="1"/>
                      <wps:spPr>
                        <a:xfrm>
                          <a:off x="0" y="0"/>
                          <a:ext cx="3481417" cy="1782157"/>
                        </a:xfrm>
                        <a:prstGeom prst="rect">
                          <a:avLst/>
                        </a:prstGeom>
                        <a:solidFill>
                          <a:schemeClr val="lt1"/>
                        </a:solidFill>
                        <a:ln w="6350">
                          <a:solidFill>
                            <a:prstClr val="black"/>
                          </a:solidFill>
                        </a:ln>
                      </wps:spPr>
                      <wps:txbx>
                        <w:txbxContent>
                          <w:p w14:paraId="4E4CA6FD" w14:textId="66703A5F" w:rsidR="00BC5635" w:rsidRDefault="003C3B04">
                            <w:r>
                              <w:t>I</w:t>
                            </w:r>
                            <w:r w:rsidRPr="003C3B04">
                              <w:t>f the input sequence is “00101111”, then the output in the destination domain will be “0011”. Here the third data value in the input sequence which is “1” is lost</w:t>
                            </w:r>
                            <w:r w:rsidR="002305A9">
                              <w:t>.</w:t>
                            </w:r>
                          </w:p>
                          <w:p w14:paraId="0A1EBF9C" w14:textId="2BBA8556" w:rsidR="002305A9" w:rsidRDefault="002305A9">
                            <w:r>
                              <w:rPr>
                                <w:noProof/>
                              </w:rPr>
                              <w:drawing>
                                <wp:inline distT="0" distB="0" distL="0" distR="0" wp14:anchorId="2D99F74F" wp14:editId="7930F02B">
                                  <wp:extent cx="3241964" cy="1169670"/>
                                  <wp:effectExtent l="0" t="0" r="0" b="0"/>
                                  <wp:docPr id="94830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3657" name=""/>
                                          <pic:cNvPicPr/>
                                        </pic:nvPicPr>
                                        <pic:blipFill>
                                          <a:blip r:embed="rId16"/>
                                          <a:stretch>
                                            <a:fillRect/>
                                          </a:stretch>
                                        </pic:blipFill>
                                        <pic:spPr>
                                          <a:xfrm>
                                            <a:off x="0" y="0"/>
                                            <a:ext cx="3255925" cy="1174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A4141" id="Text Box 20" o:spid="_x0000_s1031" type="#_x0000_t202" style="position:absolute;margin-left:266.55pt;margin-top:1pt;width:274.15pt;height:14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" fillcolor="white [3201]" strokeweight=".5pt">
                <v:textbox>
                  <w:txbxContent>
                    <w:p w14:paraId="4E4CA6FD" w14:textId="66703A5F" w:rsidR="00BC5635" w:rsidRDefault="003C3B04">
                      <w:r>
                        <w:t>I</w:t>
                      </w:r>
                      <w:r w:rsidRPr="003C3B04">
                        <w:t>f the input sequence is “00101111”, then the output in the destination domain will be “0011”. Here the third data value in the input sequence which is “1” is lost</w:t>
                      </w:r>
                      <w:r w:rsidR="002305A9">
                        <w:t>.</w:t>
                      </w:r>
                    </w:p>
                    <w:p w14:paraId="0A1EBF9C" w14:textId="2BBA8556" w:rsidR="002305A9" w:rsidRDefault="002305A9">
                      <w:r>
                        <w:rPr>
                          <w:noProof/>
                        </w:rPr>
                        <w:drawing>
                          <wp:inline distT="0" distB="0" distL="0" distR="0" wp14:anchorId="2D99F74F" wp14:editId="7930F02B">
                            <wp:extent cx="3241964" cy="1169670"/>
                            <wp:effectExtent l="0" t="0" r="0" b="0"/>
                            <wp:docPr id="94830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03657" name=""/>
                                    <pic:cNvPicPr/>
                                  </pic:nvPicPr>
                                  <pic:blipFill>
                                    <a:blip r:embed="rId16"/>
                                    <a:stretch>
                                      <a:fillRect/>
                                    </a:stretch>
                                  </pic:blipFill>
                                  <pic:spPr>
                                    <a:xfrm>
                                      <a:off x="0" y="0"/>
                                      <a:ext cx="3255925" cy="1174707"/>
                                    </a:xfrm>
                                    <a:prstGeom prst="rect">
                                      <a:avLst/>
                                    </a:prstGeom>
                                  </pic:spPr>
                                </pic:pic>
                              </a:graphicData>
                            </a:graphic>
                          </wp:inline>
                        </w:drawing>
                      </w:r>
                    </w:p>
                  </w:txbxContent>
                </v:textbox>
              </v:shape>
            </w:pict>
          </mc:Fallback>
        </mc:AlternateContent>
      </w:r>
      <w:r w:rsidR="00BC5635">
        <w:rPr>
          <w:noProof/>
          <w:lang w:val="en-IN"/>
        </w:rPr>
        <mc:AlternateContent>
          <mc:Choice Requires="wps">
            <w:drawing>
              <wp:anchor distT="0" distB="0" distL="114300" distR="114300" simplePos="0" relativeHeight="251737088" behindDoc="0" locked="0" layoutInCell="1" allowOverlap="1" wp14:anchorId="72C68DB3" wp14:editId="2BC9B363">
                <wp:simplePos x="0" y="0"/>
                <wp:positionH relativeFrom="column">
                  <wp:posOffset>-152400</wp:posOffset>
                </wp:positionH>
                <wp:positionV relativeFrom="paragraph">
                  <wp:posOffset>12873</wp:posOffset>
                </wp:positionV>
                <wp:extent cx="3352800" cy="1772920"/>
                <wp:effectExtent l="0" t="0" r="19050" b="17780"/>
                <wp:wrapNone/>
                <wp:docPr id="297399076" name="Text Box 19"/>
                <wp:cNvGraphicFramePr/>
                <a:graphic xmlns:a="http://schemas.openxmlformats.org/drawingml/2006/main">
                  <a:graphicData uri="http://schemas.microsoft.com/office/word/2010/wordprocessingShape">
                    <wps:wsp>
                      <wps:cNvSpPr txBox="1"/>
                      <wps:spPr>
                        <a:xfrm>
                          <a:off x="0" y="0"/>
                          <a:ext cx="3352800" cy="1772920"/>
                        </a:xfrm>
                        <a:prstGeom prst="rect">
                          <a:avLst/>
                        </a:prstGeom>
                        <a:solidFill>
                          <a:schemeClr val="lt1"/>
                        </a:solidFill>
                        <a:ln w="6350">
                          <a:solidFill>
                            <a:prstClr val="black"/>
                          </a:solidFill>
                        </a:ln>
                      </wps:spPr>
                      <wps:txbx>
                        <w:txbxContent>
                          <w:p w14:paraId="5E99A2C9" w14:textId="0EF51E79" w:rsidR="00684F52" w:rsidRPr="00A71C0F" w:rsidRDefault="00BC5635" w:rsidP="00684F52">
                            <w:pPr>
                              <w:rPr>
                                <w:lang w:val="en-IN"/>
                              </w:rPr>
                            </w:pPr>
                            <w:r>
                              <w:t>A</w:t>
                            </w:r>
                            <w:r w:rsidR="00684F52" w:rsidRPr="00BD68AD">
                              <w:t>ssume that the input data sequence “A” generated on the positive edge of clock C1 is “00110011”. The data B captured on the positive edge of clock C2 will be “0101”. Here, since all the transitions on signal A are captured by B, the data is not lost.</w:t>
                            </w:r>
                          </w:p>
                          <w:p w14:paraId="4706EFB5" w14:textId="325276E4" w:rsidR="00684F52" w:rsidRPr="00A71C0F" w:rsidRDefault="00684F52" w:rsidP="00684F52">
                            <w:pPr>
                              <w:rPr>
                                <w:lang w:val="en-IN"/>
                              </w:rPr>
                            </w:pPr>
                            <w:r w:rsidRPr="00684F52">
                              <w:rPr>
                                <w:noProof/>
                                <w:lang w:val="en-IN"/>
                              </w:rPr>
                              <w:drawing>
                                <wp:inline distT="0" distB="0" distL="0" distR="0" wp14:anchorId="20A7DBB3" wp14:editId="11521304">
                                  <wp:extent cx="2783205" cy="857528"/>
                                  <wp:effectExtent l="0" t="0" r="0" b="0"/>
                                  <wp:docPr id="830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824" name=""/>
                                          <pic:cNvPicPr/>
                                        </pic:nvPicPr>
                                        <pic:blipFill>
                                          <a:blip r:embed="rId17"/>
                                          <a:stretch>
                                            <a:fillRect/>
                                          </a:stretch>
                                        </pic:blipFill>
                                        <pic:spPr>
                                          <a:xfrm>
                                            <a:off x="0" y="0"/>
                                            <a:ext cx="2783205" cy="857528"/>
                                          </a:xfrm>
                                          <a:prstGeom prst="rect">
                                            <a:avLst/>
                                          </a:prstGeom>
                                        </pic:spPr>
                                      </pic:pic>
                                    </a:graphicData>
                                  </a:graphic>
                                </wp:inline>
                              </w:drawing>
                            </w:r>
                          </w:p>
                          <w:p w14:paraId="4789D471" w14:textId="77777777" w:rsidR="00684F52" w:rsidRDefault="00684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68DB3" id="Text Box 19" o:spid="_x0000_s1032" type="#_x0000_t202" style="position:absolute;margin-left:-12pt;margin-top:1pt;width:264pt;height:139.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" fillcolor="white [3201]" strokeweight=".5pt">
                <v:textbox>
                  <w:txbxContent>
                    <w:p w14:paraId="5E99A2C9" w14:textId="0EF51E79" w:rsidR="00684F52" w:rsidRPr="00A71C0F" w:rsidRDefault="00BC5635" w:rsidP="00684F52">
                      <w:pPr>
                        <w:rPr>
                          <w:lang w:val="en-IN"/>
                        </w:rPr>
                      </w:pPr>
                      <w:r>
                        <w:t>A</w:t>
                      </w:r>
                      <w:r w:rsidR="00684F52" w:rsidRPr="00BD68AD">
                        <w:t>ssume that the input data sequence “A” generated on the positive edge of clock C1 is “00110011”. The data B captured on the positive edge of clock C2 will be “0101”. Here, since all the transitions on signal A are captured by B, the data is not lost.</w:t>
                      </w:r>
                    </w:p>
                    <w:p w14:paraId="4706EFB5" w14:textId="325276E4" w:rsidR="00684F52" w:rsidRPr="00A71C0F" w:rsidRDefault="00684F52" w:rsidP="00684F52">
                      <w:pPr>
                        <w:rPr>
                          <w:lang w:val="en-IN"/>
                        </w:rPr>
                      </w:pPr>
                      <w:r w:rsidRPr="00684F52">
                        <w:rPr>
                          <w:noProof/>
                          <w:lang w:val="en-IN"/>
                        </w:rPr>
                        <w:drawing>
                          <wp:inline distT="0" distB="0" distL="0" distR="0" wp14:anchorId="20A7DBB3" wp14:editId="11521304">
                            <wp:extent cx="2783205" cy="857528"/>
                            <wp:effectExtent l="0" t="0" r="0" b="0"/>
                            <wp:docPr id="830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4824" name=""/>
                                    <pic:cNvPicPr/>
                                  </pic:nvPicPr>
                                  <pic:blipFill>
                                    <a:blip r:embed="rId17"/>
                                    <a:stretch>
                                      <a:fillRect/>
                                    </a:stretch>
                                  </pic:blipFill>
                                  <pic:spPr>
                                    <a:xfrm>
                                      <a:off x="0" y="0"/>
                                      <a:ext cx="2783205" cy="857528"/>
                                    </a:xfrm>
                                    <a:prstGeom prst="rect">
                                      <a:avLst/>
                                    </a:prstGeom>
                                  </pic:spPr>
                                </pic:pic>
                              </a:graphicData>
                            </a:graphic>
                          </wp:inline>
                        </w:drawing>
                      </w:r>
                    </w:p>
                    <w:p w14:paraId="4789D471" w14:textId="77777777" w:rsidR="00684F52" w:rsidRDefault="00684F52"/>
                  </w:txbxContent>
                </v:textbox>
              </v:shape>
            </w:pict>
          </mc:Fallback>
        </mc:AlternateContent>
      </w:r>
    </w:p>
    <w:p w14:paraId="1F120869" w14:textId="022CB480" w:rsidR="00A71C0F" w:rsidRPr="00A71C0F" w:rsidRDefault="00A71C0F" w:rsidP="00A71C0F">
      <w:pPr>
        <w:rPr>
          <w:lang w:val="en-IN"/>
        </w:rPr>
      </w:pPr>
    </w:p>
    <w:p w14:paraId="5A6D9BA6" w14:textId="3582B2BD" w:rsidR="00A71C0F" w:rsidRPr="00A71C0F" w:rsidRDefault="00A71C0F" w:rsidP="00A71C0F">
      <w:pPr>
        <w:rPr>
          <w:lang w:val="en-IN"/>
        </w:rPr>
      </w:pPr>
    </w:p>
    <w:p w14:paraId="21F4C136" w14:textId="77777777" w:rsidR="00A71C0F" w:rsidRPr="00A71C0F" w:rsidRDefault="00A71C0F" w:rsidP="00A71C0F">
      <w:pPr>
        <w:rPr>
          <w:lang w:val="en-IN"/>
        </w:rPr>
      </w:pPr>
    </w:p>
    <w:p w14:paraId="63C482BE" w14:textId="6465272C" w:rsidR="00A71C0F" w:rsidRPr="00A71C0F" w:rsidRDefault="00A71C0F" w:rsidP="00A71C0F">
      <w:pPr>
        <w:rPr>
          <w:lang w:val="en-IN"/>
        </w:rPr>
      </w:pPr>
    </w:p>
    <w:p w14:paraId="02926C9C" w14:textId="77777777" w:rsidR="00A71C0F" w:rsidRPr="00A71C0F" w:rsidRDefault="00A71C0F" w:rsidP="00A71C0F">
      <w:pPr>
        <w:rPr>
          <w:lang w:val="en-IN"/>
        </w:rPr>
      </w:pPr>
    </w:p>
    <w:p w14:paraId="021E12E9" w14:textId="77777777" w:rsidR="00A71C0F" w:rsidRPr="00A71C0F" w:rsidRDefault="00A71C0F" w:rsidP="00A71C0F">
      <w:pPr>
        <w:rPr>
          <w:lang w:val="en-IN"/>
        </w:rPr>
      </w:pPr>
    </w:p>
    <w:p w14:paraId="55F1D35E" w14:textId="7AA4F053" w:rsidR="00A71C0F" w:rsidRPr="00A71C0F" w:rsidRDefault="00A71C0F" w:rsidP="00A71C0F">
      <w:pPr>
        <w:rPr>
          <w:lang w:val="en-IN"/>
        </w:rPr>
      </w:pPr>
    </w:p>
    <w:p w14:paraId="67543477" w14:textId="77777777" w:rsidR="00A71C0F" w:rsidRPr="00A71C0F" w:rsidRDefault="00A71C0F" w:rsidP="00A71C0F">
      <w:pPr>
        <w:rPr>
          <w:lang w:val="en-IN"/>
        </w:rPr>
      </w:pPr>
    </w:p>
    <w:p w14:paraId="1B98C0BD" w14:textId="3AA0AE1D" w:rsidR="00A71C0F" w:rsidRDefault="00A71C0F" w:rsidP="00A71C0F">
      <w:pPr>
        <w:rPr>
          <w:lang w:val="en-IN"/>
        </w:rPr>
      </w:pPr>
    </w:p>
    <w:p w14:paraId="096D8AE0" w14:textId="77777777" w:rsidR="007D3AE5" w:rsidRDefault="007D3AE5" w:rsidP="00A71C0F">
      <w:pPr>
        <w:rPr>
          <w:lang w:val="en-IN"/>
        </w:rPr>
      </w:pPr>
    </w:p>
    <w:p w14:paraId="138A7B4B" w14:textId="0F82AE80" w:rsidR="007D3AE5" w:rsidRDefault="007D3AE5" w:rsidP="00A71C0F">
      <w:pPr>
        <w:rPr>
          <w:lang w:val="en-IN"/>
        </w:rPr>
      </w:pPr>
    </w:p>
    <w:p w14:paraId="05CA0CD7" w14:textId="1F2BC6C4" w:rsidR="008A70C2" w:rsidRDefault="003333EC" w:rsidP="00A71C0F">
      <w:pPr>
        <w:rPr>
          <w:lang w:val="en-IN"/>
        </w:rPr>
      </w:pPr>
      <w:r>
        <w:rPr>
          <w:lang w:val="en-IN"/>
        </w:rPr>
        <w:t>Solutions:</w:t>
      </w:r>
    </w:p>
    <w:p w14:paraId="4BB905A5" w14:textId="78163681" w:rsidR="003333EC" w:rsidRDefault="001A5489" w:rsidP="00A71C0F">
      <w:r w:rsidRPr="001A5489">
        <w:t>In order to prevent data loss, the data should be held constant in the source domain long enough to be properly captured in the destination domain. In other words, after every transition on source data, at least one destination clock edge should arrive where there is no setup or hold violation so that the source data is captured properly in the destination domain.</w:t>
      </w:r>
    </w:p>
    <w:p w14:paraId="68AA955B" w14:textId="43A87410" w:rsidR="001A5489" w:rsidRDefault="006F7F06" w:rsidP="00A71C0F">
      <w:r>
        <w:rPr>
          <w:noProof/>
        </w:rPr>
        <mc:AlternateContent>
          <mc:Choice Requires="wps">
            <w:drawing>
              <wp:anchor distT="0" distB="0" distL="114300" distR="114300" simplePos="0" relativeHeight="251742208" behindDoc="0" locked="0" layoutInCell="1" allowOverlap="1" wp14:anchorId="386DB690" wp14:editId="2C5EF801">
                <wp:simplePos x="0" y="0"/>
                <wp:positionH relativeFrom="column">
                  <wp:posOffset>-35960</wp:posOffset>
                </wp:positionH>
                <wp:positionV relativeFrom="paragraph">
                  <wp:posOffset>454367</wp:posOffset>
                </wp:positionV>
                <wp:extent cx="6832315" cy="3821986"/>
                <wp:effectExtent l="0" t="0" r="0" b="7620"/>
                <wp:wrapNone/>
                <wp:docPr id="521623320" name="Text Box 16"/>
                <wp:cNvGraphicFramePr/>
                <a:graphic xmlns:a="http://schemas.openxmlformats.org/drawingml/2006/main">
                  <a:graphicData uri="http://schemas.microsoft.com/office/word/2010/wordprocessingShape">
                    <wps:wsp>
                      <wps:cNvSpPr txBox="1"/>
                      <wps:spPr>
                        <a:xfrm>
                          <a:off x="0" y="0"/>
                          <a:ext cx="6832315" cy="3821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B192C" w14:textId="498532CB" w:rsidR="006F7F06" w:rsidRPr="00FF36FA" w:rsidRDefault="00FF36FA">
                            <w:pPr>
                              <w:rPr>
                                <w:color w:val="4472C4" w:themeColor="accent1"/>
                                <w:lang w:val="en-IN"/>
                              </w:rPr>
                            </w:pPr>
                            <w:r w:rsidRPr="00FF36FA">
                              <w:rPr>
                                <w:color w:val="4472C4" w:themeColor="accent1"/>
                                <w:lang w:val="en-IN"/>
                              </w:rPr>
                              <w:t xml:space="preserve">                                                                                                             </w:t>
                            </w:r>
                            <w:r w:rsidR="00E8685A" w:rsidRPr="00FF36FA">
                              <w:rPr>
                                <w:color w:val="4472C4" w:themeColor="accent1"/>
                                <w:lang w:val="en-IN"/>
                              </w:rPr>
                              <w:t xml:space="preserve"> </w:t>
                            </w:r>
                            <w:r w:rsidR="00EF48F8">
                              <w:rPr>
                                <w:color w:val="4472C4" w:themeColor="accent1"/>
                                <w:lang w:val="en-IN"/>
                              </w:rPr>
                              <w:t xml:space="preserve">                                                                  HANDSHAKE</w:t>
                            </w:r>
                          </w:p>
                          <w:p w14:paraId="65A9BC70" w14:textId="6E170E80" w:rsidR="00E8685A" w:rsidRPr="00E8685A" w:rsidRDefault="00E8685A" w:rsidP="00DC635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B690" id="_x0000_s1033" type="#_x0000_t202" style="position:absolute;margin-left:-2.85pt;margin-top:35.8pt;width:538pt;height:300.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" filled="f" stroked="f">
                <v:textbox>
                  <w:txbxContent>
                    <w:p w14:paraId="300B192C" w14:textId="498532CB" w:rsidR="006F7F06" w:rsidRPr="00FF36FA" w:rsidRDefault="00FF36FA">
                      <w:pPr>
                        <w:rPr>
                          <w:color w:val="4472C4" w:themeColor="accent1"/>
                          <w:lang w:val="en-IN"/>
                        </w:rPr>
                      </w:pPr>
                      <w:r w:rsidRPr="00FF36FA">
                        <w:rPr>
                          <w:color w:val="4472C4" w:themeColor="accent1"/>
                          <w:lang w:val="en-IN"/>
                        </w:rPr>
                        <w:t xml:space="preserve">                                                                                                             </w:t>
                      </w:r>
                      <w:r w:rsidR="00E8685A" w:rsidRPr="00FF36FA">
                        <w:rPr>
                          <w:color w:val="4472C4" w:themeColor="accent1"/>
                          <w:lang w:val="en-IN"/>
                        </w:rPr>
                        <w:t xml:space="preserve"> </w:t>
                      </w:r>
                      <w:r w:rsidR="00EF48F8">
                        <w:rPr>
                          <w:color w:val="4472C4" w:themeColor="accent1"/>
                          <w:lang w:val="en-IN"/>
                        </w:rPr>
                        <w:t xml:space="preserve">                                                                  HANDSHAKE</w:t>
                      </w:r>
                    </w:p>
                    <w:p w14:paraId="65A9BC70" w14:textId="6E170E80" w:rsidR="00E8685A" w:rsidRPr="00E8685A" w:rsidRDefault="00E8685A" w:rsidP="00DC635A">
                      <w:pPr>
                        <w:rPr>
                          <w:lang w:val="en-IN"/>
                        </w:rPr>
                      </w:pPr>
                    </w:p>
                  </w:txbxContent>
                </v:textbox>
              </v:shape>
            </w:pict>
          </mc:Fallback>
        </mc:AlternateContent>
      </w:r>
      <w:r w:rsidR="00440F32">
        <w:t xml:space="preserve">Can be done by </w:t>
      </w:r>
      <w:r w:rsidR="009221E4">
        <w:t xml:space="preserve">using </w:t>
      </w:r>
      <w:r w:rsidR="00440F32" w:rsidRPr="00440F32">
        <w:t xml:space="preserve">finite state machine (FSM) can be used to generate source data at a rate, such that it is stable for at least 1 complete cycle of the destination clock. This can be generally useful for synchronous clocks when their frequencies are known. For asynchronous clock domain crossings, techniques like handshake and </w:t>
      </w:r>
      <w:r w:rsidR="009221E4">
        <w:t xml:space="preserve">asynchronous </w:t>
      </w:r>
      <w:r w:rsidR="00440F32" w:rsidRPr="00440F32">
        <w:t>FIFO are more suitable</w:t>
      </w:r>
      <w:r w:rsidR="00AF54D3">
        <w:t>.</w:t>
      </w:r>
    </w:p>
    <w:p w14:paraId="1D262B18" w14:textId="530CF83C" w:rsidR="00AF54D3" w:rsidRDefault="00432BA2" w:rsidP="00A71C0F">
      <w:pPr>
        <w:rPr>
          <w:lang w:val="en-IN"/>
        </w:rPr>
      </w:pPr>
      <w:r>
        <w:rPr>
          <w:noProof/>
          <w:lang w:val="en-IN"/>
        </w:rPr>
        <mc:AlternateContent>
          <mc:Choice Requires="wps">
            <w:drawing>
              <wp:anchor distT="0" distB="0" distL="114300" distR="114300" simplePos="0" relativeHeight="251743232" behindDoc="0" locked="0" layoutInCell="1" allowOverlap="1" wp14:anchorId="2EDCB8FA" wp14:editId="001A3AF8">
                <wp:simplePos x="0" y="0"/>
                <wp:positionH relativeFrom="column">
                  <wp:posOffset>66782</wp:posOffset>
                </wp:positionH>
                <wp:positionV relativeFrom="paragraph">
                  <wp:posOffset>10923</wp:posOffset>
                </wp:positionV>
                <wp:extent cx="3164205" cy="4129213"/>
                <wp:effectExtent l="0" t="0" r="0" b="5080"/>
                <wp:wrapNone/>
                <wp:docPr id="2075081084" name="Text Box 17"/>
                <wp:cNvGraphicFramePr/>
                <a:graphic xmlns:a="http://schemas.openxmlformats.org/drawingml/2006/main">
                  <a:graphicData uri="http://schemas.microsoft.com/office/word/2010/wordprocessingShape">
                    <wps:wsp>
                      <wps:cNvSpPr txBox="1"/>
                      <wps:spPr>
                        <a:xfrm>
                          <a:off x="0" y="0"/>
                          <a:ext cx="3164205" cy="41292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F65AE8" w14:textId="77777777" w:rsidR="00E55441" w:rsidRPr="00E55441" w:rsidRDefault="00E55441" w:rsidP="00E55441">
                            <w:pPr>
                              <w:rPr>
                                <w:sz w:val="18"/>
                                <w:szCs w:val="20"/>
                              </w:rPr>
                            </w:pPr>
                            <w:r w:rsidRPr="00E55441">
                              <w:rPr>
                                <w:sz w:val="18"/>
                                <w:szCs w:val="20"/>
                              </w:rPr>
                              <w:t>module handshake_synchronizer_2stage (</w:t>
                            </w:r>
                          </w:p>
                          <w:p w14:paraId="000A5FAC" w14:textId="77777777"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clk_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Source clock</w:t>
                            </w:r>
                          </w:p>
                          <w:p w14:paraId="2904FC23" w14:textId="77777777"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clk_</w:t>
                            </w:r>
                            <w:proofErr w:type="gramStart"/>
                            <w:r w:rsidRPr="00E55441">
                              <w:rPr>
                                <w:sz w:val="18"/>
                                <w:szCs w:val="20"/>
                              </w:rPr>
                              <w:t>dest</w:t>
                            </w:r>
                            <w:proofErr w:type="spellEnd"/>
                            <w:r w:rsidRPr="00E55441">
                              <w:rPr>
                                <w:sz w:val="18"/>
                                <w:szCs w:val="20"/>
                              </w:rPr>
                              <w:t xml:space="preserve">,   </w:t>
                            </w:r>
                            <w:proofErr w:type="gramEnd"/>
                            <w:r w:rsidRPr="00E55441">
                              <w:rPr>
                                <w:sz w:val="18"/>
                                <w:szCs w:val="20"/>
                              </w:rPr>
                              <w:t xml:space="preserve">      // Destination clock</w:t>
                            </w:r>
                          </w:p>
                          <w:p w14:paraId="3F499C77" w14:textId="7EC47903"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req_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Request signal from source </w:t>
                            </w:r>
                          </w:p>
                          <w:p w14:paraId="060448DE" w14:textId="7204DF64" w:rsidR="00E55441" w:rsidRPr="00E55441" w:rsidRDefault="00E55441" w:rsidP="00E55441">
                            <w:pPr>
                              <w:rPr>
                                <w:sz w:val="18"/>
                                <w:szCs w:val="20"/>
                              </w:rPr>
                            </w:pPr>
                            <w:r w:rsidRPr="00E55441">
                              <w:rPr>
                                <w:sz w:val="18"/>
                                <w:szCs w:val="20"/>
                              </w:rPr>
                              <w:t xml:space="preserve">    input wire [7:0] </w:t>
                            </w:r>
                            <w:proofErr w:type="spellStart"/>
                            <w:r w:rsidRPr="00E55441">
                              <w:rPr>
                                <w:sz w:val="18"/>
                                <w:szCs w:val="20"/>
                              </w:rPr>
                              <w:t>data_</w:t>
                            </w:r>
                            <w:proofErr w:type="gramStart"/>
                            <w:r w:rsidRPr="00E55441">
                              <w:rPr>
                                <w:sz w:val="18"/>
                                <w:szCs w:val="20"/>
                              </w:rPr>
                              <w:t>in</w:t>
                            </w:r>
                            <w:proofErr w:type="spellEnd"/>
                            <w:r w:rsidRPr="00E55441">
                              <w:rPr>
                                <w:sz w:val="18"/>
                                <w:szCs w:val="20"/>
                              </w:rPr>
                              <w:t xml:space="preserve">,   </w:t>
                            </w:r>
                            <w:proofErr w:type="gramEnd"/>
                            <w:r w:rsidRPr="00E55441">
                              <w:rPr>
                                <w:sz w:val="18"/>
                                <w:szCs w:val="20"/>
                              </w:rPr>
                              <w:t xml:space="preserve"> // Data from source </w:t>
                            </w:r>
                          </w:p>
                          <w:p w14:paraId="6D6C12A2" w14:textId="3FFAEB60" w:rsidR="00E55441" w:rsidRPr="00E55441" w:rsidRDefault="00E55441" w:rsidP="00E55441">
                            <w:pPr>
                              <w:rPr>
                                <w:sz w:val="18"/>
                                <w:szCs w:val="20"/>
                              </w:rPr>
                            </w:pPr>
                            <w:r w:rsidRPr="00E55441">
                              <w:rPr>
                                <w:sz w:val="18"/>
                                <w:szCs w:val="20"/>
                              </w:rPr>
                              <w:t xml:space="preserve">    output reg </w:t>
                            </w:r>
                            <w:proofErr w:type="spellStart"/>
                            <w:r w:rsidRPr="00E55441">
                              <w:rPr>
                                <w:sz w:val="18"/>
                                <w:szCs w:val="20"/>
                              </w:rPr>
                              <w:t>ack_</w:t>
                            </w:r>
                            <w:proofErr w:type="gramStart"/>
                            <w:r w:rsidRPr="00E55441">
                              <w:rPr>
                                <w:sz w:val="18"/>
                                <w:szCs w:val="20"/>
                              </w:rPr>
                              <w:t>dest</w:t>
                            </w:r>
                            <w:proofErr w:type="spellEnd"/>
                            <w:r w:rsidRPr="00E55441">
                              <w:rPr>
                                <w:sz w:val="18"/>
                                <w:szCs w:val="20"/>
                              </w:rPr>
                              <w:t xml:space="preserve">,   </w:t>
                            </w:r>
                            <w:proofErr w:type="gramEnd"/>
                            <w:r w:rsidRPr="00E55441">
                              <w:rPr>
                                <w:sz w:val="18"/>
                                <w:szCs w:val="20"/>
                              </w:rPr>
                              <w:t xml:space="preserve"> // Acknowledge signal in destination</w:t>
                            </w:r>
                          </w:p>
                          <w:p w14:paraId="6613D493" w14:textId="77777777" w:rsidR="00E55441" w:rsidRPr="00E55441" w:rsidRDefault="00E55441" w:rsidP="00E55441">
                            <w:pPr>
                              <w:rPr>
                                <w:sz w:val="18"/>
                                <w:szCs w:val="20"/>
                              </w:rPr>
                            </w:pPr>
                            <w:r w:rsidRPr="00E55441">
                              <w:rPr>
                                <w:sz w:val="18"/>
                                <w:szCs w:val="20"/>
                              </w:rPr>
                              <w:t xml:space="preserve">    output reg [7:0] </w:t>
                            </w:r>
                            <w:proofErr w:type="spellStart"/>
                            <w:r w:rsidRPr="00E55441">
                              <w:rPr>
                                <w:sz w:val="18"/>
                                <w:szCs w:val="20"/>
                              </w:rPr>
                              <w:t>data_out</w:t>
                            </w:r>
                            <w:proofErr w:type="spellEnd"/>
                            <w:r w:rsidRPr="00E55441">
                              <w:rPr>
                                <w:sz w:val="18"/>
                                <w:szCs w:val="20"/>
                              </w:rPr>
                              <w:t xml:space="preserve">    // Data in destination domain</w:t>
                            </w:r>
                          </w:p>
                          <w:p w14:paraId="3DFCCE2F" w14:textId="1BC8A442" w:rsidR="00E55441" w:rsidRPr="00E55441" w:rsidRDefault="00E55441" w:rsidP="00E55441">
                            <w:pPr>
                              <w:rPr>
                                <w:sz w:val="18"/>
                                <w:szCs w:val="20"/>
                              </w:rPr>
                            </w:pPr>
                            <w:r w:rsidRPr="00E55441">
                              <w:rPr>
                                <w:sz w:val="18"/>
                                <w:szCs w:val="20"/>
                              </w:rPr>
                              <w:t>);</w:t>
                            </w:r>
                          </w:p>
                          <w:p w14:paraId="267EC7E1" w14:textId="77777777" w:rsidR="00E55441" w:rsidRPr="00E55441" w:rsidRDefault="00E55441" w:rsidP="00E55441">
                            <w:pPr>
                              <w:rPr>
                                <w:sz w:val="18"/>
                                <w:szCs w:val="20"/>
                              </w:rPr>
                            </w:pPr>
                            <w:r w:rsidRPr="00E55441">
                              <w:rPr>
                                <w:sz w:val="18"/>
                                <w:szCs w:val="20"/>
                              </w:rPr>
                              <w:t xml:space="preserve">    reg req_sync1, req_sync</w:t>
                            </w:r>
                            <w:proofErr w:type="gramStart"/>
                            <w:r w:rsidRPr="00E55441">
                              <w:rPr>
                                <w:sz w:val="18"/>
                                <w:szCs w:val="20"/>
                              </w:rPr>
                              <w:t xml:space="preserve">2;   </w:t>
                            </w:r>
                            <w:proofErr w:type="gramEnd"/>
                            <w:r w:rsidRPr="00E55441">
                              <w:rPr>
                                <w:sz w:val="18"/>
                                <w:szCs w:val="20"/>
                              </w:rPr>
                              <w:t xml:space="preserve"> // Synchronization of </w:t>
                            </w:r>
                            <w:proofErr w:type="spellStart"/>
                            <w:r w:rsidRPr="00E55441">
                              <w:rPr>
                                <w:sz w:val="18"/>
                                <w:szCs w:val="20"/>
                              </w:rPr>
                              <w:t>req_src</w:t>
                            </w:r>
                            <w:proofErr w:type="spellEnd"/>
                          </w:p>
                          <w:p w14:paraId="2B7F9FB0" w14:textId="180438D7" w:rsidR="00E55441" w:rsidRPr="00E55441" w:rsidRDefault="00E55441" w:rsidP="00E55441">
                            <w:pPr>
                              <w:rPr>
                                <w:sz w:val="18"/>
                                <w:szCs w:val="20"/>
                              </w:rPr>
                            </w:pPr>
                            <w:r w:rsidRPr="00E55441">
                              <w:rPr>
                                <w:sz w:val="18"/>
                                <w:szCs w:val="20"/>
                              </w:rPr>
                              <w:t xml:space="preserve">    reg ack_sync1, </w:t>
                            </w:r>
                            <w:proofErr w:type="spellStart"/>
                            <w:r w:rsidRPr="00E55441">
                              <w:rPr>
                                <w:sz w:val="18"/>
                                <w:szCs w:val="20"/>
                              </w:rPr>
                              <w:t>ack_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Synchronization of </w:t>
                            </w:r>
                            <w:proofErr w:type="spellStart"/>
                            <w:r w:rsidRPr="00E55441">
                              <w:rPr>
                                <w:sz w:val="18"/>
                                <w:szCs w:val="20"/>
                              </w:rPr>
                              <w:t>ack_dest</w:t>
                            </w:r>
                            <w:proofErr w:type="spellEnd"/>
                          </w:p>
                          <w:p w14:paraId="47F09893" w14:textId="0E2C8982" w:rsidR="00E55441" w:rsidRPr="00E55441" w:rsidRDefault="00E55441" w:rsidP="00E55441">
                            <w:pPr>
                              <w:rPr>
                                <w:sz w:val="18"/>
                                <w:szCs w:val="20"/>
                              </w:rPr>
                            </w:pPr>
                            <w:r w:rsidRPr="00E55441">
                              <w:rPr>
                                <w:sz w:val="18"/>
                                <w:szCs w:val="20"/>
                              </w:rPr>
                              <w:t xml:space="preserve">   always </w:t>
                            </w:r>
                            <w:proofErr w:type="gramStart"/>
                            <w:r w:rsidRPr="00E55441">
                              <w:rPr>
                                <w:sz w:val="18"/>
                                <w:szCs w:val="20"/>
                              </w:rPr>
                              <w:t>@(</w:t>
                            </w:r>
                            <w:proofErr w:type="gramEnd"/>
                            <w:r w:rsidRPr="00E55441">
                              <w:rPr>
                                <w:sz w:val="18"/>
                                <w:szCs w:val="20"/>
                              </w:rPr>
                              <w:t xml:space="preserve">posedge </w:t>
                            </w:r>
                            <w:proofErr w:type="spellStart"/>
                            <w:r w:rsidRPr="00E55441">
                              <w:rPr>
                                <w:sz w:val="18"/>
                                <w:szCs w:val="20"/>
                              </w:rPr>
                              <w:t>clk_dest</w:t>
                            </w:r>
                            <w:proofErr w:type="spellEnd"/>
                            <w:r w:rsidRPr="00E55441">
                              <w:rPr>
                                <w:sz w:val="18"/>
                                <w:szCs w:val="20"/>
                              </w:rPr>
                              <w:t>) begin</w:t>
                            </w:r>
                          </w:p>
                          <w:p w14:paraId="741A0E73" w14:textId="77777777" w:rsidR="00E55441" w:rsidRPr="00E55441" w:rsidRDefault="00E55441" w:rsidP="00E55441">
                            <w:pPr>
                              <w:rPr>
                                <w:sz w:val="18"/>
                                <w:szCs w:val="20"/>
                              </w:rPr>
                            </w:pPr>
                            <w:r w:rsidRPr="00E55441">
                              <w:rPr>
                                <w:sz w:val="18"/>
                                <w:szCs w:val="20"/>
                              </w:rPr>
                              <w:t xml:space="preserve">        req_sync1 &lt;= </w:t>
                            </w:r>
                            <w:proofErr w:type="spellStart"/>
                            <w:r w:rsidRPr="00E55441">
                              <w:rPr>
                                <w:sz w:val="18"/>
                                <w:szCs w:val="20"/>
                              </w:rPr>
                              <w:t>req_src</w:t>
                            </w:r>
                            <w:proofErr w:type="spellEnd"/>
                            <w:r w:rsidRPr="00E55441">
                              <w:rPr>
                                <w:sz w:val="18"/>
                                <w:szCs w:val="20"/>
                              </w:rPr>
                              <w:t>;</w:t>
                            </w:r>
                          </w:p>
                          <w:p w14:paraId="34856812" w14:textId="77777777" w:rsidR="00AE34F7" w:rsidRDefault="00E55441" w:rsidP="00E55441">
                            <w:pPr>
                              <w:rPr>
                                <w:sz w:val="18"/>
                                <w:szCs w:val="20"/>
                              </w:rPr>
                            </w:pPr>
                            <w:r w:rsidRPr="00E55441">
                              <w:rPr>
                                <w:sz w:val="18"/>
                                <w:szCs w:val="20"/>
                              </w:rPr>
                              <w:t xml:space="preserve">        req_sync2 &lt;= req_sync</w:t>
                            </w:r>
                            <w:proofErr w:type="gramStart"/>
                            <w:r w:rsidRPr="00E55441">
                              <w:rPr>
                                <w:sz w:val="18"/>
                                <w:szCs w:val="20"/>
                              </w:rPr>
                              <w:t>1;</w:t>
                            </w:r>
                            <w:r w:rsidR="00AE34F7">
                              <w:rPr>
                                <w:sz w:val="18"/>
                                <w:szCs w:val="20"/>
                              </w:rPr>
                              <w:t>end</w:t>
                            </w:r>
                            <w:proofErr w:type="gramEnd"/>
                          </w:p>
                          <w:p w14:paraId="3745D948" w14:textId="0BFAEDE7" w:rsidR="00E55441" w:rsidRPr="00E55441" w:rsidRDefault="00E55441" w:rsidP="00E55441">
                            <w:pPr>
                              <w:rPr>
                                <w:sz w:val="18"/>
                                <w:szCs w:val="20"/>
                              </w:rPr>
                            </w:pPr>
                            <w:r w:rsidRPr="00E55441">
                              <w:rPr>
                                <w:sz w:val="18"/>
                                <w:szCs w:val="20"/>
                              </w:rPr>
                              <w:t xml:space="preserve"> always </w:t>
                            </w:r>
                            <w:proofErr w:type="gramStart"/>
                            <w:r w:rsidRPr="00E55441">
                              <w:rPr>
                                <w:sz w:val="18"/>
                                <w:szCs w:val="20"/>
                              </w:rPr>
                              <w:t>@(</w:t>
                            </w:r>
                            <w:proofErr w:type="gramEnd"/>
                            <w:r w:rsidRPr="00E55441">
                              <w:rPr>
                                <w:sz w:val="18"/>
                                <w:szCs w:val="20"/>
                              </w:rPr>
                              <w:t xml:space="preserve">posedge </w:t>
                            </w:r>
                            <w:proofErr w:type="spellStart"/>
                            <w:r w:rsidRPr="00E55441">
                              <w:rPr>
                                <w:sz w:val="18"/>
                                <w:szCs w:val="20"/>
                              </w:rPr>
                              <w:t>clk_dest</w:t>
                            </w:r>
                            <w:proofErr w:type="spellEnd"/>
                            <w:r w:rsidRPr="00E55441">
                              <w:rPr>
                                <w:sz w:val="18"/>
                                <w:szCs w:val="20"/>
                              </w:rPr>
                              <w:t>) begin</w:t>
                            </w:r>
                          </w:p>
                          <w:p w14:paraId="0DAD77CD" w14:textId="06B57D9A" w:rsidR="00E55441" w:rsidRPr="00E55441" w:rsidRDefault="00E55441" w:rsidP="00E55441">
                            <w:pPr>
                              <w:rPr>
                                <w:sz w:val="18"/>
                                <w:szCs w:val="20"/>
                              </w:rPr>
                            </w:pPr>
                            <w:r w:rsidRPr="00E55441">
                              <w:rPr>
                                <w:sz w:val="18"/>
                                <w:szCs w:val="20"/>
                              </w:rPr>
                              <w:t xml:space="preserve">       if (req_sync2 &amp;</w:t>
                            </w:r>
                            <w:proofErr w:type="gramStart"/>
                            <w:r w:rsidRPr="00E55441">
                              <w:rPr>
                                <w:sz w:val="18"/>
                                <w:szCs w:val="20"/>
                              </w:rPr>
                              <w:t>&amp; !</w:t>
                            </w:r>
                            <w:proofErr w:type="spellStart"/>
                            <w:r w:rsidRPr="00E55441">
                              <w:rPr>
                                <w:sz w:val="18"/>
                                <w:szCs w:val="20"/>
                              </w:rPr>
                              <w:t>ack</w:t>
                            </w:r>
                            <w:proofErr w:type="gramEnd"/>
                            <w:r w:rsidRPr="00E55441">
                              <w:rPr>
                                <w:sz w:val="18"/>
                                <w:szCs w:val="20"/>
                              </w:rPr>
                              <w:t>_dest</w:t>
                            </w:r>
                            <w:proofErr w:type="spellEnd"/>
                            <w:r w:rsidRPr="00E55441">
                              <w:rPr>
                                <w:sz w:val="18"/>
                                <w:szCs w:val="20"/>
                              </w:rPr>
                              <w:t>) begin</w:t>
                            </w:r>
                          </w:p>
                          <w:p w14:paraId="52D9A260" w14:textId="77777777" w:rsidR="00E55441" w:rsidRPr="00E55441" w:rsidRDefault="00E55441" w:rsidP="00E55441">
                            <w:pPr>
                              <w:rPr>
                                <w:sz w:val="18"/>
                                <w:szCs w:val="20"/>
                              </w:rPr>
                            </w:pPr>
                            <w:r w:rsidRPr="00E55441">
                              <w:rPr>
                                <w:sz w:val="18"/>
                                <w:szCs w:val="20"/>
                              </w:rPr>
                              <w:t xml:space="preserve">            </w:t>
                            </w:r>
                            <w:proofErr w:type="spellStart"/>
                            <w:r w:rsidRPr="00E55441">
                              <w:rPr>
                                <w:sz w:val="18"/>
                                <w:szCs w:val="20"/>
                              </w:rPr>
                              <w:t>data_out</w:t>
                            </w:r>
                            <w:proofErr w:type="spellEnd"/>
                            <w:r w:rsidRPr="00E55441">
                              <w:rPr>
                                <w:sz w:val="18"/>
                                <w:szCs w:val="20"/>
                              </w:rPr>
                              <w:t xml:space="preserve"> &lt;= </w:t>
                            </w:r>
                            <w:proofErr w:type="spellStart"/>
                            <w:r w:rsidRPr="00E55441">
                              <w:rPr>
                                <w:sz w:val="18"/>
                                <w:szCs w:val="20"/>
                              </w:rPr>
                              <w:t>data_</w:t>
                            </w:r>
                            <w:proofErr w:type="gramStart"/>
                            <w:r w:rsidRPr="00E55441">
                              <w:rPr>
                                <w:sz w:val="18"/>
                                <w:szCs w:val="20"/>
                              </w:rPr>
                              <w:t>in</w:t>
                            </w:r>
                            <w:proofErr w:type="spellEnd"/>
                            <w:r w:rsidRPr="00E55441">
                              <w:rPr>
                                <w:sz w:val="18"/>
                                <w:szCs w:val="20"/>
                              </w:rPr>
                              <w:t>;  /</w:t>
                            </w:r>
                            <w:proofErr w:type="gramEnd"/>
                            <w:r w:rsidRPr="00E55441">
                              <w:rPr>
                                <w:sz w:val="18"/>
                                <w:szCs w:val="20"/>
                              </w:rPr>
                              <w:t>/ Capture data from source</w:t>
                            </w:r>
                          </w:p>
                          <w:p w14:paraId="023731D8" w14:textId="77777777" w:rsidR="00E55441" w:rsidRPr="00E55441" w:rsidRDefault="00E55441" w:rsidP="00E55441">
                            <w:pPr>
                              <w:rPr>
                                <w:sz w:val="18"/>
                                <w:szCs w:val="20"/>
                              </w:rPr>
                            </w:pPr>
                            <w:r w:rsidRPr="00E55441">
                              <w:rPr>
                                <w:sz w:val="18"/>
                                <w:szCs w:val="20"/>
                              </w:rPr>
                              <w:t xml:space="preserve">            </w:t>
                            </w:r>
                            <w:proofErr w:type="spellStart"/>
                            <w:r w:rsidRPr="00E55441">
                              <w:rPr>
                                <w:sz w:val="18"/>
                                <w:szCs w:val="20"/>
                              </w:rPr>
                              <w:t>ack_dest</w:t>
                            </w:r>
                            <w:proofErr w:type="spellEnd"/>
                            <w:r w:rsidRPr="00E55441">
                              <w:rPr>
                                <w:sz w:val="18"/>
                                <w:szCs w:val="20"/>
                              </w:rPr>
                              <w:t xml:space="preserve"> &lt;= 1'b</w:t>
                            </w:r>
                            <w:proofErr w:type="gramStart"/>
                            <w:r w:rsidRPr="00E55441">
                              <w:rPr>
                                <w:sz w:val="18"/>
                                <w:szCs w:val="20"/>
                              </w:rPr>
                              <w:t xml:space="preserve">1;   </w:t>
                            </w:r>
                            <w:proofErr w:type="gramEnd"/>
                            <w:r w:rsidRPr="00E55441">
                              <w:rPr>
                                <w:sz w:val="18"/>
                                <w:szCs w:val="20"/>
                              </w:rPr>
                              <w:t xml:space="preserve">  // Assert acknowledge signal</w:t>
                            </w:r>
                          </w:p>
                          <w:p w14:paraId="1A7FCD57" w14:textId="77777777" w:rsidR="00E55441" w:rsidRPr="00E55441" w:rsidRDefault="00E55441" w:rsidP="00E55441">
                            <w:pPr>
                              <w:rPr>
                                <w:sz w:val="18"/>
                                <w:szCs w:val="20"/>
                              </w:rPr>
                            </w:pPr>
                            <w:r w:rsidRPr="00E55441">
                              <w:rPr>
                                <w:sz w:val="18"/>
                                <w:szCs w:val="20"/>
                              </w:rPr>
                              <w:t xml:space="preserve">        end else if </w:t>
                            </w:r>
                            <w:proofErr w:type="gramStart"/>
                            <w:r w:rsidRPr="00E55441">
                              <w:rPr>
                                <w:sz w:val="18"/>
                                <w:szCs w:val="20"/>
                              </w:rPr>
                              <w:t>(!req</w:t>
                            </w:r>
                            <w:proofErr w:type="gramEnd"/>
                            <w:r w:rsidRPr="00E55441">
                              <w:rPr>
                                <w:sz w:val="18"/>
                                <w:szCs w:val="20"/>
                              </w:rPr>
                              <w:t>_sync2) begin</w:t>
                            </w:r>
                          </w:p>
                          <w:p w14:paraId="33F539FB" w14:textId="1CDE2AF9" w:rsidR="00E55441" w:rsidRPr="00E55441" w:rsidRDefault="00E55441" w:rsidP="00E55441">
                            <w:pPr>
                              <w:rPr>
                                <w:sz w:val="18"/>
                                <w:szCs w:val="20"/>
                              </w:rPr>
                            </w:pPr>
                            <w:r w:rsidRPr="00E55441">
                              <w:rPr>
                                <w:sz w:val="18"/>
                                <w:szCs w:val="20"/>
                              </w:rPr>
                              <w:t xml:space="preserve">            </w:t>
                            </w:r>
                            <w:proofErr w:type="spellStart"/>
                            <w:r w:rsidRPr="00E55441">
                              <w:rPr>
                                <w:sz w:val="18"/>
                                <w:szCs w:val="20"/>
                              </w:rPr>
                              <w:t>ack_dest</w:t>
                            </w:r>
                            <w:proofErr w:type="spellEnd"/>
                            <w:r w:rsidRPr="00E55441">
                              <w:rPr>
                                <w:sz w:val="18"/>
                                <w:szCs w:val="20"/>
                              </w:rPr>
                              <w:t xml:space="preserve"> &lt;= 1'b0;     </w:t>
                            </w:r>
                          </w:p>
                          <w:p w14:paraId="61BE2594" w14:textId="77777777" w:rsidR="00E55441" w:rsidRPr="00E55441" w:rsidRDefault="00E55441" w:rsidP="00E55441">
                            <w:pPr>
                              <w:rPr>
                                <w:sz w:val="18"/>
                                <w:szCs w:val="20"/>
                              </w:rPr>
                            </w:pPr>
                            <w:r w:rsidRPr="00E55441">
                              <w:rPr>
                                <w:sz w:val="18"/>
                                <w:szCs w:val="20"/>
                              </w:rPr>
                              <w:t xml:space="preserve">        end</w:t>
                            </w:r>
                          </w:p>
                          <w:p w14:paraId="56B47EF9" w14:textId="4DD58034" w:rsidR="00E55441" w:rsidRPr="00E55441" w:rsidRDefault="00E55441" w:rsidP="00E55441">
                            <w:r w:rsidRPr="00E55441">
                              <w:rPr>
                                <w:sz w:val="22"/>
                                <w:szCs w:val="24"/>
                              </w:rPr>
                              <w:t xml:space="preserve">    </w:t>
                            </w:r>
                            <w:r w:rsidRPr="00E55441">
                              <w:t>end</w:t>
                            </w:r>
                          </w:p>
                          <w:p w14:paraId="3C527F80" w14:textId="77777777" w:rsidR="00D070F0" w:rsidRDefault="00D070F0" w:rsidP="00D070F0">
                            <w:r w:rsidRPr="008C0B6A">
                              <w:t xml:space="preserve">always </w:t>
                            </w:r>
                            <w:proofErr w:type="gramStart"/>
                            <w:r w:rsidRPr="008C0B6A">
                              <w:t>@(</w:t>
                            </w:r>
                            <w:proofErr w:type="gramEnd"/>
                            <w:r w:rsidRPr="008C0B6A">
                              <w:t xml:space="preserve">posedge </w:t>
                            </w:r>
                            <w:proofErr w:type="spellStart"/>
                            <w:r w:rsidRPr="008C0B6A">
                              <w:t>clk_src</w:t>
                            </w:r>
                            <w:proofErr w:type="spellEnd"/>
                            <w:r w:rsidRPr="008C0B6A">
                              <w:t>) begin</w:t>
                            </w:r>
                          </w:p>
                          <w:p w14:paraId="43F214DC" w14:textId="77777777" w:rsidR="00D070F0" w:rsidRDefault="00D070F0" w:rsidP="00D070F0">
                            <w:r w:rsidRPr="008C0B6A">
                              <w:t xml:space="preserve">ack_sync1 &lt;= </w:t>
                            </w:r>
                            <w:proofErr w:type="spellStart"/>
                            <w:r w:rsidRPr="008C0B6A">
                              <w:t>ack_dest</w:t>
                            </w:r>
                            <w:proofErr w:type="spellEnd"/>
                            <w:r w:rsidRPr="008C0B6A">
                              <w:t>;</w:t>
                            </w:r>
                          </w:p>
                          <w:p w14:paraId="39172113" w14:textId="77777777" w:rsidR="00D070F0" w:rsidRDefault="00D070F0" w:rsidP="00D070F0">
                            <w:r w:rsidRPr="008C0B6A">
                              <w:t xml:space="preserve"> </w:t>
                            </w:r>
                            <w:proofErr w:type="spellStart"/>
                            <w:r w:rsidRPr="008C0B6A">
                              <w:t>ack_src</w:t>
                            </w:r>
                            <w:proofErr w:type="spellEnd"/>
                            <w:r w:rsidRPr="008C0B6A">
                              <w:t xml:space="preserve"> &lt;= ack_sync1;</w:t>
                            </w:r>
                          </w:p>
                          <w:p w14:paraId="4B0B0F78" w14:textId="13680F17" w:rsidR="00D070F0" w:rsidRDefault="00D070F0" w:rsidP="00D070F0">
                            <w:r w:rsidRPr="008C0B6A">
                              <w:t xml:space="preserve"> end </w:t>
                            </w:r>
                            <w:proofErr w:type="spellStart"/>
                            <w:r w:rsidRPr="008C0B6A">
                              <w:t>endmodule</w:t>
                            </w:r>
                            <w:proofErr w:type="spellEnd"/>
                          </w:p>
                          <w:p w14:paraId="39D3354F" w14:textId="5D2E3CD5" w:rsidR="00FF36FA" w:rsidRPr="00E55441" w:rsidRDefault="00FF36FA" w:rsidP="00E55441">
                            <w:pPr>
                              <w:rPr>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CB8FA" id="_x0000_s1034" type="#_x0000_t202" style="position:absolute;margin-left:5.25pt;margin-top:.85pt;width:249.15pt;height:325.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" filled="f" stroked="f">
                <v:textbox>
                  <w:txbxContent>
                    <w:p w14:paraId="42F65AE8" w14:textId="77777777" w:rsidR="00E55441" w:rsidRPr="00E55441" w:rsidRDefault="00E55441" w:rsidP="00E55441">
                      <w:pPr>
                        <w:rPr>
                          <w:sz w:val="18"/>
                          <w:szCs w:val="20"/>
                        </w:rPr>
                      </w:pPr>
                      <w:r w:rsidRPr="00E55441">
                        <w:rPr>
                          <w:sz w:val="18"/>
                          <w:szCs w:val="20"/>
                        </w:rPr>
                        <w:t>module handshake_synchronizer_2stage (</w:t>
                      </w:r>
                    </w:p>
                    <w:p w14:paraId="000A5FAC" w14:textId="77777777"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clk_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Source clock</w:t>
                      </w:r>
                    </w:p>
                    <w:p w14:paraId="2904FC23" w14:textId="77777777"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clk_</w:t>
                      </w:r>
                      <w:proofErr w:type="gramStart"/>
                      <w:r w:rsidRPr="00E55441">
                        <w:rPr>
                          <w:sz w:val="18"/>
                          <w:szCs w:val="20"/>
                        </w:rPr>
                        <w:t>dest</w:t>
                      </w:r>
                      <w:proofErr w:type="spellEnd"/>
                      <w:r w:rsidRPr="00E55441">
                        <w:rPr>
                          <w:sz w:val="18"/>
                          <w:szCs w:val="20"/>
                        </w:rPr>
                        <w:t xml:space="preserve">,   </w:t>
                      </w:r>
                      <w:proofErr w:type="gramEnd"/>
                      <w:r w:rsidRPr="00E55441">
                        <w:rPr>
                          <w:sz w:val="18"/>
                          <w:szCs w:val="20"/>
                        </w:rPr>
                        <w:t xml:space="preserve">      // Destination clock</w:t>
                      </w:r>
                    </w:p>
                    <w:p w14:paraId="3F499C77" w14:textId="7EC47903" w:rsidR="00E55441" w:rsidRPr="00E55441" w:rsidRDefault="00E55441" w:rsidP="00E55441">
                      <w:pPr>
                        <w:rPr>
                          <w:sz w:val="18"/>
                          <w:szCs w:val="20"/>
                        </w:rPr>
                      </w:pPr>
                      <w:r w:rsidRPr="00E55441">
                        <w:rPr>
                          <w:sz w:val="18"/>
                          <w:szCs w:val="20"/>
                        </w:rPr>
                        <w:t xml:space="preserve">    input wire </w:t>
                      </w:r>
                      <w:proofErr w:type="spellStart"/>
                      <w:r w:rsidRPr="00E55441">
                        <w:rPr>
                          <w:sz w:val="18"/>
                          <w:szCs w:val="20"/>
                        </w:rPr>
                        <w:t>req_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Request signal from source </w:t>
                      </w:r>
                    </w:p>
                    <w:p w14:paraId="060448DE" w14:textId="7204DF64" w:rsidR="00E55441" w:rsidRPr="00E55441" w:rsidRDefault="00E55441" w:rsidP="00E55441">
                      <w:pPr>
                        <w:rPr>
                          <w:sz w:val="18"/>
                          <w:szCs w:val="20"/>
                        </w:rPr>
                      </w:pPr>
                      <w:r w:rsidRPr="00E55441">
                        <w:rPr>
                          <w:sz w:val="18"/>
                          <w:szCs w:val="20"/>
                        </w:rPr>
                        <w:t xml:space="preserve">    input wire [7:0] </w:t>
                      </w:r>
                      <w:proofErr w:type="spellStart"/>
                      <w:r w:rsidRPr="00E55441">
                        <w:rPr>
                          <w:sz w:val="18"/>
                          <w:szCs w:val="20"/>
                        </w:rPr>
                        <w:t>data_</w:t>
                      </w:r>
                      <w:proofErr w:type="gramStart"/>
                      <w:r w:rsidRPr="00E55441">
                        <w:rPr>
                          <w:sz w:val="18"/>
                          <w:szCs w:val="20"/>
                        </w:rPr>
                        <w:t>in</w:t>
                      </w:r>
                      <w:proofErr w:type="spellEnd"/>
                      <w:r w:rsidRPr="00E55441">
                        <w:rPr>
                          <w:sz w:val="18"/>
                          <w:szCs w:val="20"/>
                        </w:rPr>
                        <w:t xml:space="preserve">,   </w:t>
                      </w:r>
                      <w:proofErr w:type="gramEnd"/>
                      <w:r w:rsidRPr="00E55441">
                        <w:rPr>
                          <w:sz w:val="18"/>
                          <w:szCs w:val="20"/>
                        </w:rPr>
                        <w:t xml:space="preserve"> // Data from source </w:t>
                      </w:r>
                    </w:p>
                    <w:p w14:paraId="6D6C12A2" w14:textId="3FFAEB60" w:rsidR="00E55441" w:rsidRPr="00E55441" w:rsidRDefault="00E55441" w:rsidP="00E55441">
                      <w:pPr>
                        <w:rPr>
                          <w:sz w:val="18"/>
                          <w:szCs w:val="20"/>
                        </w:rPr>
                      </w:pPr>
                      <w:r w:rsidRPr="00E55441">
                        <w:rPr>
                          <w:sz w:val="18"/>
                          <w:szCs w:val="20"/>
                        </w:rPr>
                        <w:t xml:space="preserve">    output reg </w:t>
                      </w:r>
                      <w:proofErr w:type="spellStart"/>
                      <w:r w:rsidRPr="00E55441">
                        <w:rPr>
                          <w:sz w:val="18"/>
                          <w:szCs w:val="20"/>
                        </w:rPr>
                        <w:t>ack_</w:t>
                      </w:r>
                      <w:proofErr w:type="gramStart"/>
                      <w:r w:rsidRPr="00E55441">
                        <w:rPr>
                          <w:sz w:val="18"/>
                          <w:szCs w:val="20"/>
                        </w:rPr>
                        <w:t>dest</w:t>
                      </w:r>
                      <w:proofErr w:type="spellEnd"/>
                      <w:r w:rsidRPr="00E55441">
                        <w:rPr>
                          <w:sz w:val="18"/>
                          <w:szCs w:val="20"/>
                        </w:rPr>
                        <w:t xml:space="preserve">,   </w:t>
                      </w:r>
                      <w:proofErr w:type="gramEnd"/>
                      <w:r w:rsidRPr="00E55441">
                        <w:rPr>
                          <w:sz w:val="18"/>
                          <w:szCs w:val="20"/>
                        </w:rPr>
                        <w:t xml:space="preserve"> // Acknowledge signal in destination</w:t>
                      </w:r>
                    </w:p>
                    <w:p w14:paraId="6613D493" w14:textId="77777777" w:rsidR="00E55441" w:rsidRPr="00E55441" w:rsidRDefault="00E55441" w:rsidP="00E55441">
                      <w:pPr>
                        <w:rPr>
                          <w:sz w:val="18"/>
                          <w:szCs w:val="20"/>
                        </w:rPr>
                      </w:pPr>
                      <w:r w:rsidRPr="00E55441">
                        <w:rPr>
                          <w:sz w:val="18"/>
                          <w:szCs w:val="20"/>
                        </w:rPr>
                        <w:t xml:space="preserve">    output reg [7:0] </w:t>
                      </w:r>
                      <w:proofErr w:type="spellStart"/>
                      <w:r w:rsidRPr="00E55441">
                        <w:rPr>
                          <w:sz w:val="18"/>
                          <w:szCs w:val="20"/>
                        </w:rPr>
                        <w:t>data_out</w:t>
                      </w:r>
                      <w:proofErr w:type="spellEnd"/>
                      <w:r w:rsidRPr="00E55441">
                        <w:rPr>
                          <w:sz w:val="18"/>
                          <w:szCs w:val="20"/>
                        </w:rPr>
                        <w:t xml:space="preserve">    // Data in destination domain</w:t>
                      </w:r>
                    </w:p>
                    <w:p w14:paraId="3DFCCE2F" w14:textId="1BC8A442" w:rsidR="00E55441" w:rsidRPr="00E55441" w:rsidRDefault="00E55441" w:rsidP="00E55441">
                      <w:pPr>
                        <w:rPr>
                          <w:sz w:val="18"/>
                          <w:szCs w:val="20"/>
                        </w:rPr>
                      </w:pPr>
                      <w:r w:rsidRPr="00E55441">
                        <w:rPr>
                          <w:sz w:val="18"/>
                          <w:szCs w:val="20"/>
                        </w:rPr>
                        <w:t>);</w:t>
                      </w:r>
                    </w:p>
                    <w:p w14:paraId="267EC7E1" w14:textId="77777777" w:rsidR="00E55441" w:rsidRPr="00E55441" w:rsidRDefault="00E55441" w:rsidP="00E55441">
                      <w:pPr>
                        <w:rPr>
                          <w:sz w:val="18"/>
                          <w:szCs w:val="20"/>
                        </w:rPr>
                      </w:pPr>
                      <w:r w:rsidRPr="00E55441">
                        <w:rPr>
                          <w:sz w:val="18"/>
                          <w:szCs w:val="20"/>
                        </w:rPr>
                        <w:t xml:space="preserve">    reg req_sync1, req_sync</w:t>
                      </w:r>
                      <w:proofErr w:type="gramStart"/>
                      <w:r w:rsidRPr="00E55441">
                        <w:rPr>
                          <w:sz w:val="18"/>
                          <w:szCs w:val="20"/>
                        </w:rPr>
                        <w:t xml:space="preserve">2;   </w:t>
                      </w:r>
                      <w:proofErr w:type="gramEnd"/>
                      <w:r w:rsidRPr="00E55441">
                        <w:rPr>
                          <w:sz w:val="18"/>
                          <w:szCs w:val="20"/>
                        </w:rPr>
                        <w:t xml:space="preserve"> // Synchronization of </w:t>
                      </w:r>
                      <w:proofErr w:type="spellStart"/>
                      <w:r w:rsidRPr="00E55441">
                        <w:rPr>
                          <w:sz w:val="18"/>
                          <w:szCs w:val="20"/>
                        </w:rPr>
                        <w:t>req_src</w:t>
                      </w:r>
                      <w:proofErr w:type="spellEnd"/>
                    </w:p>
                    <w:p w14:paraId="2B7F9FB0" w14:textId="180438D7" w:rsidR="00E55441" w:rsidRPr="00E55441" w:rsidRDefault="00E55441" w:rsidP="00E55441">
                      <w:pPr>
                        <w:rPr>
                          <w:sz w:val="18"/>
                          <w:szCs w:val="20"/>
                        </w:rPr>
                      </w:pPr>
                      <w:r w:rsidRPr="00E55441">
                        <w:rPr>
                          <w:sz w:val="18"/>
                          <w:szCs w:val="20"/>
                        </w:rPr>
                        <w:t xml:space="preserve">    reg ack_sync1, </w:t>
                      </w:r>
                      <w:proofErr w:type="spellStart"/>
                      <w:r w:rsidRPr="00E55441">
                        <w:rPr>
                          <w:sz w:val="18"/>
                          <w:szCs w:val="20"/>
                        </w:rPr>
                        <w:t>ack_</w:t>
                      </w:r>
                      <w:proofErr w:type="gramStart"/>
                      <w:r w:rsidRPr="00E55441">
                        <w:rPr>
                          <w:sz w:val="18"/>
                          <w:szCs w:val="20"/>
                        </w:rPr>
                        <w:t>src</w:t>
                      </w:r>
                      <w:proofErr w:type="spellEnd"/>
                      <w:r w:rsidRPr="00E55441">
                        <w:rPr>
                          <w:sz w:val="18"/>
                          <w:szCs w:val="20"/>
                        </w:rPr>
                        <w:t xml:space="preserve">;   </w:t>
                      </w:r>
                      <w:proofErr w:type="gramEnd"/>
                      <w:r w:rsidRPr="00E55441">
                        <w:rPr>
                          <w:sz w:val="18"/>
                          <w:szCs w:val="20"/>
                        </w:rPr>
                        <w:t xml:space="preserve">   // Synchronization of </w:t>
                      </w:r>
                      <w:proofErr w:type="spellStart"/>
                      <w:r w:rsidRPr="00E55441">
                        <w:rPr>
                          <w:sz w:val="18"/>
                          <w:szCs w:val="20"/>
                        </w:rPr>
                        <w:t>ack_dest</w:t>
                      </w:r>
                      <w:proofErr w:type="spellEnd"/>
                    </w:p>
                    <w:p w14:paraId="47F09893" w14:textId="0E2C8982" w:rsidR="00E55441" w:rsidRPr="00E55441" w:rsidRDefault="00E55441" w:rsidP="00E55441">
                      <w:pPr>
                        <w:rPr>
                          <w:sz w:val="18"/>
                          <w:szCs w:val="20"/>
                        </w:rPr>
                      </w:pPr>
                      <w:r w:rsidRPr="00E55441">
                        <w:rPr>
                          <w:sz w:val="18"/>
                          <w:szCs w:val="20"/>
                        </w:rPr>
                        <w:t xml:space="preserve">   always </w:t>
                      </w:r>
                      <w:proofErr w:type="gramStart"/>
                      <w:r w:rsidRPr="00E55441">
                        <w:rPr>
                          <w:sz w:val="18"/>
                          <w:szCs w:val="20"/>
                        </w:rPr>
                        <w:t>@(</w:t>
                      </w:r>
                      <w:proofErr w:type="gramEnd"/>
                      <w:r w:rsidRPr="00E55441">
                        <w:rPr>
                          <w:sz w:val="18"/>
                          <w:szCs w:val="20"/>
                        </w:rPr>
                        <w:t xml:space="preserve">posedge </w:t>
                      </w:r>
                      <w:proofErr w:type="spellStart"/>
                      <w:r w:rsidRPr="00E55441">
                        <w:rPr>
                          <w:sz w:val="18"/>
                          <w:szCs w:val="20"/>
                        </w:rPr>
                        <w:t>clk_dest</w:t>
                      </w:r>
                      <w:proofErr w:type="spellEnd"/>
                      <w:r w:rsidRPr="00E55441">
                        <w:rPr>
                          <w:sz w:val="18"/>
                          <w:szCs w:val="20"/>
                        </w:rPr>
                        <w:t>) begin</w:t>
                      </w:r>
                    </w:p>
                    <w:p w14:paraId="741A0E73" w14:textId="77777777" w:rsidR="00E55441" w:rsidRPr="00E55441" w:rsidRDefault="00E55441" w:rsidP="00E55441">
                      <w:pPr>
                        <w:rPr>
                          <w:sz w:val="18"/>
                          <w:szCs w:val="20"/>
                        </w:rPr>
                      </w:pPr>
                      <w:r w:rsidRPr="00E55441">
                        <w:rPr>
                          <w:sz w:val="18"/>
                          <w:szCs w:val="20"/>
                        </w:rPr>
                        <w:t xml:space="preserve">        req_sync1 &lt;= </w:t>
                      </w:r>
                      <w:proofErr w:type="spellStart"/>
                      <w:r w:rsidRPr="00E55441">
                        <w:rPr>
                          <w:sz w:val="18"/>
                          <w:szCs w:val="20"/>
                        </w:rPr>
                        <w:t>req_src</w:t>
                      </w:r>
                      <w:proofErr w:type="spellEnd"/>
                      <w:r w:rsidRPr="00E55441">
                        <w:rPr>
                          <w:sz w:val="18"/>
                          <w:szCs w:val="20"/>
                        </w:rPr>
                        <w:t>;</w:t>
                      </w:r>
                    </w:p>
                    <w:p w14:paraId="34856812" w14:textId="77777777" w:rsidR="00AE34F7" w:rsidRDefault="00E55441" w:rsidP="00E55441">
                      <w:pPr>
                        <w:rPr>
                          <w:sz w:val="18"/>
                          <w:szCs w:val="20"/>
                        </w:rPr>
                      </w:pPr>
                      <w:r w:rsidRPr="00E55441">
                        <w:rPr>
                          <w:sz w:val="18"/>
                          <w:szCs w:val="20"/>
                        </w:rPr>
                        <w:t xml:space="preserve">        req_sync2 &lt;= req_sync</w:t>
                      </w:r>
                      <w:proofErr w:type="gramStart"/>
                      <w:r w:rsidRPr="00E55441">
                        <w:rPr>
                          <w:sz w:val="18"/>
                          <w:szCs w:val="20"/>
                        </w:rPr>
                        <w:t>1;</w:t>
                      </w:r>
                      <w:r w:rsidR="00AE34F7">
                        <w:rPr>
                          <w:sz w:val="18"/>
                          <w:szCs w:val="20"/>
                        </w:rPr>
                        <w:t>end</w:t>
                      </w:r>
                      <w:proofErr w:type="gramEnd"/>
                    </w:p>
                    <w:p w14:paraId="3745D948" w14:textId="0BFAEDE7" w:rsidR="00E55441" w:rsidRPr="00E55441" w:rsidRDefault="00E55441" w:rsidP="00E55441">
                      <w:pPr>
                        <w:rPr>
                          <w:sz w:val="18"/>
                          <w:szCs w:val="20"/>
                        </w:rPr>
                      </w:pPr>
                      <w:r w:rsidRPr="00E55441">
                        <w:rPr>
                          <w:sz w:val="18"/>
                          <w:szCs w:val="20"/>
                        </w:rPr>
                        <w:t xml:space="preserve"> always </w:t>
                      </w:r>
                      <w:proofErr w:type="gramStart"/>
                      <w:r w:rsidRPr="00E55441">
                        <w:rPr>
                          <w:sz w:val="18"/>
                          <w:szCs w:val="20"/>
                        </w:rPr>
                        <w:t>@(</w:t>
                      </w:r>
                      <w:proofErr w:type="gramEnd"/>
                      <w:r w:rsidRPr="00E55441">
                        <w:rPr>
                          <w:sz w:val="18"/>
                          <w:szCs w:val="20"/>
                        </w:rPr>
                        <w:t xml:space="preserve">posedge </w:t>
                      </w:r>
                      <w:proofErr w:type="spellStart"/>
                      <w:r w:rsidRPr="00E55441">
                        <w:rPr>
                          <w:sz w:val="18"/>
                          <w:szCs w:val="20"/>
                        </w:rPr>
                        <w:t>clk_dest</w:t>
                      </w:r>
                      <w:proofErr w:type="spellEnd"/>
                      <w:r w:rsidRPr="00E55441">
                        <w:rPr>
                          <w:sz w:val="18"/>
                          <w:szCs w:val="20"/>
                        </w:rPr>
                        <w:t>) begin</w:t>
                      </w:r>
                    </w:p>
                    <w:p w14:paraId="0DAD77CD" w14:textId="06B57D9A" w:rsidR="00E55441" w:rsidRPr="00E55441" w:rsidRDefault="00E55441" w:rsidP="00E55441">
                      <w:pPr>
                        <w:rPr>
                          <w:sz w:val="18"/>
                          <w:szCs w:val="20"/>
                        </w:rPr>
                      </w:pPr>
                      <w:r w:rsidRPr="00E55441">
                        <w:rPr>
                          <w:sz w:val="18"/>
                          <w:szCs w:val="20"/>
                        </w:rPr>
                        <w:t xml:space="preserve">       if (req_sync2 &amp;</w:t>
                      </w:r>
                      <w:proofErr w:type="gramStart"/>
                      <w:r w:rsidRPr="00E55441">
                        <w:rPr>
                          <w:sz w:val="18"/>
                          <w:szCs w:val="20"/>
                        </w:rPr>
                        <w:t>&amp; !</w:t>
                      </w:r>
                      <w:proofErr w:type="spellStart"/>
                      <w:r w:rsidRPr="00E55441">
                        <w:rPr>
                          <w:sz w:val="18"/>
                          <w:szCs w:val="20"/>
                        </w:rPr>
                        <w:t>ack</w:t>
                      </w:r>
                      <w:proofErr w:type="gramEnd"/>
                      <w:r w:rsidRPr="00E55441">
                        <w:rPr>
                          <w:sz w:val="18"/>
                          <w:szCs w:val="20"/>
                        </w:rPr>
                        <w:t>_dest</w:t>
                      </w:r>
                      <w:proofErr w:type="spellEnd"/>
                      <w:r w:rsidRPr="00E55441">
                        <w:rPr>
                          <w:sz w:val="18"/>
                          <w:szCs w:val="20"/>
                        </w:rPr>
                        <w:t>) begin</w:t>
                      </w:r>
                    </w:p>
                    <w:p w14:paraId="52D9A260" w14:textId="77777777" w:rsidR="00E55441" w:rsidRPr="00E55441" w:rsidRDefault="00E55441" w:rsidP="00E55441">
                      <w:pPr>
                        <w:rPr>
                          <w:sz w:val="18"/>
                          <w:szCs w:val="20"/>
                        </w:rPr>
                      </w:pPr>
                      <w:r w:rsidRPr="00E55441">
                        <w:rPr>
                          <w:sz w:val="18"/>
                          <w:szCs w:val="20"/>
                        </w:rPr>
                        <w:t xml:space="preserve">            </w:t>
                      </w:r>
                      <w:proofErr w:type="spellStart"/>
                      <w:r w:rsidRPr="00E55441">
                        <w:rPr>
                          <w:sz w:val="18"/>
                          <w:szCs w:val="20"/>
                        </w:rPr>
                        <w:t>data_out</w:t>
                      </w:r>
                      <w:proofErr w:type="spellEnd"/>
                      <w:r w:rsidRPr="00E55441">
                        <w:rPr>
                          <w:sz w:val="18"/>
                          <w:szCs w:val="20"/>
                        </w:rPr>
                        <w:t xml:space="preserve"> &lt;= </w:t>
                      </w:r>
                      <w:proofErr w:type="spellStart"/>
                      <w:r w:rsidRPr="00E55441">
                        <w:rPr>
                          <w:sz w:val="18"/>
                          <w:szCs w:val="20"/>
                        </w:rPr>
                        <w:t>data_</w:t>
                      </w:r>
                      <w:proofErr w:type="gramStart"/>
                      <w:r w:rsidRPr="00E55441">
                        <w:rPr>
                          <w:sz w:val="18"/>
                          <w:szCs w:val="20"/>
                        </w:rPr>
                        <w:t>in</w:t>
                      </w:r>
                      <w:proofErr w:type="spellEnd"/>
                      <w:r w:rsidRPr="00E55441">
                        <w:rPr>
                          <w:sz w:val="18"/>
                          <w:szCs w:val="20"/>
                        </w:rPr>
                        <w:t>;  /</w:t>
                      </w:r>
                      <w:proofErr w:type="gramEnd"/>
                      <w:r w:rsidRPr="00E55441">
                        <w:rPr>
                          <w:sz w:val="18"/>
                          <w:szCs w:val="20"/>
                        </w:rPr>
                        <w:t>/ Capture data from source</w:t>
                      </w:r>
                    </w:p>
                    <w:p w14:paraId="023731D8" w14:textId="77777777" w:rsidR="00E55441" w:rsidRPr="00E55441" w:rsidRDefault="00E55441" w:rsidP="00E55441">
                      <w:pPr>
                        <w:rPr>
                          <w:sz w:val="18"/>
                          <w:szCs w:val="20"/>
                        </w:rPr>
                      </w:pPr>
                      <w:r w:rsidRPr="00E55441">
                        <w:rPr>
                          <w:sz w:val="18"/>
                          <w:szCs w:val="20"/>
                        </w:rPr>
                        <w:t xml:space="preserve">            </w:t>
                      </w:r>
                      <w:proofErr w:type="spellStart"/>
                      <w:r w:rsidRPr="00E55441">
                        <w:rPr>
                          <w:sz w:val="18"/>
                          <w:szCs w:val="20"/>
                        </w:rPr>
                        <w:t>ack_dest</w:t>
                      </w:r>
                      <w:proofErr w:type="spellEnd"/>
                      <w:r w:rsidRPr="00E55441">
                        <w:rPr>
                          <w:sz w:val="18"/>
                          <w:szCs w:val="20"/>
                        </w:rPr>
                        <w:t xml:space="preserve"> &lt;= 1'b</w:t>
                      </w:r>
                      <w:proofErr w:type="gramStart"/>
                      <w:r w:rsidRPr="00E55441">
                        <w:rPr>
                          <w:sz w:val="18"/>
                          <w:szCs w:val="20"/>
                        </w:rPr>
                        <w:t xml:space="preserve">1;   </w:t>
                      </w:r>
                      <w:proofErr w:type="gramEnd"/>
                      <w:r w:rsidRPr="00E55441">
                        <w:rPr>
                          <w:sz w:val="18"/>
                          <w:szCs w:val="20"/>
                        </w:rPr>
                        <w:t xml:space="preserve">  // Assert acknowledge signal</w:t>
                      </w:r>
                    </w:p>
                    <w:p w14:paraId="1A7FCD57" w14:textId="77777777" w:rsidR="00E55441" w:rsidRPr="00E55441" w:rsidRDefault="00E55441" w:rsidP="00E55441">
                      <w:pPr>
                        <w:rPr>
                          <w:sz w:val="18"/>
                          <w:szCs w:val="20"/>
                        </w:rPr>
                      </w:pPr>
                      <w:r w:rsidRPr="00E55441">
                        <w:rPr>
                          <w:sz w:val="18"/>
                          <w:szCs w:val="20"/>
                        </w:rPr>
                        <w:t xml:space="preserve">        end else if </w:t>
                      </w:r>
                      <w:proofErr w:type="gramStart"/>
                      <w:r w:rsidRPr="00E55441">
                        <w:rPr>
                          <w:sz w:val="18"/>
                          <w:szCs w:val="20"/>
                        </w:rPr>
                        <w:t>(!req</w:t>
                      </w:r>
                      <w:proofErr w:type="gramEnd"/>
                      <w:r w:rsidRPr="00E55441">
                        <w:rPr>
                          <w:sz w:val="18"/>
                          <w:szCs w:val="20"/>
                        </w:rPr>
                        <w:t>_sync2) begin</w:t>
                      </w:r>
                    </w:p>
                    <w:p w14:paraId="33F539FB" w14:textId="1CDE2AF9" w:rsidR="00E55441" w:rsidRPr="00E55441" w:rsidRDefault="00E55441" w:rsidP="00E55441">
                      <w:pPr>
                        <w:rPr>
                          <w:sz w:val="18"/>
                          <w:szCs w:val="20"/>
                        </w:rPr>
                      </w:pPr>
                      <w:r w:rsidRPr="00E55441">
                        <w:rPr>
                          <w:sz w:val="18"/>
                          <w:szCs w:val="20"/>
                        </w:rPr>
                        <w:t xml:space="preserve">            </w:t>
                      </w:r>
                      <w:proofErr w:type="spellStart"/>
                      <w:r w:rsidRPr="00E55441">
                        <w:rPr>
                          <w:sz w:val="18"/>
                          <w:szCs w:val="20"/>
                        </w:rPr>
                        <w:t>ack_dest</w:t>
                      </w:r>
                      <w:proofErr w:type="spellEnd"/>
                      <w:r w:rsidRPr="00E55441">
                        <w:rPr>
                          <w:sz w:val="18"/>
                          <w:szCs w:val="20"/>
                        </w:rPr>
                        <w:t xml:space="preserve"> &lt;= 1'b0;     </w:t>
                      </w:r>
                    </w:p>
                    <w:p w14:paraId="61BE2594" w14:textId="77777777" w:rsidR="00E55441" w:rsidRPr="00E55441" w:rsidRDefault="00E55441" w:rsidP="00E55441">
                      <w:pPr>
                        <w:rPr>
                          <w:sz w:val="18"/>
                          <w:szCs w:val="20"/>
                        </w:rPr>
                      </w:pPr>
                      <w:r w:rsidRPr="00E55441">
                        <w:rPr>
                          <w:sz w:val="18"/>
                          <w:szCs w:val="20"/>
                        </w:rPr>
                        <w:t xml:space="preserve">        end</w:t>
                      </w:r>
                    </w:p>
                    <w:p w14:paraId="56B47EF9" w14:textId="4DD58034" w:rsidR="00E55441" w:rsidRPr="00E55441" w:rsidRDefault="00E55441" w:rsidP="00E55441">
                      <w:r w:rsidRPr="00E55441">
                        <w:rPr>
                          <w:sz w:val="22"/>
                          <w:szCs w:val="24"/>
                        </w:rPr>
                        <w:t xml:space="preserve">    </w:t>
                      </w:r>
                      <w:r w:rsidRPr="00E55441">
                        <w:t>end</w:t>
                      </w:r>
                    </w:p>
                    <w:p w14:paraId="3C527F80" w14:textId="77777777" w:rsidR="00D070F0" w:rsidRDefault="00D070F0" w:rsidP="00D070F0">
                      <w:r w:rsidRPr="008C0B6A">
                        <w:t xml:space="preserve">always </w:t>
                      </w:r>
                      <w:proofErr w:type="gramStart"/>
                      <w:r w:rsidRPr="008C0B6A">
                        <w:t>@(</w:t>
                      </w:r>
                      <w:proofErr w:type="gramEnd"/>
                      <w:r w:rsidRPr="008C0B6A">
                        <w:t xml:space="preserve">posedge </w:t>
                      </w:r>
                      <w:proofErr w:type="spellStart"/>
                      <w:r w:rsidRPr="008C0B6A">
                        <w:t>clk_src</w:t>
                      </w:r>
                      <w:proofErr w:type="spellEnd"/>
                      <w:r w:rsidRPr="008C0B6A">
                        <w:t>) begin</w:t>
                      </w:r>
                    </w:p>
                    <w:p w14:paraId="43F214DC" w14:textId="77777777" w:rsidR="00D070F0" w:rsidRDefault="00D070F0" w:rsidP="00D070F0">
                      <w:r w:rsidRPr="008C0B6A">
                        <w:t xml:space="preserve">ack_sync1 &lt;= </w:t>
                      </w:r>
                      <w:proofErr w:type="spellStart"/>
                      <w:r w:rsidRPr="008C0B6A">
                        <w:t>ack_dest</w:t>
                      </w:r>
                      <w:proofErr w:type="spellEnd"/>
                      <w:r w:rsidRPr="008C0B6A">
                        <w:t>;</w:t>
                      </w:r>
                    </w:p>
                    <w:p w14:paraId="39172113" w14:textId="77777777" w:rsidR="00D070F0" w:rsidRDefault="00D070F0" w:rsidP="00D070F0">
                      <w:r w:rsidRPr="008C0B6A">
                        <w:t xml:space="preserve"> </w:t>
                      </w:r>
                      <w:proofErr w:type="spellStart"/>
                      <w:r w:rsidRPr="008C0B6A">
                        <w:t>ack_src</w:t>
                      </w:r>
                      <w:proofErr w:type="spellEnd"/>
                      <w:r w:rsidRPr="008C0B6A">
                        <w:t xml:space="preserve"> &lt;= ack_sync1;</w:t>
                      </w:r>
                    </w:p>
                    <w:p w14:paraId="4B0B0F78" w14:textId="13680F17" w:rsidR="00D070F0" w:rsidRDefault="00D070F0" w:rsidP="00D070F0">
                      <w:r w:rsidRPr="008C0B6A">
                        <w:t xml:space="preserve"> end </w:t>
                      </w:r>
                      <w:proofErr w:type="spellStart"/>
                      <w:r w:rsidRPr="008C0B6A">
                        <w:t>endmodule</w:t>
                      </w:r>
                      <w:proofErr w:type="spellEnd"/>
                    </w:p>
                    <w:p w14:paraId="39D3354F" w14:textId="5D2E3CD5" w:rsidR="00FF36FA" w:rsidRPr="00E55441" w:rsidRDefault="00FF36FA" w:rsidP="00E55441">
                      <w:pPr>
                        <w:rPr>
                          <w:sz w:val="22"/>
                          <w:szCs w:val="24"/>
                        </w:rPr>
                      </w:pPr>
                    </w:p>
                  </w:txbxContent>
                </v:textbox>
              </v:shape>
            </w:pict>
          </mc:Fallback>
        </mc:AlternateContent>
      </w:r>
    </w:p>
    <w:p w14:paraId="5B0513B5" w14:textId="2962EC38" w:rsidR="007D3AE5" w:rsidRDefault="007D3AE5" w:rsidP="00A71C0F">
      <w:pPr>
        <w:rPr>
          <w:lang w:val="en-IN"/>
        </w:rPr>
      </w:pPr>
    </w:p>
    <w:p w14:paraId="4A881A0E" w14:textId="558F2A55" w:rsidR="007D3AE5" w:rsidRDefault="00E55441" w:rsidP="00A71C0F">
      <w:pPr>
        <w:rPr>
          <w:lang w:val="en-IN"/>
        </w:rPr>
      </w:pPr>
      <w:r>
        <w:rPr>
          <w:noProof/>
          <w:lang w:val="en-IN"/>
        </w:rPr>
        <mc:AlternateContent>
          <mc:Choice Requires="wps">
            <w:drawing>
              <wp:anchor distT="0" distB="0" distL="114300" distR="114300" simplePos="0" relativeHeight="251744256" behindDoc="0" locked="0" layoutInCell="1" allowOverlap="1" wp14:anchorId="7057EAC6" wp14:editId="05AAFD51">
                <wp:simplePos x="0" y="0"/>
                <wp:positionH relativeFrom="column">
                  <wp:posOffset>3169578</wp:posOffset>
                </wp:positionH>
                <wp:positionV relativeFrom="paragraph">
                  <wp:posOffset>39456</wp:posOffset>
                </wp:positionV>
                <wp:extent cx="3565132" cy="3205537"/>
                <wp:effectExtent l="0" t="0" r="0" b="0"/>
                <wp:wrapNone/>
                <wp:docPr id="349008306" name="Text Box 18"/>
                <wp:cNvGraphicFramePr/>
                <a:graphic xmlns:a="http://schemas.openxmlformats.org/drawingml/2006/main">
                  <a:graphicData uri="http://schemas.microsoft.com/office/word/2010/wordprocessingShape">
                    <wps:wsp>
                      <wps:cNvSpPr txBox="1"/>
                      <wps:spPr>
                        <a:xfrm>
                          <a:off x="0" y="0"/>
                          <a:ext cx="3565132" cy="32055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B69803" w14:textId="5FB56DCB" w:rsidR="00E55441" w:rsidRDefault="00E57987">
                            <w:r>
                              <w:rPr>
                                <w:noProof/>
                              </w:rPr>
                              <w:drawing>
                                <wp:inline distT="0" distB="0" distL="0" distR="0" wp14:anchorId="7ED5DC9F" wp14:editId="3CD2FFC5">
                                  <wp:extent cx="3390472" cy="1890395"/>
                                  <wp:effectExtent l="0" t="0" r="635" b="0"/>
                                  <wp:docPr id="155490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3526" name=""/>
                                          <pic:cNvPicPr/>
                                        </pic:nvPicPr>
                                        <pic:blipFill>
                                          <a:blip r:embed="rId18"/>
                                          <a:stretch>
                                            <a:fillRect/>
                                          </a:stretch>
                                        </pic:blipFill>
                                        <pic:spPr>
                                          <a:xfrm>
                                            <a:off x="0" y="0"/>
                                            <a:ext cx="3403990" cy="18979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57EAC6" id="Text Box 18" o:spid="_x0000_s1035" type="#_x0000_t202" style="position:absolute;margin-left:249.55pt;margin-top:3.1pt;width:280.7pt;height:252.4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" filled="f" stroked="f">
                <v:textbox>
                  <w:txbxContent>
                    <w:p w14:paraId="03B69803" w14:textId="5FB56DCB" w:rsidR="00E55441" w:rsidRDefault="00E57987">
                      <w:r>
                        <w:rPr>
                          <w:noProof/>
                        </w:rPr>
                        <w:drawing>
                          <wp:inline distT="0" distB="0" distL="0" distR="0" wp14:anchorId="7ED5DC9F" wp14:editId="3CD2FFC5">
                            <wp:extent cx="3390472" cy="1890395"/>
                            <wp:effectExtent l="0" t="0" r="635" b="0"/>
                            <wp:docPr id="155490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3526" name=""/>
                                    <pic:cNvPicPr/>
                                  </pic:nvPicPr>
                                  <pic:blipFill>
                                    <a:blip r:embed="rId18"/>
                                    <a:stretch>
                                      <a:fillRect/>
                                    </a:stretch>
                                  </pic:blipFill>
                                  <pic:spPr>
                                    <a:xfrm>
                                      <a:off x="0" y="0"/>
                                      <a:ext cx="3403990" cy="1897932"/>
                                    </a:xfrm>
                                    <a:prstGeom prst="rect">
                                      <a:avLst/>
                                    </a:prstGeom>
                                  </pic:spPr>
                                </pic:pic>
                              </a:graphicData>
                            </a:graphic>
                          </wp:inline>
                        </w:drawing>
                      </w:r>
                    </w:p>
                  </w:txbxContent>
                </v:textbox>
              </v:shape>
            </w:pict>
          </mc:Fallback>
        </mc:AlternateContent>
      </w:r>
    </w:p>
    <w:p w14:paraId="0D596C9E" w14:textId="2D6B8BA8" w:rsidR="007D3AE5" w:rsidRDefault="007D3AE5" w:rsidP="00A71C0F">
      <w:pPr>
        <w:rPr>
          <w:lang w:val="en-IN"/>
        </w:rPr>
      </w:pPr>
    </w:p>
    <w:p w14:paraId="5E68BB76" w14:textId="199ABE16" w:rsidR="00AF54D3" w:rsidRDefault="00AF54D3" w:rsidP="00A71C0F">
      <w:pPr>
        <w:rPr>
          <w:lang w:val="en-IN"/>
        </w:rPr>
      </w:pPr>
    </w:p>
    <w:p w14:paraId="74D02B63" w14:textId="6BE71852" w:rsidR="00AF54D3" w:rsidRDefault="00AF54D3" w:rsidP="00A71C0F">
      <w:pPr>
        <w:rPr>
          <w:lang w:val="en-IN"/>
        </w:rPr>
      </w:pPr>
    </w:p>
    <w:p w14:paraId="12E83B94" w14:textId="77777777" w:rsidR="00AF54D3" w:rsidRDefault="00AF54D3" w:rsidP="00A71C0F">
      <w:pPr>
        <w:rPr>
          <w:lang w:val="en-IN"/>
        </w:rPr>
      </w:pPr>
    </w:p>
    <w:p w14:paraId="7449B4FD" w14:textId="77777777" w:rsidR="00AF54D3" w:rsidRDefault="00AF54D3" w:rsidP="00A71C0F">
      <w:pPr>
        <w:rPr>
          <w:lang w:val="en-IN"/>
        </w:rPr>
      </w:pPr>
    </w:p>
    <w:p w14:paraId="0B03AED8" w14:textId="77777777" w:rsidR="00AF54D3" w:rsidRDefault="00AF54D3" w:rsidP="00A71C0F">
      <w:pPr>
        <w:rPr>
          <w:lang w:val="en-IN"/>
        </w:rPr>
      </w:pPr>
    </w:p>
    <w:p w14:paraId="59870B0F" w14:textId="77777777" w:rsidR="00AF54D3" w:rsidRDefault="00AF54D3" w:rsidP="00A71C0F">
      <w:pPr>
        <w:rPr>
          <w:lang w:val="en-IN"/>
        </w:rPr>
      </w:pPr>
    </w:p>
    <w:p w14:paraId="739C77C4" w14:textId="77777777" w:rsidR="007D3AE5" w:rsidRDefault="007D3AE5" w:rsidP="00A71C0F">
      <w:pPr>
        <w:rPr>
          <w:lang w:val="en-IN"/>
        </w:rPr>
      </w:pPr>
    </w:p>
    <w:p w14:paraId="544FB08C" w14:textId="77777777" w:rsidR="007D3AE5" w:rsidRDefault="007D3AE5" w:rsidP="00A71C0F">
      <w:pPr>
        <w:rPr>
          <w:lang w:val="en-IN"/>
        </w:rPr>
      </w:pPr>
    </w:p>
    <w:p w14:paraId="5517256E" w14:textId="77777777" w:rsidR="007D3AE5" w:rsidRDefault="007D3AE5" w:rsidP="00A71C0F">
      <w:pPr>
        <w:rPr>
          <w:lang w:val="en-IN"/>
        </w:rPr>
      </w:pPr>
    </w:p>
    <w:p w14:paraId="4FD4994F" w14:textId="77777777" w:rsidR="007D3AE5" w:rsidRDefault="007D3AE5" w:rsidP="00A71C0F">
      <w:pPr>
        <w:rPr>
          <w:lang w:val="en-IN"/>
        </w:rPr>
      </w:pPr>
    </w:p>
    <w:p w14:paraId="66DB53A6" w14:textId="77777777" w:rsidR="007D3AE5" w:rsidRDefault="007D3AE5" w:rsidP="00A71C0F">
      <w:pPr>
        <w:rPr>
          <w:lang w:val="en-IN"/>
        </w:rPr>
      </w:pPr>
    </w:p>
    <w:p w14:paraId="2EE382D6" w14:textId="77777777" w:rsidR="007D3AE5" w:rsidRDefault="007D3AE5" w:rsidP="00A71C0F">
      <w:pPr>
        <w:rPr>
          <w:lang w:val="en-IN"/>
        </w:rPr>
      </w:pPr>
    </w:p>
    <w:p w14:paraId="68F1EDD2" w14:textId="77777777" w:rsidR="007D3AE5" w:rsidRDefault="007D3AE5" w:rsidP="00A71C0F">
      <w:pPr>
        <w:rPr>
          <w:lang w:val="en-IN"/>
        </w:rPr>
      </w:pPr>
    </w:p>
    <w:p w14:paraId="63E49B6A" w14:textId="77777777" w:rsidR="007D3AE5" w:rsidRDefault="007D3AE5" w:rsidP="00A71C0F">
      <w:pPr>
        <w:rPr>
          <w:lang w:val="en-IN"/>
        </w:rPr>
      </w:pPr>
    </w:p>
    <w:p w14:paraId="79EC3D65" w14:textId="7414B96F" w:rsidR="009221E4" w:rsidRDefault="009221E4" w:rsidP="00A71C0F">
      <w:pPr>
        <w:rPr>
          <w:lang w:val="en-IN"/>
        </w:rPr>
      </w:pPr>
    </w:p>
    <w:p w14:paraId="1D927AF8" w14:textId="77777777" w:rsidR="00EF48F8" w:rsidRPr="00EF48F8" w:rsidRDefault="00EF48F8" w:rsidP="00EF48F8">
      <w:pPr>
        <w:pStyle w:val="ListParagraph"/>
        <w:numPr>
          <w:ilvl w:val="0"/>
          <w:numId w:val="17"/>
        </w:numPr>
        <w:rPr>
          <w:b/>
          <w:bCs/>
          <w:color w:val="2F5496" w:themeColor="accent1" w:themeShade="BF"/>
          <w:sz w:val="28"/>
          <w:szCs w:val="32"/>
          <w:lang w:val="en-IN"/>
        </w:rPr>
      </w:pPr>
    </w:p>
    <w:p w14:paraId="31A95376" w14:textId="77777777" w:rsidR="00EF48F8" w:rsidRPr="00EF48F8" w:rsidRDefault="00FB72EF" w:rsidP="00EF48F8">
      <w:pPr>
        <w:pStyle w:val="ListParagraph"/>
        <w:numPr>
          <w:ilvl w:val="0"/>
          <w:numId w:val="17"/>
        </w:numPr>
        <w:rPr>
          <w:b/>
          <w:bCs/>
          <w:color w:val="2F5496" w:themeColor="accent1" w:themeShade="BF"/>
          <w:sz w:val="28"/>
          <w:szCs w:val="32"/>
          <w:lang w:val="en-IN"/>
        </w:rPr>
      </w:pPr>
      <w:r w:rsidRPr="00FB72EF">
        <w:rPr>
          <w:b/>
          <w:bCs/>
          <w:color w:val="2F5496" w:themeColor="accent1" w:themeShade="BF"/>
          <w:sz w:val="28"/>
          <w:szCs w:val="32"/>
        </w:rPr>
        <w:lastRenderedPageBreak/>
        <w:t>Data Incoherency</w:t>
      </w:r>
      <w:r w:rsidR="00EF48F8">
        <w:rPr>
          <w:b/>
          <w:bCs/>
          <w:color w:val="2F5496" w:themeColor="accent1" w:themeShade="BF"/>
          <w:sz w:val="28"/>
          <w:szCs w:val="32"/>
        </w:rPr>
        <w:t xml:space="preserve"> </w:t>
      </w:r>
    </w:p>
    <w:p w14:paraId="4F853D73" w14:textId="79223DC9" w:rsidR="009221E4" w:rsidRPr="00EF48F8" w:rsidRDefault="00FB72EF" w:rsidP="00EF48F8">
      <w:pPr>
        <w:rPr>
          <w:b/>
          <w:bCs/>
          <w:color w:val="2F5496" w:themeColor="accent1" w:themeShade="BF"/>
          <w:sz w:val="28"/>
          <w:szCs w:val="32"/>
          <w:lang w:val="en-IN"/>
        </w:rPr>
      </w:pPr>
      <w:r w:rsidRPr="00FB72EF">
        <w:t>Consider a case where multiple signals are being transferred from one clock domain to another and each signal is synchronized separately using a multi-flop synchronizer. If all the signals are changing simultaneously and the source and destination clock edges arrive close together, some of the signals may get captured in the destination domain in the first clock cycle while some others may be captured in the second clock cycle by virtue of metastability. This may result in an invalid combination of values on the signals at the destination side. Data coherency is said to have been lost in such a case.</w:t>
      </w:r>
    </w:p>
    <w:p w14:paraId="3933BD87" w14:textId="2FB99994" w:rsidR="00134F22" w:rsidRDefault="00F04114" w:rsidP="00134F22">
      <w:r>
        <w:rPr>
          <w:noProof/>
        </w:rPr>
        <mc:AlternateContent>
          <mc:Choice Requires="wps">
            <w:drawing>
              <wp:anchor distT="0" distB="0" distL="114300" distR="114300" simplePos="0" relativeHeight="251739136" behindDoc="0" locked="0" layoutInCell="1" allowOverlap="1" wp14:anchorId="7E458C31" wp14:editId="026D8A64">
                <wp:simplePos x="0" y="0"/>
                <wp:positionH relativeFrom="column">
                  <wp:posOffset>4001784</wp:posOffset>
                </wp:positionH>
                <wp:positionV relativeFrom="paragraph">
                  <wp:posOffset>90591</wp:posOffset>
                </wp:positionV>
                <wp:extent cx="3101733" cy="2558265"/>
                <wp:effectExtent l="0" t="0" r="22860" b="13970"/>
                <wp:wrapNone/>
                <wp:docPr id="1209513094" name="Text Box 22"/>
                <wp:cNvGraphicFramePr/>
                <a:graphic xmlns:a="http://schemas.openxmlformats.org/drawingml/2006/main">
                  <a:graphicData uri="http://schemas.microsoft.com/office/word/2010/wordprocessingShape">
                    <wps:wsp>
                      <wps:cNvSpPr txBox="1"/>
                      <wps:spPr>
                        <a:xfrm>
                          <a:off x="0" y="0"/>
                          <a:ext cx="3101733" cy="2558265"/>
                        </a:xfrm>
                        <a:prstGeom prst="rect">
                          <a:avLst/>
                        </a:prstGeom>
                        <a:solidFill>
                          <a:schemeClr val="lt1"/>
                        </a:solidFill>
                        <a:ln w="6350">
                          <a:solidFill>
                            <a:prstClr val="black"/>
                          </a:solidFill>
                        </a:ln>
                      </wps:spPr>
                      <wps:txbx>
                        <w:txbxContent>
                          <w:p w14:paraId="12DAE642" w14:textId="77777777" w:rsidR="00AB0459" w:rsidRDefault="00AB0459">
                            <w:r w:rsidRPr="00AB0459">
                              <w:t>For example:</w:t>
                            </w:r>
                          </w:p>
                          <w:p w14:paraId="087FFE79" w14:textId="77777777" w:rsidR="00AB0459" w:rsidRDefault="00AB0459">
                            <w:r w:rsidRPr="00AB0459">
                              <w:t xml:space="preserve"> Assume that “00” and “11” are two valid values for a signal </w:t>
                            </w:r>
                            <w:proofErr w:type="gramStart"/>
                            <w:r w:rsidRPr="00AB0459">
                              <w:t>X[</w:t>
                            </w:r>
                            <w:proofErr w:type="gramEnd"/>
                            <w:r w:rsidRPr="00AB0459">
                              <w:t>0:1] generated by clock C1.</w:t>
                            </w:r>
                          </w:p>
                          <w:p w14:paraId="3404D93E" w14:textId="77777777" w:rsidR="00AB0459" w:rsidRDefault="00AB0459">
                            <w:r>
                              <w:t>I</w:t>
                            </w:r>
                            <w:r w:rsidRPr="00AB0459">
                              <w:t xml:space="preserve">nitially there is a transition from 1-&gt;0 on both the bits of X. Both the transitions get captured by clock C2 in the first cycle itself. </w:t>
                            </w:r>
                          </w:p>
                          <w:p w14:paraId="67835B97" w14:textId="31520E8C" w:rsidR="00F04114" w:rsidRDefault="00AB0459">
                            <w:r w:rsidRPr="00AB0459">
                              <w:t xml:space="preserve">Hence the signal </w:t>
                            </w:r>
                            <w:proofErr w:type="gramStart"/>
                            <w:r w:rsidRPr="00AB0459">
                              <w:t>Y[</w:t>
                            </w:r>
                            <w:proofErr w:type="gramEnd"/>
                            <w:r w:rsidRPr="00AB0459">
                              <w:t>0:1] becomes “00”</w:t>
                            </w:r>
                          </w:p>
                          <w:p w14:paraId="4FD7898E" w14:textId="5A5288C3" w:rsidR="00B7733C" w:rsidRDefault="00B7733C">
                            <w:r w:rsidRPr="00B7733C">
                              <w:t xml:space="preserve">Next, there is a transition from 0-&gt;1 on both the bits of signal X. Here the rising edge of clock C2 comes close to the transition on signal X. While the transition on </w:t>
                            </w:r>
                            <w:proofErr w:type="gramStart"/>
                            <w:r w:rsidRPr="00B7733C">
                              <w:t>X[</w:t>
                            </w:r>
                            <w:proofErr w:type="gramEnd"/>
                            <w:r w:rsidRPr="00B7733C">
                              <w:t xml:space="preserve">0] is captured in the first clock cycle, the transition on X[1] gets captured in second clock cycle of C2. This results in an intermediate value of “10” on </w:t>
                            </w:r>
                            <w:proofErr w:type="gramStart"/>
                            <w:r w:rsidRPr="00B7733C">
                              <w:t>Y[</w:t>
                            </w:r>
                            <w:proofErr w:type="gramEnd"/>
                            <w:r w:rsidRPr="00B7733C">
                              <w:t>0:1] which is an invalid state. Data coherency is lost in this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458C31" id="Text Box 22" o:spid="_x0000_s1036" type="#_x0000_t202" style="position:absolute;margin-left:315.1pt;margin-top:7.15pt;width:244.25pt;height:201.4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" fillcolor="white [3201]" strokeweight=".5pt">
                <v:textbox>
                  <w:txbxContent>
                    <w:p w14:paraId="12DAE642" w14:textId="77777777" w:rsidR="00AB0459" w:rsidRDefault="00AB0459">
                      <w:r w:rsidRPr="00AB0459">
                        <w:t>For example:</w:t>
                      </w:r>
                    </w:p>
                    <w:p w14:paraId="087FFE79" w14:textId="77777777" w:rsidR="00AB0459" w:rsidRDefault="00AB0459">
                      <w:r w:rsidRPr="00AB0459">
                        <w:t xml:space="preserve"> Assume that “00” and “11” are two valid values for a signal </w:t>
                      </w:r>
                      <w:proofErr w:type="gramStart"/>
                      <w:r w:rsidRPr="00AB0459">
                        <w:t>X[</w:t>
                      </w:r>
                      <w:proofErr w:type="gramEnd"/>
                      <w:r w:rsidRPr="00AB0459">
                        <w:t>0:1] generated by clock C1.</w:t>
                      </w:r>
                    </w:p>
                    <w:p w14:paraId="3404D93E" w14:textId="77777777" w:rsidR="00AB0459" w:rsidRDefault="00AB0459">
                      <w:r>
                        <w:t>I</w:t>
                      </w:r>
                      <w:r w:rsidRPr="00AB0459">
                        <w:t xml:space="preserve">nitially there is a transition from 1-&gt;0 on both the bits of X. Both the transitions get captured by clock C2 in the first cycle itself. </w:t>
                      </w:r>
                    </w:p>
                    <w:p w14:paraId="67835B97" w14:textId="31520E8C" w:rsidR="00F04114" w:rsidRDefault="00AB0459">
                      <w:r w:rsidRPr="00AB0459">
                        <w:t xml:space="preserve">Hence the signal </w:t>
                      </w:r>
                      <w:proofErr w:type="gramStart"/>
                      <w:r w:rsidRPr="00AB0459">
                        <w:t>Y[</w:t>
                      </w:r>
                      <w:proofErr w:type="gramEnd"/>
                      <w:r w:rsidRPr="00AB0459">
                        <w:t>0:1] becomes “00”</w:t>
                      </w:r>
                    </w:p>
                    <w:p w14:paraId="4FD7898E" w14:textId="5A5288C3" w:rsidR="00B7733C" w:rsidRDefault="00B7733C">
                      <w:r w:rsidRPr="00B7733C">
                        <w:t xml:space="preserve">Next, there is a transition from 0-&gt;1 on both the bits of signal X. Here the rising edge of clock C2 comes close to the transition on signal X. While the transition on </w:t>
                      </w:r>
                      <w:proofErr w:type="gramStart"/>
                      <w:r w:rsidRPr="00B7733C">
                        <w:t>X[</w:t>
                      </w:r>
                      <w:proofErr w:type="gramEnd"/>
                      <w:r w:rsidRPr="00B7733C">
                        <w:t xml:space="preserve">0] is captured in the first clock cycle, the transition on X[1] gets captured in second clock cycle of C2. This results in an intermediate value of “10” on </w:t>
                      </w:r>
                      <w:proofErr w:type="gramStart"/>
                      <w:r w:rsidRPr="00B7733C">
                        <w:t>Y[</w:t>
                      </w:r>
                      <w:proofErr w:type="gramEnd"/>
                      <w:r w:rsidRPr="00B7733C">
                        <w:t>0:1] which is an invalid state. Data coherency is lost in this case.</w:t>
                      </w:r>
                    </w:p>
                  </w:txbxContent>
                </v:textbox>
              </v:shape>
            </w:pict>
          </mc:Fallback>
        </mc:AlternateContent>
      </w:r>
    </w:p>
    <w:p w14:paraId="403040FA" w14:textId="112CB939" w:rsidR="00F04114" w:rsidRDefault="00F04114" w:rsidP="00134F22">
      <w:r w:rsidRPr="008375F2">
        <w:rPr>
          <w:noProof/>
          <w:lang w:val="en-IN"/>
        </w:rPr>
        <w:drawing>
          <wp:inline distT="0" distB="0" distL="0" distR="0" wp14:anchorId="7BCA6B03" wp14:editId="4632D788">
            <wp:extent cx="4026264" cy="2476072"/>
            <wp:effectExtent l="0" t="0" r="0" b="635"/>
            <wp:docPr id="68761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1484" name=""/>
                    <pic:cNvPicPr/>
                  </pic:nvPicPr>
                  <pic:blipFill>
                    <a:blip r:embed="rId19"/>
                    <a:stretch>
                      <a:fillRect/>
                    </a:stretch>
                  </pic:blipFill>
                  <pic:spPr>
                    <a:xfrm>
                      <a:off x="0" y="0"/>
                      <a:ext cx="4182306" cy="2572035"/>
                    </a:xfrm>
                    <a:prstGeom prst="rect">
                      <a:avLst/>
                    </a:prstGeom>
                  </pic:spPr>
                </pic:pic>
              </a:graphicData>
            </a:graphic>
          </wp:inline>
        </w:drawing>
      </w:r>
    </w:p>
    <w:p w14:paraId="04BEB421" w14:textId="0C6D6431" w:rsidR="009221E4" w:rsidRDefault="00787EFE" w:rsidP="00A71C0F">
      <w:pPr>
        <w:rPr>
          <w:lang w:val="en-IN"/>
        </w:rPr>
      </w:pPr>
      <w:r>
        <w:rPr>
          <w:lang w:val="en-IN"/>
        </w:rPr>
        <w:t>SOLUTIONS:</w:t>
      </w:r>
    </w:p>
    <w:p w14:paraId="0BCA37B1" w14:textId="1C8C9C0F" w:rsidR="00787EFE" w:rsidRDefault="00A6504A" w:rsidP="00A71C0F">
      <w:r w:rsidRPr="00A6504A">
        <w:t>problem results because all the bits are not changing to a new state in the same cycle of destination clock. If all the bits either retain their original value or change to the new value in the same cycle, then the design either remains in the original state or goes to a correct new state</w:t>
      </w:r>
      <w:r>
        <w:t>.</w:t>
      </w:r>
    </w:p>
    <w:p w14:paraId="776A4967" w14:textId="7DF0AB1B" w:rsidR="00354B3A" w:rsidRDefault="006D4A3A" w:rsidP="00354B3A">
      <w:r w:rsidRPr="006D4A3A">
        <w:t>Now, if the circuit is designed in such a way that while changing the design from one state to another, only one bit change is required, then either that bit would change to a new value or would retain the original value. Since all the other bits have the same value in both the states, the complete bus will either change to the new value or retain the original value in this case. This in turn implies that if the bus is Gray-encoded, the problem would get resolved and an invalid state would never be obtained.</w:t>
      </w:r>
      <w:r w:rsidR="00354B3A" w:rsidRPr="00354B3A">
        <w:rPr>
          <w:noProof/>
        </w:rPr>
        <w:t xml:space="preserve"> </w:t>
      </w:r>
      <w:r w:rsidR="00354B3A">
        <w:t>For Data bus use MUX Recirculation or FIFO</w:t>
      </w:r>
    </w:p>
    <w:p w14:paraId="5E8298F6" w14:textId="14E13248" w:rsidR="009221E4" w:rsidRDefault="00354B3A" w:rsidP="00A71C0F">
      <w:r>
        <w:rPr>
          <w:noProof/>
        </w:rPr>
        <mc:AlternateContent>
          <mc:Choice Requires="wps">
            <w:drawing>
              <wp:anchor distT="0" distB="0" distL="114300" distR="114300" simplePos="0" relativeHeight="251748352" behindDoc="0" locked="0" layoutInCell="1" allowOverlap="1" wp14:anchorId="5D5134AF" wp14:editId="282F98E8">
                <wp:simplePos x="0" y="0"/>
                <wp:positionH relativeFrom="margin">
                  <wp:posOffset>928688</wp:posOffset>
                </wp:positionH>
                <wp:positionV relativeFrom="paragraph">
                  <wp:posOffset>12383</wp:posOffset>
                </wp:positionV>
                <wp:extent cx="5962808" cy="942975"/>
                <wp:effectExtent l="0" t="0" r="0" b="9525"/>
                <wp:wrapNone/>
                <wp:docPr id="1515382650" name="Text Box 21"/>
                <wp:cNvGraphicFramePr/>
                <a:graphic xmlns:a="http://schemas.openxmlformats.org/drawingml/2006/main">
                  <a:graphicData uri="http://schemas.microsoft.com/office/word/2010/wordprocessingShape">
                    <wps:wsp>
                      <wps:cNvSpPr txBox="1"/>
                      <wps:spPr>
                        <a:xfrm>
                          <a:off x="0" y="0"/>
                          <a:ext cx="5962808"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B6BF49" w14:textId="77777777" w:rsidR="00354B3A" w:rsidRDefault="00354B3A" w:rsidP="00354B3A">
                            <w:r>
                              <w:rPr>
                                <w:noProof/>
                              </w:rPr>
                              <w:drawing>
                                <wp:inline distT="0" distB="0" distL="0" distR="0" wp14:anchorId="41D50FB0" wp14:editId="25C7A74F">
                                  <wp:extent cx="4206240" cy="736600"/>
                                  <wp:effectExtent l="0" t="0" r="3810" b="6350"/>
                                  <wp:docPr id="196495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3340" name=""/>
                                          <pic:cNvPicPr/>
                                        </pic:nvPicPr>
                                        <pic:blipFill>
                                          <a:blip r:embed="rId20"/>
                                          <a:stretch>
                                            <a:fillRect/>
                                          </a:stretch>
                                        </pic:blipFill>
                                        <pic:spPr>
                                          <a:xfrm>
                                            <a:off x="0" y="0"/>
                                            <a:ext cx="4206368" cy="7366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134AF" id="Text Box 21" o:spid="_x0000_s1037" type="#_x0000_t202" style="position:absolute;margin-left:73.15pt;margin-top:1pt;width:469.5pt;height:74.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" filled="f" stroked="f">
                <v:textbox>
                  <w:txbxContent>
                    <w:p w14:paraId="14B6BF49" w14:textId="77777777" w:rsidR="00354B3A" w:rsidRDefault="00354B3A" w:rsidP="00354B3A">
                      <w:r>
                        <w:rPr>
                          <w:noProof/>
                        </w:rPr>
                        <w:drawing>
                          <wp:inline distT="0" distB="0" distL="0" distR="0" wp14:anchorId="41D50FB0" wp14:editId="25C7A74F">
                            <wp:extent cx="4206240" cy="736600"/>
                            <wp:effectExtent l="0" t="0" r="3810" b="6350"/>
                            <wp:docPr id="196495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3340" name=""/>
                                    <pic:cNvPicPr/>
                                  </pic:nvPicPr>
                                  <pic:blipFill>
                                    <a:blip r:embed="rId20"/>
                                    <a:stretch>
                                      <a:fillRect/>
                                    </a:stretch>
                                  </pic:blipFill>
                                  <pic:spPr>
                                    <a:xfrm>
                                      <a:off x="0" y="0"/>
                                      <a:ext cx="4206368" cy="736622"/>
                                    </a:xfrm>
                                    <a:prstGeom prst="rect">
                                      <a:avLst/>
                                    </a:prstGeom>
                                  </pic:spPr>
                                </pic:pic>
                              </a:graphicData>
                            </a:graphic>
                          </wp:inline>
                        </w:drawing>
                      </w:r>
                    </w:p>
                  </w:txbxContent>
                </v:textbox>
                <w10:wrap anchorx="margin"/>
              </v:shape>
            </w:pict>
          </mc:Fallback>
        </mc:AlternateContent>
      </w:r>
    </w:p>
    <w:p w14:paraId="7E52F56E" w14:textId="77777777" w:rsidR="00643E7D" w:rsidRDefault="00643E7D" w:rsidP="00A71C0F"/>
    <w:p w14:paraId="0EDB4A0C" w14:textId="77777777" w:rsidR="00643E7D" w:rsidRDefault="00643E7D" w:rsidP="00A71C0F"/>
    <w:p w14:paraId="68E0BE71" w14:textId="4F9E8182" w:rsidR="009221E4" w:rsidRDefault="00354B3A" w:rsidP="00A71C0F">
      <w:pPr>
        <w:rPr>
          <w:lang w:val="en-IN"/>
        </w:rPr>
      </w:pPr>
      <w:r>
        <w:rPr>
          <w:lang w:val="en-IN"/>
        </w:rPr>
        <w:t>GREY ENCODED</w:t>
      </w:r>
    </w:p>
    <w:p w14:paraId="6C9EB69F" w14:textId="000DC63F" w:rsidR="009221E4" w:rsidRDefault="009221E4" w:rsidP="00A71C0F">
      <w:pPr>
        <w:rPr>
          <w:lang w:val="en-IN"/>
        </w:rPr>
      </w:pPr>
    </w:p>
    <w:p w14:paraId="299273F0" w14:textId="2DD46B11" w:rsidR="009221E4" w:rsidRDefault="00F518E5" w:rsidP="00A71C0F">
      <w:pPr>
        <w:rPr>
          <w:lang w:val="en-IN"/>
        </w:rPr>
      </w:pPr>
      <w:r>
        <w:rPr>
          <w:noProof/>
        </w:rPr>
        <mc:AlternateContent>
          <mc:Choice Requires="wps">
            <w:drawing>
              <wp:anchor distT="0" distB="0" distL="114300" distR="114300" simplePos="0" relativeHeight="251745280" behindDoc="0" locked="0" layoutInCell="1" allowOverlap="1" wp14:anchorId="753EDF21" wp14:editId="3B2F06DA">
                <wp:simplePos x="0" y="0"/>
                <wp:positionH relativeFrom="page">
                  <wp:posOffset>125730</wp:posOffset>
                </wp:positionH>
                <wp:positionV relativeFrom="paragraph">
                  <wp:posOffset>125095</wp:posOffset>
                </wp:positionV>
                <wp:extent cx="7338060" cy="3345815"/>
                <wp:effectExtent l="0" t="0" r="15240" b="26035"/>
                <wp:wrapNone/>
                <wp:docPr id="1805543531" name="Text Box 19"/>
                <wp:cNvGraphicFramePr/>
                <a:graphic xmlns:a="http://schemas.openxmlformats.org/drawingml/2006/main">
                  <a:graphicData uri="http://schemas.microsoft.com/office/word/2010/wordprocessingShape">
                    <wps:wsp>
                      <wps:cNvSpPr txBox="1"/>
                      <wps:spPr>
                        <a:xfrm>
                          <a:off x="0" y="0"/>
                          <a:ext cx="7338060" cy="3345815"/>
                        </a:xfrm>
                        <a:prstGeom prst="rect">
                          <a:avLst/>
                        </a:prstGeom>
                        <a:solidFill>
                          <a:schemeClr val="lt1"/>
                        </a:solidFill>
                        <a:ln w="6350">
                          <a:solidFill>
                            <a:prstClr val="black"/>
                          </a:solidFill>
                        </a:ln>
                      </wps:spPr>
                      <wps:txbx>
                        <w:txbxContent>
                          <w:p w14:paraId="684720E2" w14:textId="2945493D" w:rsidR="004B5BA4" w:rsidRPr="00F23CAA" w:rsidRDefault="004B5BA4" w:rsidP="004B5BA4">
                            <w:pPr>
                              <w:rPr>
                                <w:sz w:val="18"/>
                                <w:szCs w:val="20"/>
                              </w:rPr>
                            </w:pPr>
                            <w:r w:rsidRPr="00F23CAA">
                              <w:rPr>
                                <w:sz w:val="18"/>
                                <w:szCs w:val="20"/>
                              </w:rPr>
                              <w:t xml:space="preserve">module </w:t>
                            </w:r>
                            <w:proofErr w:type="spellStart"/>
                            <w:r w:rsidRPr="00F23CAA">
                              <w:rPr>
                                <w:sz w:val="18"/>
                                <w:szCs w:val="20"/>
                              </w:rPr>
                              <w:t>mux_recirculation_synchronizer</w:t>
                            </w:r>
                            <w:proofErr w:type="spellEnd"/>
                            <w:r w:rsidRPr="00F23CAA">
                              <w:rPr>
                                <w:sz w:val="18"/>
                                <w:szCs w:val="20"/>
                              </w:rPr>
                              <w:t xml:space="preserve"> (</w:t>
                            </w:r>
                          </w:p>
                          <w:p w14:paraId="0BC5686E" w14:textId="58748554" w:rsidR="004B5BA4" w:rsidRPr="00F23CAA" w:rsidRDefault="004B5BA4" w:rsidP="004B5BA4">
                            <w:pPr>
                              <w:rPr>
                                <w:sz w:val="18"/>
                                <w:szCs w:val="20"/>
                              </w:rPr>
                            </w:pPr>
                            <w:r w:rsidRPr="00F23CAA">
                              <w:rPr>
                                <w:sz w:val="18"/>
                                <w:szCs w:val="20"/>
                              </w:rPr>
                              <w:t xml:space="preserve">    input wire </w:t>
                            </w:r>
                            <w:proofErr w:type="spellStart"/>
                            <w:r w:rsidRPr="00F23CAA">
                              <w:rPr>
                                <w:sz w:val="18"/>
                                <w:szCs w:val="20"/>
                              </w:rPr>
                              <w:t>clk_</w:t>
                            </w:r>
                            <w:proofErr w:type="gramStart"/>
                            <w:r w:rsidRPr="00F23CAA">
                              <w:rPr>
                                <w:sz w:val="18"/>
                                <w:szCs w:val="20"/>
                              </w:rPr>
                              <w:t>src</w:t>
                            </w:r>
                            <w:proofErr w:type="spellEnd"/>
                            <w:r w:rsidRPr="00F23CAA">
                              <w:rPr>
                                <w:sz w:val="18"/>
                                <w:szCs w:val="20"/>
                              </w:rPr>
                              <w:t xml:space="preserve">,   </w:t>
                            </w:r>
                            <w:proofErr w:type="gramEnd"/>
                            <w:r w:rsidRPr="00F23CAA">
                              <w:rPr>
                                <w:sz w:val="18"/>
                                <w:szCs w:val="20"/>
                              </w:rPr>
                              <w:t xml:space="preserve">               // Source clock domain</w:t>
                            </w:r>
                            <w:r w:rsidR="00F8666D">
                              <w:rPr>
                                <w:sz w:val="18"/>
                                <w:szCs w:val="20"/>
                              </w:rPr>
                              <w:t xml:space="preserve">                              </w:t>
                            </w:r>
                          </w:p>
                          <w:p w14:paraId="2F43EDC6" w14:textId="77777777" w:rsidR="004B5BA4" w:rsidRPr="00F23CAA" w:rsidRDefault="004B5BA4" w:rsidP="004B5BA4">
                            <w:pPr>
                              <w:rPr>
                                <w:sz w:val="18"/>
                                <w:szCs w:val="20"/>
                              </w:rPr>
                            </w:pPr>
                            <w:r w:rsidRPr="00F23CAA">
                              <w:rPr>
                                <w:sz w:val="18"/>
                                <w:szCs w:val="20"/>
                              </w:rPr>
                              <w:t xml:space="preserve">    input wire </w:t>
                            </w:r>
                            <w:proofErr w:type="spellStart"/>
                            <w:r w:rsidRPr="00F23CAA">
                              <w:rPr>
                                <w:sz w:val="18"/>
                                <w:szCs w:val="20"/>
                              </w:rPr>
                              <w:t>clk_</w:t>
                            </w:r>
                            <w:proofErr w:type="gramStart"/>
                            <w:r w:rsidRPr="00F23CAA">
                              <w:rPr>
                                <w:sz w:val="18"/>
                                <w:szCs w:val="20"/>
                              </w:rPr>
                              <w:t>dest</w:t>
                            </w:r>
                            <w:proofErr w:type="spellEnd"/>
                            <w:r w:rsidRPr="00F23CAA">
                              <w:rPr>
                                <w:sz w:val="18"/>
                                <w:szCs w:val="20"/>
                              </w:rPr>
                              <w:t xml:space="preserve">,   </w:t>
                            </w:r>
                            <w:proofErr w:type="gramEnd"/>
                            <w:r w:rsidRPr="00F23CAA">
                              <w:rPr>
                                <w:sz w:val="18"/>
                                <w:szCs w:val="20"/>
                              </w:rPr>
                              <w:t xml:space="preserve">              // Destination clock domain</w:t>
                            </w:r>
                          </w:p>
                          <w:p w14:paraId="5C05860A" w14:textId="31BF7C20" w:rsidR="004B5BA4" w:rsidRPr="00F23CAA" w:rsidRDefault="004B5BA4" w:rsidP="004B5BA4">
                            <w:pPr>
                              <w:rPr>
                                <w:sz w:val="18"/>
                                <w:szCs w:val="20"/>
                              </w:rPr>
                            </w:pPr>
                            <w:r w:rsidRPr="00F23CAA">
                              <w:rPr>
                                <w:sz w:val="18"/>
                                <w:szCs w:val="20"/>
                              </w:rPr>
                              <w:t xml:space="preserve">    input wire [1:0] </w:t>
                            </w:r>
                            <w:proofErr w:type="spellStart"/>
                            <w:r w:rsidRPr="00F23CAA">
                              <w:rPr>
                                <w:sz w:val="18"/>
                                <w:szCs w:val="20"/>
                              </w:rPr>
                              <w:t>data_</w:t>
                            </w:r>
                            <w:proofErr w:type="gramStart"/>
                            <w:r w:rsidRPr="00F23CAA">
                              <w:rPr>
                                <w:sz w:val="18"/>
                                <w:szCs w:val="20"/>
                              </w:rPr>
                              <w:t>in</w:t>
                            </w:r>
                            <w:proofErr w:type="spellEnd"/>
                            <w:r w:rsidRPr="00F23CAA">
                              <w:rPr>
                                <w:sz w:val="18"/>
                                <w:szCs w:val="20"/>
                              </w:rPr>
                              <w:t xml:space="preserve">,   </w:t>
                            </w:r>
                            <w:proofErr w:type="gramEnd"/>
                            <w:r w:rsidRPr="00F23CAA">
                              <w:rPr>
                                <w:sz w:val="18"/>
                                <w:szCs w:val="20"/>
                              </w:rPr>
                              <w:t xml:space="preserve">  // 2-bit input data from source</w:t>
                            </w:r>
                          </w:p>
                          <w:p w14:paraId="5AF427EA" w14:textId="77777777" w:rsidR="004B5BA4" w:rsidRPr="00F23CAA" w:rsidRDefault="004B5BA4" w:rsidP="004B5BA4">
                            <w:pPr>
                              <w:rPr>
                                <w:sz w:val="18"/>
                                <w:szCs w:val="20"/>
                              </w:rPr>
                            </w:pPr>
                            <w:r w:rsidRPr="00F23CAA">
                              <w:rPr>
                                <w:sz w:val="18"/>
                                <w:szCs w:val="20"/>
                              </w:rPr>
                              <w:t xml:space="preserve">    input wire </w:t>
                            </w:r>
                            <w:proofErr w:type="spellStart"/>
                            <w:proofErr w:type="gramStart"/>
                            <w:r w:rsidRPr="00F23CAA">
                              <w:rPr>
                                <w:sz w:val="18"/>
                                <w:szCs w:val="20"/>
                              </w:rPr>
                              <w:t>en</w:t>
                            </w:r>
                            <w:proofErr w:type="spellEnd"/>
                            <w:r w:rsidRPr="00F23CAA">
                              <w:rPr>
                                <w:sz w:val="18"/>
                                <w:szCs w:val="20"/>
                              </w:rPr>
                              <w:t xml:space="preserve">,   </w:t>
                            </w:r>
                            <w:proofErr w:type="gramEnd"/>
                            <w:r w:rsidRPr="00F23CAA">
                              <w:rPr>
                                <w:sz w:val="18"/>
                                <w:szCs w:val="20"/>
                              </w:rPr>
                              <w:t xml:space="preserve">                    // Enable signal from source</w:t>
                            </w:r>
                          </w:p>
                          <w:p w14:paraId="63AC26A1" w14:textId="569D1950" w:rsidR="004B5BA4" w:rsidRPr="00F23CAA" w:rsidRDefault="004B5BA4" w:rsidP="004B5BA4">
                            <w:pPr>
                              <w:rPr>
                                <w:sz w:val="18"/>
                                <w:szCs w:val="20"/>
                              </w:rPr>
                            </w:pPr>
                            <w:r w:rsidRPr="00F23CAA">
                              <w:rPr>
                                <w:sz w:val="18"/>
                                <w:szCs w:val="20"/>
                              </w:rPr>
                              <w:t xml:space="preserve"> output reg [1:0] </w:t>
                            </w:r>
                            <w:proofErr w:type="spellStart"/>
                            <w:r w:rsidRPr="00F23CAA">
                              <w:rPr>
                                <w:sz w:val="18"/>
                                <w:szCs w:val="20"/>
                              </w:rPr>
                              <w:t>data_out</w:t>
                            </w:r>
                            <w:proofErr w:type="spellEnd"/>
                            <w:r w:rsidRPr="00F23CAA">
                              <w:rPr>
                                <w:sz w:val="18"/>
                                <w:szCs w:val="20"/>
                              </w:rPr>
                              <w:t xml:space="preserve">   // </w:t>
                            </w:r>
                            <w:r w:rsidR="000702C6" w:rsidRPr="00F23CAA">
                              <w:rPr>
                                <w:sz w:val="18"/>
                                <w:szCs w:val="20"/>
                              </w:rPr>
                              <w:t xml:space="preserve">Output synchronization </w:t>
                            </w:r>
                          </w:p>
                          <w:p w14:paraId="4A3C5E42" w14:textId="4F0981D2" w:rsidR="004B5BA4" w:rsidRPr="00F23CAA" w:rsidRDefault="004B5BA4" w:rsidP="004B5BA4">
                            <w:pPr>
                              <w:rPr>
                                <w:sz w:val="18"/>
                                <w:szCs w:val="20"/>
                              </w:rPr>
                            </w:pPr>
                            <w:r w:rsidRPr="00F23CAA">
                              <w:rPr>
                                <w:sz w:val="18"/>
                                <w:szCs w:val="20"/>
                              </w:rPr>
                              <w:t>);</w:t>
                            </w:r>
                          </w:p>
                          <w:p w14:paraId="08F8E684" w14:textId="4A4DE354" w:rsidR="004B5BA4" w:rsidRPr="00F23CAA" w:rsidRDefault="004B5BA4" w:rsidP="004B5BA4">
                            <w:pPr>
                              <w:rPr>
                                <w:sz w:val="18"/>
                                <w:szCs w:val="20"/>
                              </w:rPr>
                            </w:pPr>
                            <w:r w:rsidRPr="00F23CAA">
                              <w:rPr>
                                <w:sz w:val="18"/>
                                <w:szCs w:val="20"/>
                              </w:rPr>
                              <w:t xml:space="preserve">    reg en_sync1, en_sync</w:t>
                            </w:r>
                            <w:proofErr w:type="gramStart"/>
                            <w:r w:rsidRPr="00F23CAA">
                              <w:rPr>
                                <w:sz w:val="18"/>
                                <w:szCs w:val="20"/>
                              </w:rPr>
                              <w:t>2;  /</w:t>
                            </w:r>
                            <w:proofErr w:type="gramEnd"/>
                            <w:r w:rsidRPr="00F23CAA">
                              <w:rPr>
                                <w:sz w:val="18"/>
                                <w:szCs w:val="20"/>
                              </w:rPr>
                              <w:t>/ Multi-flop</w:t>
                            </w:r>
                            <w:r w:rsidR="000702C6" w:rsidRPr="00F23CAA">
                              <w:rPr>
                                <w:sz w:val="18"/>
                                <w:szCs w:val="20"/>
                              </w:rPr>
                              <w:t xml:space="preserve"> sync.</w:t>
                            </w:r>
                            <w:r w:rsidR="00C269E6" w:rsidRPr="00F23CAA">
                              <w:rPr>
                                <w:sz w:val="18"/>
                                <w:szCs w:val="20"/>
                              </w:rPr>
                              <w:t xml:space="preserve"> for EN</w:t>
                            </w:r>
                          </w:p>
                          <w:p w14:paraId="04134C42" w14:textId="77777777" w:rsidR="00C269E6" w:rsidRPr="00F23CAA" w:rsidRDefault="004B5BA4" w:rsidP="004B5BA4">
                            <w:pPr>
                              <w:rPr>
                                <w:sz w:val="18"/>
                                <w:szCs w:val="20"/>
                              </w:rPr>
                            </w:pPr>
                            <w:r w:rsidRPr="00F23CAA">
                              <w:rPr>
                                <w:sz w:val="18"/>
                                <w:szCs w:val="20"/>
                              </w:rPr>
                              <w:t xml:space="preserve">    wire </w:t>
                            </w:r>
                            <w:proofErr w:type="spellStart"/>
                            <w:r w:rsidRPr="00F23CAA">
                              <w:rPr>
                                <w:sz w:val="18"/>
                                <w:szCs w:val="20"/>
                              </w:rPr>
                              <w:t>en_</w:t>
                            </w:r>
                            <w:proofErr w:type="gramStart"/>
                            <w:r w:rsidRPr="00F23CAA">
                              <w:rPr>
                                <w:sz w:val="18"/>
                                <w:szCs w:val="20"/>
                              </w:rPr>
                              <w:t>sync</w:t>
                            </w:r>
                            <w:proofErr w:type="spellEnd"/>
                            <w:r w:rsidRPr="00F23CAA">
                              <w:rPr>
                                <w:sz w:val="18"/>
                                <w:szCs w:val="20"/>
                              </w:rPr>
                              <w:t xml:space="preserve">;   </w:t>
                            </w:r>
                            <w:proofErr w:type="gramEnd"/>
                            <w:r w:rsidRPr="00F23CAA">
                              <w:rPr>
                                <w:sz w:val="18"/>
                                <w:szCs w:val="20"/>
                              </w:rPr>
                              <w:t xml:space="preserve">                     // Synchronized enable signal</w:t>
                            </w:r>
                          </w:p>
                          <w:p w14:paraId="7D033DFA" w14:textId="34EFDB50" w:rsidR="004B5BA4" w:rsidRPr="00F23CAA" w:rsidRDefault="004B5BA4" w:rsidP="004B5BA4">
                            <w:pPr>
                              <w:rPr>
                                <w:sz w:val="18"/>
                                <w:szCs w:val="20"/>
                              </w:rPr>
                            </w:pPr>
                            <w:r w:rsidRPr="00F23CAA">
                              <w:rPr>
                                <w:sz w:val="18"/>
                                <w:szCs w:val="20"/>
                              </w:rPr>
                              <w:t xml:space="preserve">    assign </w:t>
                            </w:r>
                            <w:proofErr w:type="spellStart"/>
                            <w:r w:rsidRPr="00F23CAA">
                              <w:rPr>
                                <w:sz w:val="18"/>
                                <w:szCs w:val="20"/>
                              </w:rPr>
                              <w:t>en_sync</w:t>
                            </w:r>
                            <w:proofErr w:type="spellEnd"/>
                            <w:r w:rsidRPr="00F23CAA">
                              <w:rPr>
                                <w:sz w:val="18"/>
                                <w:szCs w:val="20"/>
                              </w:rPr>
                              <w:t xml:space="preserve"> = en_sync2 // Final synchronized enable</w:t>
                            </w:r>
                          </w:p>
                          <w:p w14:paraId="7BBDFD16" w14:textId="4BE2E854" w:rsidR="004B5BA4" w:rsidRPr="00F23CAA" w:rsidRDefault="004B5BA4" w:rsidP="004B5BA4">
                            <w:pPr>
                              <w:rPr>
                                <w:sz w:val="18"/>
                                <w:szCs w:val="20"/>
                              </w:rPr>
                            </w:pPr>
                            <w:r w:rsidRPr="00F23CAA">
                              <w:rPr>
                                <w:sz w:val="18"/>
                                <w:szCs w:val="20"/>
                              </w:rPr>
                              <w:t xml:space="preserve">    reg [1:0]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Flip-flop to hold synchronized data</w:t>
                            </w:r>
                          </w:p>
                          <w:p w14:paraId="376B103C" w14:textId="2C1980F7" w:rsidR="004B5BA4" w:rsidRPr="00F23CAA" w:rsidRDefault="004B5BA4" w:rsidP="004B5BA4">
                            <w:pPr>
                              <w:rPr>
                                <w:sz w:val="18"/>
                                <w:szCs w:val="20"/>
                              </w:rPr>
                            </w:pPr>
                            <w:r w:rsidRPr="00F23CAA">
                              <w:rPr>
                                <w:sz w:val="18"/>
                                <w:szCs w:val="20"/>
                              </w:rPr>
                              <w:t xml:space="preserve">always </w:t>
                            </w:r>
                            <w:proofErr w:type="gramStart"/>
                            <w:r w:rsidRPr="00F23CAA">
                              <w:rPr>
                                <w:sz w:val="18"/>
                                <w:szCs w:val="20"/>
                              </w:rPr>
                              <w:t>@(</w:t>
                            </w:r>
                            <w:proofErr w:type="gramEnd"/>
                            <w:r w:rsidRPr="00F23CAA">
                              <w:rPr>
                                <w:sz w:val="18"/>
                                <w:szCs w:val="20"/>
                              </w:rPr>
                              <w:t xml:space="preserve">posedge </w:t>
                            </w:r>
                            <w:proofErr w:type="spellStart"/>
                            <w:r w:rsidRPr="00F23CAA">
                              <w:rPr>
                                <w:sz w:val="18"/>
                                <w:szCs w:val="20"/>
                              </w:rPr>
                              <w:t>clk_dest</w:t>
                            </w:r>
                            <w:proofErr w:type="spellEnd"/>
                            <w:r w:rsidRPr="00F23CAA">
                              <w:rPr>
                                <w:sz w:val="18"/>
                                <w:szCs w:val="20"/>
                              </w:rPr>
                              <w:t>) begin</w:t>
                            </w:r>
                          </w:p>
                          <w:p w14:paraId="215A9BA6" w14:textId="443D6513" w:rsidR="004B5BA4" w:rsidRPr="00F23CAA" w:rsidRDefault="004B5BA4" w:rsidP="004B5BA4">
                            <w:pPr>
                              <w:rPr>
                                <w:sz w:val="18"/>
                                <w:szCs w:val="20"/>
                              </w:rPr>
                            </w:pPr>
                            <w:r w:rsidRPr="00F23CAA">
                              <w:rPr>
                                <w:sz w:val="18"/>
                                <w:szCs w:val="20"/>
                              </w:rPr>
                              <w:t xml:space="preserve">        en_sync1 &lt;= </w:t>
                            </w:r>
                            <w:proofErr w:type="spellStart"/>
                            <w:proofErr w:type="gramStart"/>
                            <w:r w:rsidRPr="00F23CAA">
                              <w:rPr>
                                <w:sz w:val="18"/>
                                <w:szCs w:val="20"/>
                              </w:rPr>
                              <w:t>en</w:t>
                            </w:r>
                            <w:proofErr w:type="spellEnd"/>
                            <w:r w:rsidRPr="00F23CAA">
                              <w:rPr>
                                <w:sz w:val="18"/>
                                <w:szCs w:val="20"/>
                              </w:rPr>
                              <w:t xml:space="preserve">;   </w:t>
                            </w:r>
                            <w:proofErr w:type="gramEnd"/>
                            <w:r w:rsidRPr="00F23CAA">
                              <w:rPr>
                                <w:sz w:val="18"/>
                                <w:szCs w:val="20"/>
                              </w:rPr>
                              <w:t xml:space="preserve">     // First stage of EN synchronization</w:t>
                            </w:r>
                          </w:p>
                          <w:p w14:paraId="2C11FE95" w14:textId="6C43AC81" w:rsidR="004B5BA4" w:rsidRPr="00F23CAA" w:rsidRDefault="004B5BA4" w:rsidP="004B5BA4">
                            <w:pPr>
                              <w:rPr>
                                <w:sz w:val="18"/>
                                <w:szCs w:val="20"/>
                              </w:rPr>
                            </w:pPr>
                            <w:r w:rsidRPr="00F23CAA">
                              <w:rPr>
                                <w:sz w:val="18"/>
                                <w:szCs w:val="20"/>
                              </w:rPr>
                              <w:t xml:space="preserve">        en_sync2 &lt;= en_sync</w:t>
                            </w:r>
                            <w:proofErr w:type="gramStart"/>
                            <w:r w:rsidRPr="00F23CAA">
                              <w:rPr>
                                <w:sz w:val="18"/>
                                <w:szCs w:val="20"/>
                              </w:rPr>
                              <w:t xml:space="preserve">1;   </w:t>
                            </w:r>
                            <w:proofErr w:type="gramEnd"/>
                            <w:r w:rsidR="00C269E6" w:rsidRPr="00F23CAA">
                              <w:rPr>
                                <w:sz w:val="18"/>
                                <w:szCs w:val="20"/>
                              </w:rPr>
                              <w:t>/</w:t>
                            </w:r>
                            <w:r w:rsidRPr="00F23CAA">
                              <w:rPr>
                                <w:sz w:val="18"/>
                                <w:szCs w:val="20"/>
                              </w:rPr>
                              <w:t>/ Second stage of EN s</w:t>
                            </w:r>
                            <w:r w:rsidR="00C269E6" w:rsidRPr="00F23CAA">
                              <w:rPr>
                                <w:sz w:val="18"/>
                                <w:szCs w:val="20"/>
                              </w:rPr>
                              <w:t>ync.</w:t>
                            </w:r>
                          </w:p>
                          <w:p w14:paraId="49605459" w14:textId="77777777" w:rsidR="004B5BA4" w:rsidRPr="00F23CAA" w:rsidRDefault="004B5BA4" w:rsidP="004B5BA4">
                            <w:pPr>
                              <w:rPr>
                                <w:sz w:val="18"/>
                                <w:szCs w:val="20"/>
                              </w:rPr>
                            </w:pPr>
                            <w:r w:rsidRPr="00F23CAA">
                              <w:rPr>
                                <w:sz w:val="18"/>
                                <w:szCs w:val="20"/>
                              </w:rPr>
                              <w:t xml:space="preserve">    end</w:t>
                            </w:r>
                          </w:p>
                          <w:p w14:paraId="654509E0" w14:textId="678925B4" w:rsidR="004B5BA4" w:rsidRPr="00F23CAA" w:rsidRDefault="004B5BA4" w:rsidP="004B5BA4">
                            <w:pPr>
                              <w:rPr>
                                <w:sz w:val="18"/>
                                <w:szCs w:val="20"/>
                              </w:rPr>
                            </w:pPr>
                            <w:r w:rsidRPr="00F23CAA">
                              <w:rPr>
                                <w:sz w:val="18"/>
                                <w:szCs w:val="20"/>
                              </w:rPr>
                              <w:t xml:space="preserve">always </w:t>
                            </w:r>
                            <w:proofErr w:type="gramStart"/>
                            <w:r w:rsidRPr="00F23CAA">
                              <w:rPr>
                                <w:sz w:val="18"/>
                                <w:szCs w:val="20"/>
                              </w:rPr>
                              <w:t>@(</w:t>
                            </w:r>
                            <w:proofErr w:type="gramEnd"/>
                            <w:r w:rsidRPr="00F23CAA">
                              <w:rPr>
                                <w:sz w:val="18"/>
                                <w:szCs w:val="20"/>
                              </w:rPr>
                              <w:t xml:space="preserve">posedge </w:t>
                            </w:r>
                            <w:proofErr w:type="spellStart"/>
                            <w:r w:rsidRPr="00F23CAA">
                              <w:rPr>
                                <w:sz w:val="18"/>
                                <w:szCs w:val="20"/>
                              </w:rPr>
                              <w:t>clk_dest</w:t>
                            </w:r>
                            <w:proofErr w:type="spellEnd"/>
                            <w:r w:rsidRPr="00F23CAA">
                              <w:rPr>
                                <w:sz w:val="18"/>
                                <w:szCs w:val="20"/>
                              </w:rPr>
                              <w:t>) begin</w:t>
                            </w:r>
                          </w:p>
                          <w:p w14:paraId="2498BE74" w14:textId="5BE91605" w:rsidR="004B5BA4" w:rsidRPr="00F23CAA" w:rsidRDefault="004B5BA4" w:rsidP="004B5BA4">
                            <w:pPr>
                              <w:rPr>
                                <w:sz w:val="18"/>
                                <w:szCs w:val="20"/>
                              </w:rPr>
                            </w:pPr>
                            <w:r w:rsidRPr="00F23CAA">
                              <w:rPr>
                                <w:sz w:val="18"/>
                                <w:szCs w:val="20"/>
                              </w:rPr>
                              <w:t xml:space="preserve">        if (</w:t>
                            </w:r>
                            <w:proofErr w:type="spellStart"/>
                            <w:r w:rsidRPr="00F23CAA">
                              <w:rPr>
                                <w:sz w:val="18"/>
                                <w:szCs w:val="20"/>
                              </w:rPr>
                              <w:t>en_</w:t>
                            </w:r>
                            <w:proofErr w:type="gramStart"/>
                            <w:r w:rsidRPr="00F23CAA">
                              <w:rPr>
                                <w:sz w:val="18"/>
                                <w:szCs w:val="20"/>
                              </w:rPr>
                              <w:t>sync</w:t>
                            </w:r>
                            <w:proofErr w:type="spellEnd"/>
                            <w:r w:rsidRPr="00F23CAA">
                              <w:rPr>
                                <w:sz w:val="18"/>
                                <w:szCs w:val="20"/>
                              </w:rPr>
                              <w:t xml:space="preserve">)   </w:t>
                            </w:r>
                            <w:proofErr w:type="gramEnd"/>
                            <w:r w:rsidRPr="00F23CAA">
                              <w:rPr>
                                <w:sz w:val="18"/>
                                <w:szCs w:val="20"/>
                              </w:rPr>
                              <w:t xml:space="preserve">         // When enable signal is synchronized</w:t>
                            </w:r>
                          </w:p>
                          <w:p w14:paraId="12CF2715" w14:textId="533EE482" w:rsidR="004B5BA4" w:rsidRPr="00F23CAA" w:rsidRDefault="004B5BA4" w:rsidP="004B5BA4">
                            <w:pPr>
                              <w:rPr>
                                <w:sz w:val="18"/>
                                <w:szCs w:val="20"/>
                              </w:rPr>
                            </w:pPr>
                            <w:r w:rsidRPr="00F23CAA">
                              <w:rPr>
                                <w:sz w:val="18"/>
                                <w:szCs w:val="20"/>
                              </w:rPr>
                              <w:t xml:space="preserve"> </w:t>
                            </w:r>
                            <w:proofErr w:type="spellStart"/>
                            <w:r w:rsidRPr="00F23CAA">
                              <w:rPr>
                                <w:sz w:val="18"/>
                                <w:szCs w:val="20"/>
                              </w:rPr>
                              <w:t>data_ff</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in</w:t>
                            </w:r>
                            <w:proofErr w:type="spellEnd"/>
                            <w:r w:rsidRPr="00F23CAA">
                              <w:rPr>
                                <w:sz w:val="18"/>
                                <w:szCs w:val="20"/>
                              </w:rPr>
                              <w:t xml:space="preserve">;   </w:t>
                            </w:r>
                            <w:proofErr w:type="gramEnd"/>
                            <w:r w:rsidRPr="00F23CAA">
                              <w:rPr>
                                <w:sz w:val="18"/>
                                <w:szCs w:val="20"/>
                              </w:rPr>
                              <w:t xml:space="preserve">     // Capture the data from the source</w:t>
                            </w:r>
                          </w:p>
                          <w:p w14:paraId="301B1A49" w14:textId="77777777" w:rsidR="004B5BA4" w:rsidRPr="00F23CAA" w:rsidRDefault="004B5BA4" w:rsidP="004B5BA4">
                            <w:pPr>
                              <w:rPr>
                                <w:sz w:val="18"/>
                                <w:szCs w:val="20"/>
                              </w:rPr>
                            </w:pPr>
                            <w:r w:rsidRPr="00F23CAA">
                              <w:rPr>
                                <w:sz w:val="18"/>
                                <w:szCs w:val="20"/>
                              </w:rPr>
                              <w:t xml:space="preserve">        else</w:t>
                            </w:r>
                          </w:p>
                          <w:p w14:paraId="1A1077E4" w14:textId="77777777" w:rsidR="0035662E" w:rsidRPr="00F23CAA" w:rsidRDefault="004B5BA4" w:rsidP="004B5BA4">
                            <w:pPr>
                              <w:rPr>
                                <w:sz w:val="18"/>
                                <w:szCs w:val="20"/>
                              </w:rPr>
                            </w:pPr>
                            <w:r w:rsidRPr="00F23CAA">
                              <w:rPr>
                                <w:sz w:val="18"/>
                                <w:szCs w:val="20"/>
                              </w:rPr>
                              <w:t xml:space="preserve">     </w:t>
                            </w:r>
                            <w:proofErr w:type="spellStart"/>
                            <w:r w:rsidRPr="00F23CAA">
                              <w:rPr>
                                <w:sz w:val="18"/>
                                <w:szCs w:val="20"/>
                              </w:rPr>
                              <w:t>data_ff</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Retain previous data</w:t>
                            </w:r>
                          </w:p>
                          <w:p w14:paraId="58672425" w14:textId="5FE73681" w:rsidR="004B5BA4" w:rsidRPr="00F23CAA" w:rsidRDefault="004B5BA4" w:rsidP="004B5BA4">
                            <w:pPr>
                              <w:rPr>
                                <w:sz w:val="18"/>
                                <w:szCs w:val="20"/>
                              </w:rPr>
                            </w:pPr>
                            <w:proofErr w:type="spellStart"/>
                            <w:r w:rsidRPr="00F23CAA">
                              <w:rPr>
                                <w:sz w:val="18"/>
                                <w:szCs w:val="20"/>
                              </w:rPr>
                              <w:t>data_out</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Update the synchronized output</w:t>
                            </w:r>
                          </w:p>
                          <w:p w14:paraId="07E28AF8" w14:textId="77777777" w:rsidR="004B5BA4" w:rsidRPr="00F23CAA" w:rsidRDefault="004B5BA4" w:rsidP="004B5BA4">
                            <w:pPr>
                              <w:rPr>
                                <w:sz w:val="18"/>
                                <w:szCs w:val="20"/>
                              </w:rPr>
                            </w:pPr>
                            <w:r w:rsidRPr="00F23CAA">
                              <w:rPr>
                                <w:sz w:val="18"/>
                                <w:szCs w:val="20"/>
                              </w:rPr>
                              <w:t xml:space="preserve">    end</w:t>
                            </w:r>
                          </w:p>
                          <w:p w14:paraId="5363814F" w14:textId="6572B488" w:rsidR="00E63D49" w:rsidRPr="00F23CAA" w:rsidRDefault="0035662E" w:rsidP="004B5BA4">
                            <w:pPr>
                              <w:rPr>
                                <w:sz w:val="18"/>
                                <w:szCs w:val="20"/>
                              </w:rPr>
                            </w:pPr>
                            <w:proofErr w:type="spellStart"/>
                            <w:r w:rsidRPr="00F23CAA">
                              <w:rPr>
                                <w:sz w:val="18"/>
                                <w:szCs w:val="20"/>
                              </w:rPr>
                              <w:t>endm</w:t>
                            </w:r>
                            <w:r w:rsidR="004B5BA4" w:rsidRPr="00F23CAA">
                              <w:rPr>
                                <w:sz w:val="18"/>
                                <w:szCs w:val="20"/>
                              </w:rPr>
                              <w:t>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EDF21" id="_x0000_s1038" type="#_x0000_t202" style="position:absolute;margin-left:9.9pt;margin-top:9.85pt;width:577.8pt;height:263.4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" fillcolor="white [3201]" strokeweight=".5pt">
                <v:textbox>
                  <w:txbxContent>
                    <w:p w14:paraId="684720E2" w14:textId="2945493D" w:rsidR="004B5BA4" w:rsidRPr="00F23CAA" w:rsidRDefault="004B5BA4" w:rsidP="004B5BA4">
                      <w:pPr>
                        <w:rPr>
                          <w:sz w:val="18"/>
                          <w:szCs w:val="20"/>
                        </w:rPr>
                      </w:pPr>
                      <w:r w:rsidRPr="00F23CAA">
                        <w:rPr>
                          <w:sz w:val="18"/>
                          <w:szCs w:val="20"/>
                        </w:rPr>
                        <w:t xml:space="preserve">module </w:t>
                      </w:r>
                      <w:proofErr w:type="spellStart"/>
                      <w:r w:rsidRPr="00F23CAA">
                        <w:rPr>
                          <w:sz w:val="18"/>
                          <w:szCs w:val="20"/>
                        </w:rPr>
                        <w:t>mux_recirculation_synchronizer</w:t>
                      </w:r>
                      <w:proofErr w:type="spellEnd"/>
                      <w:r w:rsidRPr="00F23CAA">
                        <w:rPr>
                          <w:sz w:val="18"/>
                          <w:szCs w:val="20"/>
                        </w:rPr>
                        <w:t xml:space="preserve"> (</w:t>
                      </w:r>
                    </w:p>
                    <w:p w14:paraId="0BC5686E" w14:textId="58748554" w:rsidR="004B5BA4" w:rsidRPr="00F23CAA" w:rsidRDefault="004B5BA4" w:rsidP="004B5BA4">
                      <w:pPr>
                        <w:rPr>
                          <w:sz w:val="18"/>
                          <w:szCs w:val="20"/>
                        </w:rPr>
                      </w:pPr>
                      <w:r w:rsidRPr="00F23CAA">
                        <w:rPr>
                          <w:sz w:val="18"/>
                          <w:szCs w:val="20"/>
                        </w:rPr>
                        <w:t xml:space="preserve">    input wire </w:t>
                      </w:r>
                      <w:proofErr w:type="spellStart"/>
                      <w:r w:rsidRPr="00F23CAA">
                        <w:rPr>
                          <w:sz w:val="18"/>
                          <w:szCs w:val="20"/>
                        </w:rPr>
                        <w:t>clk_</w:t>
                      </w:r>
                      <w:proofErr w:type="gramStart"/>
                      <w:r w:rsidRPr="00F23CAA">
                        <w:rPr>
                          <w:sz w:val="18"/>
                          <w:szCs w:val="20"/>
                        </w:rPr>
                        <w:t>src</w:t>
                      </w:r>
                      <w:proofErr w:type="spellEnd"/>
                      <w:r w:rsidRPr="00F23CAA">
                        <w:rPr>
                          <w:sz w:val="18"/>
                          <w:szCs w:val="20"/>
                        </w:rPr>
                        <w:t xml:space="preserve">,   </w:t>
                      </w:r>
                      <w:proofErr w:type="gramEnd"/>
                      <w:r w:rsidRPr="00F23CAA">
                        <w:rPr>
                          <w:sz w:val="18"/>
                          <w:szCs w:val="20"/>
                        </w:rPr>
                        <w:t xml:space="preserve">               // Source clock domain</w:t>
                      </w:r>
                      <w:r w:rsidR="00F8666D">
                        <w:rPr>
                          <w:sz w:val="18"/>
                          <w:szCs w:val="20"/>
                        </w:rPr>
                        <w:t xml:space="preserve">                              </w:t>
                      </w:r>
                    </w:p>
                    <w:p w14:paraId="2F43EDC6" w14:textId="77777777" w:rsidR="004B5BA4" w:rsidRPr="00F23CAA" w:rsidRDefault="004B5BA4" w:rsidP="004B5BA4">
                      <w:pPr>
                        <w:rPr>
                          <w:sz w:val="18"/>
                          <w:szCs w:val="20"/>
                        </w:rPr>
                      </w:pPr>
                      <w:r w:rsidRPr="00F23CAA">
                        <w:rPr>
                          <w:sz w:val="18"/>
                          <w:szCs w:val="20"/>
                        </w:rPr>
                        <w:t xml:space="preserve">    input wire </w:t>
                      </w:r>
                      <w:proofErr w:type="spellStart"/>
                      <w:r w:rsidRPr="00F23CAA">
                        <w:rPr>
                          <w:sz w:val="18"/>
                          <w:szCs w:val="20"/>
                        </w:rPr>
                        <w:t>clk_</w:t>
                      </w:r>
                      <w:proofErr w:type="gramStart"/>
                      <w:r w:rsidRPr="00F23CAA">
                        <w:rPr>
                          <w:sz w:val="18"/>
                          <w:szCs w:val="20"/>
                        </w:rPr>
                        <w:t>dest</w:t>
                      </w:r>
                      <w:proofErr w:type="spellEnd"/>
                      <w:r w:rsidRPr="00F23CAA">
                        <w:rPr>
                          <w:sz w:val="18"/>
                          <w:szCs w:val="20"/>
                        </w:rPr>
                        <w:t xml:space="preserve">,   </w:t>
                      </w:r>
                      <w:proofErr w:type="gramEnd"/>
                      <w:r w:rsidRPr="00F23CAA">
                        <w:rPr>
                          <w:sz w:val="18"/>
                          <w:szCs w:val="20"/>
                        </w:rPr>
                        <w:t xml:space="preserve">              // Destination clock domain</w:t>
                      </w:r>
                    </w:p>
                    <w:p w14:paraId="5C05860A" w14:textId="31BF7C20" w:rsidR="004B5BA4" w:rsidRPr="00F23CAA" w:rsidRDefault="004B5BA4" w:rsidP="004B5BA4">
                      <w:pPr>
                        <w:rPr>
                          <w:sz w:val="18"/>
                          <w:szCs w:val="20"/>
                        </w:rPr>
                      </w:pPr>
                      <w:r w:rsidRPr="00F23CAA">
                        <w:rPr>
                          <w:sz w:val="18"/>
                          <w:szCs w:val="20"/>
                        </w:rPr>
                        <w:t xml:space="preserve">    input wire [1:0] </w:t>
                      </w:r>
                      <w:proofErr w:type="spellStart"/>
                      <w:r w:rsidRPr="00F23CAA">
                        <w:rPr>
                          <w:sz w:val="18"/>
                          <w:szCs w:val="20"/>
                        </w:rPr>
                        <w:t>data_</w:t>
                      </w:r>
                      <w:proofErr w:type="gramStart"/>
                      <w:r w:rsidRPr="00F23CAA">
                        <w:rPr>
                          <w:sz w:val="18"/>
                          <w:szCs w:val="20"/>
                        </w:rPr>
                        <w:t>in</w:t>
                      </w:r>
                      <w:proofErr w:type="spellEnd"/>
                      <w:r w:rsidRPr="00F23CAA">
                        <w:rPr>
                          <w:sz w:val="18"/>
                          <w:szCs w:val="20"/>
                        </w:rPr>
                        <w:t xml:space="preserve">,   </w:t>
                      </w:r>
                      <w:proofErr w:type="gramEnd"/>
                      <w:r w:rsidRPr="00F23CAA">
                        <w:rPr>
                          <w:sz w:val="18"/>
                          <w:szCs w:val="20"/>
                        </w:rPr>
                        <w:t xml:space="preserve">  // 2-bit input data from source</w:t>
                      </w:r>
                    </w:p>
                    <w:p w14:paraId="5AF427EA" w14:textId="77777777" w:rsidR="004B5BA4" w:rsidRPr="00F23CAA" w:rsidRDefault="004B5BA4" w:rsidP="004B5BA4">
                      <w:pPr>
                        <w:rPr>
                          <w:sz w:val="18"/>
                          <w:szCs w:val="20"/>
                        </w:rPr>
                      </w:pPr>
                      <w:r w:rsidRPr="00F23CAA">
                        <w:rPr>
                          <w:sz w:val="18"/>
                          <w:szCs w:val="20"/>
                        </w:rPr>
                        <w:t xml:space="preserve">    input wire </w:t>
                      </w:r>
                      <w:proofErr w:type="spellStart"/>
                      <w:proofErr w:type="gramStart"/>
                      <w:r w:rsidRPr="00F23CAA">
                        <w:rPr>
                          <w:sz w:val="18"/>
                          <w:szCs w:val="20"/>
                        </w:rPr>
                        <w:t>en</w:t>
                      </w:r>
                      <w:proofErr w:type="spellEnd"/>
                      <w:r w:rsidRPr="00F23CAA">
                        <w:rPr>
                          <w:sz w:val="18"/>
                          <w:szCs w:val="20"/>
                        </w:rPr>
                        <w:t xml:space="preserve">,   </w:t>
                      </w:r>
                      <w:proofErr w:type="gramEnd"/>
                      <w:r w:rsidRPr="00F23CAA">
                        <w:rPr>
                          <w:sz w:val="18"/>
                          <w:szCs w:val="20"/>
                        </w:rPr>
                        <w:t xml:space="preserve">                    // Enable signal from source</w:t>
                      </w:r>
                    </w:p>
                    <w:p w14:paraId="63AC26A1" w14:textId="569D1950" w:rsidR="004B5BA4" w:rsidRPr="00F23CAA" w:rsidRDefault="004B5BA4" w:rsidP="004B5BA4">
                      <w:pPr>
                        <w:rPr>
                          <w:sz w:val="18"/>
                          <w:szCs w:val="20"/>
                        </w:rPr>
                      </w:pPr>
                      <w:r w:rsidRPr="00F23CAA">
                        <w:rPr>
                          <w:sz w:val="18"/>
                          <w:szCs w:val="20"/>
                        </w:rPr>
                        <w:t xml:space="preserve"> output reg [1:0] </w:t>
                      </w:r>
                      <w:proofErr w:type="spellStart"/>
                      <w:r w:rsidRPr="00F23CAA">
                        <w:rPr>
                          <w:sz w:val="18"/>
                          <w:szCs w:val="20"/>
                        </w:rPr>
                        <w:t>data_out</w:t>
                      </w:r>
                      <w:proofErr w:type="spellEnd"/>
                      <w:r w:rsidRPr="00F23CAA">
                        <w:rPr>
                          <w:sz w:val="18"/>
                          <w:szCs w:val="20"/>
                        </w:rPr>
                        <w:t xml:space="preserve">   // </w:t>
                      </w:r>
                      <w:r w:rsidR="000702C6" w:rsidRPr="00F23CAA">
                        <w:rPr>
                          <w:sz w:val="18"/>
                          <w:szCs w:val="20"/>
                        </w:rPr>
                        <w:t xml:space="preserve">Output synchronization </w:t>
                      </w:r>
                    </w:p>
                    <w:p w14:paraId="4A3C5E42" w14:textId="4F0981D2" w:rsidR="004B5BA4" w:rsidRPr="00F23CAA" w:rsidRDefault="004B5BA4" w:rsidP="004B5BA4">
                      <w:pPr>
                        <w:rPr>
                          <w:sz w:val="18"/>
                          <w:szCs w:val="20"/>
                        </w:rPr>
                      </w:pPr>
                      <w:r w:rsidRPr="00F23CAA">
                        <w:rPr>
                          <w:sz w:val="18"/>
                          <w:szCs w:val="20"/>
                        </w:rPr>
                        <w:t>);</w:t>
                      </w:r>
                    </w:p>
                    <w:p w14:paraId="08F8E684" w14:textId="4A4DE354" w:rsidR="004B5BA4" w:rsidRPr="00F23CAA" w:rsidRDefault="004B5BA4" w:rsidP="004B5BA4">
                      <w:pPr>
                        <w:rPr>
                          <w:sz w:val="18"/>
                          <w:szCs w:val="20"/>
                        </w:rPr>
                      </w:pPr>
                      <w:r w:rsidRPr="00F23CAA">
                        <w:rPr>
                          <w:sz w:val="18"/>
                          <w:szCs w:val="20"/>
                        </w:rPr>
                        <w:t xml:space="preserve">    reg en_sync1, en_sync</w:t>
                      </w:r>
                      <w:proofErr w:type="gramStart"/>
                      <w:r w:rsidRPr="00F23CAA">
                        <w:rPr>
                          <w:sz w:val="18"/>
                          <w:szCs w:val="20"/>
                        </w:rPr>
                        <w:t>2;  /</w:t>
                      </w:r>
                      <w:proofErr w:type="gramEnd"/>
                      <w:r w:rsidRPr="00F23CAA">
                        <w:rPr>
                          <w:sz w:val="18"/>
                          <w:szCs w:val="20"/>
                        </w:rPr>
                        <w:t>/ Multi-flop</w:t>
                      </w:r>
                      <w:r w:rsidR="000702C6" w:rsidRPr="00F23CAA">
                        <w:rPr>
                          <w:sz w:val="18"/>
                          <w:szCs w:val="20"/>
                        </w:rPr>
                        <w:t xml:space="preserve"> sync.</w:t>
                      </w:r>
                      <w:r w:rsidR="00C269E6" w:rsidRPr="00F23CAA">
                        <w:rPr>
                          <w:sz w:val="18"/>
                          <w:szCs w:val="20"/>
                        </w:rPr>
                        <w:t xml:space="preserve"> for EN</w:t>
                      </w:r>
                    </w:p>
                    <w:p w14:paraId="04134C42" w14:textId="77777777" w:rsidR="00C269E6" w:rsidRPr="00F23CAA" w:rsidRDefault="004B5BA4" w:rsidP="004B5BA4">
                      <w:pPr>
                        <w:rPr>
                          <w:sz w:val="18"/>
                          <w:szCs w:val="20"/>
                        </w:rPr>
                      </w:pPr>
                      <w:r w:rsidRPr="00F23CAA">
                        <w:rPr>
                          <w:sz w:val="18"/>
                          <w:szCs w:val="20"/>
                        </w:rPr>
                        <w:t xml:space="preserve">    wire </w:t>
                      </w:r>
                      <w:proofErr w:type="spellStart"/>
                      <w:r w:rsidRPr="00F23CAA">
                        <w:rPr>
                          <w:sz w:val="18"/>
                          <w:szCs w:val="20"/>
                        </w:rPr>
                        <w:t>en_</w:t>
                      </w:r>
                      <w:proofErr w:type="gramStart"/>
                      <w:r w:rsidRPr="00F23CAA">
                        <w:rPr>
                          <w:sz w:val="18"/>
                          <w:szCs w:val="20"/>
                        </w:rPr>
                        <w:t>sync</w:t>
                      </w:r>
                      <w:proofErr w:type="spellEnd"/>
                      <w:r w:rsidRPr="00F23CAA">
                        <w:rPr>
                          <w:sz w:val="18"/>
                          <w:szCs w:val="20"/>
                        </w:rPr>
                        <w:t xml:space="preserve">;   </w:t>
                      </w:r>
                      <w:proofErr w:type="gramEnd"/>
                      <w:r w:rsidRPr="00F23CAA">
                        <w:rPr>
                          <w:sz w:val="18"/>
                          <w:szCs w:val="20"/>
                        </w:rPr>
                        <w:t xml:space="preserve">                     // Synchronized enable signal</w:t>
                      </w:r>
                    </w:p>
                    <w:p w14:paraId="7D033DFA" w14:textId="34EFDB50" w:rsidR="004B5BA4" w:rsidRPr="00F23CAA" w:rsidRDefault="004B5BA4" w:rsidP="004B5BA4">
                      <w:pPr>
                        <w:rPr>
                          <w:sz w:val="18"/>
                          <w:szCs w:val="20"/>
                        </w:rPr>
                      </w:pPr>
                      <w:r w:rsidRPr="00F23CAA">
                        <w:rPr>
                          <w:sz w:val="18"/>
                          <w:szCs w:val="20"/>
                        </w:rPr>
                        <w:t xml:space="preserve">    assign </w:t>
                      </w:r>
                      <w:proofErr w:type="spellStart"/>
                      <w:r w:rsidRPr="00F23CAA">
                        <w:rPr>
                          <w:sz w:val="18"/>
                          <w:szCs w:val="20"/>
                        </w:rPr>
                        <w:t>en_sync</w:t>
                      </w:r>
                      <w:proofErr w:type="spellEnd"/>
                      <w:r w:rsidRPr="00F23CAA">
                        <w:rPr>
                          <w:sz w:val="18"/>
                          <w:szCs w:val="20"/>
                        </w:rPr>
                        <w:t xml:space="preserve"> = en_sync2 // Final synchronized enable</w:t>
                      </w:r>
                    </w:p>
                    <w:p w14:paraId="7BBDFD16" w14:textId="4BE2E854" w:rsidR="004B5BA4" w:rsidRPr="00F23CAA" w:rsidRDefault="004B5BA4" w:rsidP="004B5BA4">
                      <w:pPr>
                        <w:rPr>
                          <w:sz w:val="18"/>
                          <w:szCs w:val="20"/>
                        </w:rPr>
                      </w:pPr>
                      <w:r w:rsidRPr="00F23CAA">
                        <w:rPr>
                          <w:sz w:val="18"/>
                          <w:szCs w:val="20"/>
                        </w:rPr>
                        <w:t xml:space="preserve">    reg [1:0]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Flip-flop to hold synchronized data</w:t>
                      </w:r>
                    </w:p>
                    <w:p w14:paraId="376B103C" w14:textId="2C1980F7" w:rsidR="004B5BA4" w:rsidRPr="00F23CAA" w:rsidRDefault="004B5BA4" w:rsidP="004B5BA4">
                      <w:pPr>
                        <w:rPr>
                          <w:sz w:val="18"/>
                          <w:szCs w:val="20"/>
                        </w:rPr>
                      </w:pPr>
                      <w:r w:rsidRPr="00F23CAA">
                        <w:rPr>
                          <w:sz w:val="18"/>
                          <w:szCs w:val="20"/>
                        </w:rPr>
                        <w:t xml:space="preserve">always </w:t>
                      </w:r>
                      <w:proofErr w:type="gramStart"/>
                      <w:r w:rsidRPr="00F23CAA">
                        <w:rPr>
                          <w:sz w:val="18"/>
                          <w:szCs w:val="20"/>
                        </w:rPr>
                        <w:t>@(</w:t>
                      </w:r>
                      <w:proofErr w:type="gramEnd"/>
                      <w:r w:rsidRPr="00F23CAA">
                        <w:rPr>
                          <w:sz w:val="18"/>
                          <w:szCs w:val="20"/>
                        </w:rPr>
                        <w:t xml:space="preserve">posedge </w:t>
                      </w:r>
                      <w:proofErr w:type="spellStart"/>
                      <w:r w:rsidRPr="00F23CAA">
                        <w:rPr>
                          <w:sz w:val="18"/>
                          <w:szCs w:val="20"/>
                        </w:rPr>
                        <w:t>clk_dest</w:t>
                      </w:r>
                      <w:proofErr w:type="spellEnd"/>
                      <w:r w:rsidRPr="00F23CAA">
                        <w:rPr>
                          <w:sz w:val="18"/>
                          <w:szCs w:val="20"/>
                        </w:rPr>
                        <w:t>) begin</w:t>
                      </w:r>
                    </w:p>
                    <w:p w14:paraId="215A9BA6" w14:textId="443D6513" w:rsidR="004B5BA4" w:rsidRPr="00F23CAA" w:rsidRDefault="004B5BA4" w:rsidP="004B5BA4">
                      <w:pPr>
                        <w:rPr>
                          <w:sz w:val="18"/>
                          <w:szCs w:val="20"/>
                        </w:rPr>
                      </w:pPr>
                      <w:r w:rsidRPr="00F23CAA">
                        <w:rPr>
                          <w:sz w:val="18"/>
                          <w:szCs w:val="20"/>
                        </w:rPr>
                        <w:t xml:space="preserve">        en_sync1 &lt;= </w:t>
                      </w:r>
                      <w:proofErr w:type="spellStart"/>
                      <w:proofErr w:type="gramStart"/>
                      <w:r w:rsidRPr="00F23CAA">
                        <w:rPr>
                          <w:sz w:val="18"/>
                          <w:szCs w:val="20"/>
                        </w:rPr>
                        <w:t>en</w:t>
                      </w:r>
                      <w:proofErr w:type="spellEnd"/>
                      <w:r w:rsidRPr="00F23CAA">
                        <w:rPr>
                          <w:sz w:val="18"/>
                          <w:szCs w:val="20"/>
                        </w:rPr>
                        <w:t xml:space="preserve">;   </w:t>
                      </w:r>
                      <w:proofErr w:type="gramEnd"/>
                      <w:r w:rsidRPr="00F23CAA">
                        <w:rPr>
                          <w:sz w:val="18"/>
                          <w:szCs w:val="20"/>
                        </w:rPr>
                        <w:t xml:space="preserve">     // First stage of EN synchronization</w:t>
                      </w:r>
                    </w:p>
                    <w:p w14:paraId="2C11FE95" w14:textId="6C43AC81" w:rsidR="004B5BA4" w:rsidRPr="00F23CAA" w:rsidRDefault="004B5BA4" w:rsidP="004B5BA4">
                      <w:pPr>
                        <w:rPr>
                          <w:sz w:val="18"/>
                          <w:szCs w:val="20"/>
                        </w:rPr>
                      </w:pPr>
                      <w:r w:rsidRPr="00F23CAA">
                        <w:rPr>
                          <w:sz w:val="18"/>
                          <w:szCs w:val="20"/>
                        </w:rPr>
                        <w:t xml:space="preserve">        en_sync2 &lt;= en_sync</w:t>
                      </w:r>
                      <w:proofErr w:type="gramStart"/>
                      <w:r w:rsidRPr="00F23CAA">
                        <w:rPr>
                          <w:sz w:val="18"/>
                          <w:szCs w:val="20"/>
                        </w:rPr>
                        <w:t xml:space="preserve">1;   </w:t>
                      </w:r>
                      <w:proofErr w:type="gramEnd"/>
                      <w:r w:rsidR="00C269E6" w:rsidRPr="00F23CAA">
                        <w:rPr>
                          <w:sz w:val="18"/>
                          <w:szCs w:val="20"/>
                        </w:rPr>
                        <w:t>/</w:t>
                      </w:r>
                      <w:r w:rsidRPr="00F23CAA">
                        <w:rPr>
                          <w:sz w:val="18"/>
                          <w:szCs w:val="20"/>
                        </w:rPr>
                        <w:t>/ Second stage of EN s</w:t>
                      </w:r>
                      <w:r w:rsidR="00C269E6" w:rsidRPr="00F23CAA">
                        <w:rPr>
                          <w:sz w:val="18"/>
                          <w:szCs w:val="20"/>
                        </w:rPr>
                        <w:t>ync.</w:t>
                      </w:r>
                    </w:p>
                    <w:p w14:paraId="49605459" w14:textId="77777777" w:rsidR="004B5BA4" w:rsidRPr="00F23CAA" w:rsidRDefault="004B5BA4" w:rsidP="004B5BA4">
                      <w:pPr>
                        <w:rPr>
                          <w:sz w:val="18"/>
                          <w:szCs w:val="20"/>
                        </w:rPr>
                      </w:pPr>
                      <w:r w:rsidRPr="00F23CAA">
                        <w:rPr>
                          <w:sz w:val="18"/>
                          <w:szCs w:val="20"/>
                        </w:rPr>
                        <w:t xml:space="preserve">    end</w:t>
                      </w:r>
                    </w:p>
                    <w:p w14:paraId="654509E0" w14:textId="678925B4" w:rsidR="004B5BA4" w:rsidRPr="00F23CAA" w:rsidRDefault="004B5BA4" w:rsidP="004B5BA4">
                      <w:pPr>
                        <w:rPr>
                          <w:sz w:val="18"/>
                          <w:szCs w:val="20"/>
                        </w:rPr>
                      </w:pPr>
                      <w:r w:rsidRPr="00F23CAA">
                        <w:rPr>
                          <w:sz w:val="18"/>
                          <w:szCs w:val="20"/>
                        </w:rPr>
                        <w:t xml:space="preserve">always </w:t>
                      </w:r>
                      <w:proofErr w:type="gramStart"/>
                      <w:r w:rsidRPr="00F23CAA">
                        <w:rPr>
                          <w:sz w:val="18"/>
                          <w:szCs w:val="20"/>
                        </w:rPr>
                        <w:t>@(</w:t>
                      </w:r>
                      <w:proofErr w:type="gramEnd"/>
                      <w:r w:rsidRPr="00F23CAA">
                        <w:rPr>
                          <w:sz w:val="18"/>
                          <w:szCs w:val="20"/>
                        </w:rPr>
                        <w:t xml:space="preserve">posedge </w:t>
                      </w:r>
                      <w:proofErr w:type="spellStart"/>
                      <w:r w:rsidRPr="00F23CAA">
                        <w:rPr>
                          <w:sz w:val="18"/>
                          <w:szCs w:val="20"/>
                        </w:rPr>
                        <w:t>clk_dest</w:t>
                      </w:r>
                      <w:proofErr w:type="spellEnd"/>
                      <w:r w:rsidRPr="00F23CAA">
                        <w:rPr>
                          <w:sz w:val="18"/>
                          <w:szCs w:val="20"/>
                        </w:rPr>
                        <w:t>) begin</w:t>
                      </w:r>
                    </w:p>
                    <w:p w14:paraId="2498BE74" w14:textId="5BE91605" w:rsidR="004B5BA4" w:rsidRPr="00F23CAA" w:rsidRDefault="004B5BA4" w:rsidP="004B5BA4">
                      <w:pPr>
                        <w:rPr>
                          <w:sz w:val="18"/>
                          <w:szCs w:val="20"/>
                        </w:rPr>
                      </w:pPr>
                      <w:r w:rsidRPr="00F23CAA">
                        <w:rPr>
                          <w:sz w:val="18"/>
                          <w:szCs w:val="20"/>
                        </w:rPr>
                        <w:t xml:space="preserve">        if (</w:t>
                      </w:r>
                      <w:proofErr w:type="spellStart"/>
                      <w:r w:rsidRPr="00F23CAA">
                        <w:rPr>
                          <w:sz w:val="18"/>
                          <w:szCs w:val="20"/>
                        </w:rPr>
                        <w:t>en_</w:t>
                      </w:r>
                      <w:proofErr w:type="gramStart"/>
                      <w:r w:rsidRPr="00F23CAA">
                        <w:rPr>
                          <w:sz w:val="18"/>
                          <w:szCs w:val="20"/>
                        </w:rPr>
                        <w:t>sync</w:t>
                      </w:r>
                      <w:proofErr w:type="spellEnd"/>
                      <w:r w:rsidRPr="00F23CAA">
                        <w:rPr>
                          <w:sz w:val="18"/>
                          <w:szCs w:val="20"/>
                        </w:rPr>
                        <w:t xml:space="preserve">)   </w:t>
                      </w:r>
                      <w:proofErr w:type="gramEnd"/>
                      <w:r w:rsidRPr="00F23CAA">
                        <w:rPr>
                          <w:sz w:val="18"/>
                          <w:szCs w:val="20"/>
                        </w:rPr>
                        <w:t xml:space="preserve">         // When enable signal is synchronized</w:t>
                      </w:r>
                    </w:p>
                    <w:p w14:paraId="12CF2715" w14:textId="533EE482" w:rsidR="004B5BA4" w:rsidRPr="00F23CAA" w:rsidRDefault="004B5BA4" w:rsidP="004B5BA4">
                      <w:pPr>
                        <w:rPr>
                          <w:sz w:val="18"/>
                          <w:szCs w:val="20"/>
                        </w:rPr>
                      </w:pPr>
                      <w:r w:rsidRPr="00F23CAA">
                        <w:rPr>
                          <w:sz w:val="18"/>
                          <w:szCs w:val="20"/>
                        </w:rPr>
                        <w:t xml:space="preserve"> </w:t>
                      </w:r>
                      <w:proofErr w:type="spellStart"/>
                      <w:r w:rsidRPr="00F23CAA">
                        <w:rPr>
                          <w:sz w:val="18"/>
                          <w:szCs w:val="20"/>
                        </w:rPr>
                        <w:t>data_ff</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in</w:t>
                      </w:r>
                      <w:proofErr w:type="spellEnd"/>
                      <w:r w:rsidRPr="00F23CAA">
                        <w:rPr>
                          <w:sz w:val="18"/>
                          <w:szCs w:val="20"/>
                        </w:rPr>
                        <w:t xml:space="preserve">;   </w:t>
                      </w:r>
                      <w:proofErr w:type="gramEnd"/>
                      <w:r w:rsidRPr="00F23CAA">
                        <w:rPr>
                          <w:sz w:val="18"/>
                          <w:szCs w:val="20"/>
                        </w:rPr>
                        <w:t xml:space="preserve">     // Capture the data from the source</w:t>
                      </w:r>
                    </w:p>
                    <w:p w14:paraId="301B1A49" w14:textId="77777777" w:rsidR="004B5BA4" w:rsidRPr="00F23CAA" w:rsidRDefault="004B5BA4" w:rsidP="004B5BA4">
                      <w:pPr>
                        <w:rPr>
                          <w:sz w:val="18"/>
                          <w:szCs w:val="20"/>
                        </w:rPr>
                      </w:pPr>
                      <w:r w:rsidRPr="00F23CAA">
                        <w:rPr>
                          <w:sz w:val="18"/>
                          <w:szCs w:val="20"/>
                        </w:rPr>
                        <w:t xml:space="preserve">        else</w:t>
                      </w:r>
                    </w:p>
                    <w:p w14:paraId="1A1077E4" w14:textId="77777777" w:rsidR="0035662E" w:rsidRPr="00F23CAA" w:rsidRDefault="004B5BA4" w:rsidP="004B5BA4">
                      <w:pPr>
                        <w:rPr>
                          <w:sz w:val="18"/>
                          <w:szCs w:val="20"/>
                        </w:rPr>
                      </w:pPr>
                      <w:r w:rsidRPr="00F23CAA">
                        <w:rPr>
                          <w:sz w:val="18"/>
                          <w:szCs w:val="20"/>
                        </w:rPr>
                        <w:t xml:space="preserve">     </w:t>
                      </w:r>
                      <w:proofErr w:type="spellStart"/>
                      <w:r w:rsidRPr="00F23CAA">
                        <w:rPr>
                          <w:sz w:val="18"/>
                          <w:szCs w:val="20"/>
                        </w:rPr>
                        <w:t>data_ff</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Retain previous data</w:t>
                      </w:r>
                    </w:p>
                    <w:p w14:paraId="58672425" w14:textId="5FE73681" w:rsidR="004B5BA4" w:rsidRPr="00F23CAA" w:rsidRDefault="004B5BA4" w:rsidP="004B5BA4">
                      <w:pPr>
                        <w:rPr>
                          <w:sz w:val="18"/>
                          <w:szCs w:val="20"/>
                        </w:rPr>
                      </w:pPr>
                      <w:proofErr w:type="spellStart"/>
                      <w:r w:rsidRPr="00F23CAA">
                        <w:rPr>
                          <w:sz w:val="18"/>
                          <w:szCs w:val="20"/>
                        </w:rPr>
                        <w:t>data_out</w:t>
                      </w:r>
                      <w:proofErr w:type="spellEnd"/>
                      <w:r w:rsidRPr="00F23CAA">
                        <w:rPr>
                          <w:sz w:val="18"/>
                          <w:szCs w:val="20"/>
                        </w:rPr>
                        <w:t xml:space="preserve"> &lt;= </w:t>
                      </w:r>
                      <w:proofErr w:type="spellStart"/>
                      <w:r w:rsidRPr="00F23CAA">
                        <w:rPr>
                          <w:sz w:val="18"/>
                          <w:szCs w:val="20"/>
                        </w:rPr>
                        <w:t>data_</w:t>
                      </w:r>
                      <w:proofErr w:type="gramStart"/>
                      <w:r w:rsidRPr="00F23CAA">
                        <w:rPr>
                          <w:sz w:val="18"/>
                          <w:szCs w:val="20"/>
                        </w:rPr>
                        <w:t>ff</w:t>
                      </w:r>
                      <w:proofErr w:type="spellEnd"/>
                      <w:r w:rsidRPr="00F23CAA">
                        <w:rPr>
                          <w:sz w:val="18"/>
                          <w:szCs w:val="20"/>
                        </w:rPr>
                        <w:t xml:space="preserve">;   </w:t>
                      </w:r>
                      <w:proofErr w:type="gramEnd"/>
                      <w:r w:rsidRPr="00F23CAA">
                        <w:rPr>
                          <w:sz w:val="18"/>
                          <w:szCs w:val="20"/>
                        </w:rPr>
                        <w:t xml:space="preserve">  // Update the synchronized output</w:t>
                      </w:r>
                    </w:p>
                    <w:p w14:paraId="07E28AF8" w14:textId="77777777" w:rsidR="004B5BA4" w:rsidRPr="00F23CAA" w:rsidRDefault="004B5BA4" w:rsidP="004B5BA4">
                      <w:pPr>
                        <w:rPr>
                          <w:sz w:val="18"/>
                          <w:szCs w:val="20"/>
                        </w:rPr>
                      </w:pPr>
                      <w:r w:rsidRPr="00F23CAA">
                        <w:rPr>
                          <w:sz w:val="18"/>
                          <w:szCs w:val="20"/>
                        </w:rPr>
                        <w:t xml:space="preserve">    end</w:t>
                      </w:r>
                    </w:p>
                    <w:p w14:paraId="5363814F" w14:textId="6572B488" w:rsidR="00E63D49" w:rsidRPr="00F23CAA" w:rsidRDefault="0035662E" w:rsidP="004B5BA4">
                      <w:pPr>
                        <w:rPr>
                          <w:sz w:val="18"/>
                          <w:szCs w:val="20"/>
                        </w:rPr>
                      </w:pPr>
                      <w:proofErr w:type="spellStart"/>
                      <w:r w:rsidRPr="00F23CAA">
                        <w:rPr>
                          <w:sz w:val="18"/>
                          <w:szCs w:val="20"/>
                        </w:rPr>
                        <w:t>endm</w:t>
                      </w:r>
                      <w:r w:rsidR="004B5BA4" w:rsidRPr="00F23CAA">
                        <w:rPr>
                          <w:sz w:val="18"/>
                          <w:szCs w:val="20"/>
                        </w:rPr>
                        <w:t>odule</w:t>
                      </w:r>
                      <w:proofErr w:type="spellEnd"/>
                    </w:p>
                  </w:txbxContent>
                </v:textbox>
                <w10:wrap anchorx="page"/>
              </v:shape>
            </w:pict>
          </mc:Fallback>
        </mc:AlternateContent>
      </w:r>
    </w:p>
    <w:p w14:paraId="45B3EFC4" w14:textId="6DD57A38" w:rsidR="009221E4" w:rsidRDefault="009221E4" w:rsidP="00A71C0F">
      <w:pPr>
        <w:rPr>
          <w:lang w:val="en-IN"/>
        </w:rPr>
      </w:pPr>
    </w:p>
    <w:p w14:paraId="1F642161" w14:textId="0BF0E031" w:rsidR="009221E4" w:rsidRDefault="009221E4" w:rsidP="00A71C0F">
      <w:pPr>
        <w:rPr>
          <w:lang w:val="en-IN"/>
        </w:rPr>
      </w:pPr>
    </w:p>
    <w:p w14:paraId="3217DA53" w14:textId="77777777" w:rsidR="009221E4" w:rsidRDefault="009221E4" w:rsidP="00A71C0F">
      <w:pPr>
        <w:rPr>
          <w:lang w:val="en-IN"/>
        </w:rPr>
      </w:pPr>
    </w:p>
    <w:p w14:paraId="473B7B1B" w14:textId="75BC3E06" w:rsidR="009221E4" w:rsidRDefault="00F518E5" w:rsidP="00A71C0F">
      <w:pPr>
        <w:rPr>
          <w:lang w:val="en-IN"/>
        </w:rPr>
      </w:pPr>
      <w:r>
        <w:rPr>
          <w:noProof/>
          <w:lang w:val="en-IN"/>
        </w:rPr>
        <mc:AlternateContent>
          <mc:Choice Requires="wps">
            <w:drawing>
              <wp:anchor distT="0" distB="0" distL="114300" distR="114300" simplePos="0" relativeHeight="251746304" behindDoc="0" locked="0" layoutInCell="1" allowOverlap="1" wp14:anchorId="51A45D52" wp14:editId="06D61BA1">
                <wp:simplePos x="0" y="0"/>
                <wp:positionH relativeFrom="column">
                  <wp:posOffset>3246120</wp:posOffset>
                </wp:positionH>
                <wp:positionV relativeFrom="paragraph">
                  <wp:posOffset>122555</wp:posOffset>
                </wp:positionV>
                <wp:extent cx="3817620" cy="2568539"/>
                <wp:effectExtent l="0" t="0" r="0" b="3810"/>
                <wp:wrapNone/>
                <wp:docPr id="1119467964" name="Text Box 20"/>
                <wp:cNvGraphicFramePr/>
                <a:graphic xmlns:a="http://schemas.openxmlformats.org/drawingml/2006/main">
                  <a:graphicData uri="http://schemas.microsoft.com/office/word/2010/wordprocessingShape">
                    <wps:wsp>
                      <wps:cNvSpPr txBox="1"/>
                      <wps:spPr>
                        <a:xfrm>
                          <a:off x="0" y="0"/>
                          <a:ext cx="3817620" cy="2568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77C48B" w14:textId="04B78727" w:rsidR="00F518E5" w:rsidRDefault="00F518E5">
                            <w:r w:rsidRPr="003C01D0">
                              <w:rPr>
                                <w:noProof/>
                                <w:lang w:val="en-IN"/>
                              </w:rPr>
                              <w:drawing>
                                <wp:inline distT="0" distB="0" distL="0" distR="0" wp14:anchorId="30250B71" wp14:editId="65072CB9">
                                  <wp:extent cx="3646170" cy="2423438"/>
                                  <wp:effectExtent l="0" t="0" r="0" b="0"/>
                                  <wp:docPr id="158595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59063" name=""/>
                                          <pic:cNvPicPr/>
                                        </pic:nvPicPr>
                                        <pic:blipFill>
                                          <a:blip r:embed="rId21"/>
                                          <a:stretch>
                                            <a:fillRect/>
                                          </a:stretch>
                                        </pic:blipFill>
                                        <pic:spPr>
                                          <a:xfrm>
                                            <a:off x="0" y="0"/>
                                            <a:ext cx="3732305" cy="24806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45D52" id="_x0000_s1039" type="#_x0000_t202" style="position:absolute;margin-left:255.6pt;margin-top:9.65pt;width:300.6pt;height:202.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" filled="f" stroked="f">
                <v:textbox>
                  <w:txbxContent>
                    <w:p w14:paraId="1577C48B" w14:textId="04B78727" w:rsidR="00F518E5" w:rsidRDefault="00F518E5">
                      <w:r w:rsidRPr="003C01D0">
                        <w:rPr>
                          <w:noProof/>
                          <w:lang w:val="en-IN"/>
                        </w:rPr>
                        <w:drawing>
                          <wp:inline distT="0" distB="0" distL="0" distR="0" wp14:anchorId="30250B71" wp14:editId="65072CB9">
                            <wp:extent cx="3646170" cy="2423438"/>
                            <wp:effectExtent l="0" t="0" r="0" b="0"/>
                            <wp:docPr id="158595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59063" name=""/>
                                    <pic:cNvPicPr/>
                                  </pic:nvPicPr>
                                  <pic:blipFill>
                                    <a:blip r:embed="rId21"/>
                                    <a:stretch>
                                      <a:fillRect/>
                                    </a:stretch>
                                  </pic:blipFill>
                                  <pic:spPr>
                                    <a:xfrm>
                                      <a:off x="0" y="0"/>
                                      <a:ext cx="3732305" cy="2480688"/>
                                    </a:xfrm>
                                    <a:prstGeom prst="rect">
                                      <a:avLst/>
                                    </a:prstGeom>
                                  </pic:spPr>
                                </pic:pic>
                              </a:graphicData>
                            </a:graphic>
                          </wp:inline>
                        </w:drawing>
                      </w:r>
                    </w:p>
                  </w:txbxContent>
                </v:textbox>
              </v:shape>
            </w:pict>
          </mc:Fallback>
        </mc:AlternateContent>
      </w:r>
    </w:p>
    <w:p w14:paraId="0ED4F576" w14:textId="77777777" w:rsidR="009221E4" w:rsidRDefault="009221E4" w:rsidP="00A71C0F">
      <w:pPr>
        <w:rPr>
          <w:lang w:val="en-IN"/>
        </w:rPr>
      </w:pPr>
    </w:p>
    <w:p w14:paraId="23FB13A8" w14:textId="77777777" w:rsidR="009221E4" w:rsidRDefault="009221E4" w:rsidP="00A71C0F">
      <w:pPr>
        <w:rPr>
          <w:lang w:val="en-IN"/>
        </w:rPr>
      </w:pPr>
    </w:p>
    <w:p w14:paraId="62D2864F" w14:textId="77777777" w:rsidR="009221E4" w:rsidRDefault="009221E4" w:rsidP="00A71C0F">
      <w:pPr>
        <w:rPr>
          <w:lang w:val="en-IN"/>
        </w:rPr>
      </w:pPr>
    </w:p>
    <w:p w14:paraId="1DA60C76" w14:textId="77777777" w:rsidR="009221E4" w:rsidRDefault="009221E4" w:rsidP="00A71C0F">
      <w:pPr>
        <w:rPr>
          <w:lang w:val="en-IN"/>
        </w:rPr>
      </w:pPr>
    </w:p>
    <w:p w14:paraId="49894C0A" w14:textId="77777777" w:rsidR="009221E4" w:rsidRDefault="009221E4" w:rsidP="00A71C0F">
      <w:pPr>
        <w:rPr>
          <w:lang w:val="en-IN"/>
        </w:rPr>
      </w:pPr>
    </w:p>
    <w:p w14:paraId="5C630C6C" w14:textId="77777777" w:rsidR="009221E4" w:rsidRDefault="009221E4" w:rsidP="00A71C0F">
      <w:pPr>
        <w:rPr>
          <w:lang w:val="en-IN"/>
        </w:rPr>
      </w:pPr>
    </w:p>
    <w:p w14:paraId="65E7E9A7" w14:textId="77777777" w:rsidR="009221E4" w:rsidRDefault="009221E4" w:rsidP="00A71C0F">
      <w:pPr>
        <w:rPr>
          <w:lang w:val="en-IN"/>
        </w:rPr>
      </w:pPr>
    </w:p>
    <w:p w14:paraId="2B3FFB3E" w14:textId="77777777" w:rsidR="009221E4" w:rsidRDefault="009221E4" w:rsidP="00A71C0F">
      <w:pPr>
        <w:rPr>
          <w:lang w:val="en-IN"/>
        </w:rPr>
      </w:pPr>
    </w:p>
    <w:p w14:paraId="2D6E5D7B" w14:textId="77777777" w:rsidR="009221E4" w:rsidRDefault="009221E4" w:rsidP="00A71C0F">
      <w:pPr>
        <w:rPr>
          <w:lang w:val="en-IN"/>
        </w:rPr>
      </w:pPr>
    </w:p>
    <w:p w14:paraId="45DB7CA3" w14:textId="77777777" w:rsidR="009221E4" w:rsidRDefault="009221E4" w:rsidP="00A71C0F">
      <w:pPr>
        <w:rPr>
          <w:lang w:val="en-IN"/>
        </w:rPr>
      </w:pPr>
    </w:p>
    <w:p w14:paraId="43A81430" w14:textId="77777777" w:rsidR="009221E4" w:rsidRDefault="009221E4" w:rsidP="00A71C0F">
      <w:pPr>
        <w:rPr>
          <w:lang w:val="en-IN"/>
        </w:rPr>
      </w:pPr>
    </w:p>
    <w:p w14:paraId="4F866088" w14:textId="77777777" w:rsidR="009221E4" w:rsidRDefault="009221E4" w:rsidP="00A71C0F">
      <w:pPr>
        <w:rPr>
          <w:lang w:val="en-IN"/>
        </w:rPr>
      </w:pPr>
    </w:p>
    <w:p w14:paraId="2A9C8DF0" w14:textId="77777777" w:rsidR="009221E4" w:rsidRDefault="009221E4" w:rsidP="00A71C0F">
      <w:pPr>
        <w:rPr>
          <w:lang w:val="en-IN"/>
        </w:rPr>
      </w:pPr>
    </w:p>
    <w:p w14:paraId="76BC813F" w14:textId="77777777" w:rsidR="009221E4" w:rsidRPr="00A71C0F" w:rsidRDefault="009221E4" w:rsidP="00A71C0F">
      <w:pPr>
        <w:rPr>
          <w:lang w:val="en-IN"/>
        </w:rPr>
      </w:pPr>
    </w:p>
    <w:p w14:paraId="42328B60" w14:textId="1867937E" w:rsidR="00643E7D" w:rsidRDefault="00643E7D" w:rsidP="00A71C0F">
      <w:pPr>
        <w:rPr>
          <w:lang w:val="en-IN"/>
        </w:rPr>
      </w:pPr>
    </w:p>
    <w:p w14:paraId="738D8D03" w14:textId="1B635ED2" w:rsidR="00A71C0F" w:rsidRPr="00A71C0F" w:rsidRDefault="00643E7D" w:rsidP="00A71C0F">
      <w:pPr>
        <w:rPr>
          <w:lang w:val="en-IN"/>
        </w:rPr>
      </w:pPr>
      <w:r>
        <w:rPr>
          <w:lang w:val="en-IN"/>
        </w:rPr>
        <w:br w:type="page"/>
      </w:r>
      <w:r w:rsidR="008A4E56">
        <w:rPr>
          <w:noProof/>
          <w:lang w:val="en-IN"/>
        </w:rPr>
        <w:lastRenderedPageBreak/>
        <mc:AlternateContent>
          <mc:Choice Requires="wps">
            <w:drawing>
              <wp:anchor distT="0" distB="0" distL="114300" distR="114300" simplePos="0" relativeHeight="251750400" behindDoc="0" locked="0" layoutInCell="1" allowOverlap="1" wp14:anchorId="2F1569BE" wp14:editId="4F985FE2">
                <wp:simplePos x="0" y="0"/>
                <wp:positionH relativeFrom="column">
                  <wp:posOffset>2933272</wp:posOffset>
                </wp:positionH>
                <wp:positionV relativeFrom="paragraph">
                  <wp:posOffset>-303915</wp:posOffset>
                </wp:positionV>
                <wp:extent cx="4109171" cy="4551451"/>
                <wp:effectExtent l="0" t="0" r="24765" b="20955"/>
                <wp:wrapNone/>
                <wp:docPr id="1844467191" name="Text Box 23"/>
                <wp:cNvGraphicFramePr/>
                <a:graphic xmlns:a="http://schemas.openxmlformats.org/drawingml/2006/main">
                  <a:graphicData uri="http://schemas.microsoft.com/office/word/2010/wordprocessingShape">
                    <wps:wsp>
                      <wps:cNvSpPr txBox="1"/>
                      <wps:spPr>
                        <a:xfrm>
                          <a:off x="0" y="0"/>
                          <a:ext cx="4109171" cy="4551451"/>
                        </a:xfrm>
                        <a:prstGeom prst="rect">
                          <a:avLst/>
                        </a:prstGeom>
                        <a:solidFill>
                          <a:schemeClr val="lt1"/>
                        </a:solidFill>
                        <a:ln w="6350">
                          <a:solidFill>
                            <a:prstClr val="black"/>
                          </a:solidFill>
                        </a:ln>
                      </wps:spPr>
                      <wps:txbx>
                        <w:txbxContent>
                          <w:p w14:paraId="060CC8AB" w14:textId="77777777" w:rsidR="008A4E56" w:rsidRDefault="008A4E56" w:rsidP="008A4E56">
                            <w:r>
                              <w:t xml:space="preserve">module </w:t>
                            </w:r>
                            <w:proofErr w:type="spellStart"/>
                            <w:r>
                              <w:t>toggle_synchronizer</w:t>
                            </w:r>
                            <w:proofErr w:type="spellEnd"/>
                            <w:r>
                              <w:t xml:space="preserve"> (</w:t>
                            </w:r>
                          </w:p>
                          <w:p w14:paraId="337B01F8" w14:textId="77777777" w:rsidR="008A4E56" w:rsidRDefault="008A4E56" w:rsidP="008A4E56">
                            <w:r>
                              <w:t xml:space="preserve">    input wire </w:t>
                            </w:r>
                            <w:proofErr w:type="spellStart"/>
                            <w:r>
                              <w:t>clk_</w:t>
                            </w:r>
                            <w:proofErr w:type="gramStart"/>
                            <w:r>
                              <w:t>src</w:t>
                            </w:r>
                            <w:proofErr w:type="spellEnd"/>
                            <w:r>
                              <w:t xml:space="preserve">,   </w:t>
                            </w:r>
                            <w:proofErr w:type="gramEnd"/>
                            <w:r>
                              <w:t xml:space="preserve">      // Source clock</w:t>
                            </w:r>
                          </w:p>
                          <w:p w14:paraId="11074344" w14:textId="77777777" w:rsidR="008A4E56" w:rsidRDefault="008A4E56" w:rsidP="008A4E56">
                            <w:r>
                              <w:t xml:space="preserve">    input wire </w:t>
                            </w:r>
                            <w:proofErr w:type="spellStart"/>
                            <w:r>
                              <w:t>clk_</w:t>
                            </w:r>
                            <w:proofErr w:type="gramStart"/>
                            <w:r>
                              <w:t>dest</w:t>
                            </w:r>
                            <w:proofErr w:type="spellEnd"/>
                            <w:r>
                              <w:t xml:space="preserve">,   </w:t>
                            </w:r>
                            <w:proofErr w:type="gramEnd"/>
                            <w:r>
                              <w:t xml:space="preserve">     // Destination clock</w:t>
                            </w:r>
                          </w:p>
                          <w:p w14:paraId="5EAC35B5" w14:textId="77777777" w:rsidR="008A4E56" w:rsidRDefault="008A4E56" w:rsidP="008A4E56">
                            <w:r>
                              <w:t xml:space="preserve">    input wire </w:t>
                            </w:r>
                            <w:proofErr w:type="spellStart"/>
                            <w:r>
                              <w:t>event_</w:t>
                            </w:r>
                            <w:proofErr w:type="gramStart"/>
                            <w:r>
                              <w:t>src</w:t>
                            </w:r>
                            <w:proofErr w:type="spellEnd"/>
                            <w:r>
                              <w:t xml:space="preserve">,   </w:t>
                            </w:r>
                            <w:proofErr w:type="gramEnd"/>
                            <w:r>
                              <w:t xml:space="preserve">    // Event signal in source domain</w:t>
                            </w:r>
                          </w:p>
                          <w:p w14:paraId="0F954ED4" w14:textId="77777777" w:rsidR="008A4E56" w:rsidRDefault="008A4E56" w:rsidP="008A4E56">
                            <w:r>
                              <w:t xml:space="preserve">    output wire </w:t>
                            </w:r>
                            <w:proofErr w:type="spellStart"/>
                            <w:r>
                              <w:t>event_dest</w:t>
                            </w:r>
                            <w:proofErr w:type="spellEnd"/>
                            <w:r>
                              <w:t xml:space="preserve">      // Synchronized event in destination domain</w:t>
                            </w:r>
                          </w:p>
                          <w:p w14:paraId="6DFDC7F8" w14:textId="77777777" w:rsidR="008A4E56" w:rsidRDefault="008A4E56" w:rsidP="008A4E56">
                            <w:r>
                              <w:t>);</w:t>
                            </w:r>
                          </w:p>
                          <w:p w14:paraId="1FA2B765" w14:textId="274B6E70" w:rsidR="008A4E56" w:rsidRDefault="008A4E56" w:rsidP="008A4E56">
                            <w:r>
                              <w:t xml:space="preserve">reg </w:t>
                            </w:r>
                            <w:proofErr w:type="spellStart"/>
                            <w:r>
                              <w:t>toggle_</w:t>
                            </w:r>
                            <w:proofErr w:type="gramStart"/>
                            <w:r>
                              <w:t>src</w:t>
                            </w:r>
                            <w:proofErr w:type="spellEnd"/>
                            <w:r>
                              <w:t xml:space="preserve">;   </w:t>
                            </w:r>
                            <w:proofErr w:type="gramEnd"/>
                            <w:r>
                              <w:t xml:space="preserve">          // Toggle bit in source domain</w:t>
                            </w:r>
                          </w:p>
                          <w:p w14:paraId="4062524B" w14:textId="77777777" w:rsidR="008A4E56" w:rsidRDefault="008A4E56" w:rsidP="008A4E56">
                            <w:r>
                              <w:t xml:space="preserve">    reg sync1, sync</w:t>
                            </w:r>
                            <w:proofErr w:type="gramStart"/>
                            <w:r>
                              <w:t xml:space="preserve">2;   </w:t>
                            </w:r>
                            <w:proofErr w:type="gramEnd"/>
                            <w:r>
                              <w:t xml:space="preserve">        // Synchronizer flip-flops in destination domain</w:t>
                            </w:r>
                          </w:p>
                          <w:p w14:paraId="16FBCE5B" w14:textId="77777777" w:rsidR="008A4E56" w:rsidRDefault="008A4E56" w:rsidP="008A4E56">
                            <w:r>
                              <w:t xml:space="preserve">    reg </w:t>
                            </w:r>
                            <w:proofErr w:type="spellStart"/>
                            <w:r>
                              <w:t>toggle_</w:t>
                            </w:r>
                            <w:proofErr w:type="gramStart"/>
                            <w:r>
                              <w:t>dest</w:t>
                            </w:r>
                            <w:proofErr w:type="spellEnd"/>
                            <w:r>
                              <w:t xml:space="preserve">;   </w:t>
                            </w:r>
                            <w:proofErr w:type="gramEnd"/>
                            <w:r>
                              <w:t xml:space="preserve">         // Toggle bit in destination domain</w:t>
                            </w:r>
                          </w:p>
                          <w:p w14:paraId="036C1C7C" w14:textId="02D3E5CB" w:rsidR="008A4E56" w:rsidRDefault="008A4E56" w:rsidP="008A4E56">
                            <w:r>
                              <w:t>// Step 1: Generate the toggle signal in the source domain</w:t>
                            </w:r>
                          </w:p>
                          <w:p w14:paraId="658D7E56" w14:textId="77777777" w:rsidR="008A4E56" w:rsidRDefault="008A4E56" w:rsidP="008A4E56">
                            <w:r>
                              <w:t xml:space="preserve">    always </w:t>
                            </w:r>
                            <w:proofErr w:type="gramStart"/>
                            <w:r>
                              <w:t>@(</w:t>
                            </w:r>
                            <w:proofErr w:type="gramEnd"/>
                            <w:r>
                              <w:t xml:space="preserve">posedge </w:t>
                            </w:r>
                            <w:proofErr w:type="spellStart"/>
                            <w:r>
                              <w:t>clk_src</w:t>
                            </w:r>
                            <w:proofErr w:type="spellEnd"/>
                            <w:r>
                              <w:t>) begin</w:t>
                            </w:r>
                          </w:p>
                          <w:p w14:paraId="0034996A" w14:textId="77777777" w:rsidR="008A4E56" w:rsidRDefault="008A4E56" w:rsidP="008A4E56">
                            <w:r>
                              <w:t xml:space="preserve">        if (</w:t>
                            </w:r>
                            <w:proofErr w:type="spellStart"/>
                            <w:r>
                              <w:t>event_src</w:t>
                            </w:r>
                            <w:proofErr w:type="spellEnd"/>
                            <w:r>
                              <w:t>)</w:t>
                            </w:r>
                          </w:p>
                          <w:p w14:paraId="7CEE27C2" w14:textId="77777777" w:rsidR="008A4E56" w:rsidRDefault="008A4E56" w:rsidP="008A4E56">
                            <w:r>
                              <w:t xml:space="preserve">            </w:t>
                            </w:r>
                            <w:proofErr w:type="spellStart"/>
                            <w:r>
                              <w:t>toggle_src</w:t>
                            </w:r>
                            <w:proofErr w:type="spellEnd"/>
                            <w:r>
                              <w:t xml:space="preserve"> &lt;= ~</w:t>
                            </w:r>
                            <w:proofErr w:type="spellStart"/>
                            <w:r>
                              <w:t>toggle_</w:t>
                            </w:r>
                            <w:proofErr w:type="gramStart"/>
                            <w:r>
                              <w:t>src</w:t>
                            </w:r>
                            <w:proofErr w:type="spellEnd"/>
                            <w:r>
                              <w:t>;  /</w:t>
                            </w:r>
                            <w:proofErr w:type="gramEnd"/>
                            <w:r>
                              <w:t>/ Flip the toggle bit on event</w:t>
                            </w:r>
                          </w:p>
                          <w:p w14:paraId="57783CC8" w14:textId="77777777" w:rsidR="008A4E56" w:rsidRDefault="008A4E56" w:rsidP="008A4E56">
                            <w:r>
                              <w:t xml:space="preserve">    end</w:t>
                            </w:r>
                          </w:p>
                          <w:p w14:paraId="75A27276" w14:textId="65DB0C72" w:rsidR="008A4E56" w:rsidRDefault="008A4E56" w:rsidP="008A4E56">
                            <w:r>
                              <w:t xml:space="preserve"> always </w:t>
                            </w:r>
                            <w:proofErr w:type="gramStart"/>
                            <w:r>
                              <w:t>@(</w:t>
                            </w:r>
                            <w:proofErr w:type="gramEnd"/>
                            <w:r>
                              <w:t xml:space="preserve">posedge </w:t>
                            </w:r>
                            <w:proofErr w:type="spellStart"/>
                            <w:r>
                              <w:t>clk_dest</w:t>
                            </w:r>
                            <w:proofErr w:type="spellEnd"/>
                            <w:r>
                              <w:t>) begin</w:t>
                            </w:r>
                          </w:p>
                          <w:p w14:paraId="740E0A75" w14:textId="77777777" w:rsidR="008A4E56" w:rsidRDefault="008A4E56" w:rsidP="008A4E56">
                            <w:r>
                              <w:t xml:space="preserve">        sync1 &lt;= </w:t>
                            </w:r>
                            <w:proofErr w:type="spellStart"/>
                            <w:r>
                              <w:t>toggle_</w:t>
                            </w:r>
                            <w:proofErr w:type="gramStart"/>
                            <w:r>
                              <w:t>src</w:t>
                            </w:r>
                            <w:proofErr w:type="spellEnd"/>
                            <w:r>
                              <w:t xml:space="preserve">;   </w:t>
                            </w:r>
                            <w:proofErr w:type="gramEnd"/>
                            <w:r>
                              <w:t xml:space="preserve">         // First stage of synchronization</w:t>
                            </w:r>
                          </w:p>
                          <w:p w14:paraId="59B4126E" w14:textId="77777777" w:rsidR="008A4E56" w:rsidRDefault="008A4E56" w:rsidP="008A4E56">
                            <w:r>
                              <w:t xml:space="preserve">        sync2 &lt;= sync</w:t>
                            </w:r>
                            <w:proofErr w:type="gramStart"/>
                            <w:r>
                              <w:t xml:space="preserve">1;   </w:t>
                            </w:r>
                            <w:proofErr w:type="gramEnd"/>
                            <w:r>
                              <w:t xml:space="preserve">              // Second stage of synchronization</w:t>
                            </w:r>
                          </w:p>
                          <w:p w14:paraId="1CC19149" w14:textId="3E694838" w:rsidR="008A4E56" w:rsidRDefault="008A4E56" w:rsidP="008A4E56">
                            <w:r>
                              <w:t xml:space="preserve">    en</w:t>
                            </w:r>
                            <w:r>
                              <w:t>d</w:t>
                            </w:r>
                          </w:p>
                          <w:p w14:paraId="48EF617B" w14:textId="77777777" w:rsidR="008A4E56" w:rsidRDefault="008A4E56" w:rsidP="008A4E56">
                            <w:r>
                              <w:t xml:space="preserve">    // Step 3: Detect the toggle change in the destination domain</w:t>
                            </w:r>
                          </w:p>
                          <w:p w14:paraId="227B7BDC" w14:textId="77777777" w:rsidR="008A4E56" w:rsidRDefault="008A4E56" w:rsidP="008A4E56">
                            <w:r>
                              <w:t xml:space="preserve">    always </w:t>
                            </w:r>
                            <w:proofErr w:type="gramStart"/>
                            <w:r>
                              <w:t>@(</w:t>
                            </w:r>
                            <w:proofErr w:type="gramEnd"/>
                            <w:r>
                              <w:t xml:space="preserve">posedge </w:t>
                            </w:r>
                            <w:proofErr w:type="spellStart"/>
                            <w:r>
                              <w:t>clk_dest</w:t>
                            </w:r>
                            <w:proofErr w:type="spellEnd"/>
                            <w:r>
                              <w:t>) begin</w:t>
                            </w:r>
                          </w:p>
                          <w:p w14:paraId="764B6808" w14:textId="77777777" w:rsidR="008A4E56" w:rsidRDefault="008A4E56" w:rsidP="008A4E56">
                            <w:r>
                              <w:t xml:space="preserve">        </w:t>
                            </w:r>
                            <w:proofErr w:type="spellStart"/>
                            <w:r>
                              <w:t>toggle_dest</w:t>
                            </w:r>
                            <w:proofErr w:type="spellEnd"/>
                            <w:r>
                              <w:t xml:space="preserve"> &lt;= sync</w:t>
                            </w:r>
                            <w:proofErr w:type="gramStart"/>
                            <w:r>
                              <w:t xml:space="preserve">2;   </w:t>
                            </w:r>
                            <w:proofErr w:type="gramEnd"/>
                            <w:r>
                              <w:t xml:space="preserve">        // Capture the synchronized toggle bit</w:t>
                            </w:r>
                          </w:p>
                          <w:p w14:paraId="43F112DA" w14:textId="77777777" w:rsidR="009F552F" w:rsidRDefault="008A4E56" w:rsidP="008A4E56">
                            <w:r>
                              <w:t xml:space="preserve">    end</w:t>
                            </w:r>
                          </w:p>
                          <w:p w14:paraId="2698B47F" w14:textId="5B1807D3" w:rsidR="008A4E56" w:rsidRDefault="008A4E56" w:rsidP="008A4E56">
                            <w:r>
                              <w:t xml:space="preserve">    // Generate the event in the destination domain when toggle changes</w:t>
                            </w:r>
                          </w:p>
                          <w:p w14:paraId="4B514321" w14:textId="77777777" w:rsidR="008A4E56" w:rsidRDefault="008A4E56" w:rsidP="008A4E56">
                            <w:r>
                              <w:t xml:space="preserve">    assign </w:t>
                            </w:r>
                            <w:proofErr w:type="spellStart"/>
                            <w:r>
                              <w:t>event_dest</w:t>
                            </w:r>
                            <w:proofErr w:type="spellEnd"/>
                            <w:r>
                              <w:t xml:space="preserve"> = </w:t>
                            </w:r>
                            <w:proofErr w:type="spellStart"/>
                            <w:r>
                              <w:t>toggle_dest</w:t>
                            </w:r>
                            <w:proofErr w:type="spellEnd"/>
                            <w:r>
                              <w:t xml:space="preserve"> ^ sync2; // XOR to detect edge</w:t>
                            </w:r>
                          </w:p>
                          <w:p w14:paraId="34D2E783" w14:textId="07891E69" w:rsidR="00A01879" w:rsidRDefault="008A4E56" w:rsidP="008A4E56">
                            <w:proofErr w:type="spellStart"/>
                            <w: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69BE" id="Text Box 23" o:spid="_x0000_s1040" type="#_x0000_t202" style="position:absolute;margin-left:230.95pt;margin-top:-23.95pt;width:323.55pt;height:358.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" fillcolor="white [3201]" strokeweight=".5pt">
                <v:textbox>
                  <w:txbxContent>
                    <w:p w14:paraId="060CC8AB" w14:textId="77777777" w:rsidR="008A4E56" w:rsidRDefault="008A4E56" w:rsidP="008A4E56">
                      <w:r>
                        <w:t xml:space="preserve">module </w:t>
                      </w:r>
                      <w:proofErr w:type="spellStart"/>
                      <w:r>
                        <w:t>toggle_synchronizer</w:t>
                      </w:r>
                      <w:proofErr w:type="spellEnd"/>
                      <w:r>
                        <w:t xml:space="preserve"> (</w:t>
                      </w:r>
                    </w:p>
                    <w:p w14:paraId="337B01F8" w14:textId="77777777" w:rsidR="008A4E56" w:rsidRDefault="008A4E56" w:rsidP="008A4E56">
                      <w:r>
                        <w:t xml:space="preserve">    input wire </w:t>
                      </w:r>
                      <w:proofErr w:type="spellStart"/>
                      <w:r>
                        <w:t>clk_</w:t>
                      </w:r>
                      <w:proofErr w:type="gramStart"/>
                      <w:r>
                        <w:t>src</w:t>
                      </w:r>
                      <w:proofErr w:type="spellEnd"/>
                      <w:r>
                        <w:t xml:space="preserve">,   </w:t>
                      </w:r>
                      <w:proofErr w:type="gramEnd"/>
                      <w:r>
                        <w:t xml:space="preserve">      // Source clock</w:t>
                      </w:r>
                    </w:p>
                    <w:p w14:paraId="11074344" w14:textId="77777777" w:rsidR="008A4E56" w:rsidRDefault="008A4E56" w:rsidP="008A4E56">
                      <w:r>
                        <w:t xml:space="preserve">    input wire </w:t>
                      </w:r>
                      <w:proofErr w:type="spellStart"/>
                      <w:r>
                        <w:t>clk_</w:t>
                      </w:r>
                      <w:proofErr w:type="gramStart"/>
                      <w:r>
                        <w:t>dest</w:t>
                      </w:r>
                      <w:proofErr w:type="spellEnd"/>
                      <w:r>
                        <w:t xml:space="preserve">,   </w:t>
                      </w:r>
                      <w:proofErr w:type="gramEnd"/>
                      <w:r>
                        <w:t xml:space="preserve">     // Destination clock</w:t>
                      </w:r>
                    </w:p>
                    <w:p w14:paraId="5EAC35B5" w14:textId="77777777" w:rsidR="008A4E56" w:rsidRDefault="008A4E56" w:rsidP="008A4E56">
                      <w:r>
                        <w:t xml:space="preserve">    input wire </w:t>
                      </w:r>
                      <w:proofErr w:type="spellStart"/>
                      <w:r>
                        <w:t>event_</w:t>
                      </w:r>
                      <w:proofErr w:type="gramStart"/>
                      <w:r>
                        <w:t>src</w:t>
                      </w:r>
                      <w:proofErr w:type="spellEnd"/>
                      <w:r>
                        <w:t xml:space="preserve">,   </w:t>
                      </w:r>
                      <w:proofErr w:type="gramEnd"/>
                      <w:r>
                        <w:t xml:space="preserve">    // Event signal in source domain</w:t>
                      </w:r>
                    </w:p>
                    <w:p w14:paraId="0F954ED4" w14:textId="77777777" w:rsidR="008A4E56" w:rsidRDefault="008A4E56" w:rsidP="008A4E56">
                      <w:r>
                        <w:t xml:space="preserve">    output wire </w:t>
                      </w:r>
                      <w:proofErr w:type="spellStart"/>
                      <w:r>
                        <w:t>event_dest</w:t>
                      </w:r>
                      <w:proofErr w:type="spellEnd"/>
                      <w:r>
                        <w:t xml:space="preserve">      // Synchronized event in destination domain</w:t>
                      </w:r>
                    </w:p>
                    <w:p w14:paraId="6DFDC7F8" w14:textId="77777777" w:rsidR="008A4E56" w:rsidRDefault="008A4E56" w:rsidP="008A4E56">
                      <w:r>
                        <w:t>);</w:t>
                      </w:r>
                    </w:p>
                    <w:p w14:paraId="1FA2B765" w14:textId="274B6E70" w:rsidR="008A4E56" w:rsidRDefault="008A4E56" w:rsidP="008A4E56">
                      <w:r>
                        <w:t xml:space="preserve">reg </w:t>
                      </w:r>
                      <w:proofErr w:type="spellStart"/>
                      <w:r>
                        <w:t>toggle_</w:t>
                      </w:r>
                      <w:proofErr w:type="gramStart"/>
                      <w:r>
                        <w:t>src</w:t>
                      </w:r>
                      <w:proofErr w:type="spellEnd"/>
                      <w:r>
                        <w:t xml:space="preserve">;   </w:t>
                      </w:r>
                      <w:proofErr w:type="gramEnd"/>
                      <w:r>
                        <w:t xml:space="preserve">          // Toggle bit in source domain</w:t>
                      </w:r>
                    </w:p>
                    <w:p w14:paraId="4062524B" w14:textId="77777777" w:rsidR="008A4E56" w:rsidRDefault="008A4E56" w:rsidP="008A4E56">
                      <w:r>
                        <w:t xml:space="preserve">    reg sync1, sync</w:t>
                      </w:r>
                      <w:proofErr w:type="gramStart"/>
                      <w:r>
                        <w:t xml:space="preserve">2;   </w:t>
                      </w:r>
                      <w:proofErr w:type="gramEnd"/>
                      <w:r>
                        <w:t xml:space="preserve">        // Synchronizer flip-flops in destination domain</w:t>
                      </w:r>
                    </w:p>
                    <w:p w14:paraId="16FBCE5B" w14:textId="77777777" w:rsidR="008A4E56" w:rsidRDefault="008A4E56" w:rsidP="008A4E56">
                      <w:r>
                        <w:t xml:space="preserve">    reg </w:t>
                      </w:r>
                      <w:proofErr w:type="spellStart"/>
                      <w:r>
                        <w:t>toggle_</w:t>
                      </w:r>
                      <w:proofErr w:type="gramStart"/>
                      <w:r>
                        <w:t>dest</w:t>
                      </w:r>
                      <w:proofErr w:type="spellEnd"/>
                      <w:r>
                        <w:t xml:space="preserve">;   </w:t>
                      </w:r>
                      <w:proofErr w:type="gramEnd"/>
                      <w:r>
                        <w:t xml:space="preserve">         // Toggle bit in destination domain</w:t>
                      </w:r>
                    </w:p>
                    <w:p w14:paraId="036C1C7C" w14:textId="02D3E5CB" w:rsidR="008A4E56" w:rsidRDefault="008A4E56" w:rsidP="008A4E56">
                      <w:r>
                        <w:t>// Step 1: Generate the toggle signal in the source domain</w:t>
                      </w:r>
                    </w:p>
                    <w:p w14:paraId="658D7E56" w14:textId="77777777" w:rsidR="008A4E56" w:rsidRDefault="008A4E56" w:rsidP="008A4E56">
                      <w:r>
                        <w:t xml:space="preserve">    always </w:t>
                      </w:r>
                      <w:proofErr w:type="gramStart"/>
                      <w:r>
                        <w:t>@(</w:t>
                      </w:r>
                      <w:proofErr w:type="gramEnd"/>
                      <w:r>
                        <w:t xml:space="preserve">posedge </w:t>
                      </w:r>
                      <w:proofErr w:type="spellStart"/>
                      <w:r>
                        <w:t>clk_src</w:t>
                      </w:r>
                      <w:proofErr w:type="spellEnd"/>
                      <w:r>
                        <w:t>) begin</w:t>
                      </w:r>
                    </w:p>
                    <w:p w14:paraId="0034996A" w14:textId="77777777" w:rsidR="008A4E56" w:rsidRDefault="008A4E56" w:rsidP="008A4E56">
                      <w:r>
                        <w:t xml:space="preserve">        if (</w:t>
                      </w:r>
                      <w:proofErr w:type="spellStart"/>
                      <w:r>
                        <w:t>event_src</w:t>
                      </w:r>
                      <w:proofErr w:type="spellEnd"/>
                      <w:r>
                        <w:t>)</w:t>
                      </w:r>
                    </w:p>
                    <w:p w14:paraId="7CEE27C2" w14:textId="77777777" w:rsidR="008A4E56" w:rsidRDefault="008A4E56" w:rsidP="008A4E56">
                      <w:r>
                        <w:t xml:space="preserve">            </w:t>
                      </w:r>
                      <w:proofErr w:type="spellStart"/>
                      <w:r>
                        <w:t>toggle_src</w:t>
                      </w:r>
                      <w:proofErr w:type="spellEnd"/>
                      <w:r>
                        <w:t xml:space="preserve"> &lt;= ~</w:t>
                      </w:r>
                      <w:proofErr w:type="spellStart"/>
                      <w:r>
                        <w:t>toggle_</w:t>
                      </w:r>
                      <w:proofErr w:type="gramStart"/>
                      <w:r>
                        <w:t>src</w:t>
                      </w:r>
                      <w:proofErr w:type="spellEnd"/>
                      <w:r>
                        <w:t>;  /</w:t>
                      </w:r>
                      <w:proofErr w:type="gramEnd"/>
                      <w:r>
                        <w:t>/ Flip the toggle bit on event</w:t>
                      </w:r>
                    </w:p>
                    <w:p w14:paraId="57783CC8" w14:textId="77777777" w:rsidR="008A4E56" w:rsidRDefault="008A4E56" w:rsidP="008A4E56">
                      <w:r>
                        <w:t xml:space="preserve">    end</w:t>
                      </w:r>
                    </w:p>
                    <w:p w14:paraId="75A27276" w14:textId="65DB0C72" w:rsidR="008A4E56" w:rsidRDefault="008A4E56" w:rsidP="008A4E56">
                      <w:r>
                        <w:t xml:space="preserve"> always </w:t>
                      </w:r>
                      <w:proofErr w:type="gramStart"/>
                      <w:r>
                        <w:t>@(</w:t>
                      </w:r>
                      <w:proofErr w:type="gramEnd"/>
                      <w:r>
                        <w:t xml:space="preserve">posedge </w:t>
                      </w:r>
                      <w:proofErr w:type="spellStart"/>
                      <w:r>
                        <w:t>clk_dest</w:t>
                      </w:r>
                      <w:proofErr w:type="spellEnd"/>
                      <w:r>
                        <w:t>) begin</w:t>
                      </w:r>
                    </w:p>
                    <w:p w14:paraId="740E0A75" w14:textId="77777777" w:rsidR="008A4E56" w:rsidRDefault="008A4E56" w:rsidP="008A4E56">
                      <w:r>
                        <w:t xml:space="preserve">        sync1 &lt;= </w:t>
                      </w:r>
                      <w:proofErr w:type="spellStart"/>
                      <w:r>
                        <w:t>toggle_</w:t>
                      </w:r>
                      <w:proofErr w:type="gramStart"/>
                      <w:r>
                        <w:t>src</w:t>
                      </w:r>
                      <w:proofErr w:type="spellEnd"/>
                      <w:r>
                        <w:t xml:space="preserve">;   </w:t>
                      </w:r>
                      <w:proofErr w:type="gramEnd"/>
                      <w:r>
                        <w:t xml:space="preserve">         // First stage of synchronization</w:t>
                      </w:r>
                    </w:p>
                    <w:p w14:paraId="59B4126E" w14:textId="77777777" w:rsidR="008A4E56" w:rsidRDefault="008A4E56" w:rsidP="008A4E56">
                      <w:r>
                        <w:t xml:space="preserve">        sync2 &lt;= sync</w:t>
                      </w:r>
                      <w:proofErr w:type="gramStart"/>
                      <w:r>
                        <w:t xml:space="preserve">1;   </w:t>
                      </w:r>
                      <w:proofErr w:type="gramEnd"/>
                      <w:r>
                        <w:t xml:space="preserve">              // Second stage of synchronization</w:t>
                      </w:r>
                    </w:p>
                    <w:p w14:paraId="1CC19149" w14:textId="3E694838" w:rsidR="008A4E56" w:rsidRDefault="008A4E56" w:rsidP="008A4E56">
                      <w:r>
                        <w:t xml:space="preserve">    en</w:t>
                      </w:r>
                      <w:r>
                        <w:t>d</w:t>
                      </w:r>
                    </w:p>
                    <w:p w14:paraId="48EF617B" w14:textId="77777777" w:rsidR="008A4E56" w:rsidRDefault="008A4E56" w:rsidP="008A4E56">
                      <w:r>
                        <w:t xml:space="preserve">    // Step 3: Detect the toggle change in the destination domain</w:t>
                      </w:r>
                    </w:p>
                    <w:p w14:paraId="227B7BDC" w14:textId="77777777" w:rsidR="008A4E56" w:rsidRDefault="008A4E56" w:rsidP="008A4E56">
                      <w:r>
                        <w:t xml:space="preserve">    always </w:t>
                      </w:r>
                      <w:proofErr w:type="gramStart"/>
                      <w:r>
                        <w:t>@(</w:t>
                      </w:r>
                      <w:proofErr w:type="gramEnd"/>
                      <w:r>
                        <w:t xml:space="preserve">posedge </w:t>
                      </w:r>
                      <w:proofErr w:type="spellStart"/>
                      <w:r>
                        <w:t>clk_dest</w:t>
                      </w:r>
                      <w:proofErr w:type="spellEnd"/>
                      <w:r>
                        <w:t>) begin</w:t>
                      </w:r>
                    </w:p>
                    <w:p w14:paraId="764B6808" w14:textId="77777777" w:rsidR="008A4E56" w:rsidRDefault="008A4E56" w:rsidP="008A4E56">
                      <w:r>
                        <w:t xml:space="preserve">        </w:t>
                      </w:r>
                      <w:proofErr w:type="spellStart"/>
                      <w:r>
                        <w:t>toggle_dest</w:t>
                      </w:r>
                      <w:proofErr w:type="spellEnd"/>
                      <w:r>
                        <w:t xml:space="preserve"> &lt;= sync</w:t>
                      </w:r>
                      <w:proofErr w:type="gramStart"/>
                      <w:r>
                        <w:t xml:space="preserve">2;   </w:t>
                      </w:r>
                      <w:proofErr w:type="gramEnd"/>
                      <w:r>
                        <w:t xml:space="preserve">        // Capture the synchronized toggle bit</w:t>
                      </w:r>
                    </w:p>
                    <w:p w14:paraId="43F112DA" w14:textId="77777777" w:rsidR="009F552F" w:rsidRDefault="008A4E56" w:rsidP="008A4E56">
                      <w:r>
                        <w:t xml:space="preserve">    end</w:t>
                      </w:r>
                    </w:p>
                    <w:p w14:paraId="2698B47F" w14:textId="5B1807D3" w:rsidR="008A4E56" w:rsidRDefault="008A4E56" w:rsidP="008A4E56">
                      <w:r>
                        <w:t xml:space="preserve">    // Generate the event in the destination domain when toggle changes</w:t>
                      </w:r>
                    </w:p>
                    <w:p w14:paraId="4B514321" w14:textId="77777777" w:rsidR="008A4E56" w:rsidRDefault="008A4E56" w:rsidP="008A4E56">
                      <w:r>
                        <w:t xml:space="preserve">    assign </w:t>
                      </w:r>
                      <w:proofErr w:type="spellStart"/>
                      <w:r>
                        <w:t>event_dest</w:t>
                      </w:r>
                      <w:proofErr w:type="spellEnd"/>
                      <w:r>
                        <w:t xml:space="preserve"> = </w:t>
                      </w:r>
                      <w:proofErr w:type="spellStart"/>
                      <w:r>
                        <w:t>toggle_dest</w:t>
                      </w:r>
                      <w:proofErr w:type="spellEnd"/>
                      <w:r>
                        <w:t xml:space="preserve"> ^ sync2; // XOR to detect edge</w:t>
                      </w:r>
                    </w:p>
                    <w:p w14:paraId="34D2E783" w14:textId="07891E69" w:rsidR="00A01879" w:rsidRDefault="008A4E56" w:rsidP="008A4E56">
                      <w:proofErr w:type="spellStart"/>
                      <w:r>
                        <w:t>endmodule</w:t>
                      </w:r>
                      <w:proofErr w:type="spellEnd"/>
                    </w:p>
                  </w:txbxContent>
                </v:textbox>
              </v:shape>
            </w:pict>
          </mc:Fallback>
        </mc:AlternateContent>
      </w:r>
      <w:r w:rsidR="008A4E56">
        <w:rPr>
          <w:noProof/>
          <w:lang w:val="en-IN"/>
        </w:rPr>
        <mc:AlternateContent>
          <mc:Choice Requires="wps">
            <w:drawing>
              <wp:anchor distT="0" distB="0" distL="114300" distR="114300" simplePos="0" relativeHeight="251749376" behindDoc="0" locked="0" layoutInCell="1" allowOverlap="1" wp14:anchorId="77242F36" wp14:editId="15D829EE">
                <wp:simplePos x="0" y="0"/>
                <wp:positionH relativeFrom="column">
                  <wp:posOffset>-251717</wp:posOffset>
                </wp:positionH>
                <wp:positionV relativeFrom="paragraph">
                  <wp:posOffset>-345012</wp:posOffset>
                </wp:positionV>
                <wp:extent cx="7325360" cy="4623371"/>
                <wp:effectExtent l="0" t="0" r="27940" b="25400"/>
                <wp:wrapNone/>
                <wp:docPr id="1139773300" name="Text Box 22"/>
                <wp:cNvGraphicFramePr/>
                <a:graphic xmlns:a="http://schemas.openxmlformats.org/drawingml/2006/main">
                  <a:graphicData uri="http://schemas.microsoft.com/office/word/2010/wordprocessingShape">
                    <wps:wsp>
                      <wps:cNvSpPr txBox="1"/>
                      <wps:spPr>
                        <a:xfrm>
                          <a:off x="0" y="0"/>
                          <a:ext cx="7325360" cy="4623371"/>
                        </a:xfrm>
                        <a:prstGeom prst="rect">
                          <a:avLst/>
                        </a:prstGeom>
                        <a:solidFill>
                          <a:schemeClr val="lt1"/>
                        </a:solidFill>
                        <a:ln w="6350">
                          <a:solidFill>
                            <a:prstClr val="black"/>
                          </a:solidFill>
                        </a:ln>
                      </wps:spPr>
                      <wps:txbx>
                        <w:txbxContent>
                          <w:p w14:paraId="64B7DEEA" w14:textId="7DFE0EF7" w:rsidR="00643E7D" w:rsidRPr="003C3DF3" w:rsidRDefault="00C71E57">
                            <w:pPr>
                              <w:rPr>
                                <w:color w:val="4472C4" w:themeColor="accent1"/>
                                <w:sz w:val="24"/>
                                <w:szCs w:val="28"/>
                                <w:lang w:val="en-IN"/>
                              </w:rPr>
                            </w:pPr>
                            <w:r w:rsidRPr="003C3DF3">
                              <w:rPr>
                                <w:color w:val="4472C4" w:themeColor="accent1"/>
                                <w:sz w:val="24"/>
                                <w:szCs w:val="28"/>
                                <w:lang w:val="en-IN"/>
                              </w:rPr>
                              <w:t>TOGGLE SYNCHRONIZER:</w:t>
                            </w:r>
                          </w:p>
                          <w:p w14:paraId="523602BF" w14:textId="77777777" w:rsidR="00A34A85" w:rsidRDefault="009F552F" w:rsidP="009F552F">
                            <w:pPr>
                              <w:rPr>
                                <w:lang w:val="en-IN"/>
                              </w:rPr>
                            </w:pPr>
                            <w:r w:rsidRPr="009F552F">
                              <w:rPr>
                                <w:lang w:val="en-IN"/>
                              </w:rPr>
                              <w:t>It avoids metastability issues by leveraging the toggling</w:t>
                            </w:r>
                          </w:p>
                          <w:p w14:paraId="4F191272" w14:textId="77777777" w:rsidR="00A34A85" w:rsidRDefault="009F552F" w:rsidP="009F552F">
                            <w:pPr>
                              <w:rPr>
                                <w:lang w:val="en-IN"/>
                              </w:rPr>
                            </w:pPr>
                            <w:r w:rsidRPr="009F552F">
                              <w:rPr>
                                <w:lang w:val="en-IN"/>
                              </w:rPr>
                              <w:t xml:space="preserve"> of a single bit. The toggle flips its value in</w:t>
                            </w:r>
                            <w:r w:rsidR="00A34A85">
                              <w:rPr>
                                <w:lang w:val="en-IN"/>
                              </w:rPr>
                              <w:t xml:space="preserve"> </w:t>
                            </w:r>
                            <w:r w:rsidRPr="009F552F">
                              <w:rPr>
                                <w:lang w:val="en-IN"/>
                              </w:rPr>
                              <w:t xml:space="preserve">the source </w:t>
                            </w:r>
                          </w:p>
                          <w:p w14:paraId="0C09F1EE" w14:textId="77777777" w:rsidR="003C3DF3" w:rsidRDefault="009F552F" w:rsidP="009F552F">
                            <w:pPr>
                              <w:rPr>
                                <w:lang w:val="en-IN"/>
                              </w:rPr>
                            </w:pPr>
                            <w:r w:rsidRPr="009F552F">
                              <w:rPr>
                                <w:lang w:val="en-IN"/>
                              </w:rPr>
                              <w:t xml:space="preserve">domain and then propagates across clock domains </w:t>
                            </w:r>
                          </w:p>
                          <w:p w14:paraId="01B82C61" w14:textId="11808F66" w:rsidR="009F552F" w:rsidRPr="009F552F" w:rsidRDefault="009F552F" w:rsidP="009F552F">
                            <w:pPr>
                              <w:rPr>
                                <w:lang w:val="en-IN"/>
                              </w:rPr>
                            </w:pPr>
                            <w:r w:rsidRPr="009F552F">
                              <w:rPr>
                                <w:lang w:val="en-IN"/>
                              </w:rPr>
                              <w:t>using multi-flop synchronization.</w:t>
                            </w:r>
                          </w:p>
                          <w:p w14:paraId="0FB0C9DD" w14:textId="77777777" w:rsidR="008A4E56" w:rsidRDefault="008A4E56" w:rsidP="009F552F">
                            <w:pPr>
                              <w:rPr>
                                <w:noProof/>
                              </w:rPr>
                            </w:pPr>
                          </w:p>
                          <w:p w14:paraId="0B8C1D38" w14:textId="2F028B8F" w:rsidR="00C71E57" w:rsidRDefault="00C71E57">
                            <w:pPr>
                              <w:rPr>
                                <w:lang w:val="en-IN"/>
                              </w:rPr>
                            </w:pPr>
                            <w:r>
                              <w:rPr>
                                <w:noProof/>
                              </w:rPr>
                              <w:drawing>
                                <wp:inline distT="0" distB="0" distL="0" distR="0" wp14:anchorId="3B630AAA" wp14:editId="5DF1D974">
                                  <wp:extent cx="2928134" cy="1450920"/>
                                  <wp:effectExtent l="0" t="0" r="5715" b="0"/>
                                  <wp:docPr id="43089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91" name=""/>
                                          <pic:cNvPicPr/>
                                        </pic:nvPicPr>
                                        <pic:blipFill rotWithShape="1">
                                          <a:blip r:embed="rId22"/>
                                          <a:srcRect r="49850"/>
                                          <a:stretch/>
                                        </pic:blipFill>
                                        <pic:spPr bwMode="auto">
                                          <a:xfrm>
                                            <a:off x="0" y="0"/>
                                            <a:ext cx="3014585" cy="1493757"/>
                                          </a:xfrm>
                                          <a:prstGeom prst="rect">
                                            <a:avLst/>
                                          </a:prstGeom>
                                          <a:ln>
                                            <a:noFill/>
                                          </a:ln>
                                          <a:extLst>
                                            <a:ext uri="{53640926-AAD7-44D8-BBD7-CCE9431645EC}">
                                              <a14:shadowObscured xmlns:a14="http://schemas.microsoft.com/office/drawing/2010/main"/>
                                            </a:ext>
                                          </a:extLst>
                                        </pic:spPr>
                                      </pic:pic>
                                    </a:graphicData>
                                  </a:graphic>
                                </wp:inline>
                              </w:drawing>
                            </w:r>
                          </w:p>
                          <w:p w14:paraId="4F8650EE" w14:textId="77777777" w:rsidR="008A4E56" w:rsidRDefault="008A4E56">
                            <w:pPr>
                              <w:rPr>
                                <w:noProof/>
                              </w:rPr>
                            </w:pPr>
                          </w:p>
                          <w:p w14:paraId="22DB53A2" w14:textId="7E63A38D" w:rsidR="008A4E56" w:rsidRPr="00C71E57" w:rsidRDefault="008A4E56">
                            <w:pPr>
                              <w:rPr>
                                <w:lang w:val="en-IN"/>
                              </w:rPr>
                            </w:pPr>
                            <w:r>
                              <w:rPr>
                                <w:noProof/>
                              </w:rPr>
                              <w:drawing>
                                <wp:inline distT="0" distB="0" distL="0" distR="0" wp14:anchorId="2DAC1358" wp14:editId="01F81F23">
                                  <wp:extent cx="3102795" cy="1992630"/>
                                  <wp:effectExtent l="0" t="0" r="2540" b="7620"/>
                                  <wp:docPr id="111400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91" name=""/>
                                          <pic:cNvPicPr/>
                                        </pic:nvPicPr>
                                        <pic:blipFill rotWithShape="1">
                                          <a:blip r:embed="rId22"/>
                                          <a:srcRect l="54329"/>
                                          <a:stretch/>
                                        </pic:blipFill>
                                        <pic:spPr bwMode="auto">
                                          <a:xfrm>
                                            <a:off x="0" y="0"/>
                                            <a:ext cx="3168793" cy="203501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42F36" id="_x0000_s1041" type="#_x0000_t202" style="position:absolute;margin-left:-19.8pt;margin-top:-27.15pt;width:576.8pt;height:364.0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" fillcolor="white [3201]" strokeweight=".5pt">
                <v:textbox>
                  <w:txbxContent>
                    <w:p w14:paraId="64B7DEEA" w14:textId="7DFE0EF7" w:rsidR="00643E7D" w:rsidRPr="003C3DF3" w:rsidRDefault="00C71E57">
                      <w:pPr>
                        <w:rPr>
                          <w:color w:val="4472C4" w:themeColor="accent1"/>
                          <w:sz w:val="24"/>
                          <w:szCs w:val="28"/>
                          <w:lang w:val="en-IN"/>
                        </w:rPr>
                      </w:pPr>
                      <w:r w:rsidRPr="003C3DF3">
                        <w:rPr>
                          <w:color w:val="4472C4" w:themeColor="accent1"/>
                          <w:sz w:val="24"/>
                          <w:szCs w:val="28"/>
                          <w:lang w:val="en-IN"/>
                        </w:rPr>
                        <w:t>TOGGLE SYNCHRONIZER:</w:t>
                      </w:r>
                    </w:p>
                    <w:p w14:paraId="523602BF" w14:textId="77777777" w:rsidR="00A34A85" w:rsidRDefault="009F552F" w:rsidP="009F552F">
                      <w:pPr>
                        <w:rPr>
                          <w:lang w:val="en-IN"/>
                        </w:rPr>
                      </w:pPr>
                      <w:r w:rsidRPr="009F552F">
                        <w:rPr>
                          <w:lang w:val="en-IN"/>
                        </w:rPr>
                        <w:t>It avoids metastability issues by leveraging the toggling</w:t>
                      </w:r>
                    </w:p>
                    <w:p w14:paraId="4F191272" w14:textId="77777777" w:rsidR="00A34A85" w:rsidRDefault="009F552F" w:rsidP="009F552F">
                      <w:pPr>
                        <w:rPr>
                          <w:lang w:val="en-IN"/>
                        </w:rPr>
                      </w:pPr>
                      <w:r w:rsidRPr="009F552F">
                        <w:rPr>
                          <w:lang w:val="en-IN"/>
                        </w:rPr>
                        <w:t xml:space="preserve"> of a single bit. The toggle flips its value in</w:t>
                      </w:r>
                      <w:r w:rsidR="00A34A85">
                        <w:rPr>
                          <w:lang w:val="en-IN"/>
                        </w:rPr>
                        <w:t xml:space="preserve"> </w:t>
                      </w:r>
                      <w:r w:rsidRPr="009F552F">
                        <w:rPr>
                          <w:lang w:val="en-IN"/>
                        </w:rPr>
                        <w:t xml:space="preserve">the source </w:t>
                      </w:r>
                    </w:p>
                    <w:p w14:paraId="0C09F1EE" w14:textId="77777777" w:rsidR="003C3DF3" w:rsidRDefault="009F552F" w:rsidP="009F552F">
                      <w:pPr>
                        <w:rPr>
                          <w:lang w:val="en-IN"/>
                        </w:rPr>
                      </w:pPr>
                      <w:r w:rsidRPr="009F552F">
                        <w:rPr>
                          <w:lang w:val="en-IN"/>
                        </w:rPr>
                        <w:t xml:space="preserve">domain and then propagates across clock domains </w:t>
                      </w:r>
                    </w:p>
                    <w:p w14:paraId="01B82C61" w14:textId="11808F66" w:rsidR="009F552F" w:rsidRPr="009F552F" w:rsidRDefault="009F552F" w:rsidP="009F552F">
                      <w:pPr>
                        <w:rPr>
                          <w:lang w:val="en-IN"/>
                        </w:rPr>
                      </w:pPr>
                      <w:r w:rsidRPr="009F552F">
                        <w:rPr>
                          <w:lang w:val="en-IN"/>
                        </w:rPr>
                        <w:t>using multi-flop synchronization.</w:t>
                      </w:r>
                    </w:p>
                    <w:p w14:paraId="0FB0C9DD" w14:textId="77777777" w:rsidR="008A4E56" w:rsidRDefault="008A4E56" w:rsidP="009F552F">
                      <w:pPr>
                        <w:rPr>
                          <w:noProof/>
                        </w:rPr>
                      </w:pPr>
                    </w:p>
                    <w:p w14:paraId="0B8C1D38" w14:textId="2F028B8F" w:rsidR="00C71E57" w:rsidRDefault="00C71E57">
                      <w:pPr>
                        <w:rPr>
                          <w:lang w:val="en-IN"/>
                        </w:rPr>
                      </w:pPr>
                      <w:r>
                        <w:rPr>
                          <w:noProof/>
                        </w:rPr>
                        <w:drawing>
                          <wp:inline distT="0" distB="0" distL="0" distR="0" wp14:anchorId="3B630AAA" wp14:editId="5DF1D974">
                            <wp:extent cx="2928134" cy="1450920"/>
                            <wp:effectExtent l="0" t="0" r="5715" b="0"/>
                            <wp:docPr id="43089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91" name=""/>
                                    <pic:cNvPicPr/>
                                  </pic:nvPicPr>
                                  <pic:blipFill rotWithShape="1">
                                    <a:blip r:embed="rId22"/>
                                    <a:srcRect r="49850"/>
                                    <a:stretch/>
                                  </pic:blipFill>
                                  <pic:spPr bwMode="auto">
                                    <a:xfrm>
                                      <a:off x="0" y="0"/>
                                      <a:ext cx="3014585" cy="1493757"/>
                                    </a:xfrm>
                                    <a:prstGeom prst="rect">
                                      <a:avLst/>
                                    </a:prstGeom>
                                    <a:ln>
                                      <a:noFill/>
                                    </a:ln>
                                    <a:extLst>
                                      <a:ext uri="{53640926-AAD7-44D8-BBD7-CCE9431645EC}">
                                        <a14:shadowObscured xmlns:a14="http://schemas.microsoft.com/office/drawing/2010/main"/>
                                      </a:ext>
                                    </a:extLst>
                                  </pic:spPr>
                                </pic:pic>
                              </a:graphicData>
                            </a:graphic>
                          </wp:inline>
                        </w:drawing>
                      </w:r>
                    </w:p>
                    <w:p w14:paraId="4F8650EE" w14:textId="77777777" w:rsidR="008A4E56" w:rsidRDefault="008A4E56">
                      <w:pPr>
                        <w:rPr>
                          <w:noProof/>
                        </w:rPr>
                      </w:pPr>
                    </w:p>
                    <w:p w14:paraId="22DB53A2" w14:textId="7E63A38D" w:rsidR="008A4E56" w:rsidRPr="00C71E57" w:rsidRDefault="008A4E56">
                      <w:pPr>
                        <w:rPr>
                          <w:lang w:val="en-IN"/>
                        </w:rPr>
                      </w:pPr>
                      <w:r>
                        <w:rPr>
                          <w:noProof/>
                        </w:rPr>
                        <w:drawing>
                          <wp:inline distT="0" distB="0" distL="0" distR="0" wp14:anchorId="2DAC1358" wp14:editId="01F81F23">
                            <wp:extent cx="3102795" cy="1992630"/>
                            <wp:effectExtent l="0" t="0" r="2540" b="7620"/>
                            <wp:docPr id="111400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92591" name=""/>
                                    <pic:cNvPicPr/>
                                  </pic:nvPicPr>
                                  <pic:blipFill rotWithShape="1">
                                    <a:blip r:embed="rId22"/>
                                    <a:srcRect l="54329"/>
                                    <a:stretch/>
                                  </pic:blipFill>
                                  <pic:spPr bwMode="auto">
                                    <a:xfrm>
                                      <a:off x="0" y="0"/>
                                      <a:ext cx="3168793" cy="203501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sectPr w:rsidR="00A71C0F" w:rsidRPr="00A71C0F" w:rsidSect="00C84A2C">
      <w:headerReference w:type="default" r:id="rId2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0A084" w14:textId="77777777" w:rsidR="001A0417" w:rsidRDefault="001A0417" w:rsidP="000C45FF">
      <w:r>
        <w:separator/>
      </w:r>
    </w:p>
  </w:endnote>
  <w:endnote w:type="continuationSeparator" w:id="0">
    <w:p w14:paraId="08ED47DB" w14:textId="77777777" w:rsidR="001A0417" w:rsidRDefault="001A04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Titling MT">
    <w:panose1 w:val="020205020605050208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charset w:val="00"/>
    <w:family w:val="roman"/>
    <w:pitch w:val="default"/>
  </w:font>
  <w:font w:name="Cochocib Script Latin Pro">
    <w:charset w:val="00"/>
    <w:family w:val="auto"/>
    <w:pitch w:val="variable"/>
    <w:sig w:usb0="A00000AF" w:usb1="5000004A"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58559" w14:textId="77777777" w:rsidR="001A0417" w:rsidRDefault="001A0417" w:rsidP="000C45FF">
      <w:r>
        <w:separator/>
      </w:r>
    </w:p>
  </w:footnote>
  <w:footnote w:type="continuationSeparator" w:id="0">
    <w:p w14:paraId="6FEC2EB0" w14:textId="77777777" w:rsidR="001A0417" w:rsidRDefault="001A04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B3AB" w14:textId="52B9921E" w:rsidR="00A53997" w:rsidRDefault="00C84A2C">
    <w:pPr>
      <w:pStyle w:val="Header"/>
    </w:pPr>
    <w:r>
      <w:rPr>
        <w:noProof/>
      </w:rPr>
      <mc:AlternateContent>
        <mc:Choice Requires="wpg">
          <w:drawing>
            <wp:anchor distT="0" distB="0" distL="114300" distR="114300" simplePos="0" relativeHeight="251663360" behindDoc="1" locked="0" layoutInCell="1" allowOverlap="1" wp14:anchorId="6B94D9E7" wp14:editId="48786F86">
              <wp:simplePos x="0" y="0"/>
              <wp:positionH relativeFrom="column">
                <wp:posOffset>-464820</wp:posOffset>
              </wp:positionH>
              <wp:positionV relativeFrom="paragraph">
                <wp:posOffset>-457200</wp:posOffset>
              </wp:positionV>
              <wp:extent cx="7772400" cy="10059924"/>
              <wp:effectExtent l="0" t="0" r="0" b="0"/>
              <wp:wrapNone/>
              <wp:docPr id="1479699589"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9924"/>
                        <a:chOff x="0" y="0"/>
                        <a:chExt cx="7772400" cy="10059924"/>
                      </a:xfrm>
                    </wpg:grpSpPr>
                    <wps:wsp>
                      <wps:cNvPr id="432104086" name="Rectangle 2">
                        <a:extLst>
                          <a:ext uri="{C183D7F6-B498-43B3-948B-1728B52AA6E4}">
                            <adec:decorative xmlns:adec="http://schemas.microsoft.com/office/drawing/2017/decorative" val="1"/>
                          </a:ext>
                        </a:extLst>
                      </wps:cNvPr>
                      <wps:cNvSpPr/>
                      <wps:spPr>
                        <a:xfrm>
                          <a:off x="0" y="0"/>
                          <a:ext cx="7772400" cy="10058400"/>
                        </a:xfrm>
                        <a:prstGeom prst="rect">
                          <a:avLst/>
                        </a:prstGeom>
                        <a:solidFill>
                          <a:schemeClr val="bg2">
                            <a:alpha val="2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745154" name="Freeform: Shape 4">
                        <a:extLst>
                          <a:ext uri="{C183D7F6-B498-43B3-948B-1728B52AA6E4}">
                            <adec:decorative xmlns:adec="http://schemas.microsoft.com/office/drawing/2017/decorative" val="1"/>
                          </a:ext>
                        </a:extLst>
                      </wps:cNvPr>
                      <wps:cNvSpPr>
                        <a:spLocks noChangeAspect="1"/>
                      </wps:cNvSpPr>
                      <wps:spPr>
                        <a:xfrm>
                          <a:off x="5440680" y="8724900"/>
                          <a:ext cx="1856232" cy="1335024"/>
                        </a:xfrm>
                        <a:custGeom>
                          <a:avLst/>
                          <a:gdLst>
                            <a:gd name="connsiteX0" fmla="*/ 969484 w 1857376"/>
                            <a:gd name="connsiteY0" fmla="*/ 899676 h 1335024"/>
                            <a:gd name="connsiteX1" fmla="*/ 911147 w 1857376"/>
                            <a:gd name="connsiteY1" fmla="*/ 1140924 h 1335024"/>
                            <a:gd name="connsiteX2" fmla="*/ 969484 w 1857376"/>
                            <a:gd name="connsiteY2" fmla="*/ 899676 h 1335024"/>
                            <a:gd name="connsiteX3" fmla="*/ 1022675 w 1857376"/>
                            <a:gd name="connsiteY3" fmla="*/ 877433 h 1335024"/>
                            <a:gd name="connsiteX4" fmla="*/ 1024390 w 1857376"/>
                            <a:gd name="connsiteY4" fmla="*/ 880998 h 1335024"/>
                            <a:gd name="connsiteX5" fmla="*/ 1024390 w 1857376"/>
                            <a:gd name="connsiteY5" fmla="*/ 892832 h 1335024"/>
                            <a:gd name="connsiteX6" fmla="*/ 1103318 w 1857376"/>
                            <a:gd name="connsiteY6" fmla="*/ 1110125 h 1335024"/>
                            <a:gd name="connsiteX7" fmla="*/ 1075865 w 1857376"/>
                            <a:gd name="connsiteY7" fmla="*/ 988005 h 1335024"/>
                            <a:gd name="connsiteX8" fmla="*/ 1024390 w 1857376"/>
                            <a:gd name="connsiteY8" fmla="*/ 880998 h 1335024"/>
                            <a:gd name="connsiteX9" fmla="*/ 1024390 w 1857376"/>
                            <a:gd name="connsiteY9" fmla="*/ 877433 h 1335024"/>
                            <a:gd name="connsiteX10" fmla="*/ 729271 w 1857376"/>
                            <a:gd name="connsiteY10" fmla="*/ 855190 h 1335024"/>
                            <a:gd name="connsiteX11" fmla="*/ 799618 w 1857376"/>
                            <a:gd name="connsiteY11" fmla="*/ 877433 h 1335024"/>
                            <a:gd name="connsiteX12" fmla="*/ 729271 w 1857376"/>
                            <a:gd name="connsiteY12" fmla="*/ 855190 h 1335024"/>
                            <a:gd name="connsiteX13" fmla="*/ 1190395 w 1857376"/>
                            <a:gd name="connsiteY13" fmla="*/ 726439 h 1335024"/>
                            <a:gd name="connsiteX14" fmla="*/ 1019244 w 1857376"/>
                            <a:gd name="connsiteY14" fmla="*/ 800439 h 1335024"/>
                            <a:gd name="connsiteX15" fmla="*/ 1110181 w 1857376"/>
                            <a:gd name="connsiteY15" fmla="*/ 822682 h 1335024"/>
                            <a:gd name="connsiteX16" fmla="*/ 1384710 w 1857376"/>
                            <a:gd name="connsiteY16" fmla="*/ 846634 h 1335024"/>
                            <a:gd name="connsiteX17" fmla="*/ 1369269 w 1857376"/>
                            <a:gd name="connsiteY17" fmla="*/ 810704 h 1335024"/>
                            <a:gd name="connsiteX18" fmla="*/ 1369269 w 1857376"/>
                            <a:gd name="connsiteY18" fmla="*/ 808994 h 1335024"/>
                            <a:gd name="connsiteX19" fmla="*/ 1190395 w 1857376"/>
                            <a:gd name="connsiteY19" fmla="*/ 726439 h 1335024"/>
                            <a:gd name="connsiteX20" fmla="*/ 538119 w 1857376"/>
                            <a:gd name="connsiteY20" fmla="*/ 629019 h 1335024"/>
                            <a:gd name="connsiteX21" fmla="*/ 538817 w 1857376"/>
                            <a:gd name="connsiteY21" fmla="*/ 692646 h 1335024"/>
                            <a:gd name="connsiteX22" fmla="*/ 895705 w 1857376"/>
                            <a:gd name="connsiteY22" fmla="*/ 808994 h 1335024"/>
                            <a:gd name="connsiteX23" fmla="*/ 538119 w 1857376"/>
                            <a:gd name="connsiteY23" fmla="*/ 629019 h 1335024"/>
                            <a:gd name="connsiteX24" fmla="*/ 828788 w 1857376"/>
                            <a:gd name="connsiteY24" fmla="*/ 405203 h 1335024"/>
                            <a:gd name="connsiteX25" fmla="*/ 827073 w 1857376"/>
                            <a:gd name="connsiteY25" fmla="*/ 441133 h 1335024"/>
                            <a:gd name="connsiteX26" fmla="*/ 825356 w 1857376"/>
                            <a:gd name="connsiteY26" fmla="*/ 441133 h 1335024"/>
                            <a:gd name="connsiteX27" fmla="*/ 935168 w 1857376"/>
                            <a:gd name="connsiteY27" fmla="*/ 696068 h 1335024"/>
                            <a:gd name="connsiteX28" fmla="*/ 833934 w 1857376"/>
                            <a:gd name="connsiteY28" fmla="*/ 405203 h 1335024"/>
                            <a:gd name="connsiteX29" fmla="*/ 828788 w 1857376"/>
                            <a:gd name="connsiteY29" fmla="*/ 405203 h 1335024"/>
                            <a:gd name="connsiteX30" fmla="*/ 1129056 w 1857376"/>
                            <a:gd name="connsiteY30" fmla="*/ 398359 h 1335024"/>
                            <a:gd name="connsiteX31" fmla="*/ 1032970 w 1857376"/>
                            <a:gd name="connsiteY31" fmla="*/ 653294 h 1335024"/>
                            <a:gd name="connsiteX32" fmla="*/ 1086159 w 1857376"/>
                            <a:gd name="connsiteY32" fmla="*/ 548925 h 1335024"/>
                            <a:gd name="connsiteX33" fmla="*/ 1129056 w 1857376"/>
                            <a:gd name="connsiteY33" fmla="*/ 398359 h 1335024"/>
                            <a:gd name="connsiteX34" fmla="*/ 1266246 w 1857376"/>
                            <a:gd name="connsiteY34" fmla="*/ 75555 h 1335024"/>
                            <a:gd name="connsiteX35" fmla="*/ 1230288 w 1857376"/>
                            <a:gd name="connsiteY35" fmla="*/ 76695 h 1335024"/>
                            <a:gd name="connsiteX36" fmla="*/ 1230288 w 1857376"/>
                            <a:gd name="connsiteY36" fmla="*/ 78405 h 1335024"/>
                            <a:gd name="connsiteX37" fmla="*/ 1012381 w 1857376"/>
                            <a:gd name="connsiteY37" fmla="*/ 600255 h 1335024"/>
                            <a:gd name="connsiteX38" fmla="*/ 1161655 w 1857376"/>
                            <a:gd name="connsiteY38" fmla="*/ 437711 h 1335024"/>
                            <a:gd name="connsiteX39" fmla="*/ 1058706 w 1857376"/>
                            <a:gd name="connsiteY39" fmla="*/ 682381 h 1335024"/>
                            <a:gd name="connsiteX40" fmla="*/ 1672967 w 1857376"/>
                            <a:gd name="connsiteY40" fmla="*/ 829525 h 1335024"/>
                            <a:gd name="connsiteX41" fmla="*/ 1724441 w 1857376"/>
                            <a:gd name="connsiteY41" fmla="*/ 750819 h 1335024"/>
                            <a:gd name="connsiteX42" fmla="*/ 1669535 w 1857376"/>
                            <a:gd name="connsiteY42" fmla="*/ 512993 h 1335024"/>
                            <a:gd name="connsiteX43" fmla="*/ 1444763 w 1857376"/>
                            <a:gd name="connsiteY43" fmla="*/ 247792 h 1335024"/>
                            <a:gd name="connsiteX44" fmla="*/ 1266246 w 1857376"/>
                            <a:gd name="connsiteY44" fmla="*/ 75555 h 1335024"/>
                            <a:gd name="connsiteX45" fmla="*/ 651641 w 1857376"/>
                            <a:gd name="connsiteY45" fmla="*/ 33311 h 1335024"/>
                            <a:gd name="connsiteX46" fmla="*/ 437583 w 1857376"/>
                            <a:gd name="connsiteY46" fmla="*/ 453110 h 1335024"/>
                            <a:gd name="connsiteX47" fmla="*/ 456458 w 1857376"/>
                            <a:gd name="connsiteY47" fmla="*/ 458242 h 1335024"/>
                            <a:gd name="connsiteX48" fmla="*/ 845946 w 1857376"/>
                            <a:gd name="connsiteY48" fmla="*/ 624208 h 1335024"/>
                            <a:gd name="connsiteX49" fmla="*/ 890557 w 1857376"/>
                            <a:gd name="connsiteY49" fmla="*/ 425734 h 1335024"/>
                            <a:gd name="connsiteX50" fmla="*/ 971201 w 1857376"/>
                            <a:gd name="connsiteY50" fmla="*/ 682381 h 1335024"/>
                            <a:gd name="connsiteX51" fmla="*/ 978064 w 1857376"/>
                            <a:gd name="connsiteY51" fmla="*/ 682381 h 1335024"/>
                            <a:gd name="connsiteX52" fmla="*/ 990074 w 1857376"/>
                            <a:gd name="connsiteY52" fmla="*/ 287144 h 1335024"/>
                            <a:gd name="connsiteX53" fmla="*/ 732703 w 1857376"/>
                            <a:gd name="connsiteY53" fmla="*/ 52740 h 1335024"/>
                            <a:gd name="connsiteX54" fmla="*/ 734419 w 1857376"/>
                            <a:gd name="connsiteY54" fmla="*/ 52740 h 1335024"/>
                            <a:gd name="connsiteX55" fmla="*/ 651641 w 1857376"/>
                            <a:gd name="connsiteY55" fmla="*/ 33311 h 1335024"/>
                            <a:gd name="connsiteX56" fmla="*/ 634355 w 1857376"/>
                            <a:gd name="connsiteY56" fmla="*/ 1 h 1335024"/>
                            <a:gd name="connsiteX57" fmla="*/ 725839 w 1857376"/>
                            <a:gd name="connsiteY57" fmla="*/ 18520 h 1335024"/>
                            <a:gd name="connsiteX58" fmla="*/ 1082728 w 1857376"/>
                            <a:gd name="connsiteY58" fmla="*/ 121179 h 1335024"/>
                            <a:gd name="connsiteX59" fmla="*/ 1110181 w 1857376"/>
                            <a:gd name="connsiteY59" fmla="*/ 104070 h 1335024"/>
                            <a:gd name="connsiteX60" fmla="*/ 1537418 w 1857376"/>
                            <a:gd name="connsiteY60" fmla="*/ 312809 h 1335024"/>
                            <a:gd name="connsiteX61" fmla="*/ 1696988 w 1857376"/>
                            <a:gd name="connsiteY61" fmla="*/ 846634 h 1335024"/>
                            <a:gd name="connsiteX62" fmla="*/ 1755325 w 1857376"/>
                            <a:gd name="connsiteY62" fmla="*/ 1128946 h 1335024"/>
                            <a:gd name="connsiteX63" fmla="*/ 1697498 w 1857376"/>
                            <a:gd name="connsiteY63" fmla="*/ 1237166 h 1335024"/>
                            <a:gd name="connsiteX64" fmla="*/ 1667784 w 1857376"/>
                            <a:gd name="connsiteY64" fmla="*/ 1335024 h 1335024"/>
                            <a:gd name="connsiteX65" fmla="*/ 1641850 w 1857376"/>
                            <a:gd name="connsiteY65" fmla="*/ 1335024 h 1335024"/>
                            <a:gd name="connsiteX66" fmla="*/ 1651574 w 1857376"/>
                            <a:gd name="connsiteY66" fmla="*/ 1307958 h 1335024"/>
                            <a:gd name="connsiteX67" fmla="*/ 1678115 w 1857376"/>
                            <a:gd name="connsiteY67" fmla="*/ 1219628 h 1335024"/>
                            <a:gd name="connsiteX68" fmla="*/ 1815380 w 1857376"/>
                            <a:gd name="connsiteY68" fmla="*/ 966404 h 1335024"/>
                            <a:gd name="connsiteX69" fmla="*/ 1101601 w 1857376"/>
                            <a:gd name="connsiteY69" fmla="*/ 692646 h 1335024"/>
                            <a:gd name="connsiteX70" fmla="*/ 1139350 w 1857376"/>
                            <a:gd name="connsiteY70" fmla="*/ 692646 h 1335024"/>
                            <a:gd name="connsiteX71" fmla="*/ 1425890 w 1857376"/>
                            <a:gd name="connsiteY71" fmla="*/ 827813 h 1335024"/>
                            <a:gd name="connsiteX72" fmla="*/ 1158223 w 1857376"/>
                            <a:gd name="connsiteY72" fmla="*/ 872299 h 1335024"/>
                            <a:gd name="connsiteX73" fmla="*/ 1312003 w 1857376"/>
                            <a:gd name="connsiteY73" fmla="*/ 1188617 h 1335024"/>
                            <a:gd name="connsiteX74" fmla="*/ 1377591 w 1857376"/>
                            <a:gd name="connsiteY74" fmla="*/ 1335024 h 1335024"/>
                            <a:gd name="connsiteX75" fmla="*/ 1330679 w 1857376"/>
                            <a:gd name="connsiteY75" fmla="*/ 1335024 h 1335024"/>
                            <a:gd name="connsiteX76" fmla="*/ 1302352 w 1857376"/>
                            <a:gd name="connsiteY76" fmla="*/ 1285715 h 1335024"/>
                            <a:gd name="connsiteX77" fmla="*/ 1197688 w 1857376"/>
                            <a:gd name="connsiteY77" fmla="*/ 1012600 h 1335024"/>
                            <a:gd name="connsiteX78" fmla="*/ 1041548 w 1857376"/>
                            <a:gd name="connsiteY78" fmla="*/ 850056 h 1335024"/>
                            <a:gd name="connsiteX79" fmla="*/ 1046697 w 1857376"/>
                            <a:gd name="connsiteY79" fmla="*/ 872299 h 1335024"/>
                            <a:gd name="connsiteX80" fmla="*/ 1127339 w 1857376"/>
                            <a:gd name="connsiteY80" fmla="*/ 1195675 h 1335024"/>
                            <a:gd name="connsiteX81" fmla="*/ 1003801 w 1857376"/>
                            <a:gd name="connsiteY81" fmla="*/ 952715 h 1335024"/>
                            <a:gd name="connsiteX82" fmla="*/ 940316 w 1857376"/>
                            <a:gd name="connsiteY82" fmla="*/ 1161454 h 1335024"/>
                            <a:gd name="connsiteX83" fmla="*/ 902567 w 1857376"/>
                            <a:gd name="connsiteY83" fmla="*/ 1181987 h 1335024"/>
                            <a:gd name="connsiteX84" fmla="*/ 940316 w 1857376"/>
                            <a:gd name="connsiteY84" fmla="*/ 894542 h 1335024"/>
                            <a:gd name="connsiteX85" fmla="*/ 763587 w 1857376"/>
                            <a:gd name="connsiteY85" fmla="*/ 1128946 h 1335024"/>
                            <a:gd name="connsiteX86" fmla="*/ 682575 w 1857376"/>
                            <a:gd name="connsiteY86" fmla="*/ 1333913 h 1335024"/>
                            <a:gd name="connsiteX87" fmla="*/ 682387 w 1857376"/>
                            <a:gd name="connsiteY87" fmla="*/ 1335024 h 1335024"/>
                            <a:gd name="connsiteX88" fmla="*/ 651184 w 1857376"/>
                            <a:gd name="connsiteY88" fmla="*/ 1335024 h 1335024"/>
                            <a:gd name="connsiteX89" fmla="*/ 665787 w 1857376"/>
                            <a:gd name="connsiteY89" fmla="*/ 1282934 h 1335024"/>
                            <a:gd name="connsiteX90" fmla="*/ 888842 w 1857376"/>
                            <a:gd name="connsiteY90" fmla="*/ 889410 h 1335024"/>
                            <a:gd name="connsiteX91" fmla="*/ 634902 w 1857376"/>
                            <a:gd name="connsiteY91" fmla="*/ 947583 h 1335024"/>
                            <a:gd name="connsiteX92" fmla="*/ 657207 w 1857376"/>
                            <a:gd name="connsiteY92" fmla="*/ 831237 h 1335024"/>
                            <a:gd name="connsiteX93" fmla="*/ 578280 w 1857376"/>
                            <a:gd name="connsiteY93" fmla="*/ 779908 h 1335024"/>
                            <a:gd name="connsiteX94" fmla="*/ 531954 w 1857376"/>
                            <a:gd name="connsiteY94" fmla="*/ 603676 h 1335024"/>
                            <a:gd name="connsiteX95" fmla="*/ 845946 w 1857376"/>
                            <a:gd name="connsiteY95" fmla="*/ 701202 h 1335024"/>
                            <a:gd name="connsiteX96" fmla="*/ 494206 w 1857376"/>
                            <a:gd name="connsiteY96" fmla="*/ 497596 h 1335024"/>
                            <a:gd name="connsiteX97" fmla="*/ 267719 w 1857376"/>
                            <a:gd name="connsiteY97" fmla="*/ 524971 h 1335024"/>
                            <a:gd name="connsiteX98" fmla="*/ 266002 w 1857376"/>
                            <a:gd name="connsiteY98" fmla="*/ 526682 h 1335024"/>
                            <a:gd name="connsiteX99" fmla="*/ 85841 w 1857376"/>
                            <a:gd name="connsiteY99" fmla="*/ 1086172 h 1335024"/>
                            <a:gd name="connsiteX100" fmla="*/ 212812 w 1857376"/>
                            <a:gd name="connsiteY100" fmla="*/ 1233744 h 1335024"/>
                            <a:gd name="connsiteX101" fmla="*/ 294991 w 1857376"/>
                            <a:gd name="connsiteY101" fmla="*/ 1335024 h 1335024"/>
                            <a:gd name="connsiteX102" fmla="*/ 238576 w 1857376"/>
                            <a:gd name="connsiteY102" fmla="*/ 1335024 h 1335024"/>
                            <a:gd name="connsiteX103" fmla="*/ 216740 w 1857376"/>
                            <a:gd name="connsiteY103" fmla="*/ 1308610 h 1335024"/>
                            <a:gd name="connsiteX104" fmla="*/ 39515 w 1857376"/>
                            <a:gd name="connsiteY104" fmla="*/ 1072485 h 1335024"/>
                            <a:gd name="connsiteX105" fmla="*/ 403267 w 1857376"/>
                            <a:gd name="connsiteY105" fmla="*/ 453110 h 1335024"/>
                            <a:gd name="connsiteX106" fmla="*/ 634355 w 1857376"/>
                            <a:gd name="connsiteY106" fmla="*/ 1 h 13350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Lst>
                          <a:rect l="l" t="t" r="r" b="b"/>
                          <a:pathLst>
                            <a:path w="1857376" h="1335024">
                              <a:moveTo>
                                <a:pt x="969484" y="899676"/>
                              </a:moveTo>
                              <a:cubicBezTo>
                                <a:pt x="918010" y="971536"/>
                                <a:pt x="904284" y="1053664"/>
                                <a:pt x="911147" y="1140924"/>
                              </a:cubicBezTo>
                              <a:cubicBezTo>
                                <a:pt x="945463" y="1063929"/>
                                <a:pt x="962621" y="983513"/>
                                <a:pt x="969484" y="899676"/>
                              </a:cubicBezTo>
                              <a:close/>
                              <a:moveTo>
                                <a:pt x="1022675" y="877433"/>
                              </a:moveTo>
                              <a:lnTo>
                                <a:pt x="1024390" y="880998"/>
                              </a:lnTo>
                              <a:lnTo>
                                <a:pt x="1024390" y="892832"/>
                              </a:lnTo>
                              <a:cubicBezTo>
                                <a:pt x="1062138" y="962982"/>
                                <a:pt x="1062138" y="1045108"/>
                                <a:pt x="1103318" y="1110125"/>
                              </a:cubicBezTo>
                              <a:cubicBezTo>
                                <a:pt x="1096454" y="1067351"/>
                                <a:pt x="1088305" y="1026716"/>
                                <a:pt x="1075865" y="988005"/>
                              </a:cubicBezTo>
                              <a:lnTo>
                                <a:pt x="1024390" y="880998"/>
                              </a:lnTo>
                              <a:lnTo>
                                <a:pt x="1024390" y="877433"/>
                              </a:lnTo>
                              <a:close/>
                              <a:moveTo>
                                <a:pt x="729271" y="855190"/>
                              </a:moveTo>
                              <a:cubicBezTo>
                                <a:pt x="485626" y="884276"/>
                                <a:pt x="674365" y="962982"/>
                                <a:pt x="799618" y="877433"/>
                              </a:cubicBezTo>
                              <a:cubicBezTo>
                                <a:pt x="777314" y="863745"/>
                                <a:pt x="753292" y="856902"/>
                                <a:pt x="729271" y="855190"/>
                              </a:cubicBezTo>
                              <a:close/>
                              <a:moveTo>
                                <a:pt x="1190395" y="726439"/>
                              </a:moveTo>
                              <a:cubicBezTo>
                                <a:pt x="1123478" y="720451"/>
                                <a:pt x="1057849" y="740555"/>
                                <a:pt x="1019244" y="800439"/>
                              </a:cubicBezTo>
                              <a:cubicBezTo>
                                <a:pt x="1051843" y="808994"/>
                                <a:pt x="1081013" y="815838"/>
                                <a:pt x="1110181" y="822682"/>
                              </a:cubicBezTo>
                              <a:cubicBezTo>
                                <a:pt x="1197688" y="850056"/>
                                <a:pt x="1293773" y="877433"/>
                                <a:pt x="1384710" y="846634"/>
                              </a:cubicBezTo>
                              <a:cubicBezTo>
                                <a:pt x="1388142" y="831237"/>
                                <a:pt x="1377847" y="817548"/>
                                <a:pt x="1369269" y="810704"/>
                              </a:cubicBezTo>
                              <a:lnTo>
                                <a:pt x="1369269" y="808994"/>
                              </a:lnTo>
                              <a:cubicBezTo>
                                <a:pt x="1325515" y="764508"/>
                                <a:pt x="1257312" y="732428"/>
                                <a:pt x="1190395" y="726439"/>
                              </a:cubicBezTo>
                              <a:close/>
                              <a:moveTo>
                                <a:pt x="538119" y="629019"/>
                              </a:moveTo>
                              <a:cubicBezTo>
                                <a:pt x="509969" y="633403"/>
                                <a:pt x="504071" y="652438"/>
                                <a:pt x="538817" y="692646"/>
                              </a:cubicBezTo>
                              <a:cubicBezTo>
                                <a:pt x="638334" y="771352"/>
                                <a:pt x="772167" y="793595"/>
                                <a:pt x="895705" y="808994"/>
                              </a:cubicBezTo>
                              <a:cubicBezTo>
                                <a:pt x="907286" y="734566"/>
                                <a:pt x="622569" y="615866"/>
                                <a:pt x="538119" y="629019"/>
                              </a:cubicBezTo>
                              <a:close/>
                              <a:moveTo>
                                <a:pt x="828788" y="405203"/>
                              </a:moveTo>
                              <a:cubicBezTo>
                                <a:pt x="827073" y="417180"/>
                                <a:pt x="827073" y="429155"/>
                                <a:pt x="827073" y="441133"/>
                              </a:cubicBezTo>
                              <a:lnTo>
                                <a:pt x="825356" y="441133"/>
                              </a:lnTo>
                              <a:cubicBezTo>
                                <a:pt x="840800" y="531814"/>
                                <a:pt x="876831" y="624208"/>
                                <a:pt x="935168" y="696068"/>
                              </a:cubicBezTo>
                              <a:cubicBezTo>
                                <a:pt x="911147" y="596833"/>
                                <a:pt x="892274" y="490752"/>
                                <a:pt x="833934" y="405203"/>
                              </a:cubicBezTo>
                              <a:cubicBezTo>
                                <a:pt x="832220" y="405203"/>
                                <a:pt x="830505" y="405203"/>
                                <a:pt x="828788" y="405203"/>
                              </a:cubicBezTo>
                              <a:close/>
                              <a:moveTo>
                                <a:pt x="1129056" y="398359"/>
                              </a:moveTo>
                              <a:cubicBezTo>
                                <a:pt x="1103318" y="477063"/>
                                <a:pt x="1039833" y="591699"/>
                                <a:pt x="1032970" y="653294"/>
                              </a:cubicBezTo>
                              <a:cubicBezTo>
                                <a:pt x="1050128" y="619074"/>
                                <a:pt x="1069001" y="584856"/>
                                <a:pt x="1086159" y="548925"/>
                              </a:cubicBezTo>
                              <a:cubicBezTo>
                                <a:pt x="1101601" y="501018"/>
                                <a:pt x="1146214" y="451398"/>
                                <a:pt x="1129056" y="398359"/>
                              </a:cubicBezTo>
                              <a:close/>
                              <a:moveTo>
                                <a:pt x="1266246" y="75555"/>
                              </a:moveTo>
                              <a:cubicBezTo>
                                <a:pt x="1254899" y="73888"/>
                                <a:pt x="1242942" y="74128"/>
                                <a:pt x="1230288" y="76695"/>
                              </a:cubicBezTo>
                              <a:lnTo>
                                <a:pt x="1230288" y="78405"/>
                              </a:lnTo>
                              <a:cubicBezTo>
                                <a:pt x="1022675" y="146844"/>
                                <a:pt x="969484" y="413758"/>
                                <a:pt x="1012381" y="600255"/>
                              </a:cubicBezTo>
                              <a:cubicBezTo>
                                <a:pt x="1032970" y="531814"/>
                                <a:pt x="1185676" y="167376"/>
                                <a:pt x="1161655" y="437711"/>
                              </a:cubicBezTo>
                              <a:cubicBezTo>
                                <a:pt x="1147929" y="530104"/>
                                <a:pt x="1086159" y="591699"/>
                                <a:pt x="1058706" y="682381"/>
                              </a:cubicBezTo>
                              <a:cubicBezTo>
                                <a:pt x="1244014" y="456532"/>
                                <a:pt x="1508249" y="702914"/>
                                <a:pt x="1672967" y="829525"/>
                              </a:cubicBezTo>
                              <a:cubicBezTo>
                                <a:pt x="1698705" y="805572"/>
                                <a:pt x="1714146" y="779908"/>
                                <a:pt x="1724441" y="750819"/>
                              </a:cubicBezTo>
                              <a:cubicBezTo>
                                <a:pt x="1772484" y="663560"/>
                                <a:pt x="1738167" y="576300"/>
                                <a:pt x="1669535" y="512993"/>
                              </a:cubicBezTo>
                              <a:cubicBezTo>
                                <a:pt x="1588893" y="430867"/>
                                <a:pt x="1516829" y="338474"/>
                                <a:pt x="1444763" y="247792"/>
                              </a:cubicBezTo>
                              <a:cubicBezTo>
                                <a:pt x="1395220" y="192399"/>
                                <a:pt x="1345677" y="87227"/>
                                <a:pt x="1266246" y="75555"/>
                              </a:cubicBezTo>
                              <a:close/>
                              <a:moveTo>
                                <a:pt x="651641" y="33311"/>
                              </a:moveTo>
                              <a:cubicBezTo>
                                <a:pt x="481872" y="31113"/>
                                <a:pt x="467610" y="310884"/>
                                <a:pt x="437583" y="453110"/>
                              </a:cubicBezTo>
                              <a:cubicBezTo>
                                <a:pt x="446163" y="454820"/>
                                <a:pt x="451310" y="458242"/>
                                <a:pt x="456458" y="458242"/>
                              </a:cubicBezTo>
                              <a:cubicBezTo>
                                <a:pt x="605733" y="463376"/>
                                <a:pt x="737851" y="521549"/>
                                <a:pt x="845946" y="624208"/>
                              </a:cubicBezTo>
                              <a:cubicBezTo>
                                <a:pt x="815061" y="559191"/>
                                <a:pt x="755009" y="251214"/>
                                <a:pt x="890557" y="425734"/>
                              </a:cubicBezTo>
                              <a:cubicBezTo>
                                <a:pt x="940316" y="501018"/>
                                <a:pt x="948895" y="596833"/>
                                <a:pt x="971201" y="682381"/>
                              </a:cubicBezTo>
                              <a:cubicBezTo>
                                <a:pt x="974633" y="694358"/>
                                <a:pt x="978064" y="689224"/>
                                <a:pt x="978064" y="682381"/>
                              </a:cubicBezTo>
                              <a:cubicBezTo>
                                <a:pt x="976348" y="550635"/>
                                <a:pt x="945463" y="413758"/>
                                <a:pt x="990074" y="287144"/>
                              </a:cubicBezTo>
                              <a:cubicBezTo>
                                <a:pt x="1170233" y="-27676"/>
                                <a:pt x="930022" y="121179"/>
                                <a:pt x="732703" y="52740"/>
                              </a:cubicBezTo>
                              <a:lnTo>
                                <a:pt x="734419" y="52740"/>
                              </a:lnTo>
                              <a:cubicBezTo>
                                <a:pt x="703320" y="39694"/>
                                <a:pt x="675894" y="33625"/>
                                <a:pt x="651641" y="33311"/>
                              </a:cubicBezTo>
                              <a:close/>
                              <a:moveTo>
                                <a:pt x="634355" y="1"/>
                              </a:moveTo>
                              <a:cubicBezTo>
                                <a:pt x="661389" y="-86"/>
                                <a:pt x="691738" y="5688"/>
                                <a:pt x="725839" y="18520"/>
                              </a:cubicBezTo>
                              <a:cubicBezTo>
                                <a:pt x="823641" y="59584"/>
                                <a:pt x="1053560" y="3123"/>
                                <a:pt x="1082728" y="121179"/>
                              </a:cubicBezTo>
                              <a:cubicBezTo>
                                <a:pt x="1093023" y="114335"/>
                                <a:pt x="1101601" y="109203"/>
                                <a:pt x="1110181" y="104070"/>
                              </a:cubicBezTo>
                              <a:cubicBezTo>
                                <a:pt x="1302352" y="-67028"/>
                                <a:pt x="1424175" y="184486"/>
                                <a:pt x="1537418" y="312809"/>
                              </a:cubicBezTo>
                              <a:cubicBezTo>
                                <a:pt x="1686693" y="489040"/>
                                <a:pt x="1882295" y="608808"/>
                                <a:pt x="1696988" y="846634"/>
                              </a:cubicBezTo>
                              <a:cubicBezTo>
                                <a:pt x="1844548" y="981802"/>
                                <a:pt x="1940633" y="944161"/>
                                <a:pt x="1755325" y="1128946"/>
                              </a:cubicBezTo>
                              <a:cubicBezTo>
                                <a:pt x="1728301" y="1159744"/>
                                <a:pt x="1711144" y="1197386"/>
                                <a:pt x="1697498" y="1237166"/>
                              </a:cubicBezTo>
                              <a:lnTo>
                                <a:pt x="1667784" y="1335024"/>
                              </a:lnTo>
                              <a:lnTo>
                                <a:pt x="1641850" y="1335024"/>
                              </a:lnTo>
                              <a:lnTo>
                                <a:pt x="1651574" y="1307958"/>
                              </a:lnTo>
                              <a:cubicBezTo>
                                <a:pt x="1660635" y="1276839"/>
                                <a:pt x="1668678" y="1246148"/>
                                <a:pt x="1678115" y="1219628"/>
                              </a:cubicBezTo>
                              <a:cubicBezTo>
                                <a:pt x="1681547" y="1149479"/>
                                <a:pt x="1902885" y="1009178"/>
                                <a:pt x="1815380" y="966404"/>
                              </a:cubicBezTo>
                              <a:cubicBezTo>
                                <a:pt x="1611197" y="884276"/>
                                <a:pt x="1322941" y="465087"/>
                                <a:pt x="1101601" y="692646"/>
                              </a:cubicBezTo>
                              <a:cubicBezTo>
                                <a:pt x="1091308" y="706335"/>
                                <a:pt x="1132487" y="692646"/>
                                <a:pt x="1139350" y="692646"/>
                              </a:cubicBezTo>
                              <a:cubicBezTo>
                                <a:pt x="1249162" y="670403"/>
                                <a:pt x="1358972" y="747397"/>
                                <a:pt x="1425890" y="827813"/>
                              </a:cubicBezTo>
                              <a:cubicBezTo>
                                <a:pt x="1415595" y="932184"/>
                                <a:pt x="1228573" y="887698"/>
                                <a:pt x="1158223" y="872299"/>
                              </a:cubicBezTo>
                              <a:cubicBezTo>
                                <a:pt x="1224282" y="970681"/>
                                <a:pt x="1267177" y="1080184"/>
                                <a:pt x="1312003" y="1188617"/>
                              </a:cubicBezTo>
                              <a:lnTo>
                                <a:pt x="1377591" y="1335024"/>
                              </a:lnTo>
                              <a:lnTo>
                                <a:pt x="1330679" y="1335024"/>
                              </a:lnTo>
                              <a:lnTo>
                                <a:pt x="1302352" y="1285715"/>
                              </a:lnTo>
                              <a:cubicBezTo>
                                <a:pt x="1259457" y="1198669"/>
                                <a:pt x="1223425" y="1108415"/>
                                <a:pt x="1197688" y="1012600"/>
                              </a:cubicBezTo>
                              <a:cubicBezTo>
                                <a:pt x="1165087" y="944161"/>
                                <a:pt x="1127339" y="862034"/>
                                <a:pt x="1041548" y="850056"/>
                              </a:cubicBezTo>
                              <a:cubicBezTo>
                                <a:pt x="1026107" y="846634"/>
                                <a:pt x="1046697" y="867167"/>
                                <a:pt x="1046697" y="872299"/>
                              </a:cubicBezTo>
                              <a:cubicBezTo>
                                <a:pt x="1103318" y="957849"/>
                                <a:pt x="1214846" y="1101572"/>
                                <a:pt x="1127339" y="1195675"/>
                              </a:cubicBezTo>
                              <a:cubicBezTo>
                                <a:pt x="1075865" y="1211074"/>
                                <a:pt x="1031254" y="993779"/>
                                <a:pt x="1003801" y="952715"/>
                              </a:cubicBezTo>
                              <a:cubicBezTo>
                                <a:pt x="978064" y="1022866"/>
                                <a:pt x="976348" y="1096438"/>
                                <a:pt x="940316" y="1161454"/>
                              </a:cubicBezTo>
                              <a:cubicBezTo>
                                <a:pt x="935168" y="1171722"/>
                                <a:pt x="907715" y="1185409"/>
                                <a:pt x="902567" y="1181987"/>
                              </a:cubicBezTo>
                              <a:cubicBezTo>
                                <a:pt x="828788" y="1110125"/>
                                <a:pt x="911147" y="976670"/>
                                <a:pt x="940316" y="894542"/>
                              </a:cubicBezTo>
                              <a:cubicBezTo>
                                <a:pt x="844231" y="925340"/>
                                <a:pt x="808198" y="1046820"/>
                                <a:pt x="763587" y="1128946"/>
                              </a:cubicBezTo>
                              <a:cubicBezTo>
                                <a:pt x="732059" y="1187975"/>
                                <a:pt x="700289" y="1260237"/>
                                <a:pt x="682575" y="1333913"/>
                              </a:cubicBezTo>
                              <a:lnTo>
                                <a:pt x="682387" y="1335024"/>
                              </a:lnTo>
                              <a:lnTo>
                                <a:pt x="651184" y="1335024"/>
                              </a:lnTo>
                              <a:lnTo>
                                <a:pt x="665787" y="1282934"/>
                              </a:lnTo>
                              <a:cubicBezTo>
                                <a:pt x="715544" y="1139212"/>
                                <a:pt x="784177" y="1002334"/>
                                <a:pt x="888842" y="889410"/>
                              </a:cubicBezTo>
                              <a:cubicBezTo>
                                <a:pt x="804767" y="906519"/>
                                <a:pt x="727556" y="980092"/>
                                <a:pt x="634902" y="947583"/>
                              </a:cubicBezTo>
                              <a:cubicBezTo>
                                <a:pt x="526805" y="925340"/>
                                <a:pt x="590291" y="858612"/>
                                <a:pt x="657207" y="831237"/>
                              </a:cubicBezTo>
                              <a:cubicBezTo>
                                <a:pt x="631471" y="814126"/>
                                <a:pt x="605733" y="793595"/>
                                <a:pt x="578280" y="779908"/>
                              </a:cubicBezTo>
                              <a:cubicBezTo>
                                <a:pt x="511364" y="749109"/>
                                <a:pt x="413562" y="629341"/>
                                <a:pt x="531954" y="603676"/>
                              </a:cubicBezTo>
                              <a:cubicBezTo>
                                <a:pt x="645195" y="586566"/>
                                <a:pt x="746429" y="656716"/>
                                <a:pt x="845946" y="701202"/>
                              </a:cubicBezTo>
                              <a:cubicBezTo>
                                <a:pt x="768735" y="581434"/>
                                <a:pt x="636617" y="506150"/>
                                <a:pt x="494206" y="497596"/>
                              </a:cubicBezTo>
                              <a:cubicBezTo>
                                <a:pt x="418710" y="490752"/>
                                <a:pt x="331203" y="463376"/>
                                <a:pt x="267719" y="524971"/>
                              </a:cubicBezTo>
                              <a:lnTo>
                                <a:pt x="266002" y="526682"/>
                              </a:lnTo>
                              <a:cubicBezTo>
                                <a:pt x="120159" y="658428"/>
                                <a:pt x="-72014" y="894542"/>
                                <a:pt x="85841" y="1086172"/>
                              </a:cubicBezTo>
                              <a:cubicBezTo>
                                <a:pt x="127021" y="1136645"/>
                                <a:pt x="170346" y="1184981"/>
                                <a:pt x="212812" y="1233744"/>
                              </a:cubicBezTo>
                              <a:lnTo>
                                <a:pt x="294991" y="1335024"/>
                              </a:lnTo>
                              <a:lnTo>
                                <a:pt x="238576" y="1335024"/>
                              </a:lnTo>
                              <a:lnTo>
                                <a:pt x="216740" y="1308610"/>
                              </a:lnTo>
                              <a:cubicBezTo>
                                <a:pt x="151392" y="1222383"/>
                                <a:pt x="92920" y="1128306"/>
                                <a:pt x="39515" y="1072485"/>
                              </a:cubicBezTo>
                              <a:cubicBezTo>
                                <a:pt x="-104613" y="885988"/>
                                <a:pt x="175063" y="420602"/>
                                <a:pt x="403267" y="453110"/>
                              </a:cubicBezTo>
                              <a:cubicBezTo>
                                <a:pt x="418280" y="288428"/>
                                <a:pt x="445117" y="610"/>
                                <a:pt x="634355" y="1"/>
                              </a:cubicBezTo>
                              <a:close/>
                            </a:path>
                          </a:pathLst>
                        </a:custGeom>
                        <a:solidFill>
                          <a:srgbClr val="000000"/>
                        </a:solidFill>
                        <a:ln w="0" cap="flat">
                          <a:noFill/>
                          <a:prstDash val="solid"/>
                          <a:miter/>
                        </a:ln>
                      </wps:spPr>
                      <wps:txbx>
                        <w:txbxContent>
                          <w:p w14:paraId="4F5B4437" w14:textId="77777777" w:rsidR="00C84A2C" w:rsidRDefault="00C84A2C" w:rsidP="00295935">
                            <w:pPr>
                              <w:rPr>
                                <w:rFonts w:hAnsi="Century Gothic"/>
                                <w:color w:val="000000" w:themeColor="text1"/>
                                <w:kern w:val="24"/>
                                <w:sz w:val="36"/>
                                <w:szCs w:val="3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6B94D9E7" id="Group 3" o:spid="_x0000_s1042" alt="&quot;&quot;" style="position:absolute;margin-left:-36.6pt;margin-top:-36pt;width:612pt;height:792.1pt;z-index:-251653120;mso-width-percent:1000;mso-height-percent:1000;mso-width-percent:1000;mso-height-percent:1000" coordsize="77724,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">
              <v:rect id="Rectangle 2" o:spid="_x0000_s1043" alt="&quot;&quot;"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" fillcolor="#e7e6e6 [3214]" stroked="f" strokeweight="1pt">
                <v:fill opacity="13107f"/>
              </v:rect>
              <v:shape id="Freeform: Shape 4" o:spid="_x0000_s1044" alt="&quot;&quot;" style="position:absolute;left:54406;top:87249;width:18563;height:13350;visibility:visible;mso-wrap-style:square;v-text-anchor:middle" coordsize="1857376,13350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" adj="-11796480,,5400" path="m969484,899676v-51474,71860,-65200,153988,-58337,241248c945463,1063929,962621,983513,969484,899676xm1022675,877433r1715,3565l1024390,892832v37748,70150,37748,152276,78928,217293c1096454,1067351,1088305,1026716,1075865,988005l1024390,880998r,-3565l1022675,877433xm729271,855190v-243645,29086,-54906,107792,70347,22243c777314,863745,753292,856902,729271,855190xm1190395,726439v-66917,-5988,-132546,14116,-171151,74000c1051843,808994,1081013,815838,1110181,822682v87507,27374,183592,54751,274529,23952c1388142,831237,1377847,817548,1369269,810704r,-1710c1325515,764508,1257312,732428,1190395,726439xm538119,629019v-28150,4384,-34048,23419,698,63627c638334,771352,772167,793595,895705,808994,907286,734566,622569,615866,538119,629019xm828788,405203v-1715,11977,-1715,23952,-1715,35930l825356,441133v15444,90681,51475,183075,109812,254935c911147,596833,892274,490752,833934,405203v-1714,,-3429,,-5146,xm1129056,398359v-25738,78704,-89223,193340,-96086,254935c1050128,619074,1069001,584856,1086159,548925v15442,-47907,60055,-97527,42897,-150566xm1266246,75555v-11347,-1667,-23304,-1427,-35958,1140l1230288,78405c1022675,146844,969484,413758,1012381,600255v20589,-68441,173295,-432879,149274,-162544c1147929,530104,1086159,591699,1058706,682381v185308,-225849,449543,20533,614261,147144c1698705,805572,1714146,779908,1724441,750819v48043,-87259,13726,-174519,-54906,-237826c1588893,430867,1516829,338474,1444763,247792,1395220,192399,1345677,87227,1266246,75555xm651641,33311c481872,31113,467610,310884,437583,453110v8580,1710,13727,5132,18875,5132c605733,463376,737851,521549,845946,624208,815061,559191,755009,251214,890557,425734v49759,75284,58338,171099,80644,256647c974633,694358,978064,689224,978064,682381,976348,550635,945463,413758,990074,287144,1170233,-27676,930022,121179,732703,52740r1716,c703320,39694,675894,33625,651641,33311xm634355,1v27034,-87,57383,5687,91484,18519c823641,59584,1053560,3123,1082728,121179v10295,-6844,18873,-11976,27453,-17109c1302352,-67028,1424175,184486,1537418,312809v149275,176231,344877,295999,159570,533825c1844548,981802,1940633,944161,1755325,1128946v-27024,30798,-44181,68440,-57827,108220l1667784,1335024r-25934,l1651574,1307958v9061,-31119,17104,-61810,26541,-88330c1681547,1149479,1902885,1009178,1815380,966404,1611197,884276,1322941,465087,1101601,692646v-10293,13689,30886,,37749,c1249162,670403,1358972,747397,1425890,827813v-10295,104371,-197317,59885,-267667,44486c1224282,970681,1267177,1080184,1312003,1188617r65588,146407l1330679,1335024r-28327,-49309c1259457,1198669,1223425,1108415,1197688,1012600,1165087,944161,1127339,862034,1041548,850056v-15441,-3422,5149,17111,5149,22243c1103318,957849,1214846,1101572,1127339,1195675v-51474,15399,-96085,-201896,-123538,-242960c978064,1022866,976348,1096438,940316,1161454v-5148,10268,-32601,23955,-37749,20533c828788,1110125,911147,976670,940316,894542v-96085,30798,-132118,152278,-176729,234404c732059,1187975,700289,1260237,682575,1333913r-188,1111l651184,1335024r14603,-52090c715544,1139212,784177,1002334,888842,889410v-84075,17109,-161286,90682,-253940,58173c526805,925340,590291,858612,657207,831237,631471,814126,605733,793595,578280,779908,511364,749109,413562,629341,531954,603676v113241,-17110,214475,53040,313992,97526c768735,581434,636617,506150,494206,497596,418710,490752,331203,463376,267719,524971r-1717,1711c120159,658428,-72014,894542,85841,1086172v41180,50473,84505,98809,126971,147572l294991,1335024r-56415,l216740,1308610c151392,1222383,92920,1128306,39515,1072485,-104613,885988,175063,420602,403267,453110,418280,288428,445117,610,634355,1xe" fillcolor="black" stroked="f" strokeweight="0">
                <v:stroke joinstyle="miter"/>
                <v:formulas/>
                <v:path arrowok="t" o:connecttype="custom" o:connectlocs="968887,899676;910586,1140924;968887,899676;1022045,877433;1023759,880998;1023759,892832;1102638,1110125;1075202,988005;1023759,880998;1023759,877433;728822,855190;799125,877433;728822,855190;1189662,726439;1018616,800439;1109497,822682;1383857,846634;1368426,810704;1368426,808994;1189662,726439;537788,629019;538485,692646;895153,808994;537788,629019;828278,405203;826564,441133;824848,441133;934592,696068;833420,405203;828278,405203;1128361,398359;1032334,653294;1085490,548925;1128361,398359;1265466,75555;1229530,76695;1229530,78405;1011757,600255;1160940,437711;1058054,682381;1671937,829525;1723379,750819;1668507,512993;1443873,247792;1265466,75555;651240,33311;437313,453110;456177,458242;845425,624208;890008,425734;970603,682381;977462,682381;989464,287144;732252,52740;733967,52740;651240,33311;633964,1;725392,18520;1082061,121179;1109497,104070;1536471,312809;1695943,846634;1754244,1128946;1696452,1237166;1666757,1335024;1640839,1335024;1650557,1307958;1677081,1219628;1814262,966404;1100922,692646;1138648,692646;1425012,827813;1157510,872299;1311195,1188617;1376743,1335024;1329859,1335024;1301550,1285715;1196950,1012600;1040906,850056;1046052,872299;1126645,1195675;1003183,952715;939737,1161454;902011,1181987;939737,894542;763117,1128946;682155,1333913;681967,1335024;650783,1335024;665377,1282934;888295,889410;634511,947583;656802,831237;577924,779908;531626,603676;845425,701202;493902,497596;267554,524971;265838,526682;85788,1086172;212681,1233744;294809,1335024;238429,1335024;216607,1308610;39491,1072485;403019,453110;633964,1" o:connectangles="0,0,0,0,0,0,0,0,0,0,0,0,0,0,0,0,0,0,0,0,0,0,0,0,0,0,0,0,0,0,0,0,0,0,0,0,0,0,0,0,0,0,0,0,0,0,0,0,0,0,0,0,0,0,0,0,0,0,0,0,0,0,0,0,0,0,0,0,0,0,0,0,0,0,0,0,0,0,0,0,0,0,0,0,0,0,0,0,0,0,0,0,0,0,0,0,0,0,0,0,0,0,0,0,0,0,0" textboxrect="0,0,1857376,1335024"/>
                <o:lock v:ext="edit" aspectratio="t"/>
                <v:textbox>
                  <w:txbxContent>
                    <w:p w14:paraId="4F5B4437" w14:textId="77777777" w:rsidR="00C84A2C" w:rsidRDefault="00C84A2C" w:rsidP="00295935">
                      <w:pPr>
                        <w:rPr>
                          <w:rFonts w:hAnsi="Century Gothic"/>
                          <w:color w:val="000000" w:themeColor="text1"/>
                          <w:kern w:val="24"/>
                          <w:sz w:val="36"/>
                          <w:szCs w:val="36"/>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E48"/>
    <w:multiLevelType w:val="multilevel"/>
    <w:tmpl w:val="D4D4480A"/>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C6E1C"/>
    <w:multiLevelType w:val="hybridMultilevel"/>
    <w:tmpl w:val="779E5B80"/>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30A6F"/>
    <w:multiLevelType w:val="hybridMultilevel"/>
    <w:tmpl w:val="C2106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F0179"/>
    <w:multiLevelType w:val="multilevel"/>
    <w:tmpl w:val="63CE4ABE"/>
    <w:styleLink w:val="CurrentList1"/>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1D513C"/>
    <w:multiLevelType w:val="hybridMultilevel"/>
    <w:tmpl w:val="CC685FDE"/>
    <w:lvl w:ilvl="0" w:tplc="06C8732C">
      <w:start w:val="1"/>
      <w:numFmt w:val="bullet"/>
      <w:pStyle w:val="Skills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8513A"/>
    <w:multiLevelType w:val="hybridMultilevel"/>
    <w:tmpl w:val="BD7A8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5893B35"/>
    <w:multiLevelType w:val="multilevel"/>
    <w:tmpl w:val="63E2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7405D"/>
    <w:multiLevelType w:val="hybridMultilevel"/>
    <w:tmpl w:val="D0CC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E44A2"/>
    <w:multiLevelType w:val="hybridMultilevel"/>
    <w:tmpl w:val="3C004034"/>
    <w:lvl w:ilvl="0" w:tplc="9A180C52">
      <w:start w:val="1"/>
      <w:numFmt w:val="bullet"/>
      <w:lvlText w:val=""/>
      <w:lvlJc w:val="left"/>
      <w:pPr>
        <w:ind w:left="1210" w:hanging="360"/>
      </w:pPr>
      <w:rPr>
        <w:rFonts w:ascii="Wingdings" w:hAnsi="Wingdings" w:hint="default"/>
        <w:sz w:val="32"/>
        <w:szCs w:val="32"/>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59DE53C0"/>
    <w:multiLevelType w:val="hybridMultilevel"/>
    <w:tmpl w:val="7414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8B66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061"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5A94E70"/>
    <w:multiLevelType w:val="multilevel"/>
    <w:tmpl w:val="B1C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F2182"/>
    <w:multiLevelType w:val="multilevel"/>
    <w:tmpl w:val="3B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C46C5"/>
    <w:multiLevelType w:val="hybridMultilevel"/>
    <w:tmpl w:val="6F660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6368CC"/>
    <w:multiLevelType w:val="hybridMultilevel"/>
    <w:tmpl w:val="3AEA9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B737D5"/>
    <w:multiLevelType w:val="hybridMultilevel"/>
    <w:tmpl w:val="50F8BD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F64E6"/>
    <w:multiLevelType w:val="hybridMultilevel"/>
    <w:tmpl w:val="3B1C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2455530">
    <w:abstractNumId w:val="7"/>
  </w:num>
  <w:num w:numId="2" w16cid:durableId="1628898235">
    <w:abstractNumId w:val="4"/>
  </w:num>
  <w:num w:numId="3" w16cid:durableId="550121475">
    <w:abstractNumId w:val="3"/>
  </w:num>
  <w:num w:numId="4" w16cid:durableId="259486799">
    <w:abstractNumId w:val="9"/>
  </w:num>
  <w:num w:numId="5" w16cid:durableId="1132134893">
    <w:abstractNumId w:val="16"/>
  </w:num>
  <w:num w:numId="6" w16cid:durableId="1579552734">
    <w:abstractNumId w:val="14"/>
  </w:num>
  <w:num w:numId="7" w16cid:durableId="464007790">
    <w:abstractNumId w:val="13"/>
  </w:num>
  <w:num w:numId="8" w16cid:durableId="1512064060">
    <w:abstractNumId w:val="12"/>
  </w:num>
  <w:num w:numId="9" w16cid:durableId="1114205927">
    <w:abstractNumId w:val="8"/>
  </w:num>
  <w:num w:numId="10" w16cid:durableId="2133011131">
    <w:abstractNumId w:val="1"/>
  </w:num>
  <w:num w:numId="11" w16cid:durableId="861937921">
    <w:abstractNumId w:val="11"/>
  </w:num>
  <w:num w:numId="12" w16cid:durableId="2046442562">
    <w:abstractNumId w:val="10"/>
  </w:num>
  <w:num w:numId="13" w16cid:durableId="423111252">
    <w:abstractNumId w:val="6"/>
  </w:num>
  <w:num w:numId="14" w16cid:durableId="272980942">
    <w:abstractNumId w:val="0"/>
  </w:num>
  <w:num w:numId="15" w16cid:durableId="1249541191">
    <w:abstractNumId w:val="15"/>
  </w:num>
  <w:num w:numId="16" w16cid:durableId="231164267">
    <w:abstractNumId w:val="5"/>
  </w:num>
  <w:num w:numId="17" w16cid:durableId="29695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2"/>
    <w:rsid w:val="0000311A"/>
    <w:rsid w:val="00007BBF"/>
    <w:rsid w:val="00007DCD"/>
    <w:rsid w:val="00011E31"/>
    <w:rsid w:val="00021B60"/>
    <w:rsid w:val="00025024"/>
    <w:rsid w:val="00027EA8"/>
    <w:rsid w:val="00034B29"/>
    <w:rsid w:val="00036450"/>
    <w:rsid w:val="000373A0"/>
    <w:rsid w:val="000411D6"/>
    <w:rsid w:val="00042014"/>
    <w:rsid w:val="00045FA5"/>
    <w:rsid w:val="00052742"/>
    <w:rsid w:val="00055CE8"/>
    <w:rsid w:val="00056AF7"/>
    <w:rsid w:val="00057FDF"/>
    <w:rsid w:val="00064381"/>
    <w:rsid w:val="00067B25"/>
    <w:rsid w:val="000702C6"/>
    <w:rsid w:val="00073847"/>
    <w:rsid w:val="0007386D"/>
    <w:rsid w:val="00081195"/>
    <w:rsid w:val="0008202B"/>
    <w:rsid w:val="00082289"/>
    <w:rsid w:val="00084B28"/>
    <w:rsid w:val="00094499"/>
    <w:rsid w:val="00094960"/>
    <w:rsid w:val="00094F89"/>
    <w:rsid w:val="00094FF7"/>
    <w:rsid w:val="000A0C21"/>
    <w:rsid w:val="000A123D"/>
    <w:rsid w:val="000A3BDA"/>
    <w:rsid w:val="000B01D3"/>
    <w:rsid w:val="000C1272"/>
    <w:rsid w:val="000C45FF"/>
    <w:rsid w:val="000C584E"/>
    <w:rsid w:val="000E1F6F"/>
    <w:rsid w:val="000E3FD1"/>
    <w:rsid w:val="000F6A42"/>
    <w:rsid w:val="001009E6"/>
    <w:rsid w:val="00101166"/>
    <w:rsid w:val="00101E9E"/>
    <w:rsid w:val="00105CBE"/>
    <w:rsid w:val="00112054"/>
    <w:rsid w:val="00113CCD"/>
    <w:rsid w:val="00114857"/>
    <w:rsid w:val="00115C04"/>
    <w:rsid w:val="001214F0"/>
    <w:rsid w:val="00122174"/>
    <w:rsid w:val="00125818"/>
    <w:rsid w:val="001309D3"/>
    <w:rsid w:val="001317D8"/>
    <w:rsid w:val="00134F22"/>
    <w:rsid w:val="00147297"/>
    <w:rsid w:val="0015008C"/>
    <w:rsid w:val="001505EC"/>
    <w:rsid w:val="0015225E"/>
    <w:rsid w:val="001525E1"/>
    <w:rsid w:val="0015341F"/>
    <w:rsid w:val="00157310"/>
    <w:rsid w:val="00160478"/>
    <w:rsid w:val="00160E79"/>
    <w:rsid w:val="0016243B"/>
    <w:rsid w:val="00175387"/>
    <w:rsid w:val="00180329"/>
    <w:rsid w:val="00181F9A"/>
    <w:rsid w:val="00182988"/>
    <w:rsid w:val="001842A9"/>
    <w:rsid w:val="0019001F"/>
    <w:rsid w:val="001903FC"/>
    <w:rsid w:val="00192537"/>
    <w:rsid w:val="0019292A"/>
    <w:rsid w:val="00194584"/>
    <w:rsid w:val="00195BBB"/>
    <w:rsid w:val="001A0417"/>
    <w:rsid w:val="001A3B96"/>
    <w:rsid w:val="001A5489"/>
    <w:rsid w:val="001A74A5"/>
    <w:rsid w:val="001B0201"/>
    <w:rsid w:val="001B2ABD"/>
    <w:rsid w:val="001B31A7"/>
    <w:rsid w:val="001B3E07"/>
    <w:rsid w:val="001B6714"/>
    <w:rsid w:val="001B7D4B"/>
    <w:rsid w:val="001E0391"/>
    <w:rsid w:val="001E1759"/>
    <w:rsid w:val="001E1C25"/>
    <w:rsid w:val="001F1ECC"/>
    <w:rsid w:val="00200C2D"/>
    <w:rsid w:val="00201BDD"/>
    <w:rsid w:val="00207E8B"/>
    <w:rsid w:val="00210E84"/>
    <w:rsid w:val="00211485"/>
    <w:rsid w:val="00211E21"/>
    <w:rsid w:val="00212938"/>
    <w:rsid w:val="00214F65"/>
    <w:rsid w:val="002163CA"/>
    <w:rsid w:val="00216E2E"/>
    <w:rsid w:val="0022218E"/>
    <w:rsid w:val="00222717"/>
    <w:rsid w:val="00226179"/>
    <w:rsid w:val="002305A9"/>
    <w:rsid w:val="00233D58"/>
    <w:rsid w:val="002400EB"/>
    <w:rsid w:val="0024049E"/>
    <w:rsid w:val="002405EA"/>
    <w:rsid w:val="00242ECA"/>
    <w:rsid w:val="002441D5"/>
    <w:rsid w:val="0024654B"/>
    <w:rsid w:val="002516CC"/>
    <w:rsid w:val="00255ADA"/>
    <w:rsid w:val="00256CF7"/>
    <w:rsid w:val="002622FD"/>
    <w:rsid w:val="002652B2"/>
    <w:rsid w:val="00266717"/>
    <w:rsid w:val="00281186"/>
    <w:rsid w:val="00281FD5"/>
    <w:rsid w:val="002855E6"/>
    <w:rsid w:val="00285C6F"/>
    <w:rsid w:val="00286D5F"/>
    <w:rsid w:val="00287DFF"/>
    <w:rsid w:val="00295935"/>
    <w:rsid w:val="002A212D"/>
    <w:rsid w:val="002B1F98"/>
    <w:rsid w:val="002B57D9"/>
    <w:rsid w:val="002C3322"/>
    <w:rsid w:val="002C5A6B"/>
    <w:rsid w:val="002C6370"/>
    <w:rsid w:val="002D0C47"/>
    <w:rsid w:val="002D1188"/>
    <w:rsid w:val="002D186D"/>
    <w:rsid w:val="002D3E1E"/>
    <w:rsid w:val="002E7A7C"/>
    <w:rsid w:val="002F1266"/>
    <w:rsid w:val="0030481B"/>
    <w:rsid w:val="00307E41"/>
    <w:rsid w:val="003106B5"/>
    <w:rsid w:val="003156FC"/>
    <w:rsid w:val="003161D5"/>
    <w:rsid w:val="003254B5"/>
    <w:rsid w:val="003315B5"/>
    <w:rsid w:val="003333EC"/>
    <w:rsid w:val="00333C1C"/>
    <w:rsid w:val="00351756"/>
    <w:rsid w:val="00354B3A"/>
    <w:rsid w:val="00355D92"/>
    <w:rsid w:val="0035662E"/>
    <w:rsid w:val="00361C9C"/>
    <w:rsid w:val="00363D4F"/>
    <w:rsid w:val="0037121F"/>
    <w:rsid w:val="003715BF"/>
    <w:rsid w:val="0037486B"/>
    <w:rsid w:val="00374FF0"/>
    <w:rsid w:val="0037698D"/>
    <w:rsid w:val="00381760"/>
    <w:rsid w:val="003823BC"/>
    <w:rsid w:val="00384217"/>
    <w:rsid w:val="003850D4"/>
    <w:rsid w:val="003910D8"/>
    <w:rsid w:val="00391359"/>
    <w:rsid w:val="00394F25"/>
    <w:rsid w:val="003953FC"/>
    <w:rsid w:val="00395AC2"/>
    <w:rsid w:val="0039787D"/>
    <w:rsid w:val="003A1043"/>
    <w:rsid w:val="003A2D81"/>
    <w:rsid w:val="003A3DD8"/>
    <w:rsid w:val="003A6B2B"/>
    <w:rsid w:val="003A6B7D"/>
    <w:rsid w:val="003B06CA"/>
    <w:rsid w:val="003C01D0"/>
    <w:rsid w:val="003C3B04"/>
    <w:rsid w:val="003C3DF3"/>
    <w:rsid w:val="003D47B4"/>
    <w:rsid w:val="003D4F99"/>
    <w:rsid w:val="003D53AB"/>
    <w:rsid w:val="003E07A5"/>
    <w:rsid w:val="003E51AD"/>
    <w:rsid w:val="003E61E2"/>
    <w:rsid w:val="003F2118"/>
    <w:rsid w:val="003F5513"/>
    <w:rsid w:val="003F73F3"/>
    <w:rsid w:val="0040366E"/>
    <w:rsid w:val="004042DA"/>
    <w:rsid w:val="004071FC"/>
    <w:rsid w:val="004168A8"/>
    <w:rsid w:val="00425698"/>
    <w:rsid w:val="0043058D"/>
    <w:rsid w:val="00431436"/>
    <w:rsid w:val="00431BF2"/>
    <w:rsid w:val="00432BA2"/>
    <w:rsid w:val="0043496E"/>
    <w:rsid w:val="00435B5D"/>
    <w:rsid w:val="00436118"/>
    <w:rsid w:val="00440F32"/>
    <w:rsid w:val="00445947"/>
    <w:rsid w:val="00446DED"/>
    <w:rsid w:val="00450B70"/>
    <w:rsid w:val="00453B8A"/>
    <w:rsid w:val="00457442"/>
    <w:rsid w:val="0046072B"/>
    <w:rsid w:val="00471FAD"/>
    <w:rsid w:val="00474681"/>
    <w:rsid w:val="0047523D"/>
    <w:rsid w:val="004813B3"/>
    <w:rsid w:val="00481F04"/>
    <w:rsid w:val="004839CF"/>
    <w:rsid w:val="004855D2"/>
    <w:rsid w:val="004872D8"/>
    <w:rsid w:val="004908A2"/>
    <w:rsid w:val="00496591"/>
    <w:rsid w:val="004A26C2"/>
    <w:rsid w:val="004A7EC4"/>
    <w:rsid w:val="004B1355"/>
    <w:rsid w:val="004B1BC7"/>
    <w:rsid w:val="004B218D"/>
    <w:rsid w:val="004B2CE3"/>
    <w:rsid w:val="004B5BA4"/>
    <w:rsid w:val="004C0192"/>
    <w:rsid w:val="004C16D0"/>
    <w:rsid w:val="004C2249"/>
    <w:rsid w:val="004C3BFC"/>
    <w:rsid w:val="004C5A7A"/>
    <w:rsid w:val="004C63E4"/>
    <w:rsid w:val="004C6721"/>
    <w:rsid w:val="004C7C2F"/>
    <w:rsid w:val="004D11E6"/>
    <w:rsid w:val="004D20AE"/>
    <w:rsid w:val="004D2C70"/>
    <w:rsid w:val="004D3011"/>
    <w:rsid w:val="004D3A5E"/>
    <w:rsid w:val="004E0461"/>
    <w:rsid w:val="004E05CC"/>
    <w:rsid w:val="004F2598"/>
    <w:rsid w:val="004F3AFF"/>
    <w:rsid w:val="004F45C4"/>
    <w:rsid w:val="00500D7C"/>
    <w:rsid w:val="00501A64"/>
    <w:rsid w:val="00501B8C"/>
    <w:rsid w:val="005043BD"/>
    <w:rsid w:val="00505422"/>
    <w:rsid w:val="00506E1D"/>
    <w:rsid w:val="005132E7"/>
    <w:rsid w:val="005137A9"/>
    <w:rsid w:val="005200EE"/>
    <w:rsid w:val="00520DE3"/>
    <w:rsid w:val="0052103E"/>
    <w:rsid w:val="0052467D"/>
    <w:rsid w:val="005262AC"/>
    <w:rsid w:val="005262E3"/>
    <w:rsid w:val="0052769B"/>
    <w:rsid w:val="00536512"/>
    <w:rsid w:val="00540BEF"/>
    <w:rsid w:val="00541E77"/>
    <w:rsid w:val="0055457F"/>
    <w:rsid w:val="0056359A"/>
    <w:rsid w:val="00564F7C"/>
    <w:rsid w:val="00565F86"/>
    <w:rsid w:val="005663F9"/>
    <w:rsid w:val="005755EC"/>
    <w:rsid w:val="00587A9C"/>
    <w:rsid w:val="005917EE"/>
    <w:rsid w:val="0059414E"/>
    <w:rsid w:val="0059547E"/>
    <w:rsid w:val="005A2C10"/>
    <w:rsid w:val="005A2C82"/>
    <w:rsid w:val="005A6794"/>
    <w:rsid w:val="005B0206"/>
    <w:rsid w:val="005B44DF"/>
    <w:rsid w:val="005B6E7B"/>
    <w:rsid w:val="005C0DAA"/>
    <w:rsid w:val="005C1F5C"/>
    <w:rsid w:val="005C49D0"/>
    <w:rsid w:val="005C5621"/>
    <w:rsid w:val="005D1BED"/>
    <w:rsid w:val="005D4DDB"/>
    <w:rsid w:val="005E1FA3"/>
    <w:rsid w:val="005E39D5"/>
    <w:rsid w:val="005E5066"/>
    <w:rsid w:val="005F78DB"/>
    <w:rsid w:val="005F7FFA"/>
    <w:rsid w:val="00600670"/>
    <w:rsid w:val="006008F8"/>
    <w:rsid w:val="006052D1"/>
    <w:rsid w:val="0062123A"/>
    <w:rsid w:val="00622CD7"/>
    <w:rsid w:val="006352DD"/>
    <w:rsid w:val="00643E7D"/>
    <w:rsid w:val="00643F9E"/>
    <w:rsid w:val="00646E75"/>
    <w:rsid w:val="0065144F"/>
    <w:rsid w:val="00662B14"/>
    <w:rsid w:val="00662E2C"/>
    <w:rsid w:val="00663808"/>
    <w:rsid w:val="00664E82"/>
    <w:rsid w:val="0067195A"/>
    <w:rsid w:val="006771D0"/>
    <w:rsid w:val="00684F52"/>
    <w:rsid w:val="00685412"/>
    <w:rsid w:val="0068578A"/>
    <w:rsid w:val="00685A37"/>
    <w:rsid w:val="00696F00"/>
    <w:rsid w:val="006A197C"/>
    <w:rsid w:val="006A1BF7"/>
    <w:rsid w:val="006A51D6"/>
    <w:rsid w:val="006B366C"/>
    <w:rsid w:val="006B4E5C"/>
    <w:rsid w:val="006B4F36"/>
    <w:rsid w:val="006C029E"/>
    <w:rsid w:val="006C4C0C"/>
    <w:rsid w:val="006C58DA"/>
    <w:rsid w:val="006C62DD"/>
    <w:rsid w:val="006D4A3A"/>
    <w:rsid w:val="006D4F15"/>
    <w:rsid w:val="006D6CB3"/>
    <w:rsid w:val="006D7EE6"/>
    <w:rsid w:val="006E1C8B"/>
    <w:rsid w:val="006E5A50"/>
    <w:rsid w:val="006F1C58"/>
    <w:rsid w:val="006F38C5"/>
    <w:rsid w:val="006F74F3"/>
    <w:rsid w:val="006F7F06"/>
    <w:rsid w:val="0070789A"/>
    <w:rsid w:val="00710B22"/>
    <w:rsid w:val="0071454A"/>
    <w:rsid w:val="00715FCB"/>
    <w:rsid w:val="00720A85"/>
    <w:rsid w:val="00731E5E"/>
    <w:rsid w:val="00735D61"/>
    <w:rsid w:val="00742117"/>
    <w:rsid w:val="00743101"/>
    <w:rsid w:val="00745536"/>
    <w:rsid w:val="0075147F"/>
    <w:rsid w:val="0075428B"/>
    <w:rsid w:val="007545F4"/>
    <w:rsid w:val="00761445"/>
    <w:rsid w:val="00761712"/>
    <w:rsid w:val="00767CF8"/>
    <w:rsid w:val="00771DDD"/>
    <w:rsid w:val="007775E1"/>
    <w:rsid w:val="00777634"/>
    <w:rsid w:val="007867A0"/>
    <w:rsid w:val="00787A35"/>
    <w:rsid w:val="00787EFE"/>
    <w:rsid w:val="007916B2"/>
    <w:rsid w:val="007927F5"/>
    <w:rsid w:val="00796897"/>
    <w:rsid w:val="007A043B"/>
    <w:rsid w:val="007A3AE6"/>
    <w:rsid w:val="007A3B6F"/>
    <w:rsid w:val="007B2199"/>
    <w:rsid w:val="007B5593"/>
    <w:rsid w:val="007C1D37"/>
    <w:rsid w:val="007D3AE5"/>
    <w:rsid w:val="007D518E"/>
    <w:rsid w:val="007E0397"/>
    <w:rsid w:val="007E75BC"/>
    <w:rsid w:val="007F3E7B"/>
    <w:rsid w:val="007F4C79"/>
    <w:rsid w:val="00802CA0"/>
    <w:rsid w:val="00804ACE"/>
    <w:rsid w:val="00806248"/>
    <w:rsid w:val="008066A7"/>
    <w:rsid w:val="008079B7"/>
    <w:rsid w:val="008128B0"/>
    <w:rsid w:val="0081571E"/>
    <w:rsid w:val="00821D2D"/>
    <w:rsid w:val="00824279"/>
    <w:rsid w:val="00834944"/>
    <w:rsid w:val="008370D2"/>
    <w:rsid w:val="008375F2"/>
    <w:rsid w:val="008379F2"/>
    <w:rsid w:val="008543E5"/>
    <w:rsid w:val="00866C01"/>
    <w:rsid w:val="008729E7"/>
    <w:rsid w:val="008773AD"/>
    <w:rsid w:val="00882386"/>
    <w:rsid w:val="008837B5"/>
    <w:rsid w:val="00890C39"/>
    <w:rsid w:val="00891BAD"/>
    <w:rsid w:val="008A4E56"/>
    <w:rsid w:val="008A70C2"/>
    <w:rsid w:val="008A7FB9"/>
    <w:rsid w:val="008B2187"/>
    <w:rsid w:val="008B62AD"/>
    <w:rsid w:val="008B62EF"/>
    <w:rsid w:val="008B6380"/>
    <w:rsid w:val="008C0B6A"/>
    <w:rsid w:val="008C2056"/>
    <w:rsid w:val="008C2304"/>
    <w:rsid w:val="008E111E"/>
    <w:rsid w:val="008F1672"/>
    <w:rsid w:val="008F27B2"/>
    <w:rsid w:val="008F767D"/>
    <w:rsid w:val="009014DD"/>
    <w:rsid w:val="00901A2E"/>
    <w:rsid w:val="00903BAA"/>
    <w:rsid w:val="00906AA3"/>
    <w:rsid w:val="00907D00"/>
    <w:rsid w:val="00917387"/>
    <w:rsid w:val="00921CB7"/>
    <w:rsid w:val="00921D6F"/>
    <w:rsid w:val="009221E4"/>
    <w:rsid w:val="00923776"/>
    <w:rsid w:val="009260CD"/>
    <w:rsid w:val="00931A7F"/>
    <w:rsid w:val="00940A66"/>
    <w:rsid w:val="00945AF0"/>
    <w:rsid w:val="0095287B"/>
    <w:rsid w:val="00952C25"/>
    <w:rsid w:val="00956391"/>
    <w:rsid w:val="0096066C"/>
    <w:rsid w:val="0096119A"/>
    <w:rsid w:val="00977456"/>
    <w:rsid w:val="00980FC7"/>
    <w:rsid w:val="009A2E07"/>
    <w:rsid w:val="009A4D0A"/>
    <w:rsid w:val="009B151B"/>
    <w:rsid w:val="009B5678"/>
    <w:rsid w:val="009B7810"/>
    <w:rsid w:val="009C3415"/>
    <w:rsid w:val="009D6723"/>
    <w:rsid w:val="009E219D"/>
    <w:rsid w:val="009E2884"/>
    <w:rsid w:val="009E47EA"/>
    <w:rsid w:val="009E4EF2"/>
    <w:rsid w:val="009F192D"/>
    <w:rsid w:val="009F5310"/>
    <w:rsid w:val="009F552F"/>
    <w:rsid w:val="00A01631"/>
    <w:rsid w:val="00A01879"/>
    <w:rsid w:val="00A03CED"/>
    <w:rsid w:val="00A06010"/>
    <w:rsid w:val="00A07070"/>
    <w:rsid w:val="00A1214A"/>
    <w:rsid w:val="00A14A5A"/>
    <w:rsid w:val="00A14EFE"/>
    <w:rsid w:val="00A16BA2"/>
    <w:rsid w:val="00A2118D"/>
    <w:rsid w:val="00A242BB"/>
    <w:rsid w:val="00A33375"/>
    <w:rsid w:val="00A34A85"/>
    <w:rsid w:val="00A440BF"/>
    <w:rsid w:val="00A516E9"/>
    <w:rsid w:val="00A53997"/>
    <w:rsid w:val="00A555A3"/>
    <w:rsid w:val="00A5663F"/>
    <w:rsid w:val="00A5735A"/>
    <w:rsid w:val="00A6287D"/>
    <w:rsid w:val="00A6504A"/>
    <w:rsid w:val="00A676D3"/>
    <w:rsid w:val="00A70FCD"/>
    <w:rsid w:val="00A71C0F"/>
    <w:rsid w:val="00A81BC6"/>
    <w:rsid w:val="00A82623"/>
    <w:rsid w:val="00A840FC"/>
    <w:rsid w:val="00A847E6"/>
    <w:rsid w:val="00A94426"/>
    <w:rsid w:val="00A961A6"/>
    <w:rsid w:val="00A96D64"/>
    <w:rsid w:val="00AA17B2"/>
    <w:rsid w:val="00AB0459"/>
    <w:rsid w:val="00AB7491"/>
    <w:rsid w:val="00AB77B3"/>
    <w:rsid w:val="00AC01B6"/>
    <w:rsid w:val="00AC5769"/>
    <w:rsid w:val="00AD076C"/>
    <w:rsid w:val="00AD1DDC"/>
    <w:rsid w:val="00AD32DB"/>
    <w:rsid w:val="00AD76E2"/>
    <w:rsid w:val="00AE0686"/>
    <w:rsid w:val="00AE145F"/>
    <w:rsid w:val="00AE1A98"/>
    <w:rsid w:val="00AE201B"/>
    <w:rsid w:val="00AE258F"/>
    <w:rsid w:val="00AE34F7"/>
    <w:rsid w:val="00AF0540"/>
    <w:rsid w:val="00AF40E2"/>
    <w:rsid w:val="00AF4E48"/>
    <w:rsid w:val="00AF54D3"/>
    <w:rsid w:val="00AF7C23"/>
    <w:rsid w:val="00B04308"/>
    <w:rsid w:val="00B20152"/>
    <w:rsid w:val="00B210CC"/>
    <w:rsid w:val="00B24F95"/>
    <w:rsid w:val="00B3272D"/>
    <w:rsid w:val="00B359E4"/>
    <w:rsid w:val="00B436B4"/>
    <w:rsid w:val="00B46439"/>
    <w:rsid w:val="00B5353B"/>
    <w:rsid w:val="00B57D98"/>
    <w:rsid w:val="00B60632"/>
    <w:rsid w:val="00B61D90"/>
    <w:rsid w:val="00B62565"/>
    <w:rsid w:val="00B65D92"/>
    <w:rsid w:val="00B65EEB"/>
    <w:rsid w:val="00B70850"/>
    <w:rsid w:val="00B70B25"/>
    <w:rsid w:val="00B7336A"/>
    <w:rsid w:val="00B7733C"/>
    <w:rsid w:val="00B8073F"/>
    <w:rsid w:val="00B81351"/>
    <w:rsid w:val="00B819B7"/>
    <w:rsid w:val="00B85ED3"/>
    <w:rsid w:val="00B9540D"/>
    <w:rsid w:val="00BA0611"/>
    <w:rsid w:val="00BA3469"/>
    <w:rsid w:val="00BA4732"/>
    <w:rsid w:val="00BA4E64"/>
    <w:rsid w:val="00BA7225"/>
    <w:rsid w:val="00BB44CD"/>
    <w:rsid w:val="00BB5557"/>
    <w:rsid w:val="00BC1F14"/>
    <w:rsid w:val="00BC2042"/>
    <w:rsid w:val="00BC46E8"/>
    <w:rsid w:val="00BC5635"/>
    <w:rsid w:val="00BC6BC1"/>
    <w:rsid w:val="00BD072B"/>
    <w:rsid w:val="00BD64A9"/>
    <w:rsid w:val="00BD68AD"/>
    <w:rsid w:val="00BE2B47"/>
    <w:rsid w:val="00BF367E"/>
    <w:rsid w:val="00BF7BA0"/>
    <w:rsid w:val="00C01368"/>
    <w:rsid w:val="00C04304"/>
    <w:rsid w:val="00C066B6"/>
    <w:rsid w:val="00C103D0"/>
    <w:rsid w:val="00C11811"/>
    <w:rsid w:val="00C11E95"/>
    <w:rsid w:val="00C14066"/>
    <w:rsid w:val="00C14177"/>
    <w:rsid w:val="00C15153"/>
    <w:rsid w:val="00C163DB"/>
    <w:rsid w:val="00C16B3E"/>
    <w:rsid w:val="00C20308"/>
    <w:rsid w:val="00C248A5"/>
    <w:rsid w:val="00C25D20"/>
    <w:rsid w:val="00C269E6"/>
    <w:rsid w:val="00C37BA1"/>
    <w:rsid w:val="00C40F7E"/>
    <w:rsid w:val="00C42105"/>
    <w:rsid w:val="00C4674C"/>
    <w:rsid w:val="00C5022A"/>
    <w:rsid w:val="00C506CF"/>
    <w:rsid w:val="00C548B7"/>
    <w:rsid w:val="00C56B36"/>
    <w:rsid w:val="00C61BF5"/>
    <w:rsid w:val="00C61DED"/>
    <w:rsid w:val="00C6510C"/>
    <w:rsid w:val="00C71E57"/>
    <w:rsid w:val="00C72BED"/>
    <w:rsid w:val="00C73792"/>
    <w:rsid w:val="00C830B4"/>
    <w:rsid w:val="00C84A2C"/>
    <w:rsid w:val="00C931B8"/>
    <w:rsid w:val="00C94849"/>
    <w:rsid w:val="00C9550E"/>
    <w:rsid w:val="00C9578B"/>
    <w:rsid w:val="00C96326"/>
    <w:rsid w:val="00CA6A49"/>
    <w:rsid w:val="00CB0055"/>
    <w:rsid w:val="00CB00E0"/>
    <w:rsid w:val="00CB7065"/>
    <w:rsid w:val="00CB7104"/>
    <w:rsid w:val="00CC0FBA"/>
    <w:rsid w:val="00CC158A"/>
    <w:rsid w:val="00CC256B"/>
    <w:rsid w:val="00CC664F"/>
    <w:rsid w:val="00CD1423"/>
    <w:rsid w:val="00CD4017"/>
    <w:rsid w:val="00CD6057"/>
    <w:rsid w:val="00CE0565"/>
    <w:rsid w:val="00CE0931"/>
    <w:rsid w:val="00CE45A4"/>
    <w:rsid w:val="00CF4D35"/>
    <w:rsid w:val="00D0401E"/>
    <w:rsid w:val="00D05F77"/>
    <w:rsid w:val="00D06CF7"/>
    <w:rsid w:val="00D070F0"/>
    <w:rsid w:val="00D074EF"/>
    <w:rsid w:val="00D121A2"/>
    <w:rsid w:val="00D17D6D"/>
    <w:rsid w:val="00D24439"/>
    <w:rsid w:val="00D245AF"/>
    <w:rsid w:val="00D2522B"/>
    <w:rsid w:val="00D269A4"/>
    <w:rsid w:val="00D310D4"/>
    <w:rsid w:val="00D34B12"/>
    <w:rsid w:val="00D422DE"/>
    <w:rsid w:val="00D430B4"/>
    <w:rsid w:val="00D43B0E"/>
    <w:rsid w:val="00D47A09"/>
    <w:rsid w:val="00D5459D"/>
    <w:rsid w:val="00D61AA1"/>
    <w:rsid w:val="00D632BB"/>
    <w:rsid w:val="00D652B1"/>
    <w:rsid w:val="00D6676A"/>
    <w:rsid w:val="00D73D11"/>
    <w:rsid w:val="00D75C1D"/>
    <w:rsid w:val="00D7779B"/>
    <w:rsid w:val="00D808AF"/>
    <w:rsid w:val="00D81AD4"/>
    <w:rsid w:val="00D83335"/>
    <w:rsid w:val="00D90951"/>
    <w:rsid w:val="00D95A9C"/>
    <w:rsid w:val="00D967C7"/>
    <w:rsid w:val="00DA1F4D"/>
    <w:rsid w:val="00DA2172"/>
    <w:rsid w:val="00DA586D"/>
    <w:rsid w:val="00DB1A82"/>
    <w:rsid w:val="00DB2802"/>
    <w:rsid w:val="00DB64BD"/>
    <w:rsid w:val="00DC196E"/>
    <w:rsid w:val="00DC635A"/>
    <w:rsid w:val="00DC71F1"/>
    <w:rsid w:val="00DD172A"/>
    <w:rsid w:val="00DD379E"/>
    <w:rsid w:val="00DE6DD4"/>
    <w:rsid w:val="00DF0420"/>
    <w:rsid w:val="00DF1345"/>
    <w:rsid w:val="00DF4197"/>
    <w:rsid w:val="00DF43ED"/>
    <w:rsid w:val="00E01A58"/>
    <w:rsid w:val="00E023F5"/>
    <w:rsid w:val="00E0696E"/>
    <w:rsid w:val="00E1007C"/>
    <w:rsid w:val="00E11F6D"/>
    <w:rsid w:val="00E22F6F"/>
    <w:rsid w:val="00E25A26"/>
    <w:rsid w:val="00E371BA"/>
    <w:rsid w:val="00E4312B"/>
    <w:rsid w:val="00E43516"/>
    <w:rsid w:val="00E4381A"/>
    <w:rsid w:val="00E5080D"/>
    <w:rsid w:val="00E5366D"/>
    <w:rsid w:val="00E536AC"/>
    <w:rsid w:val="00E5499A"/>
    <w:rsid w:val="00E55441"/>
    <w:rsid w:val="00E55D74"/>
    <w:rsid w:val="00E565D0"/>
    <w:rsid w:val="00E56E1C"/>
    <w:rsid w:val="00E577E0"/>
    <w:rsid w:val="00E57987"/>
    <w:rsid w:val="00E6140C"/>
    <w:rsid w:val="00E63ABB"/>
    <w:rsid w:val="00E63D49"/>
    <w:rsid w:val="00E64A91"/>
    <w:rsid w:val="00E73534"/>
    <w:rsid w:val="00E74CBA"/>
    <w:rsid w:val="00E74F40"/>
    <w:rsid w:val="00E75680"/>
    <w:rsid w:val="00E84891"/>
    <w:rsid w:val="00E84F2B"/>
    <w:rsid w:val="00E8685A"/>
    <w:rsid w:val="00E91922"/>
    <w:rsid w:val="00E9788D"/>
    <w:rsid w:val="00EA2BF0"/>
    <w:rsid w:val="00EA4F55"/>
    <w:rsid w:val="00EB7006"/>
    <w:rsid w:val="00EB73EB"/>
    <w:rsid w:val="00EC07C4"/>
    <w:rsid w:val="00EC6E9D"/>
    <w:rsid w:val="00ED168B"/>
    <w:rsid w:val="00ED16BF"/>
    <w:rsid w:val="00ED5399"/>
    <w:rsid w:val="00ED682C"/>
    <w:rsid w:val="00ED77DC"/>
    <w:rsid w:val="00EE07E6"/>
    <w:rsid w:val="00EE16CB"/>
    <w:rsid w:val="00EE187B"/>
    <w:rsid w:val="00EE488B"/>
    <w:rsid w:val="00EE64BD"/>
    <w:rsid w:val="00EF3413"/>
    <w:rsid w:val="00EF48F8"/>
    <w:rsid w:val="00F04114"/>
    <w:rsid w:val="00F06D7D"/>
    <w:rsid w:val="00F113F7"/>
    <w:rsid w:val="00F23394"/>
    <w:rsid w:val="00F23CAA"/>
    <w:rsid w:val="00F2463C"/>
    <w:rsid w:val="00F2773E"/>
    <w:rsid w:val="00F43085"/>
    <w:rsid w:val="00F438CE"/>
    <w:rsid w:val="00F518E5"/>
    <w:rsid w:val="00F51D98"/>
    <w:rsid w:val="00F527F8"/>
    <w:rsid w:val="00F57C10"/>
    <w:rsid w:val="00F60274"/>
    <w:rsid w:val="00F62FDE"/>
    <w:rsid w:val="00F67FBF"/>
    <w:rsid w:val="00F718F4"/>
    <w:rsid w:val="00F77FB9"/>
    <w:rsid w:val="00F8666D"/>
    <w:rsid w:val="00F874FB"/>
    <w:rsid w:val="00F936A0"/>
    <w:rsid w:val="00FA1139"/>
    <w:rsid w:val="00FA214C"/>
    <w:rsid w:val="00FB068F"/>
    <w:rsid w:val="00FB250B"/>
    <w:rsid w:val="00FB47E8"/>
    <w:rsid w:val="00FB72EF"/>
    <w:rsid w:val="00FC6FBC"/>
    <w:rsid w:val="00FD7CA2"/>
    <w:rsid w:val="00FE56E7"/>
    <w:rsid w:val="00FF3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2786F"/>
  <w14:defaultImageDpi w14:val="32767"/>
  <w15:chartTrackingRefBased/>
  <w15:docId w15:val="{5C7F99EB-0832-4F7C-AC54-2EA2E1DD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DB64BD"/>
    <w:rPr>
      <w:sz w:val="20"/>
      <w:szCs w:val="22"/>
    </w:rPr>
  </w:style>
  <w:style w:type="paragraph" w:styleId="Heading1">
    <w:name w:val="heading 1"/>
    <w:basedOn w:val="Normal"/>
    <w:next w:val="Normal"/>
    <w:link w:val="Heading1Char"/>
    <w:uiPriority w:val="9"/>
    <w:rsid w:val="005F78DB"/>
    <w:pPr>
      <w:keepNext/>
      <w:pBdr>
        <w:bottom w:val="single" w:sz="6" w:space="4" w:color="A6A6A6" w:themeColor="background1" w:themeShade="A6"/>
      </w:pBdr>
      <w:spacing w:before="480" w:after="240"/>
      <w:outlineLvl w:val="0"/>
    </w:pPr>
    <w:rPr>
      <w:rFonts w:ascii="Perpetua Titling MT" w:eastAsiaTheme="majorEastAsia" w:hAnsi="Perpetua Titling MT" w:cs="Times New Roman (Headings CS)"/>
      <w:caps/>
      <w:color w:val="000000" w:themeColor="text1"/>
      <w:sz w:val="36"/>
    </w:rPr>
  </w:style>
  <w:style w:type="paragraph" w:styleId="Heading2">
    <w:name w:val="heading 2"/>
    <w:basedOn w:val="Normal"/>
    <w:next w:val="Normal"/>
    <w:link w:val="Heading2Char"/>
    <w:uiPriority w:val="9"/>
    <w:qFormat/>
    <w:rsid w:val="00EF3413"/>
    <w:pPr>
      <w:outlineLvl w:val="1"/>
    </w:pPr>
    <w:rPr>
      <w:caps/>
      <w:sz w:val="24"/>
    </w:rPr>
  </w:style>
  <w:style w:type="paragraph" w:styleId="Heading3">
    <w:name w:val="heading 3"/>
    <w:basedOn w:val="Normal"/>
    <w:next w:val="Normal"/>
    <w:link w:val="Heading3Char"/>
    <w:uiPriority w:val="9"/>
    <w:qFormat/>
    <w:rsid w:val="00384217"/>
    <w:pPr>
      <w:keepNext/>
      <w:keepLines/>
      <w:spacing w:before="40" w:after="80"/>
      <w:outlineLvl w:val="2"/>
    </w:pPr>
    <w:rPr>
      <w:rFonts w:eastAsiaTheme="majorEastAsia" w:cs="Times New Roman (Headings CS)"/>
      <w:color w:val="000000" w:themeColor="text1"/>
      <w:sz w:val="22"/>
      <w:szCs w:val="24"/>
    </w:rPr>
  </w:style>
  <w:style w:type="paragraph" w:styleId="Heading4">
    <w:name w:val="heading 4"/>
    <w:basedOn w:val="Normal"/>
    <w:next w:val="Normal"/>
    <w:link w:val="Heading4Char"/>
    <w:uiPriority w:val="9"/>
    <w:semiHidden/>
    <w:qFormat/>
    <w:rsid w:val="00787A35"/>
    <w:pPr>
      <w:outlineLvl w:val="3"/>
    </w:pPr>
    <w:rPr>
      <w:rFonts w:cs="Times New Roman (Body CS)"/>
      <w:cap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413"/>
    <w:rPr>
      <w:caps/>
      <w:szCs w:val="22"/>
    </w:rPr>
  </w:style>
  <w:style w:type="paragraph" w:styleId="Title">
    <w:name w:val="Title"/>
    <w:basedOn w:val="Normal"/>
    <w:next w:val="Normal"/>
    <w:link w:val="TitleChar"/>
    <w:uiPriority w:val="10"/>
    <w:qFormat/>
    <w:rsid w:val="005F78DB"/>
    <w:pPr>
      <w:spacing w:line="960" w:lineRule="exact"/>
      <w:jc w:val="center"/>
    </w:pPr>
    <w:rPr>
      <w:rFonts w:asciiTheme="majorHAnsi" w:hAnsiTheme="majorHAnsi"/>
      <w:caps/>
      <w:color w:val="000000" w:themeColor="text1"/>
      <w:sz w:val="80"/>
      <w:szCs w:val="76"/>
    </w:rPr>
  </w:style>
  <w:style w:type="character" w:customStyle="1" w:styleId="TitleChar">
    <w:name w:val="Title Char"/>
    <w:basedOn w:val="DefaultParagraphFont"/>
    <w:link w:val="Title"/>
    <w:uiPriority w:val="10"/>
    <w:rsid w:val="005F78DB"/>
    <w:rPr>
      <w:rFonts w:asciiTheme="majorHAnsi" w:hAnsiTheme="majorHAnsi"/>
      <w:caps/>
      <w:color w:val="000000" w:themeColor="text1"/>
      <w:sz w:val="80"/>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5F78DB"/>
    <w:rPr>
      <w:rFonts w:ascii="Perpetua Titling MT" w:eastAsiaTheme="majorEastAsia" w:hAnsi="Perpetua Titling MT" w:cs="Times New Roman (Headings CS)"/>
      <w:caps/>
      <w:color w:val="000000" w:themeColor="text1"/>
      <w:sz w:val="36"/>
      <w:szCs w:val="22"/>
    </w:rPr>
  </w:style>
  <w:style w:type="paragraph" w:styleId="Date">
    <w:name w:val="Date"/>
    <w:basedOn w:val="Normal"/>
    <w:next w:val="Normal"/>
    <w:link w:val="DateChar"/>
    <w:uiPriority w:val="99"/>
    <w:semiHidden/>
    <w:rsid w:val="00036450"/>
  </w:style>
  <w:style w:type="character" w:customStyle="1" w:styleId="DateChar">
    <w:name w:val="Date Char"/>
    <w:basedOn w:val="DefaultParagraphFont"/>
    <w:link w:val="Date"/>
    <w:uiPriority w:val="99"/>
    <w:semiHidden/>
    <w:rsid w:val="00384217"/>
    <w:rPr>
      <w:sz w:val="20"/>
      <w:szCs w:val="22"/>
    </w:rPr>
  </w:style>
  <w:style w:type="character" w:styleId="Hyperlink">
    <w:name w:val="Hyperlink"/>
    <w:basedOn w:val="DefaultParagraphFont"/>
    <w:uiPriority w:val="99"/>
    <w:unhideWhenUsed/>
    <w:rsid w:val="00281FD5"/>
    <w:rPr>
      <w:color w:val="C45911"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C84A2C"/>
    <w:pPr>
      <w:spacing w:before="120" w:after="720"/>
      <w:jc w:val="center"/>
    </w:pPr>
    <w:rPr>
      <w:rFonts w:ascii="Cochocib Script Latin Pro" w:hAnsi="Cochocib Script Latin Pro" w:cs="Times New Roman (Body CS)"/>
      <w:color w:val="595959" w:themeColor="text1" w:themeTint="A6"/>
      <w:sz w:val="72"/>
      <w:szCs w:val="28"/>
    </w:rPr>
  </w:style>
  <w:style w:type="character" w:customStyle="1" w:styleId="SubtitleChar">
    <w:name w:val="Subtitle Char"/>
    <w:basedOn w:val="DefaultParagraphFont"/>
    <w:link w:val="Subtitle"/>
    <w:uiPriority w:val="11"/>
    <w:rsid w:val="00C84A2C"/>
    <w:rPr>
      <w:rFonts w:ascii="Cochocib Script Latin Pro" w:hAnsi="Cochocib Script Latin Pro" w:cs="Times New Roman (Body CS)"/>
      <w:color w:val="595959" w:themeColor="text1" w:themeTint="A6"/>
      <w:sz w:val="72"/>
      <w:szCs w:val="28"/>
    </w:rPr>
  </w:style>
  <w:style w:type="character" w:customStyle="1" w:styleId="Heading3Char">
    <w:name w:val="Heading 3 Char"/>
    <w:basedOn w:val="DefaultParagraphFont"/>
    <w:link w:val="Heading3"/>
    <w:uiPriority w:val="9"/>
    <w:rsid w:val="00384217"/>
    <w:rPr>
      <w:rFonts w:eastAsiaTheme="majorEastAsia" w:cs="Times New Roman (Headings CS)"/>
      <w:color w:val="000000" w:themeColor="text1"/>
      <w:sz w:val="22"/>
    </w:rPr>
  </w:style>
  <w:style w:type="character" w:customStyle="1" w:styleId="Heading4Char">
    <w:name w:val="Heading 4 Char"/>
    <w:basedOn w:val="DefaultParagraphFont"/>
    <w:link w:val="Heading4"/>
    <w:uiPriority w:val="9"/>
    <w:semiHidden/>
    <w:rsid w:val="00384217"/>
    <w:rPr>
      <w:rFonts w:cs="Times New Roman (Body CS)"/>
      <w:caps/>
      <w:szCs w:val="22"/>
    </w:rPr>
  </w:style>
  <w:style w:type="paragraph" w:customStyle="1" w:styleId="ContactInfo">
    <w:name w:val="Contact Info"/>
    <w:basedOn w:val="Normal"/>
    <w:semiHidden/>
    <w:qFormat/>
    <w:rsid w:val="00194584"/>
    <w:pPr>
      <w:spacing w:after="120"/>
    </w:pPr>
    <w:rPr>
      <w:color w:val="595959" w:themeColor="text1" w:themeTint="A6"/>
    </w:rPr>
  </w:style>
  <w:style w:type="paragraph" w:customStyle="1" w:styleId="Dates">
    <w:name w:val="Dates"/>
    <w:basedOn w:val="Date"/>
    <w:semiHidden/>
    <w:qFormat/>
    <w:rsid w:val="00A847E6"/>
    <w:pPr>
      <w:spacing w:after="80"/>
    </w:pPr>
    <w:rPr>
      <w:i/>
    </w:rPr>
  </w:style>
  <w:style w:type="paragraph" w:customStyle="1" w:styleId="JobTitle">
    <w:name w:val="Job Title"/>
    <w:basedOn w:val="Heading4"/>
    <w:semiHidden/>
    <w:qFormat/>
    <w:rsid w:val="00787A35"/>
    <w:pPr>
      <w:spacing w:before="40" w:after="80"/>
    </w:pPr>
    <w:rPr>
      <w:caps w:val="0"/>
      <w:sz w:val="22"/>
    </w:rPr>
  </w:style>
  <w:style w:type="paragraph" w:customStyle="1" w:styleId="Skillslist">
    <w:name w:val="Skills list"/>
    <w:basedOn w:val="Normal"/>
    <w:qFormat/>
    <w:rsid w:val="004D11E6"/>
    <w:pPr>
      <w:numPr>
        <w:numId w:val="2"/>
      </w:numPr>
      <w:spacing w:after="120"/>
    </w:pPr>
  </w:style>
  <w:style w:type="paragraph" w:styleId="ListParagraph">
    <w:name w:val="List Paragraph"/>
    <w:basedOn w:val="Normal"/>
    <w:uiPriority w:val="34"/>
    <w:qFormat/>
    <w:rsid w:val="004D11E6"/>
    <w:pPr>
      <w:ind w:left="720"/>
      <w:contextualSpacing/>
    </w:pPr>
  </w:style>
  <w:style w:type="numbering" w:customStyle="1" w:styleId="CurrentList1">
    <w:name w:val="Current List1"/>
    <w:uiPriority w:val="99"/>
    <w:rsid w:val="004D11E6"/>
    <w:pPr>
      <w:numPr>
        <w:numId w:val="3"/>
      </w:numPr>
    </w:pPr>
  </w:style>
  <w:style w:type="paragraph" w:customStyle="1" w:styleId="JobDescription">
    <w:name w:val="Job Description"/>
    <w:basedOn w:val="ContactInfo"/>
    <w:semiHidden/>
    <w:qFormat/>
    <w:rsid w:val="004839CF"/>
    <w:pPr>
      <w:spacing w:before="120" w:after="0"/>
    </w:pPr>
  </w:style>
  <w:style w:type="table" w:styleId="GridTable1Light-Accent5">
    <w:name w:val="Grid Table 1 Light Accent 5"/>
    <w:basedOn w:val="TableNormal"/>
    <w:uiPriority w:val="46"/>
    <w:rsid w:val="00FB47E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9133">
      <w:bodyDiv w:val="1"/>
      <w:marLeft w:val="0"/>
      <w:marRight w:val="0"/>
      <w:marTop w:val="0"/>
      <w:marBottom w:val="0"/>
      <w:divBdr>
        <w:top w:val="none" w:sz="0" w:space="0" w:color="auto"/>
        <w:left w:val="none" w:sz="0" w:space="0" w:color="auto"/>
        <w:bottom w:val="none" w:sz="0" w:space="0" w:color="auto"/>
        <w:right w:val="none" w:sz="0" w:space="0" w:color="auto"/>
      </w:divBdr>
    </w:div>
    <w:div w:id="519321804">
      <w:bodyDiv w:val="1"/>
      <w:marLeft w:val="0"/>
      <w:marRight w:val="0"/>
      <w:marTop w:val="0"/>
      <w:marBottom w:val="0"/>
      <w:divBdr>
        <w:top w:val="none" w:sz="0" w:space="0" w:color="auto"/>
        <w:left w:val="none" w:sz="0" w:space="0" w:color="auto"/>
        <w:bottom w:val="none" w:sz="0" w:space="0" w:color="auto"/>
        <w:right w:val="none" w:sz="0" w:space="0" w:color="auto"/>
      </w:divBdr>
    </w:div>
    <w:div w:id="792136099">
      <w:bodyDiv w:val="1"/>
      <w:marLeft w:val="0"/>
      <w:marRight w:val="0"/>
      <w:marTop w:val="0"/>
      <w:marBottom w:val="0"/>
      <w:divBdr>
        <w:top w:val="none" w:sz="0" w:space="0" w:color="auto"/>
        <w:left w:val="none" w:sz="0" w:space="0" w:color="auto"/>
        <w:bottom w:val="none" w:sz="0" w:space="0" w:color="auto"/>
        <w:right w:val="none" w:sz="0" w:space="0" w:color="auto"/>
      </w:divBdr>
    </w:div>
    <w:div w:id="854467169">
      <w:bodyDiv w:val="1"/>
      <w:marLeft w:val="0"/>
      <w:marRight w:val="0"/>
      <w:marTop w:val="0"/>
      <w:marBottom w:val="0"/>
      <w:divBdr>
        <w:top w:val="none" w:sz="0" w:space="0" w:color="auto"/>
        <w:left w:val="none" w:sz="0" w:space="0" w:color="auto"/>
        <w:bottom w:val="none" w:sz="0" w:space="0" w:color="auto"/>
        <w:right w:val="none" w:sz="0" w:space="0" w:color="auto"/>
      </w:divBdr>
    </w:div>
    <w:div w:id="1006790492">
      <w:bodyDiv w:val="1"/>
      <w:marLeft w:val="0"/>
      <w:marRight w:val="0"/>
      <w:marTop w:val="0"/>
      <w:marBottom w:val="0"/>
      <w:divBdr>
        <w:top w:val="none" w:sz="0" w:space="0" w:color="auto"/>
        <w:left w:val="none" w:sz="0" w:space="0" w:color="auto"/>
        <w:bottom w:val="none" w:sz="0" w:space="0" w:color="auto"/>
        <w:right w:val="none" w:sz="0" w:space="0" w:color="auto"/>
      </w:divBdr>
    </w:div>
    <w:div w:id="1084455562">
      <w:bodyDiv w:val="1"/>
      <w:marLeft w:val="0"/>
      <w:marRight w:val="0"/>
      <w:marTop w:val="0"/>
      <w:marBottom w:val="0"/>
      <w:divBdr>
        <w:top w:val="none" w:sz="0" w:space="0" w:color="auto"/>
        <w:left w:val="none" w:sz="0" w:space="0" w:color="auto"/>
        <w:bottom w:val="none" w:sz="0" w:space="0" w:color="auto"/>
        <w:right w:val="none" w:sz="0" w:space="0" w:color="auto"/>
      </w:divBdr>
    </w:div>
    <w:div w:id="1490946875">
      <w:bodyDiv w:val="1"/>
      <w:marLeft w:val="0"/>
      <w:marRight w:val="0"/>
      <w:marTop w:val="0"/>
      <w:marBottom w:val="0"/>
      <w:divBdr>
        <w:top w:val="none" w:sz="0" w:space="0" w:color="auto"/>
        <w:left w:val="none" w:sz="0" w:space="0" w:color="auto"/>
        <w:bottom w:val="none" w:sz="0" w:space="0" w:color="auto"/>
        <w:right w:val="none" w:sz="0" w:space="0" w:color="auto"/>
      </w:divBdr>
    </w:div>
    <w:div w:id="1547326625">
      <w:bodyDiv w:val="1"/>
      <w:marLeft w:val="0"/>
      <w:marRight w:val="0"/>
      <w:marTop w:val="0"/>
      <w:marBottom w:val="0"/>
      <w:divBdr>
        <w:top w:val="none" w:sz="0" w:space="0" w:color="auto"/>
        <w:left w:val="none" w:sz="0" w:space="0" w:color="auto"/>
        <w:bottom w:val="none" w:sz="0" w:space="0" w:color="auto"/>
        <w:right w:val="none" w:sz="0" w:space="0" w:color="auto"/>
      </w:divBdr>
    </w:div>
    <w:div w:id="1549341723">
      <w:bodyDiv w:val="1"/>
      <w:marLeft w:val="0"/>
      <w:marRight w:val="0"/>
      <w:marTop w:val="0"/>
      <w:marBottom w:val="0"/>
      <w:divBdr>
        <w:top w:val="none" w:sz="0" w:space="0" w:color="auto"/>
        <w:left w:val="none" w:sz="0" w:space="0" w:color="auto"/>
        <w:bottom w:val="none" w:sz="0" w:space="0" w:color="auto"/>
        <w:right w:val="none" w:sz="0" w:space="0" w:color="auto"/>
      </w:divBdr>
    </w:div>
    <w:div w:id="1680155980">
      <w:bodyDiv w:val="1"/>
      <w:marLeft w:val="0"/>
      <w:marRight w:val="0"/>
      <w:marTop w:val="0"/>
      <w:marBottom w:val="0"/>
      <w:divBdr>
        <w:top w:val="none" w:sz="0" w:space="0" w:color="auto"/>
        <w:left w:val="none" w:sz="0" w:space="0" w:color="auto"/>
        <w:bottom w:val="none" w:sz="0" w:space="0" w:color="auto"/>
        <w:right w:val="none" w:sz="0" w:space="0" w:color="auto"/>
      </w:divBdr>
    </w:div>
    <w:div w:id="1740710653">
      <w:bodyDiv w:val="1"/>
      <w:marLeft w:val="0"/>
      <w:marRight w:val="0"/>
      <w:marTop w:val="0"/>
      <w:marBottom w:val="0"/>
      <w:divBdr>
        <w:top w:val="none" w:sz="0" w:space="0" w:color="auto"/>
        <w:left w:val="none" w:sz="0" w:space="0" w:color="auto"/>
        <w:bottom w:val="none" w:sz="0" w:space="0" w:color="auto"/>
        <w:right w:val="none" w:sz="0" w:space="0" w:color="auto"/>
      </w:divBdr>
    </w:div>
    <w:div w:id="1772046769">
      <w:bodyDiv w:val="1"/>
      <w:marLeft w:val="0"/>
      <w:marRight w:val="0"/>
      <w:marTop w:val="0"/>
      <w:marBottom w:val="0"/>
      <w:divBdr>
        <w:top w:val="none" w:sz="0" w:space="0" w:color="auto"/>
        <w:left w:val="none" w:sz="0" w:space="0" w:color="auto"/>
        <w:bottom w:val="none" w:sz="0" w:space="0" w:color="auto"/>
        <w:right w:val="none" w:sz="0" w:space="0" w:color="auto"/>
      </w:divBdr>
    </w:div>
    <w:div w:id="1776753188">
      <w:bodyDiv w:val="1"/>
      <w:marLeft w:val="0"/>
      <w:marRight w:val="0"/>
      <w:marTop w:val="0"/>
      <w:marBottom w:val="0"/>
      <w:divBdr>
        <w:top w:val="none" w:sz="0" w:space="0" w:color="auto"/>
        <w:left w:val="none" w:sz="0" w:space="0" w:color="auto"/>
        <w:bottom w:val="none" w:sz="0" w:space="0" w:color="auto"/>
        <w:right w:val="none" w:sz="0" w:space="0" w:color="auto"/>
      </w:divBdr>
    </w:div>
    <w:div w:id="1800218981">
      <w:bodyDiv w:val="1"/>
      <w:marLeft w:val="0"/>
      <w:marRight w:val="0"/>
      <w:marTop w:val="0"/>
      <w:marBottom w:val="0"/>
      <w:divBdr>
        <w:top w:val="none" w:sz="0" w:space="0" w:color="auto"/>
        <w:left w:val="none" w:sz="0" w:space="0" w:color="auto"/>
        <w:bottom w:val="none" w:sz="0" w:space="0" w:color="auto"/>
        <w:right w:val="none" w:sz="0" w:space="0" w:color="auto"/>
      </w:divBdr>
    </w:div>
    <w:div w:id="1801459350">
      <w:bodyDiv w:val="1"/>
      <w:marLeft w:val="0"/>
      <w:marRight w:val="0"/>
      <w:marTop w:val="0"/>
      <w:marBottom w:val="0"/>
      <w:divBdr>
        <w:top w:val="none" w:sz="0" w:space="0" w:color="auto"/>
        <w:left w:val="none" w:sz="0" w:space="0" w:color="auto"/>
        <w:bottom w:val="none" w:sz="0" w:space="0" w:color="auto"/>
        <w:right w:val="none" w:sz="0" w:space="0" w:color="auto"/>
      </w:divBdr>
    </w:div>
    <w:div w:id="1846633249">
      <w:bodyDiv w:val="1"/>
      <w:marLeft w:val="0"/>
      <w:marRight w:val="0"/>
      <w:marTop w:val="0"/>
      <w:marBottom w:val="0"/>
      <w:divBdr>
        <w:top w:val="none" w:sz="0" w:space="0" w:color="auto"/>
        <w:left w:val="none" w:sz="0" w:space="0" w:color="auto"/>
        <w:bottom w:val="none" w:sz="0" w:space="0" w:color="auto"/>
        <w:right w:val="none" w:sz="0" w:space="0" w:color="auto"/>
      </w:divBdr>
    </w:div>
    <w:div w:id="1893881066">
      <w:bodyDiv w:val="1"/>
      <w:marLeft w:val="0"/>
      <w:marRight w:val="0"/>
      <w:marTop w:val="0"/>
      <w:marBottom w:val="0"/>
      <w:divBdr>
        <w:top w:val="none" w:sz="0" w:space="0" w:color="auto"/>
        <w:left w:val="none" w:sz="0" w:space="0" w:color="auto"/>
        <w:bottom w:val="none" w:sz="0" w:space="0" w:color="auto"/>
        <w:right w:val="none" w:sz="0" w:space="0" w:color="auto"/>
      </w:divBdr>
    </w:div>
    <w:div w:id="1900823627">
      <w:bodyDiv w:val="1"/>
      <w:marLeft w:val="0"/>
      <w:marRight w:val="0"/>
      <w:marTop w:val="0"/>
      <w:marBottom w:val="0"/>
      <w:divBdr>
        <w:top w:val="none" w:sz="0" w:space="0" w:color="auto"/>
        <w:left w:val="none" w:sz="0" w:space="0" w:color="auto"/>
        <w:bottom w:val="none" w:sz="0" w:space="0" w:color="auto"/>
        <w:right w:val="none" w:sz="0" w:space="0" w:color="auto"/>
      </w:divBdr>
    </w:div>
    <w:div w:id="1903714734">
      <w:bodyDiv w:val="1"/>
      <w:marLeft w:val="0"/>
      <w:marRight w:val="0"/>
      <w:marTop w:val="0"/>
      <w:marBottom w:val="0"/>
      <w:divBdr>
        <w:top w:val="none" w:sz="0" w:space="0" w:color="auto"/>
        <w:left w:val="none" w:sz="0" w:space="0" w:color="auto"/>
        <w:bottom w:val="none" w:sz="0" w:space="0" w:color="auto"/>
        <w:right w:val="none" w:sz="0" w:space="0" w:color="auto"/>
      </w:divBdr>
    </w:div>
    <w:div w:id="2012298268">
      <w:bodyDiv w:val="1"/>
      <w:marLeft w:val="0"/>
      <w:marRight w:val="0"/>
      <w:marTop w:val="0"/>
      <w:marBottom w:val="0"/>
      <w:divBdr>
        <w:top w:val="none" w:sz="0" w:space="0" w:color="auto"/>
        <w:left w:val="none" w:sz="0" w:space="0" w:color="auto"/>
        <w:bottom w:val="none" w:sz="0" w:space="0" w:color="auto"/>
        <w:right w:val="none" w:sz="0" w:space="0" w:color="auto"/>
      </w:divBdr>
    </w:div>
    <w:div w:id="2028677005">
      <w:bodyDiv w:val="1"/>
      <w:marLeft w:val="0"/>
      <w:marRight w:val="0"/>
      <w:marTop w:val="0"/>
      <w:marBottom w:val="0"/>
      <w:divBdr>
        <w:top w:val="none" w:sz="0" w:space="0" w:color="auto"/>
        <w:left w:val="none" w:sz="0" w:space="0" w:color="auto"/>
        <w:bottom w:val="none" w:sz="0" w:space="0" w:color="auto"/>
        <w:right w:val="none" w:sz="0" w:space="0" w:color="auto"/>
      </w:divBdr>
    </w:div>
    <w:div w:id="210792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war\AppData\Roaming\Microsoft\Templates\Elegant%20graphic%20design%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1">
      <a:majorFont>
        <a:latin typeface="Perpetua Titling M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8B72D9-D856-4705-B9D6-25C79EA17D6A}">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EDF072-5485-40AC-8CAD-04328D0069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A4320D2-0124-4D0C-8F09-76A2F123F7BB}">
  <ds:schemaRefs>
    <ds:schemaRef ds:uri="http://schemas.openxmlformats.org/officeDocument/2006/bibliography"/>
  </ds:schemaRefs>
</ds:datastoreItem>
</file>

<file path=customXml/itemProps3.xml><?xml version="1.0" encoding="utf-8"?>
<ds:datastoreItem xmlns:ds="http://schemas.openxmlformats.org/officeDocument/2006/customXml" ds:itemID="{BDAADE68-F035-4A5D-AE53-44197648CC5D}">
  <ds:schemaRefs>
    <ds:schemaRef ds:uri="http://schemas.microsoft.com/sharepoint/v3/contenttype/forms"/>
  </ds:schemaRefs>
</ds:datastoreItem>
</file>

<file path=customXml/itemProps4.xml><?xml version="1.0" encoding="utf-8"?>
<ds:datastoreItem xmlns:ds="http://schemas.openxmlformats.org/officeDocument/2006/customXml" ds:itemID="{BBBD0F04-8D02-40BB-96C8-7ED2877A3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Elegant graphic design resume.dotx</Template>
  <TotalTime>1224</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TIWARI</dc:creator>
  <cp:keywords/>
  <dc:description/>
  <cp:lastModifiedBy>MIHIR_Tiwari_220960940019 TIWARI</cp:lastModifiedBy>
  <cp:revision>512</cp:revision>
  <dcterms:created xsi:type="dcterms:W3CDTF">2024-12-21T13:21:00Z</dcterms:created>
  <dcterms:modified xsi:type="dcterms:W3CDTF">2024-12-31T07:33:00Z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