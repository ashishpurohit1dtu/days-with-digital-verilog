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E5E762" w14:textId="25FB4347" w:rsidR="00A840FC" w:rsidRPr="00664E82" w:rsidRDefault="009E47EA" w:rsidP="00664E82">
      <w:pPr>
        <w:pStyle w:val="Title"/>
        <w:jc w:val="left"/>
        <w:rPr>
          <w:color w:val="2E74B5" w:themeColor="accent5" w:themeShade="BF"/>
          <w:sz w:val="52"/>
          <w:szCs w:val="52"/>
          <w:lang w:val="en-IN"/>
        </w:rPr>
      </w:pPr>
      <w:r>
        <w:rPr>
          <w:noProof/>
          <w:color w:val="2E74B5" w:themeColor="accent5" w:themeShade="BF"/>
          <w:sz w:val="52"/>
          <w:szCs w:val="52"/>
          <w:lang w:val="en-IN"/>
        </w:rPr>
        <mc:AlternateContent>
          <mc:Choice Requires="wps">
            <w:drawing>
              <wp:anchor distT="0" distB="0" distL="114300" distR="114300" simplePos="0" relativeHeight="251703296" behindDoc="0" locked="0" layoutInCell="1" allowOverlap="1" wp14:anchorId="3350CAAB" wp14:editId="1DB4774D">
                <wp:simplePos x="0" y="0"/>
                <wp:positionH relativeFrom="page">
                  <wp:align>right</wp:align>
                </wp:positionH>
                <wp:positionV relativeFrom="paragraph">
                  <wp:posOffset>-612140</wp:posOffset>
                </wp:positionV>
                <wp:extent cx="7761767" cy="637953"/>
                <wp:effectExtent l="0" t="0" r="10795" b="10160"/>
                <wp:wrapNone/>
                <wp:docPr id="2098023093" name="Wave 44"/>
                <wp:cNvGraphicFramePr/>
                <a:graphic xmlns:a="http://schemas.openxmlformats.org/drawingml/2006/main">
                  <a:graphicData uri="http://schemas.microsoft.com/office/word/2010/wordprocessingShape">
                    <wps:wsp>
                      <wps:cNvSpPr/>
                      <wps:spPr>
                        <a:xfrm>
                          <a:off x="0" y="0"/>
                          <a:ext cx="7761767" cy="637953"/>
                        </a:xfrm>
                        <a:prstGeom prst="wave">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C27E4BF"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Wave 44" o:spid="_x0000_s1026" type="#_x0000_t64" style="position:absolute;margin-left:559.95pt;margin-top:-48.2pt;width:611.15pt;height:50.25pt;z-index:251703296;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" adj="2700" fillcolor="#91bce3 [2168]" strokecolor="#5b9bd5 [3208]" strokeweight=".5pt">
                <v:fill color2="#7aaddd [2616]" rotate="t" colors="0 #b1cbe9;.5 #a3c1e5;1 #92b9e4" focus="100%" type="gradient">
                  <o:fill v:ext="view" type="gradientUnscaled"/>
                </v:fill>
                <v:stroke joinstyle="miter"/>
                <w10:wrap anchorx="page"/>
              </v:shape>
            </w:pict>
          </mc:Fallback>
        </mc:AlternateContent>
      </w:r>
      <w:r w:rsidR="00664E82" w:rsidRPr="00664E82">
        <w:rPr>
          <w:color w:val="2E74B5" w:themeColor="accent5" w:themeShade="BF"/>
          <w:sz w:val="52"/>
          <w:szCs w:val="52"/>
          <w:lang w:val="en-IN"/>
        </w:rPr>
        <w:t xml:space="preserve">         COMBINATIONAL CIRCUITS</w:t>
      </w:r>
    </w:p>
    <w:p w14:paraId="20266FE8" w14:textId="24E5E4D8" w:rsidR="00664E82" w:rsidRPr="00664E82" w:rsidRDefault="00FB47E8" w:rsidP="00664E82">
      <w:pPr>
        <w:rPr>
          <w:rFonts w:ascii="Aptos" w:hAnsi="Aptos"/>
          <w:sz w:val="24"/>
          <w:szCs w:val="28"/>
          <w:lang w:val="en-IN"/>
        </w:rPr>
      </w:pPr>
      <w:r w:rsidRPr="00FB47E8">
        <w:rPr>
          <w:rFonts w:ascii="Bahnschrift" w:hAnsi="Bahnschrift"/>
          <w:sz w:val="22"/>
        </w:rPr>
        <w:t>A combinational circuit is a type of digital logic circuit in which the output is solely determined by the current inputs, without any memory or feedback loops. It consists of logic gates that combine the input signals to produce an output based on Boolean algebra</w:t>
      </w:r>
      <w:r>
        <w:rPr>
          <w:rFonts w:ascii="Bahnschrift" w:hAnsi="Bahnschrift"/>
          <w:sz w:val="22"/>
        </w:rPr>
        <w:t>.</w:t>
      </w:r>
    </w:p>
    <w:p w14:paraId="2372478E" w14:textId="5D896855" w:rsidR="00664E82" w:rsidRPr="00664E82" w:rsidRDefault="00664E82" w:rsidP="00664E82">
      <w:pPr>
        <w:rPr>
          <w:rFonts w:ascii="Aptos" w:hAnsi="Aptos"/>
          <w:sz w:val="24"/>
          <w:szCs w:val="28"/>
          <w:lang w:val="en-IN"/>
        </w:rPr>
      </w:pPr>
    </w:p>
    <w:p w14:paraId="60E01996" w14:textId="17BF643A" w:rsidR="00FB47E8" w:rsidRPr="00664E82" w:rsidRDefault="00664E82" w:rsidP="00664E82">
      <w:pPr>
        <w:tabs>
          <w:tab w:val="left" w:pos="2805"/>
        </w:tabs>
        <w:rPr>
          <w:lang w:val="en-IN"/>
        </w:rPr>
      </w:pPr>
      <w:r>
        <w:rPr>
          <w:lang w:val="en-IN"/>
        </w:rPr>
        <w:tab/>
      </w:r>
    </w:p>
    <w:tbl>
      <w:tblPr>
        <w:tblStyle w:val="GridTable1Light-Accent5"/>
        <w:tblW w:w="0" w:type="auto"/>
        <w:tblLook w:val="04A0" w:firstRow="1" w:lastRow="0" w:firstColumn="1" w:lastColumn="0" w:noHBand="0" w:noVBand="1"/>
      </w:tblPr>
      <w:tblGrid>
        <w:gridCol w:w="5395"/>
        <w:gridCol w:w="5395"/>
      </w:tblGrid>
      <w:tr w:rsidR="00FB47E8" w14:paraId="21143B0C" w14:textId="77777777" w:rsidTr="00FB47E8">
        <w:trPr>
          <w:cnfStyle w:val="100000000000" w:firstRow="1" w:lastRow="0" w:firstColumn="0" w:lastColumn="0" w:oddVBand="0" w:evenVBand="0" w:oddHBand="0"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5395" w:type="dxa"/>
          </w:tcPr>
          <w:p w14:paraId="535B50BD" w14:textId="624204BF" w:rsidR="00FB47E8" w:rsidRDefault="00FB47E8" w:rsidP="00664E82">
            <w:pPr>
              <w:tabs>
                <w:tab w:val="left" w:pos="2805"/>
              </w:tabs>
              <w:rPr>
                <w:lang w:val="en-IN"/>
              </w:rPr>
            </w:pPr>
            <w:r>
              <w:rPr>
                <w:lang w:val="en-IN"/>
              </w:rPr>
              <w:t xml:space="preserve">       </w:t>
            </w:r>
            <w:r w:rsidR="00307E41">
              <w:rPr>
                <w:lang w:val="en-IN"/>
              </w:rPr>
              <w:t xml:space="preserve">                               </w:t>
            </w:r>
            <w:r>
              <w:rPr>
                <w:lang w:val="en-IN"/>
              </w:rPr>
              <w:t>ADVANTAGES</w:t>
            </w:r>
          </w:p>
        </w:tc>
        <w:tc>
          <w:tcPr>
            <w:tcW w:w="5395" w:type="dxa"/>
          </w:tcPr>
          <w:p w14:paraId="713533E1" w14:textId="0B95AB6B" w:rsidR="00FB47E8" w:rsidRDefault="00307E41" w:rsidP="00FB47E8">
            <w:pPr>
              <w:tabs>
                <w:tab w:val="left" w:pos="2805"/>
              </w:tabs>
              <w:ind w:firstLine="720"/>
              <w:cnfStyle w:val="100000000000" w:firstRow="1" w:lastRow="0" w:firstColumn="0" w:lastColumn="0" w:oddVBand="0" w:evenVBand="0" w:oddHBand="0" w:evenHBand="0" w:firstRowFirstColumn="0" w:firstRowLastColumn="0" w:lastRowFirstColumn="0" w:lastRowLastColumn="0"/>
              <w:rPr>
                <w:lang w:val="en-IN"/>
              </w:rPr>
            </w:pPr>
            <w:r>
              <w:rPr>
                <w:lang w:val="en-IN"/>
              </w:rPr>
              <w:t xml:space="preserve">                         </w:t>
            </w:r>
            <w:r w:rsidR="00FB47E8">
              <w:rPr>
                <w:lang w:val="en-IN"/>
              </w:rPr>
              <w:t>DISADVANTAGE</w:t>
            </w:r>
          </w:p>
        </w:tc>
      </w:tr>
      <w:tr w:rsidR="00FB47E8" w14:paraId="3C27DDA8" w14:textId="77777777" w:rsidTr="00FB47E8">
        <w:tc>
          <w:tcPr>
            <w:cnfStyle w:val="001000000000" w:firstRow="0" w:lastRow="0" w:firstColumn="1" w:lastColumn="0" w:oddVBand="0" w:evenVBand="0" w:oddHBand="0" w:evenHBand="0" w:firstRowFirstColumn="0" w:firstRowLastColumn="0" w:lastRowFirstColumn="0" w:lastRowLastColumn="0"/>
            <w:tcW w:w="5395" w:type="dxa"/>
          </w:tcPr>
          <w:p w14:paraId="2029FC06" w14:textId="6B42D5E8" w:rsidR="00FB47E8" w:rsidRPr="00307E41" w:rsidRDefault="00307E41" w:rsidP="00664E82">
            <w:pPr>
              <w:tabs>
                <w:tab w:val="left" w:pos="2805"/>
              </w:tabs>
              <w:rPr>
                <w:b w:val="0"/>
                <w:bCs w:val="0"/>
                <w:lang w:val="en-IN"/>
              </w:rPr>
            </w:pPr>
            <w:r w:rsidRPr="00307E41">
              <w:rPr>
                <w:b w:val="0"/>
                <w:bCs w:val="0"/>
              </w:rPr>
              <w:t>Simple to design and implement.</w:t>
            </w:r>
          </w:p>
        </w:tc>
        <w:tc>
          <w:tcPr>
            <w:tcW w:w="5395" w:type="dxa"/>
          </w:tcPr>
          <w:p w14:paraId="05B642A8" w14:textId="2CA174D0" w:rsidR="00FB47E8" w:rsidRPr="00307E41" w:rsidRDefault="00307E41" w:rsidP="00307E41">
            <w:pPr>
              <w:tabs>
                <w:tab w:val="left" w:pos="3930"/>
              </w:tabs>
              <w:cnfStyle w:val="000000000000" w:firstRow="0" w:lastRow="0" w:firstColumn="0" w:lastColumn="0" w:oddVBand="0" w:evenVBand="0" w:oddHBand="0" w:evenHBand="0" w:firstRowFirstColumn="0" w:firstRowLastColumn="0" w:lastRowFirstColumn="0" w:lastRowLastColumn="0"/>
              <w:rPr>
                <w:szCs w:val="20"/>
                <w:lang w:val="en-IN"/>
              </w:rPr>
            </w:pPr>
            <w:r w:rsidRPr="00307E41">
              <w:rPr>
                <w:szCs w:val="20"/>
              </w:rPr>
              <w:t>More prone to glitches.</w:t>
            </w:r>
          </w:p>
        </w:tc>
      </w:tr>
      <w:tr w:rsidR="00FB47E8" w14:paraId="615538A7" w14:textId="77777777" w:rsidTr="00FB47E8">
        <w:tc>
          <w:tcPr>
            <w:cnfStyle w:val="001000000000" w:firstRow="0" w:lastRow="0" w:firstColumn="1" w:lastColumn="0" w:oddVBand="0" w:evenVBand="0" w:oddHBand="0" w:evenHBand="0" w:firstRowFirstColumn="0" w:firstRowLastColumn="0" w:lastRowFirstColumn="0" w:lastRowLastColumn="0"/>
            <w:tcW w:w="5395" w:type="dxa"/>
          </w:tcPr>
          <w:p w14:paraId="606F3977" w14:textId="70DBEC04" w:rsidR="00FB47E8" w:rsidRPr="00307E41" w:rsidRDefault="00307E41" w:rsidP="00307E41">
            <w:pPr>
              <w:tabs>
                <w:tab w:val="left" w:pos="2805"/>
              </w:tabs>
              <w:rPr>
                <w:b w:val="0"/>
                <w:bCs w:val="0"/>
                <w:lang w:val="en-IN"/>
              </w:rPr>
            </w:pPr>
            <w:r w:rsidRPr="00307E41">
              <w:rPr>
                <w:b w:val="0"/>
                <w:bCs w:val="0"/>
              </w:rPr>
              <w:t>Faster operation due to lack of memory elements.</w:t>
            </w:r>
          </w:p>
        </w:tc>
        <w:tc>
          <w:tcPr>
            <w:tcW w:w="5395" w:type="dxa"/>
          </w:tcPr>
          <w:p w14:paraId="25FC765B" w14:textId="4D3E688C" w:rsidR="00FB47E8" w:rsidRDefault="00307E41" w:rsidP="00307E41">
            <w:pPr>
              <w:tabs>
                <w:tab w:val="left" w:pos="2805"/>
              </w:tabs>
              <w:cnfStyle w:val="000000000000" w:firstRow="0" w:lastRow="0" w:firstColumn="0" w:lastColumn="0" w:oddVBand="0" w:evenVBand="0" w:oddHBand="0" w:evenHBand="0" w:firstRowFirstColumn="0" w:firstRowLastColumn="0" w:lastRowFirstColumn="0" w:lastRowLastColumn="0"/>
              <w:rPr>
                <w:lang w:val="en-IN"/>
              </w:rPr>
            </w:pPr>
            <w:r w:rsidRPr="00307E41">
              <w:t>Complexity increases with the number of inputs.</w:t>
            </w:r>
          </w:p>
        </w:tc>
      </w:tr>
      <w:tr w:rsidR="00FB47E8" w14:paraId="3C32856E" w14:textId="77777777" w:rsidTr="00FB47E8">
        <w:tc>
          <w:tcPr>
            <w:cnfStyle w:val="001000000000" w:firstRow="0" w:lastRow="0" w:firstColumn="1" w:lastColumn="0" w:oddVBand="0" w:evenVBand="0" w:oddHBand="0" w:evenHBand="0" w:firstRowFirstColumn="0" w:firstRowLastColumn="0" w:lastRowFirstColumn="0" w:lastRowLastColumn="0"/>
            <w:tcW w:w="5395" w:type="dxa"/>
          </w:tcPr>
          <w:p w14:paraId="1D6B5655" w14:textId="139DD7E7" w:rsidR="00FB47E8" w:rsidRPr="00307E41" w:rsidRDefault="00307E41" w:rsidP="00307E41">
            <w:pPr>
              <w:tabs>
                <w:tab w:val="left" w:pos="1830"/>
              </w:tabs>
              <w:rPr>
                <w:b w:val="0"/>
                <w:bCs w:val="0"/>
                <w:lang w:val="en-IN"/>
              </w:rPr>
            </w:pPr>
            <w:r w:rsidRPr="00307E41">
              <w:rPr>
                <w:b w:val="0"/>
                <w:bCs w:val="0"/>
              </w:rPr>
              <w:t>Lower power consumption compared to sequential circuits.</w:t>
            </w:r>
          </w:p>
        </w:tc>
        <w:tc>
          <w:tcPr>
            <w:tcW w:w="5395" w:type="dxa"/>
          </w:tcPr>
          <w:p w14:paraId="0A6E2020" w14:textId="77777777" w:rsidR="00FB47E8" w:rsidRDefault="00FB47E8" w:rsidP="00664E82">
            <w:pPr>
              <w:tabs>
                <w:tab w:val="left" w:pos="2805"/>
              </w:tabs>
              <w:cnfStyle w:val="000000000000" w:firstRow="0" w:lastRow="0" w:firstColumn="0" w:lastColumn="0" w:oddVBand="0" w:evenVBand="0" w:oddHBand="0" w:evenHBand="0" w:firstRowFirstColumn="0" w:firstRowLastColumn="0" w:lastRowFirstColumn="0" w:lastRowLastColumn="0"/>
              <w:rPr>
                <w:lang w:val="en-IN"/>
              </w:rPr>
            </w:pPr>
          </w:p>
          <w:p w14:paraId="39DBB16D" w14:textId="5D0F165F" w:rsidR="00307E41" w:rsidRPr="00307E41" w:rsidRDefault="00307E41" w:rsidP="00307E41">
            <w:pPr>
              <w:tabs>
                <w:tab w:val="left" w:pos="1080"/>
              </w:tabs>
              <w:cnfStyle w:val="000000000000" w:firstRow="0" w:lastRow="0" w:firstColumn="0" w:lastColumn="0" w:oddVBand="0" w:evenVBand="0" w:oddHBand="0" w:evenHBand="0" w:firstRowFirstColumn="0" w:firstRowLastColumn="0" w:lastRowFirstColumn="0" w:lastRowLastColumn="0"/>
              <w:rPr>
                <w:lang w:val="en-IN"/>
              </w:rPr>
            </w:pPr>
            <w:r w:rsidRPr="00307E41">
              <w:t>Static functionality; limited to current input.</w:t>
            </w:r>
          </w:p>
        </w:tc>
      </w:tr>
      <w:tr w:rsidR="00FB47E8" w14:paraId="5076C232" w14:textId="77777777" w:rsidTr="00FB47E8">
        <w:tc>
          <w:tcPr>
            <w:cnfStyle w:val="001000000000" w:firstRow="0" w:lastRow="0" w:firstColumn="1" w:lastColumn="0" w:oddVBand="0" w:evenVBand="0" w:oddHBand="0" w:evenHBand="0" w:firstRowFirstColumn="0" w:firstRowLastColumn="0" w:lastRowFirstColumn="0" w:lastRowLastColumn="0"/>
            <w:tcW w:w="5395" w:type="dxa"/>
          </w:tcPr>
          <w:p w14:paraId="793596D6" w14:textId="702C6907" w:rsidR="00FB47E8" w:rsidRPr="00307E41" w:rsidRDefault="00307E41" w:rsidP="00307E41">
            <w:pPr>
              <w:tabs>
                <w:tab w:val="left" w:pos="2805"/>
              </w:tabs>
              <w:rPr>
                <w:b w:val="0"/>
                <w:bCs w:val="0"/>
                <w:lang w:val="en-IN"/>
              </w:rPr>
            </w:pPr>
            <w:r w:rsidRPr="00307E41">
              <w:rPr>
                <w:b w:val="0"/>
                <w:bCs w:val="0"/>
              </w:rPr>
              <w:t>Predictable behavior, making testing easier.</w:t>
            </w:r>
          </w:p>
        </w:tc>
        <w:tc>
          <w:tcPr>
            <w:tcW w:w="5395" w:type="dxa"/>
          </w:tcPr>
          <w:p w14:paraId="17E893B2" w14:textId="53C6595B" w:rsidR="00FB47E8" w:rsidRDefault="00307E41" w:rsidP="00307E41">
            <w:pPr>
              <w:tabs>
                <w:tab w:val="left" w:pos="2805"/>
              </w:tabs>
              <w:cnfStyle w:val="000000000000" w:firstRow="0" w:lastRow="0" w:firstColumn="0" w:lastColumn="0" w:oddVBand="0" w:evenVBand="0" w:oddHBand="0" w:evenHBand="0" w:firstRowFirstColumn="0" w:firstRowLastColumn="0" w:lastRowFirstColumn="0" w:lastRowLastColumn="0"/>
              <w:rPr>
                <w:lang w:val="en-IN"/>
              </w:rPr>
            </w:pPr>
            <w:r w:rsidRPr="00307E41">
              <w:t>Cannot store or process sequential data.</w:t>
            </w:r>
          </w:p>
        </w:tc>
      </w:tr>
      <w:tr w:rsidR="00FB47E8" w14:paraId="2D1291FF" w14:textId="77777777" w:rsidTr="00FB47E8">
        <w:tc>
          <w:tcPr>
            <w:cnfStyle w:val="001000000000" w:firstRow="0" w:lastRow="0" w:firstColumn="1" w:lastColumn="0" w:oddVBand="0" w:evenVBand="0" w:oddHBand="0" w:evenHBand="0" w:firstRowFirstColumn="0" w:firstRowLastColumn="0" w:lastRowFirstColumn="0" w:lastRowLastColumn="0"/>
            <w:tcW w:w="5395" w:type="dxa"/>
          </w:tcPr>
          <w:p w14:paraId="7704CA48" w14:textId="0D5DF41B" w:rsidR="00FB47E8" w:rsidRPr="00307E41" w:rsidRDefault="00307E41" w:rsidP="00664E82">
            <w:pPr>
              <w:tabs>
                <w:tab w:val="left" w:pos="2805"/>
              </w:tabs>
              <w:rPr>
                <w:b w:val="0"/>
                <w:bCs w:val="0"/>
                <w:lang w:val="en-IN"/>
              </w:rPr>
            </w:pPr>
            <w:r w:rsidRPr="00307E41">
              <w:rPr>
                <w:b w:val="0"/>
                <w:bCs w:val="0"/>
              </w:rPr>
              <w:t>Useful for arithmetic, data selection, and encoding/decoding.</w:t>
            </w:r>
          </w:p>
        </w:tc>
        <w:tc>
          <w:tcPr>
            <w:tcW w:w="5395" w:type="dxa"/>
          </w:tcPr>
          <w:p w14:paraId="0DD12F5C" w14:textId="5DEFC3EC" w:rsidR="00FB47E8" w:rsidRDefault="00307E41" w:rsidP="00664E82">
            <w:pPr>
              <w:tabs>
                <w:tab w:val="left" w:pos="2805"/>
              </w:tabs>
              <w:cnfStyle w:val="000000000000" w:firstRow="0" w:lastRow="0" w:firstColumn="0" w:lastColumn="0" w:oddVBand="0" w:evenVBand="0" w:oddHBand="0" w:evenHBand="0" w:firstRowFirstColumn="0" w:firstRowLastColumn="0" w:lastRowFirstColumn="0" w:lastRowLastColumn="0"/>
              <w:rPr>
                <w:lang w:val="en-IN"/>
              </w:rPr>
            </w:pPr>
            <w:r w:rsidRPr="00307E41">
              <w:t>High hardware requirements for complex designs.</w:t>
            </w:r>
          </w:p>
        </w:tc>
      </w:tr>
    </w:tbl>
    <w:p w14:paraId="4A693A14" w14:textId="2A67EEB1" w:rsidR="00E64A91" w:rsidRDefault="00E64A91" w:rsidP="00E5499A">
      <w:pPr>
        <w:tabs>
          <w:tab w:val="left" w:pos="2805"/>
        </w:tabs>
        <w:rPr>
          <w:lang w:val="en-IN"/>
        </w:rPr>
      </w:pPr>
    </w:p>
    <w:p w14:paraId="2F255DB4" w14:textId="297387A4" w:rsidR="00E64A91" w:rsidRDefault="004B1355" w:rsidP="00E5499A">
      <w:pPr>
        <w:tabs>
          <w:tab w:val="left" w:pos="2805"/>
        </w:tabs>
        <w:rPr>
          <w:lang w:val="en-IN"/>
        </w:rPr>
      </w:pPr>
      <w:r>
        <w:rPr>
          <w:noProof/>
          <w:lang w:val="en-IN"/>
        </w:rPr>
        <mc:AlternateContent>
          <mc:Choice Requires="wps">
            <w:drawing>
              <wp:anchor distT="0" distB="0" distL="114300" distR="114300" simplePos="0" relativeHeight="251689984" behindDoc="0" locked="0" layoutInCell="1" allowOverlap="1" wp14:anchorId="753D78F2" wp14:editId="7CAD29CE">
                <wp:simplePos x="0" y="0"/>
                <wp:positionH relativeFrom="column">
                  <wp:posOffset>4838700</wp:posOffset>
                </wp:positionH>
                <wp:positionV relativeFrom="paragraph">
                  <wp:posOffset>78105</wp:posOffset>
                </wp:positionV>
                <wp:extent cx="2362200" cy="4419600"/>
                <wp:effectExtent l="0" t="0" r="19050" b="19050"/>
                <wp:wrapNone/>
                <wp:docPr id="2066813125" name="Text Box 20"/>
                <wp:cNvGraphicFramePr/>
                <a:graphic xmlns:a="http://schemas.openxmlformats.org/drawingml/2006/main">
                  <a:graphicData uri="http://schemas.microsoft.com/office/word/2010/wordprocessingShape">
                    <wps:wsp>
                      <wps:cNvSpPr txBox="1"/>
                      <wps:spPr>
                        <a:xfrm>
                          <a:off x="0" y="0"/>
                          <a:ext cx="2362200" cy="4419600"/>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357883E6" w14:textId="00F0F701" w:rsidR="00AE1A98" w:rsidRDefault="006052D1" w:rsidP="005E1FA3">
                            <w:pPr>
                              <w:jc w:val="center"/>
                              <w:rPr>
                                <w:rFonts w:ascii="Copperplate Gothic Bold" w:hAnsi="Copperplate Gothic Bold"/>
                                <w:sz w:val="32"/>
                                <w:szCs w:val="32"/>
                                <w:lang w:val="en-IN"/>
                              </w:rPr>
                            </w:pPr>
                            <w:r w:rsidRPr="005E1FA3">
                              <w:rPr>
                                <w:rFonts w:ascii="Copperplate Gothic Bold" w:hAnsi="Copperplate Gothic Bold"/>
                                <w:sz w:val="32"/>
                                <w:szCs w:val="32"/>
                                <w:lang w:val="en-IN"/>
                              </w:rPr>
                              <w:t>IMPORTANT</w:t>
                            </w:r>
                          </w:p>
                          <w:p w14:paraId="03FC6C00" w14:textId="77777777" w:rsidR="00EA4F55" w:rsidRDefault="00EA4F55" w:rsidP="005F7FFA">
                            <w:pPr>
                              <w:rPr>
                                <w:rFonts w:ascii="Bahnschrift Light SemiCondensed" w:hAnsi="Bahnschrift Light SemiCondensed"/>
                                <w:sz w:val="22"/>
                                <w:lang w:val="en-IN"/>
                              </w:rPr>
                            </w:pPr>
                          </w:p>
                          <w:p w14:paraId="70000312" w14:textId="17A0BC68" w:rsidR="005A2C82" w:rsidRDefault="005F7FFA" w:rsidP="005F7FFA">
                            <w:pPr>
                              <w:rPr>
                                <w:rFonts w:ascii="Bahnschrift Light SemiCondensed" w:hAnsi="Bahnschrift Light SemiCondensed"/>
                                <w:sz w:val="22"/>
                                <w:lang w:val="en-IN"/>
                              </w:rPr>
                            </w:pPr>
                            <w:r>
                              <w:rPr>
                                <w:rFonts w:ascii="Bahnschrift Light SemiCondensed" w:hAnsi="Bahnschrift Light SemiCondensed"/>
                                <w:sz w:val="22"/>
                                <w:lang w:val="en-IN"/>
                              </w:rPr>
                              <w:t xml:space="preserve">LOGICAL EQUATIONS </w:t>
                            </w:r>
                            <w:r w:rsidR="00EA4F55">
                              <w:rPr>
                                <w:rFonts w:ascii="Bahnschrift Light SemiCondensed" w:hAnsi="Bahnschrift Light SemiCondensed"/>
                                <w:sz w:val="22"/>
                                <w:lang w:val="en-IN"/>
                              </w:rPr>
                              <w:t xml:space="preserve">– Concise, Clarity and </w:t>
                            </w:r>
                            <w:r w:rsidR="005A2C82">
                              <w:rPr>
                                <w:rFonts w:ascii="Bahnschrift Light SemiCondensed" w:hAnsi="Bahnschrift Light SemiCondensed"/>
                                <w:sz w:val="22"/>
                                <w:lang w:val="en-IN"/>
                              </w:rPr>
                              <w:t xml:space="preserve">Optimized synthesis </w:t>
                            </w:r>
                            <w:r w:rsidR="00B61D90">
                              <w:rPr>
                                <w:rFonts w:ascii="Bahnschrift Light SemiCondensed" w:hAnsi="Bahnschrift Light SemiCondensed"/>
                                <w:sz w:val="22"/>
                                <w:lang w:val="en-IN"/>
                              </w:rPr>
                              <w:t>b</w:t>
                            </w:r>
                            <w:r w:rsidR="005A2C82">
                              <w:rPr>
                                <w:rFonts w:ascii="Bahnschrift Light SemiCondensed" w:hAnsi="Bahnschrift Light SemiCondensed"/>
                                <w:sz w:val="22"/>
                                <w:lang w:val="en-IN"/>
                              </w:rPr>
                              <w:t>ut limited Flexibilit</w:t>
                            </w:r>
                            <w:r w:rsidR="00114857">
                              <w:rPr>
                                <w:rFonts w:ascii="Bahnschrift Light SemiCondensed" w:hAnsi="Bahnschrift Light SemiCondensed"/>
                                <w:sz w:val="22"/>
                                <w:lang w:val="en-IN"/>
                              </w:rPr>
                              <w:t xml:space="preserve">y and scalability also No </w:t>
                            </w:r>
                            <w:r w:rsidR="00147297">
                              <w:rPr>
                                <w:rFonts w:ascii="Bahnschrift Light SemiCondensed" w:hAnsi="Bahnschrift Light SemiCondensed"/>
                                <w:sz w:val="22"/>
                                <w:lang w:val="en-IN"/>
                              </w:rPr>
                              <w:t>explicit Control flow.</w:t>
                            </w:r>
                          </w:p>
                          <w:p w14:paraId="5B369D42" w14:textId="77777777" w:rsidR="00147297" w:rsidRDefault="00147297" w:rsidP="005F7FFA">
                            <w:pPr>
                              <w:rPr>
                                <w:rFonts w:ascii="Bahnschrift Light SemiCondensed" w:hAnsi="Bahnschrift Light SemiCondensed"/>
                                <w:sz w:val="22"/>
                                <w:lang w:val="en-IN"/>
                              </w:rPr>
                            </w:pPr>
                          </w:p>
                          <w:p w14:paraId="661EA7E5" w14:textId="72278FE3" w:rsidR="00147297" w:rsidRDefault="002C5A6B" w:rsidP="005F7FFA">
                            <w:pPr>
                              <w:rPr>
                                <w:rFonts w:ascii="Bahnschrift Light SemiCondensed" w:hAnsi="Bahnschrift Light SemiCondensed"/>
                                <w:sz w:val="22"/>
                                <w:lang w:val="en-IN"/>
                              </w:rPr>
                            </w:pPr>
                            <w:r>
                              <w:rPr>
                                <w:rFonts w:ascii="Bahnschrift Light SemiCondensed" w:hAnsi="Bahnschrift Light SemiCondensed"/>
                                <w:sz w:val="22"/>
                                <w:lang w:val="en-IN"/>
                              </w:rPr>
                              <w:t xml:space="preserve">IF </w:t>
                            </w:r>
                            <w:r w:rsidR="00B61D90">
                              <w:rPr>
                                <w:rFonts w:ascii="Bahnschrift Light SemiCondensed" w:hAnsi="Bahnschrift Light SemiCondensed"/>
                                <w:sz w:val="22"/>
                                <w:lang w:val="en-IN"/>
                              </w:rPr>
                              <w:t xml:space="preserve">ELSE – Synthesize to </w:t>
                            </w:r>
                            <w:r w:rsidR="003D53AB">
                              <w:rPr>
                                <w:rFonts w:ascii="Bahnschrift Light SemiCondensed" w:hAnsi="Bahnschrift Light SemiCondensed"/>
                                <w:sz w:val="22"/>
                                <w:lang w:val="en-IN"/>
                              </w:rPr>
                              <w:t xml:space="preserve">nested 2:1 MUX with PERIORITY </w:t>
                            </w:r>
                            <w:r w:rsidR="00CE0565">
                              <w:rPr>
                                <w:rFonts w:ascii="Bahnschrift Light SemiCondensed" w:hAnsi="Bahnschrift Light SemiCondensed"/>
                                <w:sz w:val="22"/>
                                <w:lang w:val="en-IN"/>
                              </w:rPr>
                              <w:t>EN</w:t>
                            </w:r>
                            <w:r w:rsidR="00055CE8">
                              <w:rPr>
                                <w:rFonts w:ascii="Bahnschrift Light SemiCondensed" w:hAnsi="Bahnschrift Light SemiCondensed"/>
                                <w:sz w:val="22"/>
                                <w:lang w:val="en-IN"/>
                              </w:rPr>
                              <w:t>CODING</w:t>
                            </w:r>
                            <w:r w:rsidR="00425698">
                              <w:rPr>
                                <w:rFonts w:ascii="Bahnschrift Light SemiCondensed" w:hAnsi="Bahnschrift Light SemiCondensed"/>
                                <w:sz w:val="22"/>
                                <w:lang w:val="en-IN"/>
                              </w:rPr>
                              <w:t>.</w:t>
                            </w:r>
                          </w:p>
                          <w:p w14:paraId="5D891B74" w14:textId="3871C194" w:rsidR="00381760" w:rsidRDefault="00381760" w:rsidP="005F7FFA">
                            <w:pPr>
                              <w:rPr>
                                <w:rFonts w:ascii="Bahnschrift Light SemiCondensed" w:hAnsi="Bahnschrift Light SemiCondensed"/>
                                <w:sz w:val="22"/>
                                <w:lang w:val="en-IN"/>
                              </w:rPr>
                            </w:pPr>
                          </w:p>
                          <w:p w14:paraId="68CD4C9D" w14:textId="77777777" w:rsidR="0052103E" w:rsidRDefault="0052103E" w:rsidP="005F7FFA">
                            <w:pPr>
                              <w:rPr>
                                <w:rFonts w:ascii="Bahnschrift Light SemiCondensed" w:hAnsi="Bahnschrift Light SemiCondensed"/>
                                <w:sz w:val="22"/>
                                <w:lang w:val="en-IN"/>
                              </w:rPr>
                            </w:pPr>
                          </w:p>
                          <w:p w14:paraId="6D509F44" w14:textId="19AB570F" w:rsidR="0052103E" w:rsidRDefault="0052103E" w:rsidP="005F7FFA">
                            <w:pPr>
                              <w:rPr>
                                <w:rFonts w:ascii="Bahnschrift Light SemiCondensed" w:hAnsi="Bahnschrift Light SemiCondensed"/>
                                <w:sz w:val="22"/>
                                <w:lang w:val="en-IN"/>
                              </w:rPr>
                            </w:pPr>
                          </w:p>
                          <w:p w14:paraId="5DBF64C9" w14:textId="77777777" w:rsidR="0052103E" w:rsidRDefault="0052103E" w:rsidP="005F7FFA">
                            <w:pPr>
                              <w:rPr>
                                <w:rFonts w:ascii="Bahnschrift Light SemiCondensed" w:hAnsi="Bahnschrift Light SemiCondensed"/>
                                <w:sz w:val="22"/>
                                <w:lang w:val="en-IN"/>
                              </w:rPr>
                            </w:pPr>
                          </w:p>
                          <w:p w14:paraId="623CDCDB" w14:textId="77777777" w:rsidR="0052103E" w:rsidRDefault="0052103E" w:rsidP="005F7FFA">
                            <w:pPr>
                              <w:rPr>
                                <w:rFonts w:ascii="Bahnschrift Light SemiCondensed" w:hAnsi="Bahnschrift Light SemiCondensed"/>
                                <w:sz w:val="22"/>
                                <w:lang w:val="en-IN"/>
                              </w:rPr>
                            </w:pPr>
                          </w:p>
                          <w:p w14:paraId="77274BC4" w14:textId="77777777" w:rsidR="0052103E" w:rsidRDefault="0052103E" w:rsidP="005F7FFA">
                            <w:pPr>
                              <w:rPr>
                                <w:rFonts w:ascii="Bahnschrift Light SemiCondensed" w:hAnsi="Bahnschrift Light SemiCondensed"/>
                                <w:sz w:val="22"/>
                                <w:lang w:val="en-IN"/>
                              </w:rPr>
                            </w:pPr>
                          </w:p>
                          <w:p w14:paraId="09FC56B1" w14:textId="77777777" w:rsidR="00425698" w:rsidRDefault="00425698" w:rsidP="005F7FFA">
                            <w:pPr>
                              <w:rPr>
                                <w:rFonts w:ascii="Bahnschrift Light SemiCondensed" w:hAnsi="Bahnschrift Light SemiCondensed"/>
                                <w:sz w:val="22"/>
                                <w:lang w:val="en-IN"/>
                              </w:rPr>
                            </w:pPr>
                          </w:p>
                          <w:p w14:paraId="7523E384" w14:textId="41640AF0" w:rsidR="003823BC" w:rsidRDefault="00662E2C" w:rsidP="005F7FFA">
                            <w:pPr>
                              <w:rPr>
                                <w:rFonts w:ascii="Bahnschrift Light SemiCondensed" w:hAnsi="Bahnschrift Light SemiCondensed"/>
                                <w:sz w:val="22"/>
                                <w:lang w:val="en-IN"/>
                              </w:rPr>
                            </w:pPr>
                            <w:r>
                              <w:rPr>
                                <w:rFonts w:ascii="Bahnschrift Light SemiCondensed" w:hAnsi="Bahnschrift Light SemiCondensed"/>
                                <w:sz w:val="22"/>
                                <w:lang w:val="en-IN"/>
                              </w:rPr>
                              <w:t xml:space="preserve">CASE STATEMENT </w:t>
                            </w:r>
                            <w:r w:rsidR="00355D92">
                              <w:rPr>
                                <w:rFonts w:ascii="Bahnschrift Light SemiCondensed" w:hAnsi="Bahnschrift Light SemiCondensed"/>
                                <w:sz w:val="22"/>
                                <w:lang w:val="en-IN"/>
                              </w:rPr>
                              <w:t>–</w:t>
                            </w:r>
                            <w:r>
                              <w:rPr>
                                <w:rFonts w:ascii="Bahnschrift Light SemiCondensed" w:hAnsi="Bahnschrift Light SemiCondensed"/>
                                <w:sz w:val="22"/>
                                <w:lang w:val="en-IN"/>
                              </w:rPr>
                              <w:t xml:space="preserve"> </w:t>
                            </w:r>
                            <w:r w:rsidR="00355D92">
                              <w:rPr>
                                <w:rFonts w:ascii="Bahnschrift Light SemiCondensed" w:hAnsi="Bahnschrift Light SemiCondensed"/>
                                <w:sz w:val="22"/>
                                <w:lang w:val="en-IN"/>
                              </w:rPr>
                              <w:t xml:space="preserve">Synthesize to </w:t>
                            </w:r>
                            <w:r w:rsidR="003823BC">
                              <w:rPr>
                                <w:rFonts w:ascii="Bahnschrift Light SemiCondensed" w:hAnsi="Bahnschrift Light SemiCondensed"/>
                                <w:sz w:val="22"/>
                                <w:lang w:val="en-IN"/>
                              </w:rPr>
                              <w:t>MUX OF 2</w:t>
                            </w:r>
                            <w:r w:rsidR="003823BC" w:rsidRPr="003823BC">
                              <w:rPr>
                                <w:rFonts w:ascii="Bahnschrift Light SemiCondensed" w:hAnsi="Bahnschrift Light SemiCondensed"/>
                                <w:sz w:val="22"/>
                                <w:vertAlign w:val="superscript"/>
                                <w:lang w:val="en-IN"/>
                              </w:rPr>
                              <w:t>n</w:t>
                            </w:r>
                            <w:r w:rsidR="004E05CC">
                              <w:rPr>
                                <w:rFonts w:ascii="Bahnschrift Light SemiCondensed" w:hAnsi="Bahnschrift Light SemiCondensed"/>
                                <w:sz w:val="22"/>
                                <w:vertAlign w:val="superscript"/>
                                <w:lang w:val="en-IN"/>
                              </w:rPr>
                              <w:t xml:space="preserve"> </w:t>
                            </w:r>
                            <w:r w:rsidR="004E05CC">
                              <w:rPr>
                                <w:rFonts w:ascii="Bahnschrift Light SemiCondensed" w:hAnsi="Bahnschrift Light SemiCondensed"/>
                                <w:sz w:val="22"/>
                                <w:lang w:val="en-IN"/>
                              </w:rPr>
                              <w:t>:1.</w:t>
                            </w:r>
                          </w:p>
                          <w:p w14:paraId="58B9A417" w14:textId="77777777" w:rsidR="00BA4E64" w:rsidRDefault="00BA4E64" w:rsidP="005F7FFA">
                            <w:pPr>
                              <w:rPr>
                                <w:rFonts w:ascii="Bahnschrift Light SemiCondensed" w:hAnsi="Bahnschrift Light SemiCondensed"/>
                                <w:sz w:val="22"/>
                                <w:lang w:val="en-IN"/>
                              </w:rPr>
                            </w:pPr>
                          </w:p>
                          <w:p w14:paraId="4FC0B694" w14:textId="77777777" w:rsidR="00BA4E64" w:rsidRDefault="00BA4E64" w:rsidP="005F7FFA">
                            <w:pPr>
                              <w:rPr>
                                <w:rFonts w:ascii="Bahnschrift Light SemiCondensed" w:hAnsi="Bahnschrift Light SemiCondensed"/>
                                <w:sz w:val="22"/>
                                <w:lang w:val="en-IN"/>
                              </w:rPr>
                            </w:pPr>
                          </w:p>
                          <w:p w14:paraId="5707E5D4" w14:textId="4AC8809F" w:rsidR="00BA4E64" w:rsidRDefault="00BA4E64" w:rsidP="005F7FFA">
                            <w:pPr>
                              <w:rPr>
                                <w:rFonts w:ascii="Bahnschrift Light SemiCondensed" w:hAnsi="Bahnschrift Light SemiCondensed"/>
                                <w:sz w:val="22"/>
                                <w:lang w:val="en-IN"/>
                              </w:rPr>
                            </w:pPr>
                            <w:r>
                              <w:rPr>
                                <w:rFonts w:ascii="Bahnschrift Light SemiCondensed" w:hAnsi="Bahnschrift Light SemiCondensed"/>
                                <w:sz w:val="22"/>
                                <w:lang w:val="en-IN"/>
                              </w:rPr>
                              <w:t xml:space="preserve">           </w:t>
                            </w:r>
                            <w:r w:rsidR="00A06010">
                              <w:rPr>
                                <w:rFonts w:ascii="Bahnschrift Light SemiCondensed" w:hAnsi="Bahnschrift Light SemiCondensed"/>
                                <w:sz w:val="22"/>
                                <w:lang w:val="en-IN"/>
                              </w:rPr>
                              <w:t xml:space="preserve">                                                     </w:t>
                            </w:r>
                          </w:p>
                          <w:p w14:paraId="114A9728" w14:textId="1A7ACBFE" w:rsidR="00A06010" w:rsidRDefault="00A06010" w:rsidP="005F7FFA">
                            <w:pPr>
                              <w:rPr>
                                <w:rFonts w:ascii="Bahnschrift Light SemiCondensed" w:hAnsi="Bahnschrift Light SemiCondensed"/>
                                <w:sz w:val="22"/>
                                <w:lang w:val="en-IN"/>
                              </w:rPr>
                            </w:pPr>
                            <w:r>
                              <w:rPr>
                                <w:rFonts w:ascii="Bahnschrift Light SemiCondensed" w:hAnsi="Bahnschrift Light SemiCondensed"/>
                                <w:sz w:val="22"/>
                                <w:lang w:val="en-IN"/>
                              </w:rPr>
                              <w:t xml:space="preserve">          </w:t>
                            </w:r>
                            <w:r w:rsidRPr="00A06010">
                              <w:rPr>
                                <w:rFonts w:ascii="Bahnschrift Light SemiCondensed" w:hAnsi="Bahnschrift Light SemiCondensed"/>
                                <w:noProof/>
                                <w:sz w:val="22"/>
                                <w:lang w:val="en-IN"/>
                              </w:rPr>
                              <w:drawing>
                                <wp:inline distT="0" distB="0" distL="0" distR="0" wp14:anchorId="5AA2E222" wp14:editId="199CC8A1">
                                  <wp:extent cx="409575" cy="219075"/>
                                  <wp:effectExtent l="0" t="0" r="0" b="0"/>
                                  <wp:docPr id="202953146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575" cy="219075"/>
                                          </a:xfrm>
                                          <a:prstGeom prst="rect">
                                            <a:avLst/>
                                          </a:prstGeom>
                                          <a:noFill/>
                                          <a:ln>
                                            <a:noFill/>
                                          </a:ln>
                                        </pic:spPr>
                                      </pic:pic>
                                    </a:graphicData>
                                  </a:graphic>
                                </wp:inline>
                              </w:drawing>
                            </w:r>
                            <w:r>
                              <w:rPr>
                                <w:rFonts w:ascii="Bahnschrift Light SemiCondensed" w:hAnsi="Bahnschrift Light SemiCondensed"/>
                                <w:sz w:val="22"/>
                                <w:lang w:val="en-IN"/>
                              </w:rPr>
                              <w:t xml:space="preserve">                                    </w:t>
                            </w:r>
                          </w:p>
                          <w:p w14:paraId="0DEF4543" w14:textId="1A9B3F14" w:rsidR="00A06010" w:rsidRDefault="00A06010" w:rsidP="005F7FFA">
                            <w:pPr>
                              <w:rPr>
                                <w:rFonts w:ascii="Bahnschrift Light SemiCondensed" w:hAnsi="Bahnschrift Light SemiCondensed"/>
                                <w:sz w:val="22"/>
                                <w:lang w:val="en-IN"/>
                              </w:rPr>
                            </w:pPr>
                            <w:r>
                              <w:rPr>
                                <w:rFonts w:ascii="Bahnschrift Light SemiCondensed" w:hAnsi="Bahnschrift Light SemiCondensed"/>
                                <w:sz w:val="22"/>
                                <w:lang w:val="en-IN"/>
                              </w:rPr>
                              <w:t xml:space="preserve">       </w:t>
                            </w:r>
                            <w:r w:rsidR="004B1355">
                              <w:rPr>
                                <w:rFonts w:ascii="Bahnschrift Light SemiCondensed" w:hAnsi="Bahnschrift Light SemiCondensed"/>
                                <w:sz w:val="22"/>
                                <w:lang w:val="en-IN"/>
                              </w:rPr>
                              <w:t xml:space="preserve">  </w:t>
                            </w:r>
                            <w:r w:rsidR="004B1355" w:rsidRPr="004B1355">
                              <w:rPr>
                                <w:rFonts w:ascii="Bahnschrift Light SemiCondensed" w:hAnsi="Bahnschrift Light SemiCondensed"/>
                                <w:noProof/>
                                <w:sz w:val="22"/>
                                <w:lang w:val="en-IN"/>
                              </w:rPr>
                              <w:drawing>
                                <wp:inline distT="0" distB="0" distL="0" distR="0" wp14:anchorId="74A6E100" wp14:editId="11506FDD">
                                  <wp:extent cx="409575" cy="161925"/>
                                  <wp:effectExtent l="0" t="0" r="0" b="9525"/>
                                  <wp:docPr id="654461377"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9575" cy="161925"/>
                                          </a:xfrm>
                                          <a:prstGeom prst="rect">
                                            <a:avLst/>
                                          </a:prstGeom>
                                          <a:noFill/>
                                          <a:ln>
                                            <a:noFill/>
                                          </a:ln>
                                        </pic:spPr>
                                      </pic:pic>
                                    </a:graphicData>
                                  </a:graphic>
                                </wp:inline>
                              </w:drawing>
                            </w:r>
                            <w:r w:rsidR="004B1355">
                              <w:rPr>
                                <w:rFonts w:ascii="Bahnschrift Light SemiCondensed" w:hAnsi="Bahnschrift Light SemiCondensed"/>
                                <w:sz w:val="22"/>
                                <w:lang w:val="en-IN"/>
                              </w:rPr>
                              <w:t xml:space="preserve">              </w:t>
                            </w:r>
                            <w:r w:rsidR="004B1355" w:rsidRPr="004B1355">
                              <w:rPr>
                                <w:rFonts w:ascii="Bahnschrift Light SemiCondensed" w:hAnsi="Bahnschrift Light SemiCondensed"/>
                                <w:noProof/>
                                <w:sz w:val="22"/>
                                <w:lang w:val="en-IN"/>
                              </w:rPr>
                              <w:drawing>
                                <wp:inline distT="0" distB="0" distL="0" distR="0" wp14:anchorId="7D309548" wp14:editId="440941D8">
                                  <wp:extent cx="409575" cy="161925"/>
                                  <wp:effectExtent l="0" t="0" r="0" b="9525"/>
                                  <wp:docPr id="783953577"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9575" cy="161925"/>
                                          </a:xfrm>
                                          <a:prstGeom prst="rect">
                                            <a:avLst/>
                                          </a:prstGeom>
                                          <a:noFill/>
                                          <a:ln>
                                            <a:noFill/>
                                          </a:ln>
                                        </pic:spPr>
                                      </pic:pic>
                                    </a:graphicData>
                                  </a:graphic>
                                </wp:inline>
                              </w:drawing>
                            </w:r>
                            <w:r w:rsidR="004B1355">
                              <w:rPr>
                                <w:rFonts w:ascii="Bahnschrift Light SemiCondensed" w:hAnsi="Bahnschrift Light SemiCondensed"/>
                                <w:sz w:val="22"/>
                                <w:lang w:val="en-IN"/>
                              </w:rPr>
                              <w:t xml:space="preserve">                      </w:t>
                            </w:r>
                          </w:p>
                          <w:p w14:paraId="47C45F48" w14:textId="21F33056" w:rsidR="004B1355" w:rsidRPr="00A06010" w:rsidRDefault="004B1355" w:rsidP="005F7FFA">
                            <w:pPr>
                              <w:rPr>
                                <w:rFonts w:ascii="Bahnschrift Light SemiCondensed" w:hAnsi="Bahnschrift Light SemiCondensed"/>
                                <w:sz w:val="22"/>
                                <w:lang w:val="en-IN"/>
                              </w:rPr>
                            </w:pPr>
                            <w:r>
                              <w:rPr>
                                <w:rFonts w:ascii="Bahnschrift Light SemiCondensed" w:hAnsi="Bahnschrift Light SemiCondensed"/>
                                <w:sz w:val="22"/>
                                <w:lang w:val="en-IN"/>
                              </w:rPr>
                              <w:t xml:space="preserve">           </w:t>
                            </w:r>
                            <w:r w:rsidRPr="004B1355">
                              <w:rPr>
                                <w:rFonts w:ascii="Bahnschrift Light SemiCondensed" w:hAnsi="Bahnschrift Light SemiCondensed"/>
                                <w:noProof/>
                                <w:sz w:val="22"/>
                                <w:lang w:val="en-IN"/>
                              </w:rPr>
                              <w:drawing>
                                <wp:inline distT="0" distB="0" distL="0" distR="0" wp14:anchorId="053D477A" wp14:editId="3547E399">
                                  <wp:extent cx="409575" cy="161925"/>
                                  <wp:effectExtent l="0" t="0" r="0" b="9525"/>
                                  <wp:docPr id="1531855243"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9575" cy="1619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3D78F2" id="_x0000_t202" coordsize="21600,21600" o:spt="202" path="m,l,21600r21600,l21600,xe">
                <v:stroke joinstyle="miter"/>
                <v:path gradientshapeok="t" o:connecttype="rect"/>
              </v:shapetype>
              <v:shape id="Text Box 20" o:spid="_x0000_s1026" type="#_x0000_t202" style="position:absolute;margin-left:381pt;margin-top:6.15pt;width:186pt;height:34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" fillcolor="#91bce3 [2168]" strokecolor="#5b9bd5 [3208]" strokeweight=".5pt">
                <v:fill color2="#7aaddd [2616]" rotate="t" colors="0 #b1cbe9;.5 #a3c1e5;1 #92b9e4" focus="100%" type="gradient">
                  <o:fill v:ext="view" type="gradientUnscaled"/>
                </v:fill>
                <v:textbox>
                  <w:txbxContent>
                    <w:p w14:paraId="357883E6" w14:textId="00F0F701" w:rsidR="00AE1A98" w:rsidRDefault="006052D1" w:rsidP="005E1FA3">
                      <w:pPr>
                        <w:jc w:val="center"/>
                        <w:rPr>
                          <w:rFonts w:ascii="Copperplate Gothic Bold" w:hAnsi="Copperplate Gothic Bold"/>
                          <w:sz w:val="32"/>
                          <w:szCs w:val="32"/>
                          <w:lang w:val="en-IN"/>
                        </w:rPr>
                      </w:pPr>
                      <w:r w:rsidRPr="005E1FA3">
                        <w:rPr>
                          <w:rFonts w:ascii="Copperplate Gothic Bold" w:hAnsi="Copperplate Gothic Bold"/>
                          <w:sz w:val="32"/>
                          <w:szCs w:val="32"/>
                          <w:lang w:val="en-IN"/>
                        </w:rPr>
                        <w:t>IMPORTANT</w:t>
                      </w:r>
                    </w:p>
                    <w:p w14:paraId="03FC6C00" w14:textId="77777777" w:rsidR="00EA4F55" w:rsidRDefault="00EA4F55" w:rsidP="005F7FFA">
                      <w:pPr>
                        <w:rPr>
                          <w:rFonts w:ascii="Bahnschrift Light SemiCondensed" w:hAnsi="Bahnschrift Light SemiCondensed"/>
                          <w:sz w:val="22"/>
                          <w:lang w:val="en-IN"/>
                        </w:rPr>
                      </w:pPr>
                    </w:p>
                    <w:p w14:paraId="70000312" w14:textId="17A0BC68" w:rsidR="005A2C82" w:rsidRDefault="005F7FFA" w:rsidP="005F7FFA">
                      <w:pPr>
                        <w:rPr>
                          <w:rFonts w:ascii="Bahnschrift Light SemiCondensed" w:hAnsi="Bahnschrift Light SemiCondensed"/>
                          <w:sz w:val="22"/>
                          <w:lang w:val="en-IN"/>
                        </w:rPr>
                      </w:pPr>
                      <w:r>
                        <w:rPr>
                          <w:rFonts w:ascii="Bahnschrift Light SemiCondensed" w:hAnsi="Bahnschrift Light SemiCondensed"/>
                          <w:sz w:val="22"/>
                          <w:lang w:val="en-IN"/>
                        </w:rPr>
                        <w:t xml:space="preserve">LOGICAL EQUATIONS </w:t>
                      </w:r>
                      <w:r w:rsidR="00EA4F55">
                        <w:rPr>
                          <w:rFonts w:ascii="Bahnschrift Light SemiCondensed" w:hAnsi="Bahnschrift Light SemiCondensed"/>
                          <w:sz w:val="22"/>
                          <w:lang w:val="en-IN"/>
                        </w:rPr>
                        <w:t xml:space="preserve">– Concise, Clarity and </w:t>
                      </w:r>
                      <w:r w:rsidR="005A2C82">
                        <w:rPr>
                          <w:rFonts w:ascii="Bahnschrift Light SemiCondensed" w:hAnsi="Bahnschrift Light SemiCondensed"/>
                          <w:sz w:val="22"/>
                          <w:lang w:val="en-IN"/>
                        </w:rPr>
                        <w:t xml:space="preserve">Optimized synthesis </w:t>
                      </w:r>
                      <w:r w:rsidR="00B61D90">
                        <w:rPr>
                          <w:rFonts w:ascii="Bahnschrift Light SemiCondensed" w:hAnsi="Bahnschrift Light SemiCondensed"/>
                          <w:sz w:val="22"/>
                          <w:lang w:val="en-IN"/>
                        </w:rPr>
                        <w:t>b</w:t>
                      </w:r>
                      <w:r w:rsidR="005A2C82">
                        <w:rPr>
                          <w:rFonts w:ascii="Bahnschrift Light SemiCondensed" w:hAnsi="Bahnschrift Light SemiCondensed"/>
                          <w:sz w:val="22"/>
                          <w:lang w:val="en-IN"/>
                        </w:rPr>
                        <w:t>ut limited Flexibilit</w:t>
                      </w:r>
                      <w:r w:rsidR="00114857">
                        <w:rPr>
                          <w:rFonts w:ascii="Bahnschrift Light SemiCondensed" w:hAnsi="Bahnschrift Light SemiCondensed"/>
                          <w:sz w:val="22"/>
                          <w:lang w:val="en-IN"/>
                        </w:rPr>
                        <w:t xml:space="preserve">y and scalability also No </w:t>
                      </w:r>
                      <w:r w:rsidR="00147297">
                        <w:rPr>
                          <w:rFonts w:ascii="Bahnschrift Light SemiCondensed" w:hAnsi="Bahnschrift Light SemiCondensed"/>
                          <w:sz w:val="22"/>
                          <w:lang w:val="en-IN"/>
                        </w:rPr>
                        <w:t>explicit Control flow.</w:t>
                      </w:r>
                    </w:p>
                    <w:p w14:paraId="5B369D42" w14:textId="77777777" w:rsidR="00147297" w:rsidRDefault="00147297" w:rsidP="005F7FFA">
                      <w:pPr>
                        <w:rPr>
                          <w:rFonts w:ascii="Bahnschrift Light SemiCondensed" w:hAnsi="Bahnschrift Light SemiCondensed"/>
                          <w:sz w:val="22"/>
                          <w:lang w:val="en-IN"/>
                        </w:rPr>
                      </w:pPr>
                    </w:p>
                    <w:p w14:paraId="661EA7E5" w14:textId="72278FE3" w:rsidR="00147297" w:rsidRDefault="002C5A6B" w:rsidP="005F7FFA">
                      <w:pPr>
                        <w:rPr>
                          <w:rFonts w:ascii="Bahnschrift Light SemiCondensed" w:hAnsi="Bahnschrift Light SemiCondensed"/>
                          <w:sz w:val="22"/>
                          <w:lang w:val="en-IN"/>
                        </w:rPr>
                      </w:pPr>
                      <w:r>
                        <w:rPr>
                          <w:rFonts w:ascii="Bahnschrift Light SemiCondensed" w:hAnsi="Bahnschrift Light SemiCondensed"/>
                          <w:sz w:val="22"/>
                          <w:lang w:val="en-IN"/>
                        </w:rPr>
                        <w:t xml:space="preserve">IF </w:t>
                      </w:r>
                      <w:r w:rsidR="00B61D90">
                        <w:rPr>
                          <w:rFonts w:ascii="Bahnschrift Light SemiCondensed" w:hAnsi="Bahnschrift Light SemiCondensed"/>
                          <w:sz w:val="22"/>
                          <w:lang w:val="en-IN"/>
                        </w:rPr>
                        <w:t xml:space="preserve">ELSE – Synthesize to </w:t>
                      </w:r>
                      <w:r w:rsidR="003D53AB">
                        <w:rPr>
                          <w:rFonts w:ascii="Bahnschrift Light SemiCondensed" w:hAnsi="Bahnschrift Light SemiCondensed"/>
                          <w:sz w:val="22"/>
                          <w:lang w:val="en-IN"/>
                        </w:rPr>
                        <w:t xml:space="preserve">nested 2:1 MUX with PERIORITY </w:t>
                      </w:r>
                      <w:r w:rsidR="00CE0565">
                        <w:rPr>
                          <w:rFonts w:ascii="Bahnschrift Light SemiCondensed" w:hAnsi="Bahnschrift Light SemiCondensed"/>
                          <w:sz w:val="22"/>
                          <w:lang w:val="en-IN"/>
                        </w:rPr>
                        <w:t>EN</w:t>
                      </w:r>
                      <w:r w:rsidR="00055CE8">
                        <w:rPr>
                          <w:rFonts w:ascii="Bahnschrift Light SemiCondensed" w:hAnsi="Bahnschrift Light SemiCondensed"/>
                          <w:sz w:val="22"/>
                          <w:lang w:val="en-IN"/>
                        </w:rPr>
                        <w:t>CODING</w:t>
                      </w:r>
                      <w:r w:rsidR="00425698">
                        <w:rPr>
                          <w:rFonts w:ascii="Bahnschrift Light SemiCondensed" w:hAnsi="Bahnschrift Light SemiCondensed"/>
                          <w:sz w:val="22"/>
                          <w:lang w:val="en-IN"/>
                        </w:rPr>
                        <w:t>.</w:t>
                      </w:r>
                    </w:p>
                    <w:p w14:paraId="5D891B74" w14:textId="3871C194" w:rsidR="00381760" w:rsidRDefault="00381760" w:rsidP="005F7FFA">
                      <w:pPr>
                        <w:rPr>
                          <w:rFonts w:ascii="Bahnschrift Light SemiCondensed" w:hAnsi="Bahnschrift Light SemiCondensed"/>
                          <w:sz w:val="22"/>
                          <w:lang w:val="en-IN"/>
                        </w:rPr>
                      </w:pPr>
                    </w:p>
                    <w:p w14:paraId="68CD4C9D" w14:textId="77777777" w:rsidR="0052103E" w:rsidRDefault="0052103E" w:rsidP="005F7FFA">
                      <w:pPr>
                        <w:rPr>
                          <w:rFonts w:ascii="Bahnschrift Light SemiCondensed" w:hAnsi="Bahnschrift Light SemiCondensed"/>
                          <w:sz w:val="22"/>
                          <w:lang w:val="en-IN"/>
                        </w:rPr>
                      </w:pPr>
                    </w:p>
                    <w:p w14:paraId="6D509F44" w14:textId="19AB570F" w:rsidR="0052103E" w:rsidRDefault="0052103E" w:rsidP="005F7FFA">
                      <w:pPr>
                        <w:rPr>
                          <w:rFonts w:ascii="Bahnschrift Light SemiCondensed" w:hAnsi="Bahnschrift Light SemiCondensed"/>
                          <w:sz w:val="22"/>
                          <w:lang w:val="en-IN"/>
                        </w:rPr>
                      </w:pPr>
                    </w:p>
                    <w:p w14:paraId="5DBF64C9" w14:textId="77777777" w:rsidR="0052103E" w:rsidRDefault="0052103E" w:rsidP="005F7FFA">
                      <w:pPr>
                        <w:rPr>
                          <w:rFonts w:ascii="Bahnschrift Light SemiCondensed" w:hAnsi="Bahnschrift Light SemiCondensed"/>
                          <w:sz w:val="22"/>
                          <w:lang w:val="en-IN"/>
                        </w:rPr>
                      </w:pPr>
                    </w:p>
                    <w:p w14:paraId="623CDCDB" w14:textId="77777777" w:rsidR="0052103E" w:rsidRDefault="0052103E" w:rsidP="005F7FFA">
                      <w:pPr>
                        <w:rPr>
                          <w:rFonts w:ascii="Bahnschrift Light SemiCondensed" w:hAnsi="Bahnschrift Light SemiCondensed"/>
                          <w:sz w:val="22"/>
                          <w:lang w:val="en-IN"/>
                        </w:rPr>
                      </w:pPr>
                    </w:p>
                    <w:p w14:paraId="77274BC4" w14:textId="77777777" w:rsidR="0052103E" w:rsidRDefault="0052103E" w:rsidP="005F7FFA">
                      <w:pPr>
                        <w:rPr>
                          <w:rFonts w:ascii="Bahnschrift Light SemiCondensed" w:hAnsi="Bahnschrift Light SemiCondensed"/>
                          <w:sz w:val="22"/>
                          <w:lang w:val="en-IN"/>
                        </w:rPr>
                      </w:pPr>
                    </w:p>
                    <w:p w14:paraId="09FC56B1" w14:textId="77777777" w:rsidR="00425698" w:rsidRDefault="00425698" w:rsidP="005F7FFA">
                      <w:pPr>
                        <w:rPr>
                          <w:rFonts w:ascii="Bahnschrift Light SemiCondensed" w:hAnsi="Bahnschrift Light SemiCondensed"/>
                          <w:sz w:val="22"/>
                          <w:lang w:val="en-IN"/>
                        </w:rPr>
                      </w:pPr>
                    </w:p>
                    <w:p w14:paraId="7523E384" w14:textId="41640AF0" w:rsidR="003823BC" w:rsidRDefault="00662E2C" w:rsidP="005F7FFA">
                      <w:pPr>
                        <w:rPr>
                          <w:rFonts w:ascii="Bahnschrift Light SemiCondensed" w:hAnsi="Bahnschrift Light SemiCondensed"/>
                          <w:sz w:val="22"/>
                          <w:lang w:val="en-IN"/>
                        </w:rPr>
                      </w:pPr>
                      <w:r>
                        <w:rPr>
                          <w:rFonts w:ascii="Bahnschrift Light SemiCondensed" w:hAnsi="Bahnschrift Light SemiCondensed"/>
                          <w:sz w:val="22"/>
                          <w:lang w:val="en-IN"/>
                        </w:rPr>
                        <w:t xml:space="preserve">CASE STATEMENT </w:t>
                      </w:r>
                      <w:r w:rsidR="00355D92">
                        <w:rPr>
                          <w:rFonts w:ascii="Bahnschrift Light SemiCondensed" w:hAnsi="Bahnschrift Light SemiCondensed"/>
                          <w:sz w:val="22"/>
                          <w:lang w:val="en-IN"/>
                        </w:rPr>
                        <w:t>–</w:t>
                      </w:r>
                      <w:r>
                        <w:rPr>
                          <w:rFonts w:ascii="Bahnschrift Light SemiCondensed" w:hAnsi="Bahnschrift Light SemiCondensed"/>
                          <w:sz w:val="22"/>
                          <w:lang w:val="en-IN"/>
                        </w:rPr>
                        <w:t xml:space="preserve"> </w:t>
                      </w:r>
                      <w:r w:rsidR="00355D92">
                        <w:rPr>
                          <w:rFonts w:ascii="Bahnschrift Light SemiCondensed" w:hAnsi="Bahnschrift Light SemiCondensed"/>
                          <w:sz w:val="22"/>
                          <w:lang w:val="en-IN"/>
                        </w:rPr>
                        <w:t xml:space="preserve">Synthesize to </w:t>
                      </w:r>
                      <w:r w:rsidR="003823BC">
                        <w:rPr>
                          <w:rFonts w:ascii="Bahnschrift Light SemiCondensed" w:hAnsi="Bahnschrift Light SemiCondensed"/>
                          <w:sz w:val="22"/>
                          <w:lang w:val="en-IN"/>
                        </w:rPr>
                        <w:t>MUX OF 2</w:t>
                      </w:r>
                      <w:r w:rsidR="003823BC" w:rsidRPr="003823BC">
                        <w:rPr>
                          <w:rFonts w:ascii="Bahnschrift Light SemiCondensed" w:hAnsi="Bahnschrift Light SemiCondensed"/>
                          <w:sz w:val="22"/>
                          <w:vertAlign w:val="superscript"/>
                          <w:lang w:val="en-IN"/>
                        </w:rPr>
                        <w:t>n</w:t>
                      </w:r>
                      <w:r w:rsidR="004E05CC">
                        <w:rPr>
                          <w:rFonts w:ascii="Bahnschrift Light SemiCondensed" w:hAnsi="Bahnschrift Light SemiCondensed"/>
                          <w:sz w:val="22"/>
                          <w:vertAlign w:val="superscript"/>
                          <w:lang w:val="en-IN"/>
                        </w:rPr>
                        <w:t xml:space="preserve"> </w:t>
                      </w:r>
                      <w:r w:rsidR="004E05CC">
                        <w:rPr>
                          <w:rFonts w:ascii="Bahnschrift Light SemiCondensed" w:hAnsi="Bahnschrift Light SemiCondensed"/>
                          <w:sz w:val="22"/>
                          <w:lang w:val="en-IN"/>
                        </w:rPr>
                        <w:t>:1.</w:t>
                      </w:r>
                    </w:p>
                    <w:p w14:paraId="58B9A417" w14:textId="77777777" w:rsidR="00BA4E64" w:rsidRDefault="00BA4E64" w:rsidP="005F7FFA">
                      <w:pPr>
                        <w:rPr>
                          <w:rFonts w:ascii="Bahnschrift Light SemiCondensed" w:hAnsi="Bahnschrift Light SemiCondensed"/>
                          <w:sz w:val="22"/>
                          <w:lang w:val="en-IN"/>
                        </w:rPr>
                      </w:pPr>
                    </w:p>
                    <w:p w14:paraId="4FC0B694" w14:textId="77777777" w:rsidR="00BA4E64" w:rsidRDefault="00BA4E64" w:rsidP="005F7FFA">
                      <w:pPr>
                        <w:rPr>
                          <w:rFonts w:ascii="Bahnschrift Light SemiCondensed" w:hAnsi="Bahnschrift Light SemiCondensed"/>
                          <w:sz w:val="22"/>
                          <w:lang w:val="en-IN"/>
                        </w:rPr>
                      </w:pPr>
                    </w:p>
                    <w:p w14:paraId="5707E5D4" w14:textId="4AC8809F" w:rsidR="00BA4E64" w:rsidRDefault="00BA4E64" w:rsidP="005F7FFA">
                      <w:pPr>
                        <w:rPr>
                          <w:rFonts w:ascii="Bahnschrift Light SemiCondensed" w:hAnsi="Bahnschrift Light SemiCondensed"/>
                          <w:sz w:val="22"/>
                          <w:lang w:val="en-IN"/>
                        </w:rPr>
                      </w:pPr>
                      <w:r>
                        <w:rPr>
                          <w:rFonts w:ascii="Bahnschrift Light SemiCondensed" w:hAnsi="Bahnschrift Light SemiCondensed"/>
                          <w:sz w:val="22"/>
                          <w:lang w:val="en-IN"/>
                        </w:rPr>
                        <w:t xml:space="preserve">           </w:t>
                      </w:r>
                      <w:r w:rsidR="00A06010">
                        <w:rPr>
                          <w:rFonts w:ascii="Bahnschrift Light SemiCondensed" w:hAnsi="Bahnschrift Light SemiCondensed"/>
                          <w:sz w:val="22"/>
                          <w:lang w:val="en-IN"/>
                        </w:rPr>
                        <w:t xml:space="preserve">                                                     </w:t>
                      </w:r>
                    </w:p>
                    <w:p w14:paraId="114A9728" w14:textId="1A7ACBFE" w:rsidR="00A06010" w:rsidRDefault="00A06010" w:rsidP="005F7FFA">
                      <w:pPr>
                        <w:rPr>
                          <w:rFonts w:ascii="Bahnschrift Light SemiCondensed" w:hAnsi="Bahnschrift Light SemiCondensed"/>
                          <w:sz w:val="22"/>
                          <w:lang w:val="en-IN"/>
                        </w:rPr>
                      </w:pPr>
                      <w:r>
                        <w:rPr>
                          <w:rFonts w:ascii="Bahnschrift Light SemiCondensed" w:hAnsi="Bahnschrift Light SemiCondensed"/>
                          <w:sz w:val="22"/>
                          <w:lang w:val="en-IN"/>
                        </w:rPr>
                        <w:t xml:space="preserve">          </w:t>
                      </w:r>
                      <w:r w:rsidRPr="00A06010">
                        <w:rPr>
                          <w:rFonts w:ascii="Bahnschrift Light SemiCondensed" w:hAnsi="Bahnschrift Light SemiCondensed"/>
                          <w:noProof/>
                          <w:sz w:val="22"/>
                          <w:lang w:val="en-IN"/>
                        </w:rPr>
                        <w:drawing>
                          <wp:inline distT="0" distB="0" distL="0" distR="0" wp14:anchorId="5AA2E222" wp14:editId="199CC8A1">
                            <wp:extent cx="409575" cy="219075"/>
                            <wp:effectExtent l="0" t="0" r="0" b="0"/>
                            <wp:docPr id="202953146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575" cy="219075"/>
                                    </a:xfrm>
                                    <a:prstGeom prst="rect">
                                      <a:avLst/>
                                    </a:prstGeom>
                                    <a:noFill/>
                                    <a:ln>
                                      <a:noFill/>
                                    </a:ln>
                                  </pic:spPr>
                                </pic:pic>
                              </a:graphicData>
                            </a:graphic>
                          </wp:inline>
                        </w:drawing>
                      </w:r>
                      <w:r>
                        <w:rPr>
                          <w:rFonts w:ascii="Bahnschrift Light SemiCondensed" w:hAnsi="Bahnschrift Light SemiCondensed"/>
                          <w:sz w:val="22"/>
                          <w:lang w:val="en-IN"/>
                        </w:rPr>
                        <w:t xml:space="preserve">                                    </w:t>
                      </w:r>
                    </w:p>
                    <w:p w14:paraId="0DEF4543" w14:textId="1A9B3F14" w:rsidR="00A06010" w:rsidRDefault="00A06010" w:rsidP="005F7FFA">
                      <w:pPr>
                        <w:rPr>
                          <w:rFonts w:ascii="Bahnschrift Light SemiCondensed" w:hAnsi="Bahnschrift Light SemiCondensed"/>
                          <w:sz w:val="22"/>
                          <w:lang w:val="en-IN"/>
                        </w:rPr>
                      </w:pPr>
                      <w:r>
                        <w:rPr>
                          <w:rFonts w:ascii="Bahnschrift Light SemiCondensed" w:hAnsi="Bahnschrift Light SemiCondensed"/>
                          <w:sz w:val="22"/>
                          <w:lang w:val="en-IN"/>
                        </w:rPr>
                        <w:t xml:space="preserve">       </w:t>
                      </w:r>
                      <w:r w:rsidR="004B1355">
                        <w:rPr>
                          <w:rFonts w:ascii="Bahnschrift Light SemiCondensed" w:hAnsi="Bahnschrift Light SemiCondensed"/>
                          <w:sz w:val="22"/>
                          <w:lang w:val="en-IN"/>
                        </w:rPr>
                        <w:t xml:space="preserve">  </w:t>
                      </w:r>
                      <w:r w:rsidR="004B1355" w:rsidRPr="004B1355">
                        <w:rPr>
                          <w:rFonts w:ascii="Bahnschrift Light SemiCondensed" w:hAnsi="Bahnschrift Light SemiCondensed"/>
                          <w:noProof/>
                          <w:sz w:val="22"/>
                          <w:lang w:val="en-IN"/>
                        </w:rPr>
                        <w:drawing>
                          <wp:inline distT="0" distB="0" distL="0" distR="0" wp14:anchorId="74A6E100" wp14:editId="11506FDD">
                            <wp:extent cx="409575" cy="161925"/>
                            <wp:effectExtent l="0" t="0" r="0" b="9525"/>
                            <wp:docPr id="654461377"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9575" cy="161925"/>
                                    </a:xfrm>
                                    <a:prstGeom prst="rect">
                                      <a:avLst/>
                                    </a:prstGeom>
                                    <a:noFill/>
                                    <a:ln>
                                      <a:noFill/>
                                    </a:ln>
                                  </pic:spPr>
                                </pic:pic>
                              </a:graphicData>
                            </a:graphic>
                          </wp:inline>
                        </w:drawing>
                      </w:r>
                      <w:r w:rsidR="004B1355">
                        <w:rPr>
                          <w:rFonts w:ascii="Bahnschrift Light SemiCondensed" w:hAnsi="Bahnschrift Light SemiCondensed"/>
                          <w:sz w:val="22"/>
                          <w:lang w:val="en-IN"/>
                        </w:rPr>
                        <w:t xml:space="preserve">              </w:t>
                      </w:r>
                      <w:r w:rsidR="004B1355" w:rsidRPr="004B1355">
                        <w:rPr>
                          <w:rFonts w:ascii="Bahnschrift Light SemiCondensed" w:hAnsi="Bahnschrift Light SemiCondensed"/>
                          <w:noProof/>
                          <w:sz w:val="22"/>
                          <w:lang w:val="en-IN"/>
                        </w:rPr>
                        <w:drawing>
                          <wp:inline distT="0" distB="0" distL="0" distR="0" wp14:anchorId="7D309548" wp14:editId="440941D8">
                            <wp:extent cx="409575" cy="161925"/>
                            <wp:effectExtent l="0" t="0" r="0" b="9525"/>
                            <wp:docPr id="783953577"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9575" cy="161925"/>
                                    </a:xfrm>
                                    <a:prstGeom prst="rect">
                                      <a:avLst/>
                                    </a:prstGeom>
                                    <a:noFill/>
                                    <a:ln>
                                      <a:noFill/>
                                    </a:ln>
                                  </pic:spPr>
                                </pic:pic>
                              </a:graphicData>
                            </a:graphic>
                          </wp:inline>
                        </w:drawing>
                      </w:r>
                      <w:r w:rsidR="004B1355">
                        <w:rPr>
                          <w:rFonts w:ascii="Bahnschrift Light SemiCondensed" w:hAnsi="Bahnschrift Light SemiCondensed"/>
                          <w:sz w:val="22"/>
                          <w:lang w:val="en-IN"/>
                        </w:rPr>
                        <w:t xml:space="preserve">                      </w:t>
                      </w:r>
                    </w:p>
                    <w:p w14:paraId="47C45F48" w14:textId="21F33056" w:rsidR="004B1355" w:rsidRPr="00A06010" w:rsidRDefault="004B1355" w:rsidP="005F7FFA">
                      <w:pPr>
                        <w:rPr>
                          <w:rFonts w:ascii="Bahnschrift Light SemiCondensed" w:hAnsi="Bahnschrift Light SemiCondensed"/>
                          <w:sz w:val="22"/>
                          <w:lang w:val="en-IN"/>
                        </w:rPr>
                      </w:pPr>
                      <w:r>
                        <w:rPr>
                          <w:rFonts w:ascii="Bahnschrift Light SemiCondensed" w:hAnsi="Bahnschrift Light SemiCondensed"/>
                          <w:sz w:val="22"/>
                          <w:lang w:val="en-IN"/>
                        </w:rPr>
                        <w:t xml:space="preserve">           </w:t>
                      </w:r>
                      <w:r w:rsidRPr="004B1355">
                        <w:rPr>
                          <w:rFonts w:ascii="Bahnschrift Light SemiCondensed" w:hAnsi="Bahnschrift Light SemiCondensed"/>
                          <w:noProof/>
                          <w:sz w:val="22"/>
                          <w:lang w:val="en-IN"/>
                        </w:rPr>
                        <w:drawing>
                          <wp:inline distT="0" distB="0" distL="0" distR="0" wp14:anchorId="053D477A" wp14:editId="3547E399">
                            <wp:extent cx="409575" cy="161925"/>
                            <wp:effectExtent l="0" t="0" r="0" b="9525"/>
                            <wp:docPr id="1531855243"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9575" cy="161925"/>
                                    </a:xfrm>
                                    <a:prstGeom prst="rect">
                                      <a:avLst/>
                                    </a:prstGeom>
                                    <a:noFill/>
                                    <a:ln>
                                      <a:noFill/>
                                    </a:ln>
                                  </pic:spPr>
                                </pic:pic>
                              </a:graphicData>
                            </a:graphic>
                          </wp:inline>
                        </w:drawing>
                      </w:r>
                    </w:p>
                  </w:txbxContent>
                </v:textbox>
              </v:shape>
            </w:pict>
          </mc:Fallback>
        </mc:AlternateContent>
      </w:r>
      <w:r w:rsidR="006D7EE6">
        <w:rPr>
          <w:noProof/>
          <w:lang w:val="en-IN"/>
        </w:rPr>
        <mc:AlternateContent>
          <mc:Choice Requires="wps">
            <w:drawing>
              <wp:anchor distT="0" distB="0" distL="114300" distR="114300" simplePos="0" relativeHeight="251663360" behindDoc="0" locked="0" layoutInCell="1" allowOverlap="1" wp14:anchorId="34D4EB7B" wp14:editId="446D72A6">
                <wp:simplePos x="0" y="0"/>
                <wp:positionH relativeFrom="column">
                  <wp:posOffset>-219694</wp:posOffset>
                </wp:positionH>
                <wp:positionV relativeFrom="paragraph">
                  <wp:posOffset>80332</wp:posOffset>
                </wp:positionV>
                <wp:extent cx="2505150" cy="6091555"/>
                <wp:effectExtent l="0" t="0" r="28575" b="23495"/>
                <wp:wrapNone/>
                <wp:docPr id="1233031882" name="Text Box 7"/>
                <wp:cNvGraphicFramePr/>
                <a:graphic xmlns:a="http://schemas.openxmlformats.org/drawingml/2006/main">
                  <a:graphicData uri="http://schemas.microsoft.com/office/word/2010/wordprocessingShape">
                    <wps:wsp>
                      <wps:cNvSpPr txBox="1"/>
                      <wps:spPr>
                        <a:xfrm>
                          <a:off x="0" y="0"/>
                          <a:ext cx="2505150" cy="6091555"/>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536A25FE" w14:textId="34BE4CFD" w:rsidR="00B7336A" w:rsidRPr="005262E3" w:rsidRDefault="00B7336A">
                            <w:pPr>
                              <w:rPr>
                                <w:color w:val="1F3864" w:themeColor="accent1" w:themeShade="80"/>
                                <w:sz w:val="22"/>
                                <w:lang w:val="en-IN"/>
                              </w:rPr>
                            </w:pPr>
                            <w:r w:rsidRPr="005262E3">
                              <w:rPr>
                                <w:color w:val="1F3864" w:themeColor="accent1" w:themeShade="80"/>
                                <w:sz w:val="22"/>
                                <w:lang w:val="en-IN"/>
                              </w:rPr>
                              <w:t xml:space="preserve">              </w:t>
                            </w:r>
                            <w:r w:rsidR="006C58DA" w:rsidRPr="005262E3">
                              <w:rPr>
                                <w:color w:val="1F3864" w:themeColor="accent1" w:themeShade="80"/>
                                <w:sz w:val="22"/>
                                <w:lang w:val="en-IN"/>
                              </w:rPr>
                              <w:t xml:space="preserve">   </w:t>
                            </w:r>
                            <w:r w:rsidRPr="005262E3">
                              <w:rPr>
                                <w:color w:val="1F3864" w:themeColor="accent1" w:themeShade="80"/>
                                <w:sz w:val="22"/>
                                <w:lang w:val="en-IN"/>
                              </w:rPr>
                              <w:t xml:space="preserve"> </w:t>
                            </w:r>
                            <w:r w:rsidR="00255ADA" w:rsidRPr="005262E3">
                              <w:rPr>
                                <w:color w:val="1F3864" w:themeColor="accent1" w:themeShade="80"/>
                                <w:sz w:val="22"/>
                                <w:lang w:val="en-IN"/>
                              </w:rPr>
                              <w:t xml:space="preserve"> </w:t>
                            </w:r>
                            <w:r w:rsidR="00E91922" w:rsidRPr="005262E3">
                              <w:rPr>
                                <w:color w:val="1F3864" w:themeColor="accent1" w:themeShade="80"/>
                                <w:sz w:val="22"/>
                                <w:lang w:val="en-IN"/>
                              </w:rPr>
                              <w:t xml:space="preserve">MUTIPLEXER </w:t>
                            </w:r>
                          </w:p>
                          <w:p w14:paraId="203C2F0C" w14:textId="76135B3E" w:rsidR="00255ADA" w:rsidRPr="002516CC" w:rsidRDefault="005C5621">
                            <w:pPr>
                              <w:rPr>
                                <w:szCs w:val="20"/>
                                <w:vertAlign w:val="superscript"/>
                                <w:lang w:val="en-IN"/>
                              </w:rPr>
                            </w:pPr>
                            <w:r>
                              <w:rPr>
                                <w:szCs w:val="20"/>
                                <w:lang w:val="en-IN"/>
                              </w:rPr>
                              <w:t>It receives binary information from se</w:t>
                            </w:r>
                            <w:r w:rsidR="00BA3469">
                              <w:rPr>
                                <w:szCs w:val="20"/>
                                <w:lang w:val="en-IN"/>
                              </w:rPr>
                              <w:t xml:space="preserve">veral input lines </w:t>
                            </w:r>
                            <w:r w:rsidR="002516CC">
                              <w:rPr>
                                <w:szCs w:val="20"/>
                                <w:lang w:val="en-IN"/>
                              </w:rPr>
                              <w:t>(</w:t>
                            </w:r>
                            <w:r w:rsidR="009C3415" w:rsidRPr="00214F65">
                              <w:rPr>
                                <w:sz w:val="22"/>
                                <w:lang w:val="en-IN"/>
                              </w:rPr>
                              <w:t>2</w:t>
                            </w:r>
                            <w:proofErr w:type="gramStart"/>
                            <w:r w:rsidR="00D430B4" w:rsidRPr="00214F65">
                              <w:rPr>
                                <w:sz w:val="22"/>
                                <w:vertAlign w:val="superscript"/>
                                <w:lang w:val="en-IN"/>
                              </w:rPr>
                              <w:t>n</w:t>
                            </w:r>
                            <w:r w:rsidR="004C3BFC">
                              <w:rPr>
                                <w:szCs w:val="20"/>
                                <w:vertAlign w:val="superscript"/>
                                <w:lang w:val="en-IN"/>
                              </w:rPr>
                              <w:t xml:space="preserve"> </w:t>
                            </w:r>
                            <w:r w:rsidR="002516CC">
                              <w:rPr>
                                <w:szCs w:val="20"/>
                                <w:lang w:val="en-IN"/>
                              </w:rPr>
                              <w:t>)</w:t>
                            </w:r>
                            <w:proofErr w:type="gramEnd"/>
                            <w:r w:rsidR="004C3BFC">
                              <w:rPr>
                                <w:szCs w:val="20"/>
                                <w:lang w:val="en-IN"/>
                              </w:rPr>
                              <w:t xml:space="preserve"> </w:t>
                            </w:r>
                            <w:r w:rsidR="009C3415">
                              <w:rPr>
                                <w:szCs w:val="20"/>
                                <w:lang w:val="en-IN"/>
                              </w:rPr>
                              <w:t>and route it to a single</w:t>
                            </w:r>
                            <w:r w:rsidR="00214F65">
                              <w:rPr>
                                <w:szCs w:val="20"/>
                                <w:lang w:val="en-IN"/>
                              </w:rPr>
                              <w:t xml:space="preserve"> output according to select line</w:t>
                            </w:r>
                            <w:r w:rsidR="002516CC">
                              <w:rPr>
                                <w:szCs w:val="20"/>
                                <w:lang w:val="en-IN"/>
                              </w:rPr>
                              <w:t>( N)</w:t>
                            </w:r>
                          </w:p>
                          <w:p w14:paraId="0118D670" w14:textId="441F9DBB" w:rsidR="008C2056" w:rsidRDefault="002C6370" w:rsidP="006E1C8B">
                            <w:pPr>
                              <w:rPr>
                                <w:sz w:val="22"/>
                                <w:lang w:val="en-IN"/>
                              </w:rPr>
                            </w:pPr>
                            <w:r w:rsidRPr="00214F65">
                              <w:rPr>
                                <w:sz w:val="22"/>
                                <w:lang w:val="en-IN"/>
                              </w:rPr>
                              <w:t>2</w:t>
                            </w:r>
                            <w:r w:rsidRPr="00214F65">
                              <w:rPr>
                                <w:sz w:val="22"/>
                                <w:vertAlign w:val="superscript"/>
                                <w:lang w:val="en-IN"/>
                              </w:rPr>
                              <w:t>n</w:t>
                            </w:r>
                            <w:r>
                              <w:rPr>
                                <w:szCs w:val="20"/>
                                <w:lang w:val="en-IN"/>
                              </w:rPr>
                              <w:t>:1</w:t>
                            </w:r>
                            <w:r w:rsidR="00A16BA2">
                              <w:rPr>
                                <w:szCs w:val="20"/>
                                <w:lang w:val="en-IN"/>
                              </w:rPr>
                              <w:t>.</w:t>
                            </w:r>
                            <w:r w:rsidR="005B0206" w:rsidRPr="005B0206">
                              <w:rPr>
                                <w:sz w:val="22"/>
                                <w:lang w:val="en-IN"/>
                              </w:rPr>
                              <w:t xml:space="preserve"> </w:t>
                            </w:r>
                          </w:p>
                          <w:p w14:paraId="3D95B7BF" w14:textId="12301664" w:rsidR="00C16B3E" w:rsidRDefault="000373A0" w:rsidP="00C16B3E">
                            <w:pPr>
                              <w:rPr>
                                <w:sz w:val="22"/>
                                <w:lang w:val="en-IN"/>
                              </w:rPr>
                            </w:pPr>
                            <w:r>
                              <w:rPr>
                                <w:sz w:val="22"/>
                                <w:lang w:val="en-IN"/>
                              </w:rPr>
                              <w:t>Verilog Implementat</w:t>
                            </w:r>
                            <w:r w:rsidR="00C16B3E">
                              <w:rPr>
                                <w:sz w:val="22"/>
                                <w:lang w:val="en-IN"/>
                              </w:rPr>
                              <w:t>ions</w:t>
                            </w:r>
                            <w:r w:rsidR="00536512">
                              <w:rPr>
                                <w:sz w:val="22"/>
                                <w:lang w:val="en-IN"/>
                              </w:rPr>
                              <w:t xml:space="preserve"> of </w:t>
                            </w:r>
                            <w:r w:rsidR="004168A8">
                              <w:rPr>
                                <w:sz w:val="22"/>
                                <w:lang w:val="en-IN"/>
                              </w:rPr>
                              <w:t>4:1</w:t>
                            </w:r>
                          </w:p>
                          <w:p w14:paraId="1422396D" w14:textId="77777777" w:rsidR="00C16B3E" w:rsidRPr="00C16B3E" w:rsidRDefault="00C16B3E" w:rsidP="00C16B3E">
                            <w:pPr>
                              <w:rPr>
                                <w:sz w:val="22"/>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4EB7B" id="Text Box 7" o:spid="_x0000_s1027" type="#_x0000_t202" style="position:absolute;margin-left:-17.3pt;margin-top:6.35pt;width:197.25pt;height:479.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" fillcolor="#91bce3 [2168]" strokecolor="#5b9bd5 [3208]" strokeweight=".5pt">
                <v:fill color2="#7aaddd [2616]" rotate="t" colors="0 #b1cbe9;.5 #a3c1e5;1 #92b9e4" focus="100%" type="gradient">
                  <o:fill v:ext="view" type="gradientUnscaled"/>
                </v:fill>
                <v:textbox>
                  <w:txbxContent>
                    <w:p w14:paraId="536A25FE" w14:textId="34BE4CFD" w:rsidR="00B7336A" w:rsidRPr="005262E3" w:rsidRDefault="00B7336A">
                      <w:pPr>
                        <w:rPr>
                          <w:color w:val="1F3864" w:themeColor="accent1" w:themeShade="80"/>
                          <w:sz w:val="22"/>
                          <w:lang w:val="en-IN"/>
                        </w:rPr>
                      </w:pPr>
                      <w:r w:rsidRPr="005262E3">
                        <w:rPr>
                          <w:color w:val="1F3864" w:themeColor="accent1" w:themeShade="80"/>
                          <w:sz w:val="22"/>
                          <w:lang w:val="en-IN"/>
                        </w:rPr>
                        <w:t xml:space="preserve">              </w:t>
                      </w:r>
                      <w:r w:rsidR="006C58DA" w:rsidRPr="005262E3">
                        <w:rPr>
                          <w:color w:val="1F3864" w:themeColor="accent1" w:themeShade="80"/>
                          <w:sz w:val="22"/>
                          <w:lang w:val="en-IN"/>
                        </w:rPr>
                        <w:t xml:space="preserve">   </w:t>
                      </w:r>
                      <w:r w:rsidRPr="005262E3">
                        <w:rPr>
                          <w:color w:val="1F3864" w:themeColor="accent1" w:themeShade="80"/>
                          <w:sz w:val="22"/>
                          <w:lang w:val="en-IN"/>
                        </w:rPr>
                        <w:t xml:space="preserve"> </w:t>
                      </w:r>
                      <w:r w:rsidR="00255ADA" w:rsidRPr="005262E3">
                        <w:rPr>
                          <w:color w:val="1F3864" w:themeColor="accent1" w:themeShade="80"/>
                          <w:sz w:val="22"/>
                          <w:lang w:val="en-IN"/>
                        </w:rPr>
                        <w:t xml:space="preserve"> </w:t>
                      </w:r>
                      <w:r w:rsidR="00E91922" w:rsidRPr="005262E3">
                        <w:rPr>
                          <w:color w:val="1F3864" w:themeColor="accent1" w:themeShade="80"/>
                          <w:sz w:val="22"/>
                          <w:lang w:val="en-IN"/>
                        </w:rPr>
                        <w:t xml:space="preserve">MUTIPLEXER </w:t>
                      </w:r>
                    </w:p>
                    <w:p w14:paraId="203C2F0C" w14:textId="76135B3E" w:rsidR="00255ADA" w:rsidRPr="002516CC" w:rsidRDefault="005C5621">
                      <w:pPr>
                        <w:rPr>
                          <w:szCs w:val="20"/>
                          <w:vertAlign w:val="superscript"/>
                          <w:lang w:val="en-IN"/>
                        </w:rPr>
                      </w:pPr>
                      <w:r>
                        <w:rPr>
                          <w:szCs w:val="20"/>
                          <w:lang w:val="en-IN"/>
                        </w:rPr>
                        <w:t>It receives binary information from se</w:t>
                      </w:r>
                      <w:r w:rsidR="00BA3469">
                        <w:rPr>
                          <w:szCs w:val="20"/>
                          <w:lang w:val="en-IN"/>
                        </w:rPr>
                        <w:t xml:space="preserve">veral input lines </w:t>
                      </w:r>
                      <w:r w:rsidR="002516CC">
                        <w:rPr>
                          <w:szCs w:val="20"/>
                          <w:lang w:val="en-IN"/>
                        </w:rPr>
                        <w:t>(</w:t>
                      </w:r>
                      <w:r w:rsidR="009C3415" w:rsidRPr="00214F65">
                        <w:rPr>
                          <w:sz w:val="22"/>
                          <w:lang w:val="en-IN"/>
                        </w:rPr>
                        <w:t>2</w:t>
                      </w:r>
                      <w:proofErr w:type="gramStart"/>
                      <w:r w:rsidR="00D430B4" w:rsidRPr="00214F65">
                        <w:rPr>
                          <w:sz w:val="22"/>
                          <w:vertAlign w:val="superscript"/>
                          <w:lang w:val="en-IN"/>
                        </w:rPr>
                        <w:t>n</w:t>
                      </w:r>
                      <w:r w:rsidR="004C3BFC">
                        <w:rPr>
                          <w:szCs w:val="20"/>
                          <w:vertAlign w:val="superscript"/>
                          <w:lang w:val="en-IN"/>
                        </w:rPr>
                        <w:t xml:space="preserve"> </w:t>
                      </w:r>
                      <w:r w:rsidR="002516CC">
                        <w:rPr>
                          <w:szCs w:val="20"/>
                          <w:lang w:val="en-IN"/>
                        </w:rPr>
                        <w:t>)</w:t>
                      </w:r>
                      <w:proofErr w:type="gramEnd"/>
                      <w:r w:rsidR="004C3BFC">
                        <w:rPr>
                          <w:szCs w:val="20"/>
                          <w:lang w:val="en-IN"/>
                        </w:rPr>
                        <w:t xml:space="preserve"> </w:t>
                      </w:r>
                      <w:r w:rsidR="009C3415">
                        <w:rPr>
                          <w:szCs w:val="20"/>
                          <w:lang w:val="en-IN"/>
                        </w:rPr>
                        <w:t>and route it to a single</w:t>
                      </w:r>
                      <w:r w:rsidR="00214F65">
                        <w:rPr>
                          <w:szCs w:val="20"/>
                          <w:lang w:val="en-IN"/>
                        </w:rPr>
                        <w:t xml:space="preserve"> output according to select line</w:t>
                      </w:r>
                      <w:r w:rsidR="002516CC">
                        <w:rPr>
                          <w:szCs w:val="20"/>
                          <w:lang w:val="en-IN"/>
                        </w:rPr>
                        <w:t>( N)</w:t>
                      </w:r>
                    </w:p>
                    <w:p w14:paraId="0118D670" w14:textId="441F9DBB" w:rsidR="008C2056" w:rsidRDefault="002C6370" w:rsidP="006E1C8B">
                      <w:pPr>
                        <w:rPr>
                          <w:sz w:val="22"/>
                          <w:lang w:val="en-IN"/>
                        </w:rPr>
                      </w:pPr>
                      <w:r w:rsidRPr="00214F65">
                        <w:rPr>
                          <w:sz w:val="22"/>
                          <w:lang w:val="en-IN"/>
                        </w:rPr>
                        <w:t>2</w:t>
                      </w:r>
                      <w:r w:rsidRPr="00214F65">
                        <w:rPr>
                          <w:sz w:val="22"/>
                          <w:vertAlign w:val="superscript"/>
                          <w:lang w:val="en-IN"/>
                        </w:rPr>
                        <w:t>n</w:t>
                      </w:r>
                      <w:r>
                        <w:rPr>
                          <w:szCs w:val="20"/>
                          <w:lang w:val="en-IN"/>
                        </w:rPr>
                        <w:t>:1</w:t>
                      </w:r>
                      <w:r w:rsidR="00A16BA2">
                        <w:rPr>
                          <w:szCs w:val="20"/>
                          <w:lang w:val="en-IN"/>
                        </w:rPr>
                        <w:t>.</w:t>
                      </w:r>
                      <w:r w:rsidR="005B0206" w:rsidRPr="005B0206">
                        <w:rPr>
                          <w:sz w:val="22"/>
                          <w:lang w:val="en-IN"/>
                        </w:rPr>
                        <w:t xml:space="preserve"> </w:t>
                      </w:r>
                    </w:p>
                    <w:p w14:paraId="3D95B7BF" w14:textId="12301664" w:rsidR="00C16B3E" w:rsidRDefault="000373A0" w:rsidP="00C16B3E">
                      <w:pPr>
                        <w:rPr>
                          <w:sz w:val="22"/>
                          <w:lang w:val="en-IN"/>
                        </w:rPr>
                      </w:pPr>
                      <w:r>
                        <w:rPr>
                          <w:sz w:val="22"/>
                          <w:lang w:val="en-IN"/>
                        </w:rPr>
                        <w:t>Verilog Implementat</w:t>
                      </w:r>
                      <w:r w:rsidR="00C16B3E">
                        <w:rPr>
                          <w:sz w:val="22"/>
                          <w:lang w:val="en-IN"/>
                        </w:rPr>
                        <w:t>ions</w:t>
                      </w:r>
                      <w:r w:rsidR="00536512">
                        <w:rPr>
                          <w:sz w:val="22"/>
                          <w:lang w:val="en-IN"/>
                        </w:rPr>
                        <w:t xml:space="preserve"> of </w:t>
                      </w:r>
                      <w:r w:rsidR="004168A8">
                        <w:rPr>
                          <w:sz w:val="22"/>
                          <w:lang w:val="en-IN"/>
                        </w:rPr>
                        <w:t>4:1</w:t>
                      </w:r>
                    </w:p>
                    <w:p w14:paraId="1422396D" w14:textId="77777777" w:rsidR="00C16B3E" w:rsidRPr="00C16B3E" w:rsidRDefault="00C16B3E" w:rsidP="00C16B3E">
                      <w:pPr>
                        <w:rPr>
                          <w:sz w:val="22"/>
                          <w:lang w:val="en-IN"/>
                        </w:rPr>
                      </w:pPr>
                    </w:p>
                  </w:txbxContent>
                </v:textbox>
              </v:shape>
            </w:pict>
          </mc:Fallback>
        </mc:AlternateContent>
      </w:r>
      <w:r w:rsidR="00500D7C">
        <w:rPr>
          <w:noProof/>
          <w:lang w:val="en-IN"/>
        </w:rPr>
        <mc:AlternateContent>
          <mc:Choice Requires="wps">
            <w:drawing>
              <wp:anchor distT="0" distB="0" distL="114300" distR="114300" simplePos="0" relativeHeight="251681792" behindDoc="0" locked="0" layoutInCell="1" allowOverlap="1" wp14:anchorId="14E96227" wp14:editId="7F4FADB2">
                <wp:simplePos x="0" y="0"/>
                <wp:positionH relativeFrom="column">
                  <wp:posOffset>2321626</wp:posOffset>
                </wp:positionH>
                <wp:positionV relativeFrom="paragraph">
                  <wp:posOffset>80333</wp:posOffset>
                </wp:positionV>
                <wp:extent cx="2458085" cy="2243900"/>
                <wp:effectExtent l="0" t="0" r="18415" b="23495"/>
                <wp:wrapNone/>
                <wp:docPr id="1180942208" name="Text Box 26"/>
                <wp:cNvGraphicFramePr/>
                <a:graphic xmlns:a="http://schemas.openxmlformats.org/drawingml/2006/main">
                  <a:graphicData uri="http://schemas.microsoft.com/office/word/2010/wordprocessingShape">
                    <wps:wsp>
                      <wps:cNvSpPr txBox="1"/>
                      <wps:spPr>
                        <a:xfrm>
                          <a:off x="0" y="0"/>
                          <a:ext cx="2458085" cy="2243900"/>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1368DE7D" w14:textId="2B9E8102" w:rsidR="00287DFF" w:rsidRPr="00B65D92" w:rsidRDefault="00287DFF">
                            <w:pPr>
                              <w:rPr>
                                <w:color w:val="1F4E79" w:themeColor="accent5" w:themeShade="80"/>
                                <w:sz w:val="22"/>
                                <w:lang w:val="en-IN"/>
                              </w:rPr>
                            </w:pPr>
                            <w:r w:rsidRPr="00B65D92">
                              <w:rPr>
                                <w:color w:val="1F4E79" w:themeColor="accent5" w:themeShade="80"/>
                                <w:lang w:val="en-IN"/>
                              </w:rPr>
                              <w:t xml:space="preserve">           </w:t>
                            </w:r>
                            <w:r w:rsidR="00B65D92">
                              <w:rPr>
                                <w:color w:val="1F4E79" w:themeColor="accent5" w:themeShade="80"/>
                                <w:lang w:val="en-IN"/>
                              </w:rPr>
                              <w:t xml:space="preserve">         </w:t>
                            </w:r>
                            <w:r w:rsidRPr="00B65D92">
                              <w:rPr>
                                <w:color w:val="1F4E79" w:themeColor="accent5" w:themeShade="80"/>
                                <w:lang w:val="en-IN"/>
                              </w:rPr>
                              <w:t xml:space="preserve">  </w:t>
                            </w:r>
                            <w:r w:rsidRPr="00B65D92">
                              <w:rPr>
                                <w:color w:val="1F4E79" w:themeColor="accent5" w:themeShade="80"/>
                                <w:sz w:val="22"/>
                                <w:lang w:val="en-IN"/>
                              </w:rPr>
                              <w:t>DEMU</w:t>
                            </w:r>
                            <w:r w:rsidR="00E023F5" w:rsidRPr="00B65D92">
                              <w:rPr>
                                <w:color w:val="1F4E79" w:themeColor="accent5" w:themeShade="80"/>
                                <w:sz w:val="22"/>
                                <w:lang w:val="en-IN"/>
                              </w:rPr>
                              <w:t xml:space="preserve">TIPLEXER </w:t>
                            </w:r>
                          </w:p>
                          <w:p w14:paraId="371DCEFE" w14:textId="53674B31" w:rsidR="00E023F5" w:rsidRDefault="00E023F5">
                            <w:r>
                              <w:rPr>
                                <w:lang w:val="en-IN"/>
                              </w:rPr>
                              <w:t xml:space="preserve">It </w:t>
                            </w:r>
                            <w:r w:rsidR="0016243B">
                              <w:rPr>
                                <w:lang w:val="en-IN"/>
                              </w:rPr>
                              <w:t xml:space="preserve">is </w:t>
                            </w:r>
                            <w:r w:rsidR="0016243B" w:rsidRPr="0016243B">
                              <w:t>digital circuit that takes a single input signal and directs it to one of many output lines based on the values of select lines</w:t>
                            </w:r>
                            <w:r w:rsidR="0016243B">
                              <w:t>.</w:t>
                            </w:r>
                          </w:p>
                          <w:p w14:paraId="26819B00" w14:textId="0C73E340" w:rsidR="0016243B" w:rsidRPr="00287DFF" w:rsidRDefault="0016243B">
                            <w:pPr>
                              <w:rPr>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E96227" id="Text Box 26" o:spid="_x0000_s1028" type="#_x0000_t202" style="position:absolute;margin-left:182.8pt;margin-top:6.35pt;width:193.55pt;height:176.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" fillcolor="#91bce3 [2168]" strokecolor="#5b9bd5 [3208]" strokeweight=".5pt">
                <v:fill color2="#7aaddd [2616]" rotate="t" colors="0 #b1cbe9;.5 #a3c1e5;1 #92b9e4" focus="100%" type="gradient">
                  <o:fill v:ext="view" type="gradientUnscaled"/>
                </v:fill>
                <v:textbox>
                  <w:txbxContent>
                    <w:p w14:paraId="1368DE7D" w14:textId="2B9E8102" w:rsidR="00287DFF" w:rsidRPr="00B65D92" w:rsidRDefault="00287DFF">
                      <w:pPr>
                        <w:rPr>
                          <w:color w:val="1F4E79" w:themeColor="accent5" w:themeShade="80"/>
                          <w:sz w:val="22"/>
                          <w:lang w:val="en-IN"/>
                        </w:rPr>
                      </w:pPr>
                      <w:r w:rsidRPr="00B65D92">
                        <w:rPr>
                          <w:color w:val="1F4E79" w:themeColor="accent5" w:themeShade="80"/>
                          <w:lang w:val="en-IN"/>
                        </w:rPr>
                        <w:t xml:space="preserve">           </w:t>
                      </w:r>
                      <w:r w:rsidR="00B65D92">
                        <w:rPr>
                          <w:color w:val="1F4E79" w:themeColor="accent5" w:themeShade="80"/>
                          <w:lang w:val="en-IN"/>
                        </w:rPr>
                        <w:t xml:space="preserve">         </w:t>
                      </w:r>
                      <w:r w:rsidRPr="00B65D92">
                        <w:rPr>
                          <w:color w:val="1F4E79" w:themeColor="accent5" w:themeShade="80"/>
                          <w:lang w:val="en-IN"/>
                        </w:rPr>
                        <w:t xml:space="preserve">  </w:t>
                      </w:r>
                      <w:r w:rsidRPr="00B65D92">
                        <w:rPr>
                          <w:color w:val="1F4E79" w:themeColor="accent5" w:themeShade="80"/>
                          <w:sz w:val="22"/>
                          <w:lang w:val="en-IN"/>
                        </w:rPr>
                        <w:t>DEMU</w:t>
                      </w:r>
                      <w:r w:rsidR="00E023F5" w:rsidRPr="00B65D92">
                        <w:rPr>
                          <w:color w:val="1F4E79" w:themeColor="accent5" w:themeShade="80"/>
                          <w:sz w:val="22"/>
                          <w:lang w:val="en-IN"/>
                        </w:rPr>
                        <w:t xml:space="preserve">TIPLEXER </w:t>
                      </w:r>
                    </w:p>
                    <w:p w14:paraId="371DCEFE" w14:textId="53674B31" w:rsidR="00E023F5" w:rsidRDefault="00E023F5">
                      <w:r>
                        <w:rPr>
                          <w:lang w:val="en-IN"/>
                        </w:rPr>
                        <w:t xml:space="preserve">It </w:t>
                      </w:r>
                      <w:r w:rsidR="0016243B">
                        <w:rPr>
                          <w:lang w:val="en-IN"/>
                        </w:rPr>
                        <w:t xml:space="preserve">is </w:t>
                      </w:r>
                      <w:r w:rsidR="0016243B" w:rsidRPr="0016243B">
                        <w:t>digital circuit that takes a single input signal and directs it to one of many output lines based on the values of select lines</w:t>
                      </w:r>
                      <w:r w:rsidR="0016243B">
                        <w:t>.</w:t>
                      </w:r>
                    </w:p>
                    <w:p w14:paraId="26819B00" w14:textId="0C73E340" w:rsidR="0016243B" w:rsidRPr="00287DFF" w:rsidRDefault="0016243B">
                      <w:pPr>
                        <w:rPr>
                          <w:lang w:val="en-IN"/>
                        </w:rPr>
                      </w:pPr>
                    </w:p>
                  </w:txbxContent>
                </v:textbox>
              </v:shape>
            </w:pict>
          </mc:Fallback>
        </mc:AlternateContent>
      </w:r>
    </w:p>
    <w:p w14:paraId="5B8B7B62" w14:textId="385ED739" w:rsidR="00E64A91" w:rsidRDefault="00E64A91" w:rsidP="00E5499A">
      <w:pPr>
        <w:tabs>
          <w:tab w:val="left" w:pos="2805"/>
        </w:tabs>
        <w:rPr>
          <w:lang w:val="en-IN"/>
        </w:rPr>
      </w:pPr>
    </w:p>
    <w:p w14:paraId="2E4AA4BC" w14:textId="33B1DD2C" w:rsidR="00E64A91" w:rsidRDefault="00E64A91" w:rsidP="00E5499A">
      <w:pPr>
        <w:tabs>
          <w:tab w:val="left" w:pos="2805"/>
        </w:tabs>
        <w:rPr>
          <w:lang w:val="en-IN"/>
        </w:rPr>
      </w:pPr>
    </w:p>
    <w:p w14:paraId="5E6C8F51" w14:textId="7CBA5B91" w:rsidR="00E64A91" w:rsidRDefault="00E64A91" w:rsidP="00E5499A">
      <w:pPr>
        <w:tabs>
          <w:tab w:val="left" w:pos="2805"/>
        </w:tabs>
        <w:rPr>
          <w:lang w:val="en-IN"/>
        </w:rPr>
      </w:pPr>
    </w:p>
    <w:p w14:paraId="26BB4D79" w14:textId="0D891BDE" w:rsidR="00E64A91" w:rsidRDefault="00E64A91" w:rsidP="00E5499A">
      <w:pPr>
        <w:tabs>
          <w:tab w:val="left" w:pos="2805"/>
        </w:tabs>
        <w:rPr>
          <w:lang w:val="en-IN"/>
        </w:rPr>
      </w:pPr>
    </w:p>
    <w:p w14:paraId="304F8209" w14:textId="0E900E73" w:rsidR="00E64A91" w:rsidRDefault="00E64A91" w:rsidP="00E5499A">
      <w:pPr>
        <w:tabs>
          <w:tab w:val="left" w:pos="2805"/>
        </w:tabs>
        <w:rPr>
          <w:lang w:val="en-IN"/>
        </w:rPr>
      </w:pPr>
    </w:p>
    <w:p w14:paraId="2907AA4C" w14:textId="186686F1" w:rsidR="00E64A91" w:rsidRDefault="006D7EE6" w:rsidP="00E5499A">
      <w:pPr>
        <w:tabs>
          <w:tab w:val="left" w:pos="2805"/>
        </w:tabs>
        <w:rPr>
          <w:lang w:val="en-IN"/>
        </w:rPr>
      </w:pPr>
      <w:r>
        <w:rPr>
          <w:noProof/>
          <w:lang w:val="en-IN"/>
        </w:rPr>
        <mc:AlternateContent>
          <mc:Choice Requires="wps">
            <w:drawing>
              <wp:anchor distT="0" distB="0" distL="114300" distR="114300" simplePos="0" relativeHeight="251675648" behindDoc="0" locked="0" layoutInCell="1" allowOverlap="1" wp14:anchorId="5F6765BB" wp14:editId="0761E5C2">
                <wp:simplePos x="0" y="0"/>
                <wp:positionH relativeFrom="margin">
                  <wp:posOffset>-172192</wp:posOffset>
                </wp:positionH>
                <wp:positionV relativeFrom="paragraph">
                  <wp:posOffset>219471</wp:posOffset>
                </wp:positionV>
                <wp:extent cx="2396935" cy="1401288"/>
                <wp:effectExtent l="0" t="0" r="22860" b="27940"/>
                <wp:wrapNone/>
                <wp:docPr id="1867759853" name="Text Box 19"/>
                <wp:cNvGraphicFramePr/>
                <a:graphic xmlns:a="http://schemas.openxmlformats.org/drawingml/2006/main">
                  <a:graphicData uri="http://schemas.microsoft.com/office/word/2010/wordprocessingShape">
                    <wps:wsp>
                      <wps:cNvSpPr txBox="1"/>
                      <wps:spPr>
                        <a:xfrm>
                          <a:off x="0" y="0"/>
                          <a:ext cx="2396935" cy="1401288"/>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1C22A668" w14:textId="4347EC8B" w:rsidR="00E4312B" w:rsidRPr="00286D5F" w:rsidRDefault="009B151B">
                            <w:pPr>
                              <w:rPr>
                                <w:b/>
                                <w:bCs/>
                                <w:noProof/>
                                <w:lang w:val="en-IN"/>
                              </w:rPr>
                            </w:pPr>
                            <w:r w:rsidRPr="00286D5F">
                              <w:rPr>
                                <w:b/>
                                <w:bCs/>
                                <w:noProof/>
                                <w:lang w:val="en-IN"/>
                              </w:rPr>
                              <w:t xml:space="preserve">USING </w:t>
                            </w:r>
                            <w:r w:rsidR="00E4312B" w:rsidRPr="00286D5F">
                              <w:rPr>
                                <w:b/>
                                <w:bCs/>
                                <w:noProof/>
                                <w:lang w:val="en-IN"/>
                              </w:rPr>
                              <w:t>LOGICAL :</w:t>
                            </w:r>
                          </w:p>
                          <w:p w14:paraId="6497985A" w14:textId="77777777" w:rsidR="00E4312B" w:rsidRDefault="00E4312B">
                            <w:pPr>
                              <w:rPr>
                                <w:noProof/>
                                <w:lang w:val="en-IN"/>
                              </w:rPr>
                            </w:pPr>
                          </w:p>
                          <w:p w14:paraId="0D7A61CA" w14:textId="3B843AB4" w:rsidR="00381760" w:rsidRDefault="00381760">
                            <w:pPr>
                              <w:rPr>
                                <w:noProof/>
                                <w:lang w:val="en-IN"/>
                              </w:rPr>
                            </w:pPr>
                            <w:r>
                              <w:rPr>
                                <w:noProof/>
                              </w:rPr>
                              <w:drawing>
                                <wp:inline distT="0" distB="0" distL="0" distR="0" wp14:anchorId="5ACCCE73" wp14:editId="713374A0">
                                  <wp:extent cx="2106930" cy="941523"/>
                                  <wp:effectExtent l="0" t="0" r="7620" b="0"/>
                                  <wp:docPr id="1953980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980375" name=""/>
                                          <pic:cNvPicPr/>
                                        </pic:nvPicPr>
                                        <pic:blipFill>
                                          <a:blip r:embed="rId15"/>
                                          <a:stretch>
                                            <a:fillRect/>
                                          </a:stretch>
                                        </pic:blipFill>
                                        <pic:spPr>
                                          <a:xfrm>
                                            <a:off x="0" y="0"/>
                                            <a:ext cx="2348609" cy="1049522"/>
                                          </a:xfrm>
                                          <a:prstGeom prst="rect">
                                            <a:avLst/>
                                          </a:prstGeom>
                                        </pic:spPr>
                                      </pic:pic>
                                    </a:graphicData>
                                  </a:graphic>
                                </wp:inline>
                              </w:drawing>
                            </w:r>
                          </w:p>
                          <w:p w14:paraId="765A4EDA" w14:textId="331F37D2" w:rsidR="009B151B" w:rsidRDefault="00E4312B">
                            <w:pPr>
                              <w:rPr>
                                <w:noProof/>
                                <w:lang w:val="en-IN"/>
                              </w:rPr>
                            </w:pPr>
                            <w:r>
                              <w:rPr>
                                <w:noProof/>
                                <w:lang w:val="en-IN"/>
                              </w:rPr>
                              <w:t xml:space="preserve">                                              </w:t>
                            </w:r>
                          </w:p>
                          <w:p w14:paraId="09BE1865" w14:textId="36A6B1F1" w:rsidR="009B151B" w:rsidRDefault="00E4312B">
                            <w:pPr>
                              <w:rPr>
                                <w:noProof/>
                              </w:rPr>
                            </w:pPr>
                            <w:r>
                              <w:rPr>
                                <w:lang w:val="en-IN"/>
                              </w:rPr>
                              <w:t xml:space="preserve">                                               </w:t>
                            </w:r>
                          </w:p>
                          <w:p w14:paraId="45FE65F4" w14:textId="77777777" w:rsidR="00E4312B" w:rsidRDefault="00E4312B">
                            <w:pPr>
                              <w:rPr>
                                <w:noProof/>
                              </w:rPr>
                            </w:pPr>
                          </w:p>
                          <w:p w14:paraId="17562AF2" w14:textId="77777777" w:rsidR="00E4312B" w:rsidRDefault="00E4312B">
                            <w:pPr>
                              <w:rPr>
                                <w:noProof/>
                              </w:rPr>
                            </w:pPr>
                          </w:p>
                          <w:p w14:paraId="083DEBBA" w14:textId="77777777" w:rsidR="00E4312B" w:rsidRPr="009B151B" w:rsidRDefault="00E4312B">
                            <w:pPr>
                              <w:rPr>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765BB" id="Text Box 19" o:spid="_x0000_s1029" type="#_x0000_t202" style="position:absolute;margin-left:-13.55pt;margin-top:17.3pt;width:188.75pt;height:110.3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" fillcolor="white [3201]" strokecolor="#4472c4 [3204]" strokeweight="1pt">
                <v:textbox>
                  <w:txbxContent>
                    <w:p w14:paraId="1C22A668" w14:textId="4347EC8B" w:rsidR="00E4312B" w:rsidRPr="00286D5F" w:rsidRDefault="009B151B">
                      <w:pPr>
                        <w:rPr>
                          <w:b/>
                          <w:bCs/>
                          <w:noProof/>
                          <w:lang w:val="en-IN"/>
                        </w:rPr>
                      </w:pPr>
                      <w:r w:rsidRPr="00286D5F">
                        <w:rPr>
                          <w:b/>
                          <w:bCs/>
                          <w:noProof/>
                          <w:lang w:val="en-IN"/>
                        </w:rPr>
                        <w:t xml:space="preserve">USING </w:t>
                      </w:r>
                      <w:r w:rsidR="00E4312B" w:rsidRPr="00286D5F">
                        <w:rPr>
                          <w:b/>
                          <w:bCs/>
                          <w:noProof/>
                          <w:lang w:val="en-IN"/>
                        </w:rPr>
                        <w:t>LOGICAL :</w:t>
                      </w:r>
                    </w:p>
                    <w:p w14:paraId="6497985A" w14:textId="77777777" w:rsidR="00E4312B" w:rsidRDefault="00E4312B">
                      <w:pPr>
                        <w:rPr>
                          <w:noProof/>
                          <w:lang w:val="en-IN"/>
                        </w:rPr>
                      </w:pPr>
                    </w:p>
                    <w:p w14:paraId="0D7A61CA" w14:textId="3B843AB4" w:rsidR="00381760" w:rsidRDefault="00381760">
                      <w:pPr>
                        <w:rPr>
                          <w:noProof/>
                          <w:lang w:val="en-IN"/>
                        </w:rPr>
                      </w:pPr>
                      <w:r>
                        <w:rPr>
                          <w:noProof/>
                        </w:rPr>
                        <w:drawing>
                          <wp:inline distT="0" distB="0" distL="0" distR="0" wp14:anchorId="5ACCCE73" wp14:editId="713374A0">
                            <wp:extent cx="2106930" cy="941523"/>
                            <wp:effectExtent l="0" t="0" r="7620" b="0"/>
                            <wp:docPr id="1953980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980375" name=""/>
                                    <pic:cNvPicPr/>
                                  </pic:nvPicPr>
                                  <pic:blipFill>
                                    <a:blip r:embed="rId15"/>
                                    <a:stretch>
                                      <a:fillRect/>
                                    </a:stretch>
                                  </pic:blipFill>
                                  <pic:spPr>
                                    <a:xfrm>
                                      <a:off x="0" y="0"/>
                                      <a:ext cx="2348609" cy="1049522"/>
                                    </a:xfrm>
                                    <a:prstGeom prst="rect">
                                      <a:avLst/>
                                    </a:prstGeom>
                                  </pic:spPr>
                                </pic:pic>
                              </a:graphicData>
                            </a:graphic>
                          </wp:inline>
                        </w:drawing>
                      </w:r>
                    </w:p>
                    <w:p w14:paraId="765A4EDA" w14:textId="331F37D2" w:rsidR="009B151B" w:rsidRDefault="00E4312B">
                      <w:pPr>
                        <w:rPr>
                          <w:noProof/>
                          <w:lang w:val="en-IN"/>
                        </w:rPr>
                      </w:pPr>
                      <w:r>
                        <w:rPr>
                          <w:noProof/>
                          <w:lang w:val="en-IN"/>
                        </w:rPr>
                        <w:t xml:space="preserve">                                              </w:t>
                      </w:r>
                    </w:p>
                    <w:p w14:paraId="09BE1865" w14:textId="36A6B1F1" w:rsidR="009B151B" w:rsidRDefault="00E4312B">
                      <w:pPr>
                        <w:rPr>
                          <w:noProof/>
                        </w:rPr>
                      </w:pPr>
                      <w:r>
                        <w:rPr>
                          <w:lang w:val="en-IN"/>
                        </w:rPr>
                        <w:t xml:space="preserve">                                               </w:t>
                      </w:r>
                    </w:p>
                    <w:p w14:paraId="45FE65F4" w14:textId="77777777" w:rsidR="00E4312B" w:rsidRDefault="00E4312B">
                      <w:pPr>
                        <w:rPr>
                          <w:noProof/>
                        </w:rPr>
                      </w:pPr>
                    </w:p>
                    <w:p w14:paraId="17562AF2" w14:textId="77777777" w:rsidR="00E4312B" w:rsidRDefault="00E4312B">
                      <w:pPr>
                        <w:rPr>
                          <w:noProof/>
                        </w:rPr>
                      </w:pPr>
                    </w:p>
                    <w:p w14:paraId="083DEBBA" w14:textId="77777777" w:rsidR="00E4312B" w:rsidRPr="009B151B" w:rsidRDefault="00E4312B">
                      <w:pPr>
                        <w:rPr>
                          <w:lang w:val="en-IN"/>
                        </w:rPr>
                      </w:pPr>
                    </w:p>
                  </w:txbxContent>
                </v:textbox>
                <w10:wrap anchorx="margin"/>
              </v:shape>
            </w:pict>
          </mc:Fallback>
        </mc:AlternateContent>
      </w:r>
      <w:r w:rsidR="00BB44CD">
        <w:rPr>
          <w:noProof/>
          <w:lang w:val="en-IN"/>
        </w:rPr>
        <mc:AlternateContent>
          <mc:Choice Requires="wps">
            <w:drawing>
              <wp:anchor distT="0" distB="0" distL="114300" distR="114300" simplePos="0" relativeHeight="251682816" behindDoc="0" locked="0" layoutInCell="1" allowOverlap="1" wp14:anchorId="0A14BD6A" wp14:editId="0BCDF9C6">
                <wp:simplePos x="0" y="0"/>
                <wp:positionH relativeFrom="column">
                  <wp:posOffset>2381003</wp:posOffset>
                </wp:positionH>
                <wp:positionV relativeFrom="paragraph">
                  <wp:posOffset>17591</wp:posOffset>
                </wp:positionV>
                <wp:extent cx="2339439" cy="1341912"/>
                <wp:effectExtent l="0" t="0" r="22860" b="10795"/>
                <wp:wrapNone/>
                <wp:docPr id="853192730" name="Text Box 27"/>
                <wp:cNvGraphicFramePr/>
                <a:graphic xmlns:a="http://schemas.openxmlformats.org/drawingml/2006/main">
                  <a:graphicData uri="http://schemas.microsoft.com/office/word/2010/wordprocessingShape">
                    <wps:wsp>
                      <wps:cNvSpPr txBox="1"/>
                      <wps:spPr>
                        <a:xfrm>
                          <a:off x="0" y="0"/>
                          <a:ext cx="2339439" cy="1341912"/>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23F7C13" w14:textId="77777777" w:rsidR="007B2199" w:rsidRDefault="00C15153">
                            <w:r w:rsidRPr="00C15153">
                              <w:t xml:space="preserve">assign Y0 = ~A2 &amp; ~A1 &amp; ~A0; </w:t>
                            </w:r>
                          </w:p>
                          <w:p w14:paraId="760C6871" w14:textId="6887C795" w:rsidR="00C15153" w:rsidRDefault="00C15153">
                            <w:r w:rsidRPr="00C15153">
                              <w:t xml:space="preserve">assign Y1 = ~A2 &amp; ~A1 &amp; A0; </w:t>
                            </w:r>
                          </w:p>
                          <w:p w14:paraId="01E8A9FF" w14:textId="77777777" w:rsidR="007B2199" w:rsidRDefault="00C15153">
                            <w:r w:rsidRPr="00C15153">
                              <w:t xml:space="preserve">assign Y2 = ~A2 &amp; A1 &amp; ~A0; </w:t>
                            </w:r>
                          </w:p>
                          <w:p w14:paraId="3156D67A" w14:textId="77777777" w:rsidR="007B2199" w:rsidRDefault="00C15153">
                            <w:r w:rsidRPr="00C15153">
                              <w:t xml:space="preserve">assign Y3 = ~A2 &amp; A1 &amp; A0; </w:t>
                            </w:r>
                          </w:p>
                          <w:p w14:paraId="6F1FF496" w14:textId="77777777" w:rsidR="00CC0FBA" w:rsidRDefault="00C15153">
                            <w:r w:rsidRPr="00C15153">
                              <w:t xml:space="preserve">assign Y4 = A2 &amp; ~A1 &amp; ~A0; </w:t>
                            </w:r>
                          </w:p>
                          <w:p w14:paraId="47BC81A1" w14:textId="0DD86CAB" w:rsidR="00CC0FBA" w:rsidRDefault="00C15153">
                            <w:r w:rsidRPr="00C15153">
                              <w:t xml:space="preserve">assign Y5 = A2 &amp; ~A1 &amp; A0;  </w:t>
                            </w:r>
                          </w:p>
                          <w:p w14:paraId="31DCC373" w14:textId="77777777" w:rsidR="00CC0FBA" w:rsidRDefault="00C15153">
                            <w:r w:rsidRPr="00C15153">
                              <w:t>assign Y6 = A2 &amp; A1 &amp; ~A0;</w:t>
                            </w:r>
                          </w:p>
                          <w:p w14:paraId="048AF317" w14:textId="45A6511D" w:rsidR="00BB44CD" w:rsidRDefault="00C15153">
                            <w:r w:rsidRPr="00C15153">
                              <w:t xml:space="preserve">assign Y7 = A2 &amp; A1 &amp; A0;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14BD6A" id="Text Box 27" o:spid="_x0000_s1030" type="#_x0000_t202" style="position:absolute;margin-left:187.5pt;margin-top:1.4pt;width:184.2pt;height:105.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" fillcolor="white [3201]" strokecolor="#4472c4 [3204]" strokeweight="1pt">
                <v:textbox>
                  <w:txbxContent>
                    <w:p w14:paraId="523F7C13" w14:textId="77777777" w:rsidR="007B2199" w:rsidRDefault="00C15153">
                      <w:r w:rsidRPr="00C15153">
                        <w:t xml:space="preserve">assign Y0 = ~A2 &amp; ~A1 &amp; ~A0; </w:t>
                      </w:r>
                    </w:p>
                    <w:p w14:paraId="760C6871" w14:textId="6887C795" w:rsidR="00C15153" w:rsidRDefault="00C15153">
                      <w:r w:rsidRPr="00C15153">
                        <w:t xml:space="preserve">assign Y1 = ~A2 &amp; ~A1 &amp; A0; </w:t>
                      </w:r>
                    </w:p>
                    <w:p w14:paraId="01E8A9FF" w14:textId="77777777" w:rsidR="007B2199" w:rsidRDefault="00C15153">
                      <w:r w:rsidRPr="00C15153">
                        <w:t xml:space="preserve">assign Y2 = ~A2 &amp; A1 &amp; ~A0; </w:t>
                      </w:r>
                    </w:p>
                    <w:p w14:paraId="3156D67A" w14:textId="77777777" w:rsidR="007B2199" w:rsidRDefault="00C15153">
                      <w:r w:rsidRPr="00C15153">
                        <w:t xml:space="preserve">assign Y3 = ~A2 &amp; A1 &amp; A0; </w:t>
                      </w:r>
                    </w:p>
                    <w:p w14:paraId="6F1FF496" w14:textId="77777777" w:rsidR="00CC0FBA" w:rsidRDefault="00C15153">
                      <w:r w:rsidRPr="00C15153">
                        <w:t xml:space="preserve">assign Y4 = A2 &amp; ~A1 &amp; ~A0; </w:t>
                      </w:r>
                    </w:p>
                    <w:p w14:paraId="47BC81A1" w14:textId="0DD86CAB" w:rsidR="00CC0FBA" w:rsidRDefault="00C15153">
                      <w:r w:rsidRPr="00C15153">
                        <w:t xml:space="preserve">assign Y5 = A2 &amp; ~A1 &amp; A0;  </w:t>
                      </w:r>
                    </w:p>
                    <w:p w14:paraId="31DCC373" w14:textId="77777777" w:rsidR="00CC0FBA" w:rsidRDefault="00C15153">
                      <w:r w:rsidRPr="00C15153">
                        <w:t>assign Y6 = A2 &amp; A1 &amp; ~A0;</w:t>
                      </w:r>
                    </w:p>
                    <w:p w14:paraId="048AF317" w14:textId="45A6511D" w:rsidR="00BB44CD" w:rsidRDefault="00C15153">
                      <w:r w:rsidRPr="00C15153">
                        <w:t xml:space="preserve">assign Y7 = A2 &amp; A1 &amp; A0; </w:t>
                      </w:r>
                    </w:p>
                  </w:txbxContent>
                </v:textbox>
              </v:shape>
            </w:pict>
          </mc:Fallback>
        </mc:AlternateContent>
      </w:r>
    </w:p>
    <w:p w14:paraId="3CB267CD" w14:textId="006DA24D" w:rsidR="00E64A91" w:rsidRDefault="00E64A91" w:rsidP="00E5499A">
      <w:pPr>
        <w:tabs>
          <w:tab w:val="left" w:pos="2805"/>
        </w:tabs>
        <w:rPr>
          <w:lang w:val="en-IN"/>
        </w:rPr>
      </w:pPr>
    </w:p>
    <w:p w14:paraId="2882FA10" w14:textId="2204420C" w:rsidR="00E64A91" w:rsidRDefault="00E64A91" w:rsidP="00E5499A">
      <w:pPr>
        <w:tabs>
          <w:tab w:val="left" w:pos="2805"/>
        </w:tabs>
        <w:rPr>
          <w:lang w:val="en-IN"/>
        </w:rPr>
      </w:pPr>
    </w:p>
    <w:p w14:paraId="39FF0A83" w14:textId="1534E2B0" w:rsidR="00E64A91" w:rsidRDefault="00E64A91" w:rsidP="00E5499A">
      <w:pPr>
        <w:tabs>
          <w:tab w:val="left" w:pos="2805"/>
        </w:tabs>
        <w:rPr>
          <w:lang w:val="en-IN"/>
        </w:rPr>
      </w:pPr>
    </w:p>
    <w:p w14:paraId="137083C1" w14:textId="1E3EDCEB" w:rsidR="00E64A91" w:rsidRDefault="00E64A91" w:rsidP="00E5499A">
      <w:pPr>
        <w:tabs>
          <w:tab w:val="left" w:pos="2805"/>
        </w:tabs>
        <w:rPr>
          <w:lang w:val="en-IN"/>
        </w:rPr>
      </w:pPr>
    </w:p>
    <w:p w14:paraId="39AA7C5A" w14:textId="54257BF0" w:rsidR="00E64A91" w:rsidRDefault="00E64A91" w:rsidP="00E5499A">
      <w:pPr>
        <w:tabs>
          <w:tab w:val="left" w:pos="2805"/>
        </w:tabs>
        <w:rPr>
          <w:lang w:val="en-IN"/>
        </w:rPr>
      </w:pPr>
    </w:p>
    <w:p w14:paraId="0631242F" w14:textId="02A5E57C" w:rsidR="00E64A91" w:rsidRDefault="00E64A91" w:rsidP="00E5499A">
      <w:pPr>
        <w:tabs>
          <w:tab w:val="left" w:pos="2805"/>
        </w:tabs>
        <w:rPr>
          <w:lang w:val="en-IN"/>
        </w:rPr>
      </w:pPr>
    </w:p>
    <w:p w14:paraId="61772833" w14:textId="69360C5B" w:rsidR="00E64A91" w:rsidRDefault="0052103E" w:rsidP="00E5499A">
      <w:pPr>
        <w:tabs>
          <w:tab w:val="left" w:pos="2805"/>
        </w:tabs>
        <w:rPr>
          <w:lang w:val="en-IN"/>
        </w:rPr>
      </w:pPr>
      <w:r>
        <w:rPr>
          <w:noProof/>
          <w:lang w:val="en-IN"/>
        </w:rPr>
        <mc:AlternateContent>
          <mc:Choice Requires="wps">
            <w:drawing>
              <wp:anchor distT="0" distB="0" distL="114300" distR="114300" simplePos="0" relativeHeight="251693056" behindDoc="0" locked="0" layoutInCell="1" allowOverlap="1" wp14:anchorId="63D859E6" wp14:editId="5984FB70">
                <wp:simplePos x="0" y="0"/>
                <wp:positionH relativeFrom="column">
                  <wp:posOffset>5067300</wp:posOffset>
                </wp:positionH>
                <wp:positionV relativeFrom="paragraph">
                  <wp:posOffset>15875</wp:posOffset>
                </wp:positionV>
                <wp:extent cx="354330" cy="9525"/>
                <wp:effectExtent l="0" t="57150" r="45720" b="85725"/>
                <wp:wrapNone/>
                <wp:docPr id="434236656" name="Straight Arrow Connector 24"/>
                <wp:cNvGraphicFramePr/>
                <a:graphic xmlns:a="http://schemas.openxmlformats.org/drawingml/2006/main">
                  <a:graphicData uri="http://schemas.microsoft.com/office/word/2010/wordprocessingShape">
                    <wps:wsp>
                      <wps:cNvCnPr/>
                      <wps:spPr>
                        <a:xfrm>
                          <a:off x="0" y="0"/>
                          <a:ext cx="35433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9AB9A89" id="_x0000_t32" coordsize="21600,21600" o:spt="32" o:oned="t" path="m,l21600,21600e" filled="f">
                <v:path arrowok="t" fillok="f" o:connecttype="none"/>
                <o:lock v:ext="edit" shapetype="t"/>
              </v:shapetype>
              <v:shape id="Straight Arrow Connector 24" o:spid="_x0000_s1026" type="#_x0000_t32" style="position:absolute;margin-left:399pt;margin-top:1.25pt;width:27.9pt;height:.7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" strokecolor="black [3200]" strokeweight=".5pt">
                <v:stroke endarrow="block" joinstyle="miter"/>
              </v:shape>
            </w:pict>
          </mc:Fallback>
        </mc:AlternateContent>
      </w:r>
      <w:r>
        <w:rPr>
          <w:noProof/>
          <w:lang w:val="en-IN"/>
        </w:rPr>
        <mc:AlternateContent>
          <mc:Choice Requires="wps">
            <w:drawing>
              <wp:anchor distT="0" distB="0" distL="114300" distR="114300" simplePos="0" relativeHeight="251691008" behindDoc="0" locked="0" layoutInCell="1" allowOverlap="1" wp14:anchorId="0AA17A21" wp14:editId="2A76ABC4">
                <wp:simplePos x="0" y="0"/>
                <wp:positionH relativeFrom="column">
                  <wp:posOffset>5291137</wp:posOffset>
                </wp:positionH>
                <wp:positionV relativeFrom="paragraph">
                  <wp:posOffset>56199</wp:posOffset>
                </wp:positionV>
                <wp:extent cx="609284" cy="353060"/>
                <wp:effectExtent l="0" t="24447" r="14287" b="33338"/>
                <wp:wrapNone/>
                <wp:docPr id="633361924" name="Trapezoid 22"/>
                <wp:cNvGraphicFramePr/>
                <a:graphic xmlns:a="http://schemas.openxmlformats.org/drawingml/2006/main">
                  <a:graphicData uri="http://schemas.microsoft.com/office/word/2010/wordprocessingShape">
                    <wps:wsp>
                      <wps:cNvSpPr/>
                      <wps:spPr>
                        <a:xfrm rot="5400000">
                          <a:off x="0" y="0"/>
                          <a:ext cx="609284" cy="353060"/>
                        </a:xfrm>
                        <a:prstGeom prst="trapezoid">
                          <a:avLst/>
                        </a:prstGeom>
                        <a:solidFill>
                          <a:schemeClr val="accent5"/>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62587" id="Trapezoid 22" o:spid="_x0000_s1026" style="position:absolute;margin-left:416.6pt;margin-top:4.45pt;width:48pt;height:27.8pt;rotation:9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09284,353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" path="m,353060l88265,,521019,r88265,353060l,353060xe" fillcolor="#5b9bd5 [3208]" strokecolor="#09101d [484]" strokeweight="1pt">
                <v:stroke joinstyle="miter"/>
                <v:path arrowok="t" o:connecttype="custom" o:connectlocs="0,353060;88265,0;521019,0;609284,353060;0,353060" o:connectangles="0,0,0,0,0"/>
              </v:shape>
            </w:pict>
          </mc:Fallback>
        </mc:AlternateContent>
      </w:r>
    </w:p>
    <w:p w14:paraId="57F1A0CC" w14:textId="5F9B1DC1" w:rsidR="00E64A91" w:rsidRDefault="0052103E" w:rsidP="00E5499A">
      <w:pPr>
        <w:tabs>
          <w:tab w:val="left" w:pos="2805"/>
        </w:tabs>
        <w:rPr>
          <w:lang w:val="en-IN"/>
        </w:rPr>
      </w:pPr>
      <w:r>
        <w:rPr>
          <w:noProof/>
          <w:lang w:val="en-IN"/>
        </w:rPr>
        <mc:AlternateContent>
          <mc:Choice Requires="wps">
            <w:drawing>
              <wp:anchor distT="0" distB="0" distL="114300" distR="114300" simplePos="0" relativeHeight="251695104" behindDoc="0" locked="0" layoutInCell="1" allowOverlap="1" wp14:anchorId="1014EDF4" wp14:editId="35F5F5CF">
                <wp:simplePos x="0" y="0"/>
                <wp:positionH relativeFrom="column">
                  <wp:posOffset>5762625</wp:posOffset>
                </wp:positionH>
                <wp:positionV relativeFrom="paragraph">
                  <wp:posOffset>99060</wp:posOffset>
                </wp:positionV>
                <wp:extent cx="390525" cy="17780"/>
                <wp:effectExtent l="0" t="57150" r="9525" b="96520"/>
                <wp:wrapNone/>
                <wp:docPr id="1615403002" name="Straight Arrow Connector 26"/>
                <wp:cNvGraphicFramePr/>
                <a:graphic xmlns:a="http://schemas.openxmlformats.org/drawingml/2006/main">
                  <a:graphicData uri="http://schemas.microsoft.com/office/word/2010/wordprocessingShape">
                    <wps:wsp>
                      <wps:cNvCnPr/>
                      <wps:spPr>
                        <a:xfrm>
                          <a:off x="0" y="0"/>
                          <a:ext cx="390525" cy="177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CC05D5" id="Straight Arrow Connector 26" o:spid="_x0000_s1026" type="#_x0000_t32" style="position:absolute;margin-left:453.75pt;margin-top:7.8pt;width:30.75pt;height:1.4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" strokecolor="black [3200]" strokeweight=".5pt">
                <v:stroke endarrow="block" joinstyle="miter"/>
              </v:shape>
            </w:pict>
          </mc:Fallback>
        </mc:AlternateContent>
      </w:r>
      <w:r>
        <w:rPr>
          <w:noProof/>
          <w:lang w:val="en-IN"/>
        </w:rPr>
        <mc:AlternateContent>
          <mc:Choice Requires="wps">
            <w:drawing>
              <wp:anchor distT="0" distB="0" distL="114300" distR="114300" simplePos="0" relativeHeight="251692032" behindDoc="0" locked="0" layoutInCell="1" allowOverlap="1" wp14:anchorId="473C3371" wp14:editId="777AD8A8">
                <wp:simplePos x="0" y="0"/>
                <wp:positionH relativeFrom="column">
                  <wp:posOffset>6080759</wp:posOffset>
                </wp:positionH>
                <wp:positionV relativeFrom="paragraph">
                  <wp:posOffset>93345</wp:posOffset>
                </wp:positionV>
                <wp:extent cx="520065" cy="398779"/>
                <wp:effectExtent l="3810" t="15240" r="17145" b="36195"/>
                <wp:wrapNone/>
                <wp:docPr id="1740290666" name="Trapezoid 23"/>
                <wp:cNvGraphicFramePr/>
                <a:graphic xmlns:a="http://schemas.openxmlformats.org/drawingml/2006/main">
                  <a:graphicData uri="http://schemas.microsoft.com/office/word/2010/wordprocessingShape">
                    <wps:wsp>
                      <wps:cNvSpPr/>
                      <wps:spPr>
                        <a:xfrm rot="5400000">
                          <a:off x="0" y="0"/>
                          <a:ext cx="520065" cy="398779"/>
                        </a:xfrm>
                        <a:prstGeom prst="trapezoid">
                          <a:avLst/>
                        </a:prstGeom>
                        <a:solidFill>
                          <a:schemeClr val="accent5"/>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05E471" id="Trapezoid 23" o:spid="_x0000_s1026" style="position:absolute;margin-left:478.8pt;margin-top:7.35pt;width:40.95pt;height:31.4pt;rotation:9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20065,398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" path="m,398779l99695,,420370,r99695,398779l,398779xe" fillcolor="#5b9bd5 [3208]" strokecolor="#09101d [484]" strokeweight="1pt">
                <v:stroke joinstyle="miter"/>
                <v:path arrowok="t" o:connecttype="custom" o:connectlocs="0,398779;99695,0;420370,0;520065,398779;0,398779" o:connectangles="0,0,0,0,0"/>
              </v:shape>
            </w:pict>
          </mc:Fallback>
        </mc:AlternateContent>
      </w:r>
    </w:p>
    <w:p w14:paraId="3B5F3E92" w14:textId="49A509A4" w:rsidR="00E64A91" w:rsidRDefault="0052103E" w:rsidP="00E5499A">
      <w:pPr>
        <w:tabs>
          <w:tab w:val="left" w:pos="2805"/>
        </w:tabs>
        <w:rPr>
          <w:lang w:val="en-IN"/>
        </w:rPr>
      </w:pPr>
      <w:r>
        <w:rPr>
          <w:noProof/>
          <w:lang w:val="en-IN"/>
        </w:rPr>
        <mc:AlternateContent>
          <mc:Choice Requires="wps">
            <w:drawing>
              <wp:anchor distT="0" distB="0" distL="114300" distR="114300" simplePos="0" relativeHeight="251697152" behindDoc="0" locked="0" layoutInCell="1" allowOverlap="1" wp14:anchorId="1819E84E" wp14:editId="1EA6163D">
                <wp:simplePos x="0" y="0"/>
                <wp:positionH relativeFrom="column">
                  <wp:posOffset>6536056</wp:posOffset>
                </wp:positionH>
                <wp:positionV relativeFrom="paragraph">
                  <wp:posOffset>122555</wp:posOffset>
                </wp:positionV>
                <wp:extent cx="217169" cy="11430"/>
                <wp:effectExtent l="0" t="57150" r="50165" b="83820"/>
                <wp:wrapNone/>
                <wp:docPr id="824005" name="Straight Arrow Connector 30"/>
                <wp:cNvGraphicFramePr/>
                <a:graphic xmlns:a="http://schemas.openxmlformats.org/drawingml/2006/main">
                  <a:graphicData uri="http://schemas.microsoft.com/office/word/2010/wordprocessingShape">
                    <wps:wsp>
                      <wps:cNvCnPr/>
                      <wps:spPr>
                        <a:xfrm flipV="1">
                          <a:off x="0" y="0"/>
                          <a:ext cx="217169" cy="114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BD38A8" id="Straight Arrow Connector 30" o:spid="_x0000_s1026" type="#_x0000_t32" style="position:absolute;margin-left:514.65pt;margin-top:9.65pt;width:17.1pt;height:.9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" strokecolor="black [3200]" strokeweight=".5pt">
                <v:stroke endarrow="block" joinstyle="miter"/>
              </v:shape>
            </w:pict>
          </mc:Fallback>
        </mc:AlternateContent>
      </w:r>
      <w:r>
        <w:rPr>
          <w:noProof/>
          <w:lang w:val="en-IN"/>
        </w:rPr>
        <mc:AlternateContent>
          <mc:Choice Requires="wps">
            <w:drawing>
              <wp:anchor distT="0" distB="0" distL="114300" distR="114300" simplePos="0" relativeHeight="251694080" behindDoc="0" locked="0" layoutInCell="1" allowOverlap="1" wp14:anchorId="1C3F8FC6" wp14:editId="05F48BC1">
                <wp:simplePos x="0" y="0"/>
                <wp:positionH relativeFrom="column">
                  <wp:posOffset>5067300</wp:posOffset>
                </wp:positionH>
                <wp:positionV relativeFrom="paragraph">
                  <wp:posOffset>48260</wp:posOffset>
                </wp:positionV>
                <wp:extent cx="342900" cy="0"/>
                <wp:effectExtent l="0" t="76200" r="19050" b="95250"/>
                <wp:wrapNone/>
                <wp:docPr id="1512498078" name="Straight Arrow Connector 25"/>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1D4F0F" id="Straight Arrow Connector 25" o:spid="_x0000_s1026" type="#_x0000_t32" style="position:absolute;margin-left:399pt;margin-top:3.8pt;width:27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" strokecolor="black [3200]" strokeweight=".5pt">
                <v:stroke endarrow="block" joinstyle="miter"/>
              </v:shape>
            </w:pict>
          </mc:Fallback>
        </mc:AlternateContent>
      </w:r>
      <w:r w:rsidR="00E75680">
        <w:rPr>
          <w:noProof/>
          <w:lang w:val="en-IN"/>
        </w:rPr>
        <mc:AlternateContent>
          <mc:Choice Requires="wps">
            <w:drawing>
              <wp:anchor distT="0" distB="0" distL="114300" distR="114300" simplePos="0" relativeHeight="251684864" behindDoc="0" locked="0" layoutInCell="1" allowOverlap="1" wp14:anchorId="384CA621" wp14:editId="0020C00E">
                <wp:simplePos x="0" y="0"/>
                <wp:positionH relativeFrom="margin">
                  <wp:posOffset>2309752</wp:posOffset>
                </wp:positionH>
                <wp:positionV relativeFrom="paragraph">
                  <wp:posOffset>46899</wp:posOffset>
                </wp:positionV>
                <wp:extent cx="2481456" cy="2161161"/>
                <wp:effectExtent l="0" t="0" r="14605" b="10795"/>
                <wp:wrapNone/>
                <wp:docPr id="2091170439" name="Text Box 29"/>
                <wp:cNvGraphicFramePr/>
                <a:graphic xmlns:a="http://schemas.openxmlformats.org/drawingml/2006/main">
                  <a:graphicData uri="http://schemas.microsoft.com/office/word/2010/wordprocessingShape">
                    <wps:wsp>
                      <wps:cNvSpPr txBox="1"/>
                      <wps:spPr>
                        <a:xfrm>
                          <a:off x="0" y="0"/>
                          <a:ext cx="2481456" cy="2161161"/>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2EB2892D" w14:textId="5C11771E" w:rsidR="00500D7C" w:rsidRPr="007916B2" w:rsidRDefault="001E1C25">
                            <w:pPr>
                              <w:rPr>
                                <w:color w:val="1F4E79" w:themeColor="accent5" w:themeShade="80"/>
                                <w:lang w:val="en-IN"/>
                              </w:rPr>
                            </w:pPr>
                            <w:r w:rsidRPr="007916B2">
                              <w:rPr>
                                <w:color w:val="1F4E79" w:themeColor="accent5" w:themeShade="80"/>
                                <w:lang w:val="en-IN"/>
                              </w:rPr>
                              <w:t xml:space="preserve">                     ENCODER</w:t>
                            </w:r>
                          </w:p>
                          <w:p w14:paraId="1A41EF85" w14:textId="5F7C4DF6" w:rsidR="00BA0611" w:rsidRDefault="00F43085">
                            <w:r w:rsidRPr="00F43085">
                              <w:t xml:space="preserve">An </w:t>
                            </w:r>
                            <w:r w:rsidRPr="00F43085">
                              <w:rPr>
                                <w:b/>
                                <w:bCs/>
                              </w:rPr>
                              <w:t>encoder</w:t>
                            </w:r>
                            <w:r w:rsidRPr="00F43085">
                              <w:t xml:space="preserve"> is a combinational circuit that converts a set of </w:t>
                            </w:r>
                            <w:r w:rsidRPr="00F43085">
                              <w:rPr>
                                <w:b/>
                                <w:bCs/>
                              </w:rPr>
                              <w:t>2</w:t>
                            </w:r>
                            <w:r w:rsidRPr="00F43085">
                              <w:rPr>
                                <w:b/>
                                <w:bCs/>
                                <w:vertAlign w:val="superscript"/>
                              </w:rPr>
                              <w:t>n</w:t>
                            </w:r>
                            <w:r w:rsidRPr="00F43085">
                              <w:rPr>
                                <w:vertAlign w:val="superscript"/>
                              </w:rPr>
                              <w:t xml:space="preserve"> </w:t>
                            </w:r>
                            <w:r w:rsidRPr="00F43085">
                              <w:t xml:space="preserve">inputs into an </w:t>
                            </w:r>
                            <w:r w:rsidRPr="00F43085">
                              <w:rPr>
                                <w:b/>
                                <w:bCs/>
                              </w:rPr>
                              <w:t>n-bit</w:t>
                            </w:r>
                            <w:r w:rsidRPr="00F43085">
                              <w:t xml:space="preserve"> output, where only one input is high (1) at any time.</w:t>
                            </w:r>
                          </w:p>
                          <w:p w14:paraId="0D77D62A" w14:textId="77777777" w:rsidR="00F43085" w:rsidRPr="001E1C25" w:rsidRDefault="00F43085">
                            <w:pPr>
                              <w:rPr>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CA621" id="Text Box 29" o:spid="_x0000_s1031" type="#_x0000_t202" style="position:absolute;margin-left:181.85pt;margin-top:3.7pt;width:195.4pt;height:170.1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" fillcolor="#91bce3 [2168]" strokecolor="#5b9bd5 [3208]" strokeweight=".5pt">
                <v:fill color2="#7aaddd [2616]" rotate="t" colors="0 #b1cbe9;.5 #a3c1e5;1 #92b9e4" focus="100%" type="gradient">
                  <o:fill v:ext="view" type="gradientUnscaled"/>
                </v:fill>
                <v:textbox>
                  <w:txbxContent>
                    <w:p w14:paraId="2EB2892D" w14:textId="5C11771E" w:rsidR="00500D7C" w:rsidRPr="007916B2" w:rsidRDefault="001E1C25">
                      <w:pPr>
                        <w:rPr>
                          <w:color w:val="1F4E79" w:themeColor="accent5" w:themeShade="80"/>
                          <w:lang w:val="en-IN"/>
                        </w:rPr>
                      </w:pPr>
                      <w:r w:rsidRPr="007916B2">
                        <w:rPr>
                          <w:color w:val="1F4E79" w:themeColor="accent5" w:themeShade="80"/>
                          <w:lang w:val="en-IN"/>
                        </w:rPr>
                        <w:t xml:space="preserve">                     ENCODER</w:t>
                      </w:r>
                    </w:p>
                    <w:p w14:paraId="1A41EF85" w14:textId="5F7C4DF6" w:rsidR="00BA0611" w:rsidRDefault="00F43085">
                      <w:r w:rsidRPr="00F43085">
                        <w:t xml:space="preserve">An </w:t>
                      </w:r>
                      <w:r w:rsidRPr="00F43085">
                        <w:rPr>
                          <w:b/>
                          <w:bCs/>
                        </w:rPr>
                        <w:t>encoder</w:t>
                      </w:r>
                      <w:r w:rsidRPr="00F43085">
                        <w:t xml:space="preserve"> is a combinational circuit that converts a set of </w:t>
                      </w:r>
                      <w:r w:rsidRPr="00F43085">
                        <w:rPr>
                          <w:b/>
                          <w:bCs/>
                        </w:rPr>
                        <w:t>2</w:t>
                      </w:r>
                      <w:r w:rsidRPr="00F43085">
                        <w:rPr>
                          <w:b/>
                          <w:bCs/>
                          <w:vertAlign w:val="superscript"/>
                        </w:rPr>
                        <w:t>n</w:t>
                      </w:r>
                      <w:r w:rsidRPr="00F43085">
                        <w:rPr>
                          <w:vertAlign w:val="superscript"/>
                        </w:rPr>
                        <w:t xml:space="preserve"> </w:t>
                      </w:r>
                      <w:r w:rsidRPr="00F43085">
                        <w:t xml:space="preserve">inputs into an </w:t>
                      </w:r>
                      <w:r w:rsidRPr="00F43085">
                        <w:rPr>
                          <w:b/>
                          <w:bCs/>
                        </w:rPr>
                        <w:t>n-bit</w:t>
                      </w:r>
                      <w:r w:rsidRPr="00F43085">
                        <w:t xml:space="preserve"> output, where only one input is high (1) at any time.</w:t>
                      </w:r>
                    </w:p>
                    <w:p w14:paraId="0D77D62A" w14:textId="77777777" w:rsidR="00F43085" w:rsidRPr="001E1C25" w:rsidRDefault="00F43085">
                      <w:pPr>
                        <w:rPr>
                          <w:lang w:val="en-IN"/>
                        </w:rPr>
                      </w:pPr>
                    </w:p>
                  </w:txbxContent>
                </v:textbox>
                <w10:wrap anchorx="margin"/>
              </v:shape>
            </w:pict>
          </mc:Fallback>
        </mc:AlternateContent>
      </w:r>
    </w:p>
    <w:p w14:paraId="4EF5C969" w14:textId="47FB02FB" w:rsidR="00E64A91" w:rsidRDefault="0052103E" w:rsidP="00E5499A">
      <w:pPr>
        <w:tabs>
          <w:tab w:val="left" w:pos="2805"/>
        </w:tabs>
        <w:rPr>
          <w:lang w:val="en-IN"/>
        </w:rPr>
      </w:pPr>
      <w:r>
        <w:rPr>
          <w:noProof/>
          <w:lang w:val="en-IN"/>
        </w:rPr>
        <mc:AlternateContent>
          <mc:Choice Requires="wps">
            <w:drawing>
              <wp:anchor distT="0" distB="0" distL="114300" distR="114300" simplePos="0" relativeHeight="251696128" behindDoc="0" locked="0" layoutInCell="1" allowOverlap="1" wp14:anchorId="098D31C7" wp14:editId="34EC1498">
                <wp:simplePos x="0" y="0"/>
                <wp:positionH relativeFrom="column">
                  <wp:posOffset>5800725</wp:posOffset>
                </wp:positionH>
                <wp:positionV relativeFrom="paragraph">
                  <wp:posOffset>150495</wp:posOffset>
                </wp:positionV>
                <wp:extent cx="323850" cy="0"/>
                <wp:effectExtent l="0" t="76200" r="19050" b="95250"/>
                <wp:wrapNone/>
                <wp:docPr id="502168570" name="Straight Arrow Connector 27"/>
                <wp:cNvGraphicFramePr/>
                <a:graphic xmlns:a="http://schemas.openxmlformats.org/drawingml/2006/main">
                  <a:graphicData uri="http://schemas.microsoft.com/office/word/2010/wordprocessingShape">
                    <wps:wsp>
                      <wps:cNvCnPr/>
                      <wps:spPr>
                        <a:xfrm>
                          <a:off x="0" y="0"/>
                          <a:ext cx="3238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506572" id="Straight Arrow Connector 27" o:spid="_x0000_s1026" type="#_x0000_t32" style="position:absolute;margin-left:456.75pt;margin-top:11.85pt;width:25.5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" strokecolor="black [3200]" strokeweight=".5pt">
                <v:stroke endarrow="block" joinstyle="miter"/>
              </v:shape>
            </w:pict>
          </mc:Fallback>
        </mc:AlternateContent>
      </w:r>
      <w:r w:rsidR="009B151B">
        <w:rPr>
          <w:noProof/>
          <w:lang w:val="en-IN"/>
        </w:rPr>
        <mc:AlternateContent>
          <mc:Choice Requires="wps">
            <w:drawing>
              <wp:anchor distT="0" distB="0" distL="114300" distR="114300" simplePos="0" relativeHeight="251677696" behindDoc="0" locked="0" layoutInCell="1" allowOverlap="1" wp14:anchorId="173690DA" wp14:editId="58476946">
                <wp:simplePos x="0" y="0"/>
                <wp:positionH relativeFrom="margin">
                  <wp:posOffset>-160317</wp:posOffset>
                </wp:positionH>
                <wp:positionV relativeFrom="paragraph">
                  <wp:posOffset>153216</wp:posOffset>
                </wp:positionV>
                <wp:extent cx="2393950" cy="676572"/>
                <wp:effectExtent l="0" t="0" r="25400" b="28575"/>
                <wp:wrapNone/>
                <wp:docPr id="2035664726" name="Text Box 21"/>
                <wp:cNvGraphicFramePr/>
                <a:graphic xmlns:a="http://schemas.openxmlformats.org/drawingml/2006/main">
                  <a:graphicData uri="http://schemas.microsoft.com/office/word/2010/wordprocessingShape">
                    <wps:wsp>
                      <wps:cNvSpPr txBox="1"/>
                      <wps:spPr>
                        <a:xfrm>
                          <a:off x="0" y="0"/>
                          <a:ext cx="2393950" cy="676572"/>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6CF6B9E" w14:textId="6470F540" w:rsidR="001009E6" w:rsidRPr="00286D5F" w:rsidRDefault="001009E6">
                            <w:pPr>
                              <w:rPr>
                                <w:b/>
                                <w:bCs/>
                                <w:lang w:val="en-IN"/>
                              </w:rPr>
                            </w:pPr>
                            <w:r w:rsidRPr="00286D5F">
                              <w:rPr>
                                <w:b/>
                                <w:bCs/>
                                <w:lang w:val="en-IN"/>
                              </w:rPr>
                              <w:t xml:space="preserve">Using </w:t>
                            </w:r>
                            <w:proofErr w:type="gramStart"/>
                            <w:r w:rsidR="00125818" w:rsidRPr="00286D5F">
                              <w:rPr>
                                <w:b/>
                                <w:bCs/>
                                <w:lang w:val="en-IN"/>
                              </w:rPr>
                              <w:t>C</w:t>
                            </w:r>
                            <w:r w:rsidR="00685412" w:rsidRPr="00286D5F">
                              <w:rPr>
                                <w:b/>
                                <w:bCs/>
                                <w:lang w:val="en-IN"/>
                              </w:rPr>
                              <w:t>onditional</w:t>
                            </w:r>
                            <w:r w:rsidR="00333C1C" w:rsidRPr="00286D5F">
                              <w:rPr>
                                <w:b/>
                                <w:bCs/>
                                <w:lang w:val="en-IN"/>
                              </w:rPr>
                              <w:t>(</w:t>
                            </w:r>
                            <w:proofErr w:type="gramEnd"/>
                            <w:r w:rsidR="00333C1C" w:rsidRPr="00286D5F">
                              <w:rPr>
                                <w:b/>
                                <w:bCs/>
                                <w:lang w:val="en-IN"/>
                              </w:rPr>
                              <w:t>Ternary)</w:t>
                            </w:r>
                            <w:r w:rsidR="00125818" w:rsidRPr="00286D5F">
                              <w:rPr>
                                <w:b/>
                                <w:bCs/>
                                <w:lang w:val="en-IN"/>
                              </w:rPr>
                              <w:t xml:space="preserve"> Operator-</w:t>
                            </w:r>
                          </w:p>
                          <w:p w14:paraId="6D1F616D" w14:textId="58D249C5" w:rsidR="00034B29" w:rsidRDefault="005C1F5C">
                            <w:r>
                              <w:t xml:space="preserve">      </w:t>
                            </w:r>
                            <w:r w:rsidR="00034B29" w:rsidRPr="00034B29">
                              <w:t>assign Y = S</w:t>
                            </w:r>
                            <w:proofErr w:type="gramStart"/>
                            <w:r w:rsidR="00034B29" w:rsidRPr="00034B29">
                              <w:t>1 ?</w:t>
                            </w:r>
                            <w:proofErr w:type="gramEnd"/>
                            <w:r w:rsidR="00034B29" w:rsidRPr="00034B29">
                              <w:t xml:space="preserve"> (S</w:t>
                            </w:r>
                            <w:proofErr w:type="gramStart"/>
                            <w:r w:rsidR="00034B29" w:rsidRPr="00034B29">
                              <w:t>0 ?</w:t>
                            </w:r>
                            <w:proofErr w:type="gramEnd"/>
                            <w:r w:rsidR="00034B29" w:rsidRPr="00034B29">
                              <w:t xml:space="preserve"> I</w:t>
                            </w:r>
                            <w:proofErr w:type="gramStart"/>
                            <w:r w:rsidR="00034B29" w:rsidRPr="00034B29">
                              <w:t>3 :</w:t>
                            </w:r>
                            <w:proofErr w:type="gramEnd"/>
                            <w:r w:rsidR="00034B29" w:rsidRPr="00034B29">
                              <w:t xml:space="preserve"> I2) </w:t>
                            </w:r>
                          </w:p>
                          <w:p w14:paraId="5325958F" w14:textId="2BEA4903" w:rsidR="00034B29" w:rsidRDefault="00034B29">
                            <w:r>
                              <w:t xml:space="preserve">                      </w:t>
                            </w:r>
                            <w:r w:rsidR="005C1F5C">
                              <w:t xml:space="preserve">      </w:t>
                            </w:r>
                            <w:r>
                              <w:t xml:space="preserve">       </w:t>
                            </w:r>
                            <w:r w:rsidRPr="00034B29">
                              <w:t>: (S</w:t>
                            </w:r>
                            <w:proofErr w:type="gramStart"/>
                            <w:r w:rsidRPr="00034B29">
                              <w:t>0 ?</w:t>
                            </w:r>
                            <w:proofErr w:type="gramEnd"/>
                            <w:r w:rsidRPr="00034B29">
                              <w:t xml:space="preserve"> I</w:t>
                            </w:r>
                            <w:proofErr w:type="gramStart"/>
                            <w:r w:rsidRPr="00034B29">
                              <w:t>1 :</w:t>
                            </w:r>
                            <w:proofErr w:type="gramEnd"/>
                            <w:r w:rsidRPr="00034B29">
                              <w:t xml:space="preserve"> I0);</w:t>
                            </w:r>
                          </w:p>
                          <w:p w14:paraId="5111758C" w14:textId="77777777" w:rsidR="005C1F5C" w:rsidRPr="001009E6" w:rsidRDefault="005C1F5C">
                            <w:pPr>
                              <w:rPr>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3690DA" id="Text Box 21" o:spid="_x0000_s1032" type="#_x0000_t202" style="position:absolute;margin-left:-12.6pt;margin-top:12.05pt;width:188.5pt;height:53.2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" fillcolor="white [3201]" strokecolor="#4472c4 [3204]" strokeweight="1pt">
                <v:textbox>
                  <w:txbxContent>
                    <w:p w14:paraId="56CF6B9E" w14:textId="6470F540" w:rsidR="001009E6" w:rsidRPr="00286D5F" w:rsidRDefault="001009E6">
                      <w:pPr>
                        <w:rPr>
                          <w:b/>
                          <w:bCs/>
                          <w:lang w:val="en-IN"/>
                        </w:rPr>
                      </w:pPr>
                      <w:r w:rsidRPr="00286D5F">
                        <w:rPr>
                          <w:b/>
                          <w:bCs/>
                          <w:lang w:val="en-IN"/>
                        </w:rPr>
                        <w:t xml:space="preserve">Using </w:t>
                      </w:r>
                      <w:proofErr w:type="gramStart"/>
                      <w:r w:rsidR="00125818" w:rsidRPr="00286D5F">
                        <w:rPr>
                          <w:b/>
                          <w:bCs/>
                          <w:lang w:val="en-IN"/>
                        </w:rPr>
                        <w:t>C</w:t>
                      </w:r>
                      <w:r w:rsidR="00685412" w:rsidRPr="00286D5F">
                        <w:rPr>
                          <w:b/>
                          <w:bCs/>
                          <w:lang w:val="en-IN"/>
                        </w:rPr>
                        <w:t>onditional</w:t>
                      </w:r>
                      <w:r w:rsidR="00333C1C" w:rsidRPr="00286D5F">
                        <w:rPr>
                          <w:b/>
                          <w:bCs/>
                          <w:lang w:val="en-IN"/>
                        </w:rPr>
                        <w:t>(</w:t>
                      </w:r>
                      <w:proofErr w:type="gramEnd"/>
                      <w:r w:rsidR="00333C1C" w:rsidRPr="00286D5F">
                        <w:rPr>
                          <w:b/>
                          <w:bCs/>
                          <w:lang w:val="en-IN"/>
                        </w:rPr>
                        <w:t>Ternary)</w:t>
                      </w:r>
                      <w:r w:rsidR="00125818" w:rsidRPr="00286D5F">
                        <w:rPr>
                          <w:b/>
                          <w:bCs/>
                          <w:lang w:val="en-IN"/>
                        </w:rPr>
                        <w:t xml:space="preserve"> Operator-</w:t>
                      </w:r>
                    </w:p>
                    <w:p w14:paraId="6D1F616D" w14:textId="58D249C5" w:rsidR="00034B29" w:rsidRDefault="005C1F5C">
                      <w:r>
                        <w:t xml:space="preserve">      </w:t>
                      </w:r>
                      <w:r w:rsidR="00034B29" w:rsidRPr="00034B29">
                        <w:t>assign Y = S</w:t>
                      </w:r>
                      <w:proofErr w:type="gramStart"/>
                      <w:r w:rsidR="00034B29" w:rsidRPr="00034B29">
                        <w:t>1 ?</w:t>
                      </w:r>
                      <w:proofErr w:type="gramEnd"/>
                      <w:r w:rsidR="00034B29" w:rsidRPr="00034B29">
                        <w:t xml:space="preserve"> (S</w:t>
                      </w:r>
                      <w:proofErr w:type="gramStart"/>
                      <w:r w:rsidR="00034B29" w:rsidRPr="00034B29">
                        <w:t>0 ?</w:t>
                      </w:r>
                      <w:proofErr w:type="gramEnd"/>
                      <w:r w:rsidR="00034B29" w:rsidRPr="00034B29">
                        <w:t xml:space="preserve"> I</w:t>
                      </w:r>
                      <w:proofErr w:type="gramStart"/>
                      <w:r w:rsidR="00034B29" w:rsidRPr="00034B29">
                        <w:t>3 :</w:t>
                      </w:r>
                      <w:proofErr w:type="gramEnd"/>
                      <w:r w:rsidR="00034B29" w:rsidRPr="00034B29">
                        <w:t xml:space="preserve"> I2) </w:t>
                      </w:r>
                    </w:p>
                    <w:p w14:paraId="5325958F" w14:textId="2BEA4903" w:rsidR="00034B29" w:rsidRDefault="00034B29">
                      <w:r>
                        <w:t xml:space="preserve">                      </w:t>
                      </w:r>
                      <w:r w:rsidR="005C1F5C">
                        <w:t xml:space="preserve">      </w:t>
                      </w:r>
                      <w:r>
                        <w:t xml:space="preserve">       </w:t>
                      </w:r>
                      <w:r w:rsidRPr="00034B29">
                        <w:t>: (S</w:t>
                      </w:r>
                      <w:proofErr w:type="gramStart"/>
                      <w:r w:rsidRPr="00034B29">
                        <w:t>0 ?</w:t>
                      </w:r>
                      <w:proofErr w:type="gramEnd"/>
                      <w:r w:rsidRPr="00034B29">
                        <w:t xml:space="preserve"> I</w:t>
                      </w:r>
                      <w:proofErr w:type="gramStart"/>
                      <w:r w:rsidRPr="00034B29">
                        <w:t>1 :</w:t>
                      </w:r>
                      <w:proofErr w:type="gramEnd"/>
                      <w:r w:rsidRPr="00034B29">
                        <w:t xml:space="preserve"> I0);</w:t>
                      </w:r>
                    </w:p>
                    <w:p w14:paraId="5111758C" w14:textId="77777777" w:rsidR="005C1F5C" w:rsidRPr="001009E6" w:rsidRDefault="005C1F5C">
                      <w:pPr>
                        <w:rPr>
                          <w:lang w:val="en-IN"/>
                        </w:rPr>
                      </w:pPr>
                    </w:p>
                  </w:txbxContent>
                </v:textbox>
                <w10:wrap anchorx="margin"/>
              </v:shape>
            </w:pict>
          </mc:Fallback>
        </mc:AlternateContent>
      </w:r>
    </w:p>
    <w:p w14:paraId="1E0147FF" w14:textId="5977719F" w:rsidR="00E64A91" w:rsidRDefault="00E64A91" w:rsidP="00E5499A">
      <w:pPr>
        <w:tabs>
          <w:tab w:val="left" w:pos="2805"/>
        </w:tabs>
        <w:rPr>
          <w:lang w:val="en-IN"/>
        </w:rPr>
      </w:pPr>
    </w:p>
    <w:p w14:paraId="085B414F" w14:textId="10A2D452" w:rsidR="00E64A91" w:rsidRDefault="00E64A91" w:rsidP="00E5499A">
      <w:pPr>
        <w:tabs>
          <w:tab w:val="left" w:pos="2805"/>
        </w:tabs>
        <w:rPr>
          <w:lang w:val="en-IN"/>
        </w:rPr>
      </w:pPr>
    </w:p>
    <w:p w14:paraId="062AEEDE" w14:textId="2F565C99" w:rsidR="00E64A91" w:rsidRDefault="00E64A91" w:rsidP="00E5499A">
      <w:pPr>
        <w:tabs>
          <w:tab w:val="left" w:pos="2805"/>
        </w:tabs>
        <w:rPr>
          <w:lang w:val="en-IN"/>
        </w:rPr>
      </w:pPr>
    </w:p>
    <w:p w14:paraId="685E9A89" w14:textId="4C194DD3" w:rsidR="00E64A91" w:rsidRDefault="00E75680" w:rsidP="00E5499A">
      <w:pPr>
        <w:tabs>
          <w:tab w:val="left" w:pos="2805"/>
        </w:tabs>
        <w:rPr>
          <w:lang w:val="en-IN"/>
        </w:rPr>
      </w:pPr>
      <w:r>
        <w:rPr>
          <w:noProof/>
          <w:lang w:val="en-IN"/>
        </w:rPr>
        <mc:AlternateContent>
          <mc:Choice Requires="wps">
            <w:drawing>
              <wp:anchor distT="0" distB="0" distL="114300" distR="114300" simplePos="0" relativeHeight="251686912" behindDoc="0" locked="0" layoutInCell="1" allowOverlap="1" wp14:anchorId="2CAB74BE" wp14:editId="3CD0CF33">
                <wp:simplePos x="0" y="0"/>
                <wp:positionH relativeFrom="margin">
                  <wp:posOffset>2440379</wp:posOffset>
                </wp:positionH>
                <wp:positionV relativeFrom="paragraph">
                  <wp:posOffset>150973</wp:posOffset>
                </wp:positionV>
                <wp:extent cx="2185060" cy="1163782"/>
                <wp:effectExtent l="0" t="0" r="24765" b="17780"/>
                <wp:wrapNone/>
                <wp:docPr id="1195762062" name="Text Box 31"/>
                <wp:cNvGraphicFramePr/>
                <a:graphic xmlns:a="http://schemas.openxmlformats.org/drawingml/2006/main">
                  <a:graphicData uri="http://schemas.microsoft.com/office/word/2010/wordprocessingShape">
                    <wps:wsp>
                      <wps:cNvSpPr txBox="1"/>
                      <wps:spPr>
                        <a:xfrm>
                          <a:off x="0" y="0"/>
                          <a:ext cx="2185060" cy="1163782"/>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247ECE91" w14:textId="77777777" w:rsidR="00F527F8" w:rsidRDefault="00F527F8">
                            <w:r w:rsidRPr="00F527F8">
                              <w:t>case ({I3, I2, I1, I0})</w:t>
                            </w:r>
                          </w:p>
                          <w:p w14:paraId="01E03E16" w14:textId="77777777" w:rsidR="00E75680" w:rsidRDefault="00F527F8">
                            <w:r w:rsidRPr="00F527F8">
                              <w:t xml:space="preserve"> 4'b0001: {Y1, Y0} = 2'b00;</w:t>
                            </w:r>
                          </w:p>
                          <w:p w14:paraId="4D238977" w14:textId="77777777" w:rsidR="00E75680" w:rsidRDefault="00F527F8">
                            <w:r w:rsidRPr="00F527F8">
                              <w:t xml:space="preserve"> 4'b0010: {Y1, Y0} = 2'b01;  </w:t>
                            </w:r>
                          </w:p>
                          <w:p w14:paraId="0632341D" w14:textId="77777777" w:rsidR="00E75680" w:rsidRDefault="00F527F8">
                            <w:r w:rsidRPr="00F527F8">
                              <w:t xml:space="preserve">4'b0100: {Y1, Y0} = 2'b10;  </w:t>
                            </w:r>
                            <w:r w:rsidR="00587A9C">
                              <w:t xml:space="preserve">  </w:t>
                            </w:r>
                          </w:p>
                          <w:p w14:paraId="3117BD4C" w14:textId="77777777" w:rsidR="00E75680" w:rsidRDefault="00F527F8">
                            <w:r w:rsidRPr="00F527F8">
                              <w:t xml:space="preserve">4'b1000: {Y1, Y0} = 2'b11; </w:t>
                            </w:r>
                          </w:p>
                          <w:p w14:paraId="1452BFA0" w14:textId="77777777" w:rsidR="00E75680" w:rsidRDefault="00F527F8">
                            <w:r w:rsidRPr="00F527F8">
                              <w:t xml:space="preserve">default: {Y1, Y0} = 2'b00;  </w:t>
                            </w:r>
                          </w:p>
                          <w:p w14:paraId="4F06494D" w14:textId="36A93493" w:rsidR="00F43085" w:rsidRDefault="00F527F8">
                            <w:proofErr w:type="spellStart"/>
                            <w:r w:rsidRPr="00F527F8">
                              <w:t>endcase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AB74BE" id="Text Box 31" o:spid="_x0000_s1033" type="#_x0000_t202" style="position:absolute;margin-left:192.15pt;margin-top:11.9pt;width:172.05pt;height:91.6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" fillcolor="white [3201]" strokecolor="#4472c4 [3204]" strokeweight="1pt">
                <v:textbox>
                  <w:txbxContent>
                    <w:p w14:paraId="247ECE91" w14:textId="77777777" w:rsidR="00F527F8" w:rsidRDefault="00F527F8">
                      <w:r w:rsidRPr="00F527F8">
                        <w:t>case ({I3, I2, I1, I0})</w:t>
                      </w:r>
                    </w:p>
                    <w:p w14:paraId="01E03E16" w14:textId="77777777" w:rsidR="00E75680" w:rsidRDefault="00F527F8">
                      <w:r w:rsidRPr="00F527F8">
                        <w:t xml:space="preserve"> 4'b0001: {Y1, Y0} = 2'b00;</w:t>
                      </w:r>
                    </w:p>
                    <w:p w14:paraId="4D238977" w14:textId="77777777" w:rsidR="00E75680" w:rsidRDefault="00F527F8">
                      <w:r w:rsidRPr="00F527F8">
                        <w:t xml:space="preserve"> 4'b0010: {Y1, Y0} = 2'b01;  </w:t>
                      </w:r>
                    </w:p>
                    <w:p w14:paraId="0632341D" w14:textId="77777777" w:rsidR="00E75680" w:rsidRDefault="00F527F8">
                      <w:r w:rsidRPr="00F527F8">
                        <w:t xml:space="preserve">4'b0100: {Y1, Y0} = 2'b10;  </w:t>
                      </w:r>
                      <w:r w:rsidR="00587A9C">
                        <w:t xml:space="preserve">  </w:t>
                      </w:r>
                    </w:p>
                    <w:p w14:paraId="3117BD4C" w14:textId="77777777" w:rsidR="00E75680" w:rsidRDefault="00F527F8">
                      <w:r w:rsidRPr="00F527F8">
                        <w:t xml:space="preserve">4'b1000: {Y1, Y0} = 2'b11; </w:t>
                      </w:r>
                    </w:p>
                    <w:p w14:paraId="1452BFA0" w14:textId="77777777" w:rsidR="00E75680" w:rsidRDefault="00F527F8">
                      <w:r w:rsidRPr="00F527F8">
                        <w:t xml:space="preserve">default: {Y1, Y0} = 2'b00;  </w:t>
                      </w:r>
                    </w:p>
                    <w:p w14:paraId="4F06494D" w14:textId="36A93493" w:rsidR="00F43085" w:rsidRDefault="00F527F8">
                      <w:proofErr w:type="spellStart"/>
                      <w:r w:rsidRPr="00F527F8">
                        <w:t>endcase</w:t>
                      </w:r>
                      <w:proofErr w:type="spellEnd"/>
                    </w:p>
                  </w:txbxContent>
                </v:textbox>
                <w10:wrap anchorx="margin"/>
              </v:shape>
            </w:pict>
          </mc:Fallback>
        </mc:AlternateContent>
      </w:r>
    </w:p>
    <w:p w14:paraId="2068D6DF" w14:textId="5E64090A" w:rsidR="00E64A91" w:rsidRDefault="009B151B" w:rsidP="00E5499A">
      <w:pPr>
        <w:tabs>
          <w:tab w:val="left" w:pos="2805"/>
        </w:tabs>
        <w:rPr>
          <w:lang w:val="en-IN"/>
        </w:rPr>
      </w:pPr>
      <w:r>
        <w:rPr>
          <w:noProof/>
          <w:lang w:val="en-IN"/>
        </w:rPr>
        <mc:AlternateContent>
          <mc:Choice Requires="wps">
            <w:drawing>
              <wp:anchor distT="0" distB="0" distL="114300" distR="114300" simplePos="0" relativeHeight="251679744" behindDoc="0" locked="0" layoutInCell="1" allowOverlap="1" wp14:anchorId="7993336C" wp14:editId="3F4C02AE">
                <wp:simplePos x="0" y="0"/>
                <wp:positionH relativeFrom="margin">
                  <wp:posOffset>-160317</wp:posOffset>
                </wp:positionH>
                <wp:positionV relativeFrom="paragraph">
                  <wp:posOffset>114787</wp:posOffset>
                </wp:positionV>
                <wp:extent cx="2385060" cy="1103794"/>
                <wp:effectExtent l="0" t="0" r="15240" b="20320"/>
                <wp:wrapNone/>
                <wp:docPr id="20655429" name="Text Box 24"/>
                <wp:cNvGraphicFramePr/>
                <a:graphic xmlns:a="http://schemas.openxmlformats.org/drawingml/2006/main">
                  <a:graphicData uri="http://schemas.microsoft.com/office/word/2010/wordprocessingShape">
                    <wps:wsp>
                      <wps:cNvSpPr txBox="1"/>
                      <wps:spPr>
                        <a:xfrm>
                          <a:off x="0" y="0"/>
                          <a:ext cx="2385060" cy="1103794"/>
                        </a:xfrm>
                        <a:prstGeom prst="rect">
                          <a:avLst/>
                        </a:prstGeom>
                        <a:solidFill>
                          <a:schemeClr val="lt1"/>
                        </a:solidFill>
                        <a:ln w="6350">
                          <a:solidFill>
                            <a:prstClr val="black"/>
                          </a:solidFill>
                        </a:ln>
                      </wps:spPr>
                      <wps:txbx>
                        <w:txbxContent>
                          <w:p w14:paraId="0FD9516D" w14:textId="27161DCC" w:rsidR="005C1F5C" w:rsidRPr="00286D5F" w:rsidRDefault="005D1BED">
                            <w:pPr>
                              <w:rPr>
                                <w:b/>
                                <w:bCs/>
                                <w:lang w:val="en-IN"/>
                              </w:rPr>
                            </w:pPr>
                            <w:r w:rsidRPr="00286D5F">
                              <w:rPr>
                                <w:b/>
                                <w:bCs/>
                                <w:lang w:val="en-IN"/>
                              </w:rPr>
                              <w:t xml:space="preserve">Using </w:t>
                            </w:r>
                            <w:r w:rsidR="004B1BC7" w:rsidRPr="00286D5F">
                              <w:rPr>
                                <w:b/>
                                <w:bCs/>
                                <w:lang w:val="en-IN"/>
                              </w:rPr>
                              <w:t>if</w:t>
                            </w:r>
                            <w:r w:rsidRPr="00286D5F">
                              <w:rPr>
                                <w:b/>
                                <w:bCs/>
                                <w:lang w:val="en-IN"/>
                              </w:rPr>
                              <w:t>-else statements</w:t>
                            </w:r>
                            <w:r w:rsidR="00804ACE" w:rsidRPr="00286D5F">
                              <w:rPr>
                                <w:b/>
                                <w:bCs/>
                                <w:lang w:val="en-IN"/>
                              </w:rPr>
                              <w:t xml:space="preserve"> [</w:t>
                            </w:r>
                            <w:r w:rsidR="0052769B" w:rsidRPr="00286D5F">
                              <w:rPr>
                                <w:b/>
                                <w:bCs/>
                                <w:lang w:val="en-IN"/>
                              </w:rPr>
                              <w:t>PERIORITY</w:t>
                            </w:r>
                            <w:r w:rsidR="00804ACE" w:rsidRPr="00286D5F">
                              <w:rPr>
                                <w:b/>
                                <w:bCs/>
                                <w:lang w:val="en-IN"/>
                              </w:rPr>
                              <w:t>]</w:t>
                            </w:r>
                          </w:p>
                          <w:p w14:paraId="22F466DD" w14:textId="20FB5D9D" w:rsidR="004B1BC7" w:rsidRDefault="004B1BC7">
                            <w:r w:rsidRPr="004B1BC7">
                              <w:t>if (</w:t>
                            </w:r>
                            <w:proofErr w:type="spellStart"/>
                            <w:r w:rsidRPr="004B1BC7">
                              <w:t>sel</w:t>
                            </w:r>
                            <w:proofErr w:type="spellEnd"/>
                            <w:r w:rsidRPr="004B1BC7">
                              <w:t xml:space="preserve"> == 2'b00) out = </w:t>
                            </w:r>
                            <w:proofErr w:type="gramStart"/>
                            <w:r w:rsidRPr="004B1BC7">
                              <w:t>data[</w:t>
                            </w:r>
                            <w:proofErr w:type="gramEnd"/>
                            <w:r w:rsidRPr="004B1BC7">
                              <w:t>0];</w:t>
                            </w:r>
                          </w:p>
                          <w:p w14:paraId="54464E1D" w14:textId="77777777" w:rsidR="009B151B" w:rsidRDefault="004B1BC7">
                            <w:r w:rsidRPr="004B1BC7">
                              <w:t>else if (</w:t>
                            </w:r>
                            <w:proofErr w:type="spellStart"/>
                            <w:r w:rsidRPr="004B1BC7">
                              <w:t>sel</w:t>
                            </w:r>
                            <w:proofErr w:type="spellEnd"/>
                            <w:r w:rsidRPr="004B1BC7">
                              <w:t xml:space="preserve"> == 2'b01) out = </w:t>
                            </w:r>
                            <w:proofErr w:type="gramStart"/>
                            <w:r w:rsidRPr="004B1BC7">
                              <w:t>data[</w:t>
                            </w:r>
                            <w:proofErr w:type="gramEnd"/>
                            <w:r w:rsidRPr="004B1BC7">
                              <w:t xml:space="preserve">1]; </w:t>
                            </w:r>
                            <w:r w:rsidR="00AF4E48">
                              <w:t xml:space="preserve">        </w:t>
                            </w:r>
                            <w:r w:rsidRPr="004B1BC7">
                              <w:t>else if</w:t>
                            </w:r>
                            <w:r w:rsidR="00AF4E48">
                              <w:t xml:space="preserve">  </w:t>
                            </w:r>
                            <w:r w:rsidRPr="004B1BC7">
                              <w:t xml:space="preserve"> (</w:t>
                            </w:r>
                            <w:proofErr w:type="spellStart"/>
                            <w:r w:rsidRPr="004B1BC7">
                              <w:t>sel</w:t>
                            </w:r>
                            <w:proofErr w:type="spellEnd"/>
                            <w:r w:rsidRPr="004B1BC7">
                              <w:t xml:space="preserve"> == 2'b10) out = data[2]; </w:t>
                            </w:r>
                          </w:p>
                          <w:p w14:paraId="45781B0D" w14:textId="77777777" w:rsidR="009B151B" w:rsidRDefault="004B1BC7">
                            <w:r w:rsidRPr="004B1BC7">
                              <w:t>else if (</w:t>
                            </w:r>
                            <w:proofErr w:type="spellStart"/>
                            <w:r w:rsidRPr="004B1BC7">
                              <w:t>sel</w:t>
                            </w:r>
                            <w:proofErr w:type="spellEnd"/>
                            <w:r w:rsidRPr="004B1BC7">
                              <w:t xml:space="preserve"> == 2'b11) out = </w:t>
                            </w:r>
                            <w:proofErr w:type="gramStart"/>
                            <w:r w:rsidRPr="004B1BC7">
                              <w:t>data[</w:t>
                            </w:r>
                            <w:proofErr w:type="gramEnd"/>
                            <w:r w:rsidRPr="004B1BC7">
                              <w:t>3];</w:t>
                            </w:r>
                          </w:p>
                          <w:p w14:paraId="1DE1AC8F" w14:textId="282F9BC8" w:rsidR="00160478" w:rsidRDefault="004B1BC7">
                            <w:r w:rsidRPr="004B1BC7">
                              <w:t xml:space="preserve"> else out = 1'b</w:t>
                            </w:r>
                            <w:r w:rsidR="00160478">
                              <w:t>0</w:t>
                            </w:r>
                            <w:r w:rsidRPr="004B1BC7">
                              <w:t xml:space="preserve">0; // Default </w:t>
                            </w:r>
                          </w:p>
                          <w:p w14:paraId="44B67DB0" w14:textId="161F414C" w:rsidR="004B1BC7" w:rsidRDefault="004B1BC7">
                            <w:r w:rsidRPr="004B1BC7">
                              <w:t xml:space="preserve"> </w:t>
                            </w:r>
                          </w:p>
                          <w:p w14:paraId="11994BB9" w14:textId="6A3D59E4" w:rsidR="0052769B" w:rsidRPr="005D1BED" w:rsidRDefault="0052769B">
                            <w:pPr>
                              <w:rPr>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93336C" id="Text Box 24" o:spid="_x0000_s1034" type="#_x0000_t202" style="position:absolute;margin-left:-12.6pt;margin-top:9.05pt;width:187.8pt;height:86.9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" fillcolor="white [3201]" strokeweight=".5pt">
                <v:textbox>
                  <w:txbxContent>
                    <w:p w14:paraId="0FD9516D" w14:textId="27161DCC" w:rsidR="005C1F5C" w:rsidRPr="00286D5F" w:rsidRDefault="005D1BED">
                      <w:pPr>
                        <w:rPr>
                          <w:b/>
                          <w:bCs/>
                          <w:lang w:val="en-IN"/>
                        </w:rPr>
                      </w:pPr>
                      <w:r w:rsidRPr="00286D5F">
                        <w:rPr>
                          <w:b/>
                          <w:bCs/>
                          <w:lang w:val="en-IN"/>
                        </w:rPr>
                        <w:t xml:space="preserve">Using </w:t>
                      </w:r>
                      <w:r w:rsidR="004B1BC7" w:rsidRPr="00286D5F">
                        <w:rPr>
                          <w:b/>
                          <w:bCs/>
                          <w:lang w:val="en-IN"/>
                        </w:rPr>
                        <w:t>if</w:t>
                      </w:r>
                      <w:r w:rsidRPr="00286D5F">
                        <w:rPr>
                          <w:b/>
                          <w:bCs/>
                          <w:lang w:val="en-IN"/>
                        </w:rPr>
                        <w:t>-else statements</w:t>
                      </w:r>
                      <w:r w:rsidR="00804ACE" w:rsidRPr="00286D5F">
                        <w:rPr>
                          <w:b/>
                          <w:bCs/>
                          <w:lang w:val="en-IN"/>
                        </w:rPr>
                        <w:t xml:space="preserve"> [</w:t>
                      </w:r>
                      <w:r w:rsidR="0052769B" w:rsidRPr="00286D5F">
                        <w:rPr>
                          <w:b/>
                          <w:bCs/>
                          <w:lang w:val="en-IN"/>
                        </w:rPr>
                        <w:t>PERIORITY</w:t>
                      </w:r>
                      <w:r w:rsidR="00804ACE" w:rsidRPr="00286D5F">
                        <w:rPr>
                          <w:b/>
                          <w:bCs/>
                          <w:lang w:val="en-IN"/>
                        </w:rPr>
                        <w:t>]</w:t>
                      </w:r>
                    </w:p>
                    <w:p w14:paraId="22F466DD" w14:textId="20FB5D9D" w:rsidR="004B1BC7" w:rsidRDefault="004B1BC7">
                      <w:r w:rsidRPr="004B1BC7">
                        <w:t>if (</w:t>
                      </w:r>
                      <w:proofErr w:type="spellStart"/>
                      <w:r w:rsidRPr="004B1BC7">
                        <w:t>sel</w:t>
                      </w:r>
                      <w:proofErr w:type="spellEnd"/>
                      <w:r w:rsidRPr="004B1BC7">
                        <w:t xml:space="preserve"> == 2'b00) out = </w:t>
                      </w:r>
                      <w:proofErr w:type="gramStart"/>
                      <w:r w:rsidRPr="004B1BC7">
                        <w:t>data[</w:t>
                      </w:r>
                      <w:proofErr w:type="gramEnd"/>
                      <w:r w:rsidRPr="004B1BC7">
                        <w:t>0];</w:t>
                      </w:r>
                    </w:p>
                    <w:p w14:paraId="54464E1D" w14:textId="77777777" w:rsidR="009B151B" w:rsidRDefault="004B1BC7">
                      <w:r w:rsidRPr="004B1BC7">
                        <w:t>else if (</w:t>
                      </w:r>
                      <w:proofErr w:type="spellStart"/>
                      <w:r w:rsidRPr="004B1BC7">
                        <w:t>sel</w:t>
                      </w:r>
                      <w:proofErr w:type="spellEnd"/>
                      <w:r w:rsidRPr="004B1BC7">
                        <w:t xml:space="preserve"> == 2'b01) out = </w:t>
                      </w:r>
                      <w:proofErr w:type="gramStart"/>
                      <w:r w:rsidRPr="004B1BC7">
                        <w:t>data[</w:t>
                      </w:r>
                      <w:proofErr w:type="gramEnd"/>
                      <w:r w:rsidRPr="004B1BC7">
                        <w:t xml:space="preserve">1]; </w:t>
                      </w:r>
                      <w:r w:rsidR="00AF4E48">
                        <w:t xml:space="preserve">        </w:t>
                      </w:r>
                      <w:r w:rsidRPr="004B1BC7">
                        <w:t>else if</w:t>
                      </w:r>
                      <w:r w:rsidR="00AF4E48">
                        <w:t xml:space="preserve">  </w:t>
                      </w:r>
                      <w:r w:rsidRPr="004B1BC7">
                        <w:t xml:space="preserve"> (</w:t>
                      </w:r>
                      <w:proofErr w:type="spellStart"/>
                      <w:r w:rsidRPr="004B1BC7">
                        <w:t>sel</w:t>
                      </w:r>
                      <w:proofErr w:type="spellEnd"/>
                      <w:r w:rsidRPr="004B1BC7">
                        <w:t xml:space="preserve"> == 2'b10) out = data[2]; </w:t>
                      </w:r>
                    </w:p>
                    <w:p w14:paraId="45781B0D" w14:textId="77777777" w:rsidR="009B151B" w:rsidRDefault="004B1BC7">
                      <w:r w:rsidRPr="004B1BC7">
                        <w:t>else if (</w:t>
                      </w:r>
                      <w:proofErr w:type="spellStart"/>
                      <w:r w:rsidRPr="004B1BC7">
                        <w:t>sel</w:t>
                      </w:r>
                      <w:proofErr w:type="spellEnd"/>
                      <w:r w:rsidRPr="004B1BC7">
                        <w:t xml:space="preserve"> == 2'b11) out = </w:t>
                      </w:r>
                      <w:proofErr w:type="gramStart"/>
                      <w:r w:rsidRPr="004B1BC7">
                        <w:t>data[</w:t>
                      </w:r>
                      <w:proofErr w:type="gramEnd"/>
                      <w:r w:rsidRPr="004B1BC7">
                        <w:t>3];</w:t>
                      </w:r>
                    </w:p>
                    <w:p w14:paraId="1DE1AC8F" w14:textId="282F9BC8" w:rsidR="00160478" w:rsidRDefault="004B1BC7">
                      <w:r w:rsidRPr="004B1BC7">
                        <w:t xml:space="preserve"> else out = 1'b</w:t>
                      </w:r>
                      <w:r w:rsidR="00160478">
                        <w:t>0</w:t>
                      </w:r>
                      <w:r w:rsidRPr="004B1BC7">
                        <w:t xml:space="preserve">0; // Default </w:t>
                      </w:r>
                    </w:p>
                    <w:p w14:paraId="44B67DB0" w14:textId="161F414C" w:rsidR="004B1BC7" w:rsidRDefault="004B1BC7">
                      <w:r w:rsidRPr="004B1BC7">
                        <w:t xml:space="preserve"> </w:t>
                      </w:r>
                    </w:p>
                    <w:p w14:paraId="11994BB9" w14:textId="6A3D59E4" w:rsidR="0052769B" w:rsidRPr="005D1BED" w:rsidRDefault="0052769B">
                      <w:pPr>
                        <w:rPr>
                          <w:lang w:val="en-IN"/>
                        </w:rPr>
                      </w:pPr>
                    </w:p>
                  </w:txbxContent>
                </v:textbox>
                <w10:wrap anchorx="margin"/>
              </v:shape>
            </w:pict>
          </mc:Fallback>
        </mc:AlternateContent>
      </w:r>
    </w:p>
    <w:p w14:paraId="5A14C5DE" w14:textId="1947286E" w:rsidR="00E64A91" w:rsidRDefault="00E64A91" w:rsidP="00E5499A">
      <w:pPr>
        <w:tabs>
          <w:tab w:val="left" w:pos="2805"/>
        </w:tabs>
        <w:rPr>
          <w:lang w:val="en-IN"/>
        </w:rPr>
      </w:pPr>
    </w:p>
    <w:p w14:paraId="60AF0214" w14:textId="59E6C659" w:rsidR="00E64A91" w:rsidRDefault="004B1355" w:rsidP="00E5499A">
      <w:pPr>
        <w:tabs>
          <w:tab w:val="left" w:pos="2805"/>
        </w:tabs>
        <w:rPr>
          <w:lang w:val="en-IN"/>
        </w:rPr>
      </w:pPr>
      <w:r>
        <w:rPr>
          <w:noProof/>
          <w:lang w:val="en-IN"/>
        </w:rPr>
        <mc:AlternateContent>
          <mc:Choice Requires="wps">
            <w:drawing>
              <wp:anchor distT="0" distB="0" distL="114300" distR="114300" simplePos="0" relativeHeight="251698176" behindDoc="0" locked="0" layoutInCell="1" allowOverlap="1" wp14:anchorId="67B8BEB1" wp14:editId="149B26EC">
                <wp:simplePos x="0" y="0"/>
                <wp:positionH relativeFrom="column">
                  <wp:posOffset>5409883</wp:posOffset>
                </wp:positionH>
                <wp:positionV relativeFrom="paragraph">
                  <wp:posOffset>122555</wp:posOffset>
                </wp:positionV>
                <wp:extent cx="912495" cy="506729"/>
                <wp:effectExtent l="0" t="25400" r="14605" b="33655"/>
                <wp:wrapNone/>
                <wp:docPr id="102352175" name="Trapezoid 32"/>
                <wp:cNvGraphicFramePr/>
                <a:graphic xmlns:a="http://schemas.openxmlformats.org/drawingml/2006/main">
                  <a:graphicData uri="http://schemas.microsoft.com/office/word/2010/wordprocessingShape">
                    <wps:wsp>
                      <wps:cNvSpPr/>
                      <wps:spPr>
                        <a:xfrm rot="5400000">
                          <a:off x="0" y="0"/>
                          <a:ext cx="912495" cy="506729"/>
                        </a:xfrm>
                        <a:prstGeom prst="trapezoid">
                          <a:avLst/>
                        </a:prstGeom>
                        <a:solidFill>
                          <a:schemeClr val="accent5"/>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8ED0FE" id="Trapezoid 32" o:spid="_x0000_s1026" style="position:absolute;margin-left:426pt;margin-top:9.65pt;width:71.85pt;height:39.9pt;rotation:9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12495,5067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" path="m,506729l126682,,785813,,912495,506729,,506729xe" fillcolor="#5b9bd5 [3208]" strokecolor="#09101d [484]" strokeweight="1pt">
                <v:stroke joinstyle="miter"/>
                <v:path arrowok="t" o:connecttype="custom" o:connectlocs="0,506729;126682,0;785813,0;912495,506729;0,506729" o:connectangles="0,0,0,0,0"/>
              </v:shape>
            </w:pict>
          </mc:Fallback>
        </mc:AlternateContent>
      </w:r>
      <w:r w:rsidR="00BA4E64">
        <w:rPr>
          <w:noProof/>
          <w:lang w:val="en-IN"/>
        </w:rPr>
        <mc:AlternateContent>
          <mc:Choice Requires="wps">
            <w:drawing>
              <wp:anchor distT="0" distB="0" distL="114300" distR="114300" simplePos="0" relativeHeight="251699200" behindDoc="0" locked="0" layoutInCell="1" allowOverlap="1" wp14:anchorId="05C6F29D" wp14:editId="6FAD300D">
                <wp:simplePos x="0" y="0"/>
                <wp:positionH relativeFrom="column">
                  <wp:posOffset>5276850</wp:posOffset>
                </wp:positionH>
                <wp:positionV relativeFrom="paragraph">
                  <wp:posOffset>122555</wp:posOffset>
                </wp:positionV>
                <wp:extent cx="324803" cy="9525"/>
                <wp:effectExtent l="0" t="76200" r="18415" b="85725"/>
                <wp:wrapNone/>
                <wp:docPr id="332291542" name="Straight Arrow Connector 34"/>
                <wp:cNvGraphicFramePr/>
                <a:graphic xmlns:a="http://schemas.openxmlformats.org/drawingml/2006/main">
                  <a:graphicData uri="http://schemas.microsoft.com/office/word/2010/wordprocessingShape">
                    <wps:wsp>
                      <wps:cNvCnPr/>
                      <wps:spPr>
                        <a:xfrm flipV="1">
                          <a:off x="0" y="0"/>
                          <a:ext cx="324803"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4C2B45" id="Straight Arrow Connector 34" o:spid="_x0000_s1026" type="#_x0000_t32" style="position:absolute;margin-left:415.5pt;margin-top:9.65pt;width:25.6pt;height:.75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" strokecolor="black [3200]" strokeweight=".5pt">
                <v:stroke endarrow="block" joinstyle="miter"/>
              </v:shape>
            </w:pict>
          </mc:Fallback>
        </mc:AlternateContent>
      </w:r>
    </w:p>
    <w:p w14:paraId="664D0015" w14:textId="575841C4" w:rsidR="00E64A91" w:rsidRDefault="00E64A91" w:rsidP="00E5499A">
      <w:pPr>
        <w:tabs>
          <w:tab w:val="left" w:pos="2805"/>
        </w:tabs>
        <w:rPr>
          <w:lang w:val="en-IN"/>
        </w:rPr>
      </w:pPr>
    </w:p>
    <w:p w14:paraId="7D2BDA05" w14:textId="4C0CC261" w:rsidR="00E64A91" w:rsidRDefault="00E64A91" w:rsidP="00E5499A">
      <w:pPr>
        <w:tabs>
          <w:tab w:val="left" w:pos="2805"/>
        </w:tabs>
        <w:rPr>
          <w:lang w:val="en-IN"/>
        </w:rPr>
      </w:pPr>
    </w:p>
    <w:p w14:paraId="441DDBE5" w14:textId="38E34B04" w:rsidR="00E64A91" w:rsidRDefault="00E64A91" w:rsidP="00E5499A">
      <w:pPr>
        <w:tabs>
          <w:tab w:val="left" w:pos="2805"/>
        </w:tabs>
        <w:rPr>
          <w:lang w:val="en-IN"/>
        </w:rPr>
      </w:pPr>
    </w:p>
    <w:p w14:paraId="66D7F4E5" w14:textId="1DFA20E3" w:rsidR="00E64A91" w:rsidRDefault="00E64A91" w:rsidP="00E5499A">
      <w:pPr>
        <w:tabs>
          <w:tab w:val="left" w:pos="2805"/>
        </w:tabs>
        <w:rPr>
          <w:lang w:val="en-IN"/>
        </w:rPr>
      </w:pPr>
    </w:p>
    <w:p w14:paraId="39AC3065" w14:textId="310939DD" w:rsidR="00E64A91" w:rsidRDefault="00C61BF5" w:rsidP="00E5499A">
      <w:pPr>
        <w:tabs>
          <w:tab w:val="left" w:pos="2805"/>
        </w:tabs>
        <w:rPr>
          <w:lang w:val="en-IN"/>
        </w:rPr>
      </w:pPr>
      <w:r>
        <w:rPr>
          <w:noProof/>
          <w:lang w:val="en-IN"/>
        </w:rPr>
        <mc:AlternateContent>
          <mc:Choice Requires="wps">
            <w:drawing>
              <wp:anchor distT="0" distB="0" distL="114300" distR="114300" simplePos="0" relativeHeight="251702272" behindDoc="0" locked="0" layoutInCell="1" allowOverlap="1" wp14:anchorId="4505B3A2" wp14:editId="7DEFCC4E">
                <wp:simplePos x="0" y="0"/>
                <wp:positionH relativeFrom="column">
                  <wp:posOffset>4835471</wp:posOffset>
                </wp:positionH>
                <wp:positionV relativeFrom="paragraph">
                  <wp:posOffset>89998</wp:posOffset>
                </wp:positionV>
                <wp:extent cx="2362200" cy="503695"/>
                <wp:effectExtent l="0" t="0" r="57150" b="10795"/>
                <wp:wrapNone/>
                <wp:docPr id="1330636349" name="Rectangle: Folded Corner 43"/>
                <wp:cNvGraphicFramePr/>
                <a:graphic xmlns:a="http://schemas.openxmlformats.org/drawingml/2006/main">
                  <a:graphicData uri="http://schemas.microsoft.com/office/word/2010/wordprocessingShape">
                    <wps:wsp>
                      <wps:cNvSpPr/>
                      <wps:spPr>
                        <a:xfrm>
                          <a:off x="0" y="0"/>
                          <a:ext cx="2362200" cy="503695"/>
                        </a:xfrm>
                        <a:prstGeom prst="foldedCorner">
                          <a:avLst>
                            <a:gd name="adj" fmla="val 50000"/>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C41441"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Folded Corner 43" o:spid="_x0000_s1026" type="#_x0000_t65" style="position:absolute;margin-left:380.75pt;margin-top:7.1pt;width:186pt;height:39.6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" adj="10800" fillcolor="#91bce3 [2168]" strokecolor="#5b9bd5 [3208]" strokeweight=".5pt">
                <v:fill color2="#7aaddd [2616]" rotate="t" colors="0 #b1cbe9;.5 #a3c1e5;1 #92b9e4" focus="100%" type="gradient">
                  <o:fill v:ext="view" type="gradientUnscaled"/>
                </v:fill>
                <v:stroke joinstyle="miter"/>
              </v:shape>
            </w:pict>
          </mc:Fallback>
        </mc:AlternateContent>
      </w:r>
      <w:r w:rsidR="004E0461">
        <w:rPr>
          <w:noProof/>
          <w:lang w:val="en-IN"/>
        </w:rPr>
        <mc:AlternateContent>
          <mc:Choice Requires="wps">
            <w:drawing>
              <wp:anchor distT="0" distB="0" distL="114300" distR="114300" simplePos="0" relativeHeight="251680768" behindDoc="0" locked="0" layoutInCell="1" allowOverlap="1" wp14:anchorId="2E2B7630" wp14:editId="4BB488D9">
                <wp:simplePos x="0" y="0"/>
                <wp:positionH relativeFrom="margin">
                  <wp:posOffset>-160316</wp:posOffset>
                </wp:positionH>
                <wp:positionV relativeFrom="paragraph">
                  <wp:posOffset>217104</wp:posOffset>
                </wp:positionV>
                <wp:extent cx="2385580" cy="1507490"/>
                <wp:effectExtent l="0" t="0" r="15240" b="16510"/>
                <wp:wrapNone/>
                <wp:docPr id="18694999" name="Text Box 25"/>
                <wp:cNvGraphicFramePr/>
                <a:graphic xmlns:a="http://schemas.openxmlformats.org/drawingml/2006/main">
                  <a:graphicData uri="http://schemas.microsoft.com/office/word/2010/wordprocessingShape">
                    <wps:wsp>
                      <wps:cNvSpPr txBox="1"/>
                      <wps:spPr>
                        <a:xfrm>
                          <a:off x="0" y="0"/>
                          <a:ext cx="2385580" cy="1507490"/>
                        </a:xfrm>
                        <a:prstGeom prst="rect">
                          <a:avLst/>
                        </a:prstGeom>
                        <a:solidFill>
                          <a:schemeClr val="lt1"/>
                        </a:solidFill>
                        <a:ln w="6350">
                          <a:solidFill>
                            <a:prstClr val="black"/>
                          </a:solidFill>
                        </a:ln>
                      </wps:spPr>
                      <wps:txbx>
                        <w:txbxContent>
                          <w:p w14:paraId="2767F210" w14:textId="2AF4CFDF" w:rsidR="00DF0420" w:rsidRPr="00286D5F" w:rsidRDefault="00DF0420">
                            <w:pPr>
                              <w:rPr>
                                <w:b/>
                                <w:bCs/>
                                <w:lang w:val="en-IN"/>
                              </w:rPr>
                            </w:pPr>
                            <w:r w:rsidRPr="00286D5F">
                              <w:rPr>
                                <w:b/>
                                <w:bCs/>
                                <w:lang w:val="en-IN"/>
                              </w:rPr>
                              <w:t>Using case statement –</w:t>
                            </w:r>
                          </w:p>
                          <w:p w14:paraId="390914D6" w14:textId="7ED2FBAA" w:rsidR="00796897" w:rsidRDefault="00796897">
                            <w:r>
                              <w:t xml:space="preserve">   </w:t>
                            </w:r>
                            <w:r w:rsidR="00DF0420" w:rsidRPr="00DF0420">
                              <w:t>case (</w:t>
                            </w:r>
                            <w:proofErr w:type="spellStart"/>
                            <w:r w:rsidR="00DF0420" w:rsidRPr="00DF0420">
                              <w:t>sel</w:t>
                            </w:r>
                            <w:proofErr w:type="spellEnd"/>
                            <w:r w:rsidR="00DF0420" w:rsidRPr="00DF0420">
                              <w:t xml:space="preserve">) </w:t>
                            </w:r>
                          </w:p>
                          <w:p w14:paraId="30EB0842" w14:textId="6ECEA4D2" w:rsidR="009A4D0A" w:rsidRDefault="00DF0420">
                            <w:r w:rsidRPr="00DF0420">
                              <w:t>2'b00: out = data</w:t>
                            </w:r>
                            <w:r w:rsidR="00796897">
                              <w:t xml:space="preserve"> </w:t>
                            </w:r>
                            <w:r w:rsidRPr="00DF0420">
                              <w:t xml:space="preserve">[0]; // Select input 0 </w:t>
                            </w:r>
                            <w:r w:rsidR="00796897">
                              <w:t xml:space="preserve">    </w:t>
                            </w:r>
                            <w:r w:rsidRPr="00DF0420">
                              <w:t>2'b01: out = data</w:t>
                            </w:r>
                            <w:r w:rsidR="00796897">
                              <w:t xml:space="preserve"> </w:t>
                            </w:r>
                            <w:r w:rsidRPr="00DF0420">
                              <w:t>[1]; // Select input 1 2'b10: out = data</w:t>
                            </w:r>
                            <w:r w:rsidR="00796897">
                              <w:t xml:space="preserve"> </w:t>
                            </w:r>
                            <w:r w:rsidRPr="00DF0420">
                              <w:t xml:space="preserve">[2]; // Select input 2 </w:t>
                            </w:r>
                            <w:r w:rsidR="00796897">
                              <w:t xml:space="preserve">  </w:t>
                            </w:r>
                            <w:r w:rsidRPr="00DF0420">
                              <w:t>2'b11: out = data</w:t>
                            </w:r>
                            <w:r w:rsidR="00796897">
                              <w:t xml:space="preserve"> </w:t>
                            </w:r>
                            <w:r w:rsidRPr="00DF0420">
                              <w:t xml:space="preserve">[3]; // Select input 3 default: out = 1'b0; // </w:t>
                            </w:r>
                            <w:r w:rsidR="009A4D0A">
                              <w:t>avoid latch</w:t>
                            </w:r>
                          </w:p>
                          <w:p w14:paraId="739ACB5D" w14:textId="0D45E31C" w:rsidR="00DF0420" w:rsidRPr="00DF0420" w:rsidRDefault="00DF0420">
                            <w:pPr>
                              <w:rPr>
                                <w:lang w:val="en-IN"/>
                              </w:rPr>
                            </w:pPr>
                            <w:r w:rsidRPr="00DF0420">
                              <w:t xml:space="preserve"> </w:t>
                            </w:r>
                            <w:proofErr w:type="spellStart"/>
                            <w:r w:rsidRPr="00DF0420">
                              <w:t>endcase</w:t>
                            </w:r>
                            <w:proofErr w:type="spellEnd"/>
                            <w:r w:rsidRPr="00DF0420">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2B7630" id="Text Box 25" o:spid="_x0000_s1035" type="#_x0000_t202" style="position:absolute;margin-left:-12.6pt;margin-top:17.1pt;width:187.85pt;height:118.7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" fillcolor="white [3201]" strokeweight=".5pt">
                <v:textbox>
                  <w:txbxContent>
                    <w:p w14:paraId="2767F210" w14:textId="2AF4CFDF" w:rsidR="00DF0420" w:rsidRPr="00286D5F" w:rsidRDefault="00DF0420">
                      <w:pPr>
                        <w:rPr>
                          <w:b/>
                          <w:bCs/>
                          <w:lang w:val="en-IN"/>
                        </w:rPr>
                      </w:pPr>
                      <w:r w:rsidRPr="00286D5F">
                        <w:rPr>
                          <w:b/>
                          <w:bCs/>
                          <w:lang w:val="en-IN"/>
                        </w:rPr>
                        <w:t>Using case statement –</w:t>
                      </w:r>
                    </w:p>
                    <w:p w14:paraId="390914D6" w14:textId="7ED2FBAA" w:rsidR="00796897" w:rsidRDefault="00796897">
                      <w:r>
                        <w:t xml:space="preserve">   </w:t>
                      </w:r>
                      <w:r w:rsidR="00DF0420" w:rsidRPr="00DF0420">
                        <w:t>case (</w:t>
                      </w:r>
                      <w:proofErr w:type="spellStart"/>
                      <w:r w:rsidR="00DF0420" w:rsidRPr="00DF0420">
                        <w:t>sel</w:t>
                      </w:r>
                      <w:proofErr w:type="spellEnd"/>
                      <w:r w:rsidR="00DF0420" w:rsidRPr="00DF0420">
                        <w:t xml:space="preserve">) </w:t>
                      </w:r>
                    </w:p>
                    <w:p w14:paraId="30EB0842" w14:textId="6ECEA4D2" w:rsidR="009A4D0A" w:rsidRDefault="00DF0420">
                      <w:r w:rsidRPr="00DF0420">
                        <w:t>2'b00: out = data</w:t>
                      </w:r>
                      <w:r w:rsidR="00796897">
                        <w:t xml:space="preserve"> </w:t>
                      </w:r>
                      <w:r w:rsidRPr="00DF0420">
                        <w:t xml:space="preserve">[0]; // Select input 0 </w:t>
                      </w:r>
                      <w:r w:rsidR="00796897">
                        <w:t xml:space="preserve">    </w:t>
                      </w:r>
                      <w:r w:rsidRPr="00DF0420">
                        <w:t>2'b01: out = data</w:t>
                      </w:r>
                      <w:r w:rsidR="00796897">
                        <w:t xml:space="preserve"> </w:t>
                      </w:r>
                      <w:r w:rsidRPr="00DF0420">
                        <w:t>[1]; // Select input 1 2'b10: out = data</w:t>
                      </w:r>
                      <w:r w:rsidR="00796897">
                        <w:t xml:space="preserve"> </w:t>
                      </w:r>
                      <w:r w:rsidRPr="00DF0420">
                        <w:t xml:space="preserve">[2]; // Select input 2 </w:t>
                      </w:r>
                      <w:r w:rsidR="00796897">
                        <w:t xml:space="preserve">  </w:t>
                      </w:r>
                      <w:r w:rsidRPr="00DF0420">
                        <w:t>2'b11: out = data</w:t>
                      </w:r>
                      <w:r w:rsidR="00796897">
                        <w:t xml:space="preserve"> </w:t>
                      </w:r>
                      <w:r w:rsidRPr="00DF0420">
                        <w:t xml:space="preserve">[3]; // Select input 3 default: out = 1'b0; // </w:t>
                      </w:r>
                      <w:r w:rsidR="009A4D0A">
                        <w:t>avoid latch</w:t>
                      </w:r>
                    </w:p>
                    <w:p w14:paraId="739ACB5D" w14:textId="0D45E31C" w:rsidR="00DF0420" w:rsidRPr="00DF0420" w:rsidRDefault="00DF0420">
                      <w:pPr>
                        <w:rPr>
                          <w:lang w:val="en-IN"/>
                        </w:rPr>
                      </w:pPr>
                      <w:r w:rsidRPr="00DF0420">
                        <w:t xml:space="preserve"> </w:t>
                      </w:r>
                      <w:proofErr w:type="spellStart"/>
                      <w:r w:rsidRPr="00DF0420">
                        <w:t>endcase</w:t>
                      </w:r>
                      <w:proofErr w:type="spellEnd"/>
                      <w:r w:rsidRPr="00DF0420">
                        <w:t xml:space="preserve"> </w:t>
                      </w:r>
                    </w:p>
                  </w:txbxContent>
                </v:textbox>
                <w10:wrap anchorx="margin"/>
              </v:shape>
            </w:pict>
          </mc:Fallback>
        </mc:AlternateContent>
      </w:r>
    </w:p>
    <w:p w14:paraId="501C7432" w14:textId="0154E607" w:rsidR="00E64A91" w:rsidRDefault="00E75680" w:rsidP="00E5499A">
      <w:pPr>
        <w:tabs>
          <w:tab w:val="left" w:pos="2805"/>
        </w:tabs>
        <w:rPr>
          <w:lang w:val="en-IN"/>
        </w:rPr>
      </w:pPr>
      <w:r>
        <w:rPr>
          <w:noProof/>
          <w:lang w:val="en-IN"/>
        </w:rPr>
        <mc:AlternateContent>
          <mc:Choice Requires="wps">
            <w:drawing>
              <wp:anchor distT="0" distB="0" distL="114300" distR="114300" simplePos="0" relativeHeight="251685888" behindDoc="0" locked="0" layoutInCell="1" allowOverlap="1" wp14:anchorId="479EB6A3" wp14:editId="720E92FF">
                <wp:simplePos x="0" y="0"/>
                <wp:positionH relativeFrom="margin">
                  <wp:posOffset>2309751</wp:posOffset>
                </wp:positionH>
                <wp:positionV relativeFrom="paragraph">
                  <wp:posOffset>61529</wp:posOffset>
                </wp:positionV>
                <wp:extent cx="2469960" cy="1591294"/>
                <wp:effectExtent l="0" t="0" r="26035" b="28575"/>
                <wp:wrapNone/>
                <wp:docPr id="1424935758" name="Text Box 30"/>
                <wp:cNvGraphicFramePr/>
                <a:graphic xmlns:a="http://schemas.openxmlformats.org/drawingml/2006/main">
                  <a:graphicData uri="http://schemas.microsoft.com/office/word/2010/wordprocessingShape">
                    <wps:wsp>
                      <wps:cNvSpPr txBox="1"/>
                      <wps:spPr>
                        <a:xfrm>
                          <a:off x="0" y="0"/>
                          <a:ext cx="2469960" cy="1591294"/>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6A907DBD" w14:textId="7194D633" w:rsidR="00B65D92" w:rsidRPr="007A3B6F" w:rsidRDefault="001E1C25">
                            <w:pPr>
                              <w:rPr>
                                <w:color w:val="1F4E79" w:themeColor="accent5" w:themeShade="80"/>
                                <w:lang w:val="en-IN"/>
                              </w:rPr>
                            </w:pPr>
                            <w:r w:rsidRPr="007A3B6F">
                              <w:rPr>
                                <w:color w:val="1F4E79" w:themeColor="accent5" w:themeShade="80"/>
                                <w:lang w:val="en-IN"/>
                              </w:rPr>
                              <w:t xml:space="preserve">                      DECODER</w:t>
                            </w:r>
                          </w:p>
                          <w:p w14:paraId="6E50BE2B" w14:textId="2B6A8CBB" w:rsidR="001505EC" w:rsidRDefault="00F438CE">
                            <w:pPr>
                              <w:rPr>
                                <w:lang w:val="en-IN"/>
                              </w:rPr>
                            </w:pPr>
                            <w:r w:rsidRPr="00F438CE">
                              <w:t xml:space="preserve">A </w:t>
                            </w:r>
                            <w:r w:rsidRPr="00F438CE">
                              <w:rPr>
                                <w:b/>
                                <w:bCs/>
                              </w:rPr>
                              <w:t>decoder</w:t>
                            </w:r>
                            <w:r w:rsidRPr="00F438CE">
                              <w:t xml:space="preserve"> converts an </w:t>
                            </w:r>
                            <w:r w:rsidRPr="00F438CE">
                              <w:rPr>
                                <w:b/>
                                <w:bCs/>
                              </w:rPr>
                              <w:t>n-bit input</w:t>
                            </w:r>
                            <w:r w:rsidRPr="00F438CE">
                              <w:t xml:space="preserve"> into a one-hot output, where each input combination produces a unique output.</w:t>
                            </w:r>
                          </w:p>
                          <w:p w14:paraId="4BDC575F" w14:textId="77777777" w:rsidR="001505EC" w:rsidRDefault="001505EC">
                            <w:pPr>
                              <w:rPr>
                                <w:lang w:val="en-IN"/>
                              </w:rPr>
                            </w:pPr>
                          </w:p>
                          <w:p w14:paraId="1CAD4FAC" w14:textId="77777777" w:rsidR="001505EC" w:rsidRDefault="001505EC">
                            <w:pPr>
                              <w:rPr>
                                <w:lang w:val="en-IN"/>
                              </w:rPr>
                            </w:pPr>
                          </w:p>
                          <w:p w14:paraId="1B6FD287" w14:textId="77777777" w:rsidR="001505EC" w:rsidRPr="001E1C25" w:rsidRDefault="001505EC">
                            <w:pPr>
                              <w:rPr>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9EB6A3" id="Text Box 30" o:spid="_x0000_s1036" type="#_x0000_t202" style="position:absolute;margin-left:181.85pt;margin-top:4.85pt;width:194.5pt;height:125.3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" fillcolor="#91bce3 [2168]" strokecolor="#5b9bd5 [3208]" strokeweight=".5pt">
                <v:fill color2="#7aaddd [2616]" rotate="t" colors="0 #b1cbe9;.5 #a3c1e5;1 #92b9e4" focus="100%" type="gradient">
                  <o:fill v:ext="view" type="gradientUnscaled"/>
                </v:fill>
                <v:textbox>
                  <w:txbxContent>
                    <w:p w14:paraId="6A907DBD" w14:textId="7194D633" w:rsidR="00B65D92" w:rsidRPr="007A3B6F" w:rsidRDefault="001E1C25">
                      <w:pPr>
                        <w:rPr>
                          <w:color w:val="1F4E79" w:themeColor="accent5" w:themeShade="80"/>
                          <w:lang w:val="en-IN"/>
                        </w:rPr>
                      </w:pPr>
                      <w:r w:rsidRPr="007A3B6F">
                        <w:rPr>
                          <w:color w:val="1F4E79" w:themeColor="accent5" w:themeShade="80"/>
                          <w:lang w:val="en-IN"/>
                        </w:rPr>
                        <w:t xml:space="preserve">                      DECODER</w:t>
                      </w:r>
                    </w:p>
                    <w:p w14:paraId="6E50BE2B" w14:textId="2B6A8CBB" w:rsidR="001505EC" w:rsidRDefault="00F438CE">
                      <w:pPr>
                        <w:rPr>
                          <w:lang w:val="en-IN"/>
                        </w:rPr>
                      </w:pPr>
                      <w:r w:rsidRPr="00F438CE">
                        <w:t xml:space="preserve">A </w:t>
                      </w:r>
                      <w:r w:rsidRPr="00F438CE">
                        <w:rPr>
                          <w:b/>
                          <w:bCs/>
                        </w:rPr>
                        <w:t>decoder</w:t>
                      </w:r>
                      <w:r w:rsidRPr="00F438CE">
                        <w:t xml:space="preserve"> converts an </w:t>
                      </w:r>
                      <w:r w:rsidRPr="00F438CE">
                        <w:rPr>
                          <w:b/>
                          <w:bCs/>
                        </w:rPr>
                        <w:t>n-bit input</w:t>
                      </w:r>
                      <w:r w:rsidRPr="00F438CE">
                        <w:t xml:space="preserve"> into a one-hot output, where each input combination produces a unique output.</w:t>
                      </w:r>
                    </w:p>
                    <w:p w14:paraId="4BDC575F" w14:textId="77777777" w:rsidR="001505EC" w:rsidRDefault="001505EC">
                      <w:pPr>
                        <w:rPr>
                          <w:lang w:val="en-IN"/>
                        </w:rPr>
                      </w:pPr>
                    </w:p>
                    <w:p w14:paraId="1CAD4FAC" w14:textId="77777777" w:rsidR="001505EC" w:rsidRDefault="001505EC">
                      <w:pPr>
                        <w:rPr>
                          <w:lang w:val="en-IN"/>
                        </w:rPr>
                      </w:pPr>
                    </w:p>
                    <w:p w14:paraId="1B6FD287" w14:textId="77777777" w:rsidR="001505EC" w:rsidRPr="001E1C25" w:rsidRDefault="001505EC">
                      <w:pPr>
                        <w:rPr>
                          <w:lang w:val="en-IN"/>
                        </w:rPr>
                      </w:pPr>
                    </w:p>
                  </w:txbxContent>
                </v:textbox>
                <w10:wrap anchorx="margin"/>
              </v:shape>
            </w:pict>
          </mc:Fallback>
        </mc:AlternateContent>
      </w:r>
    </w:p>
    <w:p w14:paraId="6970B00F" w14:textId="43FD364C" w:rsidR="00E64A91" w:rsidRDefault="00E64A91" w:rsidP="00E5499A">
      <w:pPr>
        <w:tabs>
          <w:tab w:val="left" w:pos="2805"/>
        </w:tabs>
        <w:rPr>
          <w:lang w:val="en-IN"/>
        </w:rPr>
      </w:pPr>
    </w:p>
    <w:p w14:paraId="7E572CA1" w14:textId="1715BB9F" w:rsidR="00E64A91" w:rsidRDefault="00E64A91" w:rsidP="00E5499A">
      <w:pPr>
        <w:tabs>
          <w:tab w:val="left" w:pos="2805"/>
        </w:tabs>
        <w:rPr>
          <w:lang w:val="en-IN"/>
        </w:rPr>
      </w:pPr>
    </w:p>
    <w:p w14:paraId="5CAD7FE8" w14:textId="4854FBB9" w:rsidR="00E64A91" w:rsidRDefault="00E64A91" w:rsidP="00E5499A">
      <w:pPr>
        <w:tabs>
          <w:tab w:val="left" w:pos="2805"/>
        </w:tabs>
        <w:rPr>
          <w:lang w:val="en-IN"/>
        </w:rPr>
      </w:pPr>
    </w:p>
    <w:p w14:paraId="2D06634F" w14:textId="443DA774" w:rsidR="00E64A91" w:rsidRDefault="00E64A91" w:rsidP="00E5499A">
      <w:pPr>
        <w:tabs>
          <w:tab w:val="left" w:pos="2805"/>
        </w:tabs>
        <w:rPr>
          <w:lang w:val="en-IN"/>
        </w:rPr>
      </w:pPr>
    </w:p>
    <w:p w14:paraId="09040573" w14:textId="72D3E75C" w:rsidR="00E64A91" w:rsidRDefault="00E75680" w:rsidP="00E5499A">
      <w:pPr>
        <w:tabs>
          <w:tab w:val="left" w:pos="2805"/>
        </w:tabs>
        <w:rPr>
          <w:lang w:val="en-IN"/>
        </w:rPr>
      </w:pPr>
      <w:r>
        <w:rPr>
          <w:noProof/>
          <w:lang w:val="en-IN"/>
        </w:rPr>
        <mc:AlternateContent>
          <mc:Choice Requires="wps">
            <w:drawing>
              <wp:anchor distT="0" distB="0" distL="114300" distR="114300" simplePos="0" relativeHeight="251687936" behindDoc="0" locked="0" layoutInCell="1" allowOverlap="1" wp14:anchorId="6495A1C8" wp14:editId="2FDA9A6D">
                <wp:simplePos x="0" y="0"/>
                <wp:positionH relativeFrom="margin">
                  <wp:posOffset>2452255</wp:posOffset>
                </wp:positionH>
                <wp:positionV relativeFrom="paragraph">
                  <wp:posOffset>23099</wp:posOffset>
                </wp:positionV>
                <wp:extent cx="2113807" cy="736270"/>
                <wp:effectExtent l="0" t="0" r="20320" b="26035"/>
                <wp:wrapNone/>
                <wp:docPr id="875112250" name="Text Box 32"/>
                <wp:cNvGraphicFramePr/>
                <a:graphic xmlns:a="http://schemas.openxmlformats.org/drawingml/2006/main">
                  <a:graphicData uri="http://schemas.microsoft.com/office/word/2010/wordprocessingShape">
                    <wps:wsp>
                      <wps:cNvSpPr txBox="1"/>
                      <wps:spPr>
                        <a:xfrm>
                          <a:off x="0" y="0"/>
                          <a:ext cx="2113807" cy="736270"/>
                        </a:xfrm>
                        <a:prstGeom prst="rect">
                          <a:avLst/>
                        </a:prstGeom>
                        <a:solidFill>
                          <a:schemeClr val="lt1"/>
                        </a:solidFill>
                        <a:ln w="6350">
                          <a:solidFill>
                            <a:prstClr val="black"/>
                          </a:solidFill>
                        </a:ln>
                      </wps:spPr>
                      <wps:txbx>
                        <w:txbxContent>
                          <w:p w14:paraId="6A7F4FC4" w14:textId="2E56B145" w:rsidR="001505EC" w:rsidRDefault="001505EC">
                            <w:r w:rsidRPr="001505EC">
                              <w:t>assign Y0 = ~A1 &amp; ~A0; // A1' A0' assign Y1 = ~A1 &amp; A0; // A1' A0 assign Y2 = A1 &amp; ~A0; // A1 A0' assign Y3 = A1 &amp; A0; // A1 A0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95A1C8" id="Text Box 32" o:spid="_x0000_s1037" type="#_x0000_t202" style="position:absolute;margin-left:193.1pt;margin-top:1.8pt;width:166.45pt;height:57.9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" fillcolor="white [3201]" strokeweight=".5pt">
                <v:textbox>
                  <w:txbxContent>
                    <w:p w14:paraId="6A7F4FC4" w14:textId="2E56B145" w:rsidR="001505EC" w:rsidRDefault="001505EC">
                      <w:r w:rsidRPr="001505EC">
                        <w:t>assign Y0 = ~A1 &amp; ~A0; // A1' A0' assign Y1 = ~A1 &amp; A0; // A1' A0 assign Y2 = A1 &amp; ~A0; // A1 A0' assign Y3 = A1 &amp; A0; // A1 A0</w:t>
                      </w:r>
                    </w:p>
                  </w:txbxContent>
                </v:textbox>
                <w10:wrap anchorx="margin"/>
              </v:shape>
            </w:pict>
          </mc:Fallback>
        </mc:AlternateContent>
      </w:r>
    </w:p>
    <w:p w14:paraId="2DF5C787" w14:textId="7B76D5AD" w:rsidR="00E64A91" w:rsidRDefault="00E64A91" w:rsidP="00E5499A">
      <w:pPr>
        <w:tabs>
          <w:tab w:val="left" w:pos="2805"/>
        </w:tabs>
        <w:rPr>
          <w:lang w:val="en-IN"/>
        </w:rPr>
      </w:pPr>
    </w:p>
    <w:p w14:paraId="5F7450C7" w14:textId="77777777" w:rsidR="00E64A91" w:rsidRDefault="00E64A91" w:rsidP="00E5499A">
      <w:pPr>
        <w:tabs>
          <w:tab w:val="left" w:pos="2805"/>
        </w:tabs>
        <w:rPr>
          <w:lang w:val="en-IN"/>
        </w:rPr>
      </w:pPr>
    </w:p>
    <w:p w14:paraId="064ED988" w14:textId="77777777" w:rsidR="00E11F6D" w:rsidRDefault="00E11F6D" w:rsidP="00E5499A">
      <w:pPr>
        <w:tabs>
          <w:tab w:val="left" w:pos="2805"/>
        </w:tabs>
        <w:rPr>
          <w:lang w:val="en-IN"/>
        </w:rPr>
      </w:pPr>
    </w:p>
    <w:p w14:paraId="70C3EF36" w14:textId="48D04E4D" w:rsidR="00E11F6D" w:rsidRDefault="00A71C0F" w:rsidP="00E5499A">
      <w:pPr>
        <w:tabs>
          <w:tab w:val="left" w:pos="2805"/>
        </w:tabs>
        <w:rPr>
          <w:lang w:val="en-IN"/>
        </w:rPr>
      </w:pPr>
      <w:r>
        <w:rPr>
          <w:noProof/>
          <w:lang w:val="en-IN"/>
        </w:rPr>
        <w:lastRenderedPageBreak/>
        <mc:AlternateContent>
          <mc:Choice Requires="wps">
            <w:drawing>
              <wp:anchor distT="0" distB="0" distL="114300" distR="114300" simplePos="0" relativeHeight="251659264" behindDoc="0" locked="0" layoutInCell="1" allowOverlap="1" wp14:anchorId="56291FA5" wp14:editId="5A9EA266">
                <wp:simplePos x="0" y="0"/>
                <wp:positionH relativeFrom="column">
                  <wp:posOffset>-165195</wp:posOffset>
                </wp:positionH>
                <wp:positionV relativeFrom="paragraph">
                  <wp:posOffset>-374726</wp:posOffset>
                </wp:positionV>
                <wp:extent cx="7129477" cy="9425201"/>
                <wp:effectExtent l="19050" t="19050" r="14605" b="24130"/>
                <wp:wrapNone/>
                <wp:docPr id="1087175366" name="Text Box 5"/>
                <wp:cNvGraphicFramePr/>
                <a:graphic xmlns:a="http://schemas.openxmlformats.org/drawingml/2006/main">
                  <a:graphicData uri="http://schemas.microsoft.com/office/word/2010/wordprocessingShape">
                    <wps:wsp>
                      <wps:cNvSpPr txBox="1"/>
                      <wps:spPr>
                        <a:xfrm>
                          <a:off x="0" y="0"/>
                          <a:ext cx="7129477" cy="9425201"/>
                        </a:xfrm>
                        <a:prstGeom prst="rect">
                          <a:avLst/>
                        </a:prstGeom>
                        <a:ln w="38100">
                          <a:solidFill>
                            <a:schemeClr val="accent1">
                              <a:lumMod val="75000"/>
                            </a:schemeClr>
                          </a:solidFill>
                        </a:ln>
                      </wps:spPr>
                      <wps:style>
                        <a:lnRef idx="2">
                          <a:schemeClr val="accent1"/>
                        </a:lnRef>
                        <a:fillRef idx="1">
                          <a:schemeClr val="lt1"/>
                        </a:fillRef>
                        <a:effectRef idx="0">
                          <a:schemeClr val="accent1"/>
                        </a:effectRef>
                        <a:fontRef idx="minor">
                          <a:schemeClr val="dk1"/>
                        </a:fontRef>
                      </wps:style>
                      <wps:txbx>
                        <w:txbxContent>
                          <w:p w14:paraId="30F48FA1" w14:textId="73AFA9C4" w:rsidR="00E5499A" w:rsidRDefault="00E549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291FA5" id="Text Box 5" o:spid="_x0000_s1038" type="#_x0000_t202" style="position:absolute;margin-left:-13pt;margin-top:-29.5pt;width:561.4pt;height:742.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" fillcolor="white [3201]" strokecolor="#2f5496 [2404]" strokeweight="3pt">
                <v:textbox>
                  <w:txbxContent>
                    <w:p w14:paraId="30F48FA1" w14:textId="73AFA9C4" w:rsidR="00E5499A" w:rsidRDefault="00E5499A"/>
                  </w:txbxContent>
                </v:textbox>
              </v:shape>
            </w:pict>
          </mc:Fallback>
        </mc:AlternateContent>
      </w:r>
      <w:r w:rsidR="00067B25">
        <w:rPr>
          <w:noProof/>
          <w:lang w:val="en-IN"/>
        </w:rPr>
        <mc:AlternateContent>
          <mc:Choice Requires="wps">
            <w:drawing>
              <wp:anchor distT="0" distB="0" distL="114300" distR="114300" simplePos="0" relativeHeight="251706368" behindDoc="0" locked="0" layoutInCell="1" allowOverlap="1" wp14:anchorId="454EEF5F" wp14:editId="5B8429D1">
                <wp:simplePos x="0" y="0"/>
                <wp:positionH relativeFrom="column">
                  <wp:posOffset>4742597</wp:posOffset>
                </wp:positionH>
                <wp:positionV relativeFrom="paragraph">
                  <wp:posOffset>-311890</wp:posOffset>
                </wp:positionV>
                <wp:extent cx="2155190" cy="4383083"/>
                <wp:effectExtent l="0" t="0" r="16510" b="17780"/>
                <wp:wrapNone/>
                <wp:docPr id="319970539" name="Text Box 47"/>
                <wp:cNvGraphicFramePr/>
                <a:graphic xmlns:a="http://schemas.openxmlformats.org/drawingml/2006/main">
                  <a:graphicData uri="http://schemas.microsoft.com/office/word/2010/wordprocessingShape">
                    <wps:wsp>
                      <wps:cNvSpPr txBox="1"/>
                      <wps:spPr>
                        <a:xfrm>
                          <a:off x="0" y="0"/>
                          <a:ext cx="2155190" cy="4383083"/>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0A98DCE1" w14:textId="3DF0AB2C" w:rsidR="00067B25" w:rsidRDefault="00F2463C" w:rsidP="00F2463C">
                            <w:pPr>
                              <w:jc w:val="center"/>
                              <w:rPr>
                                <w:color w:val="002060"/>
                                <w:sz w:val="28"/>
                                <w:szCs w:val="28"/>
                                <w:lang w:val="en-IN"/>
                              </w:rPr>
                            </w:pPr>
                            <w:r>
                              <w:rPr>
                                <w:color w:val="002060"/>
                                <w:sz w:val="28"/>
                                <w:szCs w:val="28"/>
                                <w:lang w:val="en-IN"/>
                              </w:rPr>
                              <w:t>MULTIPLIER</w:t>
                            </w:r>
                          </w:p>
                          <w:p w14:paraId="334756A8" w14:textId="6DF2BD42" w:rsidR="00B8073F" w:rsidRDefault="00B8073F" w:rsidP="000B01D3">
                            <w:pPr>
                              <w:jc w:val="both"/>
                              <w:rPr>
                                <w:szCs w:val="20"/>
                              </w:rPr>
                            </w:pPr>
                            <w:r w:rsidRPr="00B8073F">
                              <w:rPr>
                                <w:szCs w:val="20"/>
                                <w:lang w:val="en-IN"/>
                              </w:rPr>
                              <w:t>.</w:t>
                            </w:r>
                            <w:r w:rsidR="005B44DF" w:rsidRPr="005B44DF">
                              <w:t xml:space="preserve"> </w:t>
                            </w:r>
                            <w:r w:rsidR="005B44DF" w:rsidRPr="005B44DF">
                              <w:rPr>
                                <w:szCs w:val="20"/>
                              </w:rPr>
                              <w:t xml:space="preserve">A </w:t>
                            </w:r>
                            <w:r w:rsidR="005B44DF" w:rsidRPr="005B44DF">
                              <w:rPr>
                                <w:b/>
                                <w:bCs/>
                                <w:szCs w:val="20"/>
                              </w:rPr>
                              <w:t>Binary Multiplier</w:t>
                            </w:r>
                            <w:r w:rsidR="005B44DF" w:rsidRPr="005B44DF">
                              <w:rPr>
                                <w:szCs w:val="20"/>
                              </w:rPr>
                              <w:t xml:space="preserve"> is a digital circuit used to multiply two binary numbers.</w:t>
                            </w:r>
                          </w:p>
                          <w:p w14:paraId="3697B9E1" w14:textId="77777777" w:rsidR="00BC6BC1" w:rsidRDefault="00BC6BC1" w:rsidP="00BC6BC1">
                            <w:pPr>
                              <w:rPr>
                                <w:szCs w:val="20"/>
                                <w:lang w:val="en-IN"/>
                              </w:rPr>
                            </w:pPr>
                            <w:r>
                              <w:rPr>
                                <w:szCs w:val="20"/>
                                <w:lang w:val="en-IN"/>
                              </w:rPr>
                              <w:t>#P0=A0.B0              # P1=A1B0+A0.B1</w:t>
                            </w:r>
                          </w:p>
                          <w:p w14:paraId="6D10BFB7" w14:textId="5E2C5AA6" w:rsidR="00BC6BC1" w:rsidRDefault="00BC6BC1" w:rsidP="00DF43ED">
                            <w:pPr>
                              <w:rPr>
                                <w:szCs w:val="20"/>
                                <w:lang w:val="en-IN"/>
                              </w:rPr>
                            </w:pPr>
                            <w:r>
                              <w:rPr>
                                <w:szCs w:val="20"/>
                                <w:lang w:val="en-IN"/>
                              </w:rPr>
                              <w:t>#P2=A1B1+A0B1      #P3=A1B1</w:t>
                            </w:r>
                          </w:p>
                          <w:p w14:paraId="0333EEA7" w14:textId="37178650" w:rsidR="000B01D3" w:rsidRDefault="000B01D3" w:rsidP="00B8073F">
                            <w:pPr>
                              <w:rPr>
                                <w:szCs w:val="20"/>
                                <w:lang w:val="en-IN"/>
                              </w:rPr>
                            </w:pPr>
                            <w:r>
                              <w:rPr>
                                <w:noProof/>
                              </w:rPr>
                              <w:drawing>
                                <wp:inline distT="0" distB="0" distL="0" distR="0" wp14:anchorId="1C8882A8" wp14:editId="3DFF40A7">
                                  <wp:extent cx="1965960" cy="1626781"/>
                                  <wp:effectExtent l="0" t="0" r="0" b="0"/>
                                  <wp:docPr id="1759713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713201" name=""/>
                                          <pic:cNvPicPr/>
                                        </pic:nvPicPr>
                                        <pic:blipFill>
                                          <a:blip r:embed="rId16"/>
                                          <a:stretch>
                                            <a:fillRect/>
                                          </a:stretch>
                                        </pic:blipFill>
                                        <pic:spPr>
                                          <a:xfrm>
                                            <a:off x="0" y="0"/>
                                            <a:ext cx="1974213" cy="1633610"/>
                                          </a:xfrm>
                                          <a:prstGeom prst="rect">
                                            <a:avLst/>
                                          </a:prstGeom>
                                        </pic:spPr>
                                      </pic:pic>
                                    </a:graphicData>
                                  </a:graphic>
                                </wp:inline>
                              </w:drawing>
                            </w:r>
                          </w:p>
                          <w:p w14:paraId="3E807D6C" w14:textId="58726D4F" w:rsidR="0022218E" w:rsidRPr="0022218E" w:rsidRDefault="0022218E" w:rsidP="0022218E">
                            <w:pPr>
                              <w:rPr>
                                <w:szCs w:val="20"/>
                                <w:lang w:val="en-IN"/>
                              </w:rPr>
                            </w:pPr>
                            <w:r w:rsidRPr="0022218E">
                              <w:rPr>
                                <w:szCs w:val="20"/>
                                <w:lang w:val="en-IN"/>
                              </w:rPr>
                              <w:t xml:space="preserve">module </w:t>
                            </w:r>
                            <w:proofErr w:type="spellStart"/>
                            <w:r w:rsidRPr="0022218E">
                              <w:rPr>
                                <w:szCs w:val="20"/>
                                <w:lang w:val="en-IN"/>
                              </w:rPr>
                              <w:t>binary_multiplier</w:t>
                            </w:r>
                            <w:proofErr w:type="spellEnd"/>
                            <w:r w:rsidRPr="0022218E">
                              <w:rPr>
                                <w:szCs w:val="20"/>
                                <w:lang w:val="en-IN"/>
                              </w:rPr>
                              <w:t xml:space="preserve"> (</w:t>
                            </w:r>
                          </w:p>
                          <w:p w14:paraId="7440010B" w14:textId="125EE152" w:rsidR="0022218E" w:rsidRPr="0022218E" w:rsidRDefault="0022218E" w:rsidP="0022218E">
                            <w:pPr>
                              <w:rPr>
                                <w:szCs w:val="20"/>
                                <w:lang w:val="en-IN"/>
                              </w:rPr>
                            </w:pPr>
                            <w:r w:rsidRPr="0022218E">
                              <w:rPr>
                                <w:szCs w:val="20"/>
                                <w:lang w:val="en-IN"/>
                              </w:rPr>
                              <w:t xml:space="preserve"> input [1:0] </w:t>
                            </w:r>
                            <w:proofErr w:type="gramStart"/>
                            <w:r w:rsidRPr="0022218E">
                              <w:rPr>
                                <w:szCs w:val="20"/>
                                <w:lang w:val="en-IN"/>
                              </w:rPr>
                              <w:t>A</w:t>
                            </w:r>
                            <w:r w:rsidR="005917EE">
                              <w:rPr>
                                <w:szCs w:val="20"/>
                                <w:lang w:val="en-IN"/>
                              </w:rPr>
                              <w:t xml:space="preserve"> ,</w:t>
                            </w:r>
                            <w:r w:rsidRPr="0022218E">
                              <w:rPr>
                                <w:szCs w:val="20"/>
                                <w:lang w:val="en-IN"/>
                              </w:rPr>
                              <w:t>input</w:t>
                            </w:r>
                            <w:proofErr w:type="gramEnd"/>
                            <w:r w:rsidRPr="0022218E">
                              <w:rPr>
                                <w:szCs w:val="20"/>
                                <w:lang w:val="en-IN"/>
                              </w:rPr>
                              <w:t xml:space="preserve"> [1:0] B,</w:t>
                            </w:r>
                          </w:p>
                          <w:p w14:paraId="08B71E52" w14:textId="77777777" w:rsidR="00D90951" w:rsidRDefault="0022218E" w:rsidP="0022218E">
                            <w:pPr>
                              <w:rPr>
                                <w:szCs w:val="20"/>
                                <w:lang w:val="en-IN"/>
                              </w:rPr>
                            </w:pPr>
                            <w:r w:rsidRPr="0022218E">
                              <w:rPr>
                                <w:szCs w:val="20"/>
                                <w:lang w:val="en-IN"/>
                              </w:rPr>
                              <w:t xml:space="preserve">    output [3:0] </w:t>
                            </w:r>
                            <w:proofErr w:type="gramStart"/>
                            <w:r w:rsidRPr="0022218E">
                              <w:rPr>
                                <w:szCs w:val="20"/>
                                <w:lang w:val="en-IN"/>
                              </w:rPr>
                              <w:t>P )</w:t>
                            </w:r>
                            <w:proofErr w:type="gramEnd"/>
                            <w:r w:rsidRPr="0022218E">
                              <w:rPr>
                                <w:szCs w:val="20"/>
                                <w:lang w:val="en-IN"/>
                              </w:rPr>
                              <w:t>;</w:t>
                            </w:r>
                          </w:p>
                          <w:p w14:paraId="14CADF26" w14:textId="6542B4A3" w:rsidR="0022218E" w:rsidRPr="0022218E" w:rsidRDefault="0022218E" w:rsidP="0022218E">
                            <w:pPr>
                              <w:rPr>
                                <w:szCs w:val="20"/>
                                <w:lang w:val="en-IN"/>
                              </w:rPr>
                            </w:pPr>
                            <w:r w:rsidRPr="0022218E">
                              <w:rPr>
                                <w:szCs w:val="20"/>
                                <w:lang w:val="en-IN"/>
                              </w:rPr>
                              <w:t xml:space="preserve"> assign </w:t>
                            </w:r>
                            <w:proofErr w:type="gramStart"/>
                            <w:r w:rsidRPr="0022218E">
                              <w:rPr>
                                <w:szCs w:val="20"/>
                                <w:lang w:val="en-IN"/>
                              </w:rPr>
                              <w:t>P[</w:t>
                            </w:r>
                            <w:proofErr w:type="gramEnd"/>
                            <w:r w:rsidRPr="0022218E">
                              <w:rPr>
                                <w:szCs w:val="20"/>
                                <w:lang w:val="en-IN"/>
                              </w:rPr>
                              <w:t xml:space="preserve">0] = A[0] &amp; B[0];                        </w:t>
                            </w:r>
                          </w:p>
                          <w:p w14:paraId="273197D8" w14:textId="77777777" w:rsidR="002163CA" w:rsidRDefault="0022218E" w:rsidP="0022218E">
                            <w:pPr>
                              <w:rPr>
                                <w:szCs w:val="20"/>
                                <w:lang w:val="en-IN"/>
                              </w:rPr>
                            </w:pPr>
                            <w:r w:rsidRPr="0022218E">
                              <w:rPr>
                                <w:szCs w:val="20"/>
                                <w:lang w:val="en-IN"/>
                              </w:rPr>
                              <w:t xml:space="preserve"> assign </w:t>
                            </w:r>
                            <w:proofErr w:type="gramStart"/>
                            <w:r w:rsidRPr="0022218E">
                              <w:rPr>
                                <w:szCs w:val="20"/>
                                <w:lang w:val="en-IN"/>
                              </w:rPr>
                              <w:t>P[</w:t>
                            </w:r>
                            <w:proofErr w:type="gramEnd"/>
                            <w:r w:rsidRPr="0022218E">
                              <w:rPr>
                                <w:szCs w:val="20"/>
                                <w:lang w:val="en-IN"/>
                              </w:rPr>
                              <w:t>1] = (A[1] &amp; B[0]) ^ (A[0] &amp; B[1]);</w:t>
                            </w:r>
                          </w:p>
                          <w:p w14:paraId="25E16D24" w14:textId="0461A0E2" w:rsidR="0022218E" w:rsidRPr="0022218E" w:rsidRDefault="0022218E" w:rsidP="0022218E">
                            <w:pPr>
                              <w:rPr>
                                <w:szCs w:val="20"/>
                                <w:lang w:val="en-IN"/>
                              </w:rPr>
                            </w:pPr>
                            <w:r w:rsidRPr="0022218E">
                              <w:rPr>
                                <w:szCs w:val="20"/>
                                <w:lang w:val="en-IN"/>
                              </w:rPr>
                              <w:t xml:space="preserve"> assign </w:t>
                            </w:r>
                            <w:proofErr w:type="gramStart"/>
                            <w:r w:rsidRPr="0022218E">
                              <w:rPr>
                                <w:szCs w:val="20"/>
                                <w:lang w:val="en-IN"/>
                              </w:rPr>
                              <w:t>P[</w:t>
                            </w:r>
                            <w:proofErr w:type="gramEnd"/>
                            <w:r w:rsidRPr="0022218E">
                              <w:rPr>
                                <w:szCs w:val="20"/>
                                <w:lang w:val="en-IN"/>
                              </w:rPr>
                              <w:t xml:space="preserve">2] = (A[1] &amp; B[1]) ^ ((A[0] &amp; </w:t>
                            </w:r>
                            <w:r w:rsidR="002163CA">
                              <w:rPr>
                                <w:szCs w:val="20"/>
                                <w:lang w:val="en-IN"/>
                              </w:rPr>
                              <w:t xml:space="preserve">     </w:t>
                            </w:r>
                            <w:r w:rsidRPr="0022218E">
                              <w:rPr>
                                <w:szCs w:val="20"/>
                                <w:lang w:val="en-IN"/>
                              </w:rPr>
                              <w:t xml:space="preserve">B[0]) &amp; (A[1] &amp; B[0])); </w:t>
                            </w:r>
                          </w:p>
                          <w:p w14:paraId="22E3F669" w14:textId="6009CA2D" w:rsidR="0022218E" w:rsidRPr="0022218E" w:rsidRDefault="0022218E" w:rsidP="0022218E">
                            <w:pPr>
                              <w:rPr>
                                <w:szCs w:val="20"/>
                                <w:lang w:val="en-IN"/>
                              </w:rPr>
                            </w:pPr>
                            <w:r w:rsidRPr="0022218E">
                              <w:rPr>
                                <w:szCs w:val="20"/>
                                <w:lang w:val="en-IN"/>
                              </w:rPr>
                              <w:t xml:space="preserve">    assign </w:t>
                            </w:r>
                            <w:proofErr w:type="gramStart"/>
                            <w:r w:rsidRPr="0022218E">
                              <w:rPr>
                                <w:szCs w:val="20"/>
                                <w:lang w:val="en-IN"/>
                              </w:rPr>
                              <w:t>P[</w:t>
                            </w:r>
                            <w:proofErr w:type="gramEnd"/>
                            <w:r w:rsidRPr="0022218E">
                              <w:rPr>
                                <w:szCs w:val="20"/>
                                <w:lang w:val="en-IN"/>
                              </w:rPr>
                              <w:t xml:space="preserve">3] = A[1] &amp; B[1];                        </w:t>
                            </w:r>
                          </w:p>
                          <w:p w14:paraId="7F3B9BC9" w14:textId="1E70D6EA" w:rsidR="0022218E" w:rsidRPr="00B8073F" w:rsidRDefault="0022218E" w:rsidP="0022218E">
                            <w:pPr>
                              <w:rPr>
                                <w:szCs w:val="20"/>
                                <w:lang w:val="en-IN"/>
                              </w:rPr>
                            </w:pPr>
                            <w:proofErr w:type="spellStart"/>
                            <w:r w:rsidRPr="0022218E">
                              <w:rPr>
                                <w:szCs w:val="20"/>
                                <w:lang w:val="en-IN"/>
                              </w:rPr>
                              <w:t>endmodule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4EEF5F" id="Text Box 47" o:spid="_x0000_s1039" type="#_x0000_t202" style="position:absolute;margin-left:373.45pt;margin-top:-24.55pt;width:169.7pt;height:345.1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" fillcolor="#91bce3 [2168]" strokecolor="#5b9bd5 [3208]" strokeweight=".5pt">
                <v:fill color2="#7aaddd [2616]" rotate="t" colors="0 #b1cbe9;.5 #a3c1e5;1 #92b9e4" focus="100%" type="gradient">
                  <o:fill v:ext="view" type="gradientUnscaled"/>
                </v:fill>
                <v:textbox>
                  <w:txbxContent>
                    <w:p w14:paraId="0A98DCE1" w14:textId="3DF0AB2C" w:rsidR="00067B25" w:rsidRDefault="00F2463C" w:rsidP="00F2463C">
                      <w:pPr>
                        <w:jc w:val="center"/>
                        <w:rPr>
                          <w:color w:val="002060"/>
                          <w:sz w:val="28"/>
                          <w:szCs w:val="28"/>
                          <w:lang w:val="en-IN"/>
                        </w:rPr>
                      </w:pPr>
                      <w:r>
                        <w:rPr>
                          <w:color w:val="002060"/>
                          <w:sz w:val="28"/>
                          <w:szCs w:val="28"/>
                          <w:lang w:val="en-IN"/>
                        </w:rPr>
                        <w:t>MULTIPLIER</w:t>
                      </w:r>
                    </w:p>
                    <w:p w14:paraId="334756A8" w14:textId="6DF2BD42" w:rsidR="00B8073F" w:rsidRDefault="00B8073F" w:rsidP="000B01D3">
                      <w:pPr>
                        <w:jc w:val="both"/>
                        <w:rPr>
                          <w:szCs w:val="20"/>
                        </w:rPr>
                      </w:pPr>
                      <w:r w:rsidRPr="00B8073F">
                        <w:rPr>
                          <w:szCs w:val="20"/>
                          <w:lang w:val="en-IN"/>
                        </w:rPr>
                        <w:t>.</w:t>
                      </w:r>
                      <w:r w:rsidR="005B44DF" w:rsidRPr="005B44DF">
                        <w:t xml:space="preserve"> </w:t>
                      </w:r>
                      <w:r w:rsidR="005B44DF" w:rsidRPr="005B44DF">
                        <w:rPr>
                          <w:szCs w:val="20"/>
                        </w:rPr>
                        <w:t xml:space="preserve">A </w:t>
                      </w:r>
                      <w:r w:rsidR="005B44DF" w:rsidRPr="005B44DF">
                        <w:rPr>
                          <w:b/>
                          <w:bCs/>
                          <w:szCs w:val="20"/>
                        </w:rPr>
                        <w:t>Binary Multiplier</w:t>
                      </w:r>
                      <w:r w:rsidR="005B44DF" w:rsidRPr="005B44DF">
                        <w:rPr>
                          <w:szCs w:val="20"/>
                        </w:rPr>
                        <w:t xml:space="preserve"> is a digital circuit used to multiply two binary numbers.</w:t>
                      </w:r>
                    </w:p>
                    <w:p w14:paraId="3697B9E1" w14:textId="77777777" w:rsidR="00BC6BC1" w:rsidRDefault="00BC6BC1" w:rsidP="00BC6BC1">
                      <w:pPr>
                        <w:rPr>
                          <w:szCs w:val="20"/>
                          <w:lang w:val="en-IN"/>
                        </w:rPr>
                      </w:pPr>
                      <w:r>
                        <w:rPr>
                          <w:szCs w:val="20"/>
                          <w:lang w:val="en-IN"/>
                        </w:rPr>
                        <w:t>#P0=A0.B0              # P1=A1B0+A0.B1</w:t>
                      </w:r>
                    </w:p>
                    <w:p w14:paraId="6D10BFB7" w14:textId="5E2C5AA6" w:rsidR="00BC6BC1" w:rsidRDefault="00BC6BC1" w:rsidP="00DF43ED">
                      <w:pPr>
                        <w:rPr>
                          <w:szCs w:val="20"/>
                          <w:lang w:val="en-IN"/>
                        </w:rPr>
                      </w:pPr>
                      <w:r>
                        <w:rPr>
                          <w:szCs w:val="20"/>
                          <w:lang w:val="en-IN"/>
                        </w:rPr>
                        <w:t>#P2=A1B1+A0B1      #P3=A1B1</w:t>
                      </w:r>
                    </w:p>
                    <w:p w14:paraId="0333EEA7" w14:textId="37178650" w:rsidR="000B01D3" w:rsidRDefault="000B01D3" w:rsidP="00B8073F">
                      <w:pPr>
                        <w:rPr>
                          <w:szCs w:val="20"/>
                          <w:lang w:val="en-IN"/>
                        </w:rPr>
                      </w:pPr>
                      <w:r>
                        <w:rPr>
                          <w:noProof/>
                        </w:rPr>
                        <w:drawing>
                          <wp:inline distT="0" distB="0" distL="0" distR="0" wp14:anchorId="1C8882A8" wp14:editId="3DFF40A7">
                            <wp:extent cx="1965960" cy="1626781"/>
                            <wp:effectExtent l="0" t="0" r="0" b="0"/>
                            <wp:docPr id="1759713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713201" name=""/>
                                    <pic:cNvPicPr/>
                                  </pic:nvPicPr>
                                  <pic:blipFill>
                                    <a:blip r:embed="rId16"/>
                                    <a:stretch>
                                      <a:fillRect/>
                                    </a:stretch>
                                  </pic:blipFill>
                                  <pic:spPr>
                                    <a:xfrm>
                                      <a:off x="0" y="0"/>
                                      <a:ext cx="1974213" cy="1633610"/>
                                    </a:xfrm>
                                    <a:prstGeom prst="rect">
                                      <a:avLst/>
                                    </a:prstGeom>
                                  </pic:spPr>
                                </pic:pic>
                              </a:graphicData>
                            </a:graphic>
                          </wp:inline>
                        </w:drawing>
                      </w:r>
                    </w:p>
                    <w:p w14:paraId="3E807D6C" w14:textId="58726D4F" w:rsidR="0022218E" w:rsidRPr="0022218E" w:rsidRDefault="0022218E" w:rsidP="0022218E">
                      <w:pPr>
                        <w:rPr>
                          <w:szCs w:val="20"/>
                          <w:lang w:val="en-IN"/>
                        </w:rPr>
                      </w:pPr>
                      <w:r w:rsidRPr="0022218E">
                        <w:rPr>
                          <w:szCs w:val="20"/>
                          <w:lang w:val="en-IN"/>
                        </w:rPr>
                        <w:t xml:space="preserve">module </w:t>
                      </w:r>
                      <w:proofErr w:type="spellStart"/>
                      <w:r w:rsidRPr="0022218E">
                        <w:rPr>
                          <w:szCs w:val="20"/>
                          <w:lang w:val="en-IN"/>
                        </w:rPr>
                        <w:t>binary_multiplier</w:t>
                      </w:r>
                      <w:proofErr w:type="spellEnd"/>
                      <w:r w:rsidRPr="0022218E">
                        <w:rPr>
                          <w:szCs w:val="20"/>
                          <w:lang w:val="en-IN"/>
                        </w:rPr>
                        <w:t xml:space="preserve"> (</w:t>
                      </w:r>
                    </w:p>
                    <w:p w14:paraId="7440010B" w14:textId="125EE152" w:rsidR="0022218E" w:rsidRPr="0022218E" w:rsidRDefault="0022218E" w:rsidP="0022218E">
                      <w:pPr>
                        <w:rPr>
                          <w:szCs w:val="20"/>
                          <w:lang w:val="en-IN"/>
                        </w:rPr>
                      </w:pPr>
                      <w:r w:rsidRPr="0022218E">
                        <w:rPr>
                          <w:szCs w:val="20"/>
                          <w:lang w:val="en-IN"/>
                        </w:rPr>
                        <w:t xml:space="preserve"> input [1:0] </w:t>
                      </w:r>
                      <w:proofErr w:type="gramStart"/>
                      <w:r w:rsidRPr="0022218E">
                        <w:rPr>
                          <w:szCs w:val="20"/>
                          <w:lang w:val="en-IN"/>
                        </w:rPr>
                        <w:t>A</w:t>
                      </w:r>
                      <w:r w:rsidR="005917EE">
                        <w:rPr>
                          <w:szCs w:val="20"/>
                          <w:lang w:val="en-IN"/>
                        </w:rPr>
                        <w:t xml:space="preserve"> ,</w:t>
                      </w:r>
                      <w:r w:rsidRPr="0022218E">
                        <w:rPr>
                          <w:szCs w:val="20"/>
                          <w:lang w:val="en-IN"/>
                        </w:rPr>
                        <w:t>input</w:t>
                      </w:r>
                      <w:proofErr w:type="gramEnd"/>
                      <w:r w:rsidRPr="0022218E">
                        <w:rPr>
                          <w:szCs w:val="20"/>
                          <w:lang w:val="en-IN"/>
                        </w:rPr>
                        <w:t xml:space="preserve"> [1:0] B,</w:t>
                      </w:r>
                    </w:p>
                    <w:p w14:paraId="08B71E52" w14:textId="77777777" w:rsidR="00D90951" w:rsidRDefault="0022218E" w:rsidP="0022218E">
                      <w:pPr>
                        <w:rPr>
                          <w:szCs w:val="20"/>
                          <w:lang w:val="en-IN"/>
                        </w:rPr>
                      </w:pPr>
                      <w:r w:rsidRPr="0022218E">
                        <w:rPr>
                          <w:szCs w:val="20"/>
                          <w:lang w:val="en-IN"/>
                        </w:rPr>
                        <w:t xml:space="preserve">    output [3:0] </w:t>
                      </w:r>
                      <w:proofErr w:type="gramStart"/>
                      <w:r w:rsidRPr="0022218E">
                        <w:rPr>
                          <w:szCs w:val="20"/>
                          <w:lang w:val="en-IN"/>
                        </w:rPr>
                        <w:t>P )</w:t>
                      </w:r>
                      <w:proofErr w:type="gramEnd"/>
                      <w:r w:rsidRPr="0022218E">
                        <w:rPr>
                          <w:szCs w:val="20"/>
                          <w:lang w:val="en-IN"/>
                        </w:rPr>
                        <w:t>;</w:t>
                      </w:r>
                    </w:p>
                    <w:p w14:paraId="14CADF26" w14:textId="6542B4A3" w:rsidR="0022218E" w:rsidRPr="0022218E" w:rsidRDefault="0022218E" w:rsidP="0022218E">
                      <w:pPr>
                        <w:rPr>
                          <w:szCs w:val="20"/>
                          <w:lang w:val="en-IN"/>
                        </w:rPr>
                      </w:pPr>
                      <w:r w:rsidRPr="0022218E">
                        <w:rPr>
                          <w:szCs w:val="20"/>
                          <w:lang w:val="en-IN"/>
                        </w:rPr>
                        <w:t xml:space="preserve"> assign </w:t>
                      </w:r>
                      <w:proofErr w:type="gramStart"/>
                      <w:r w:rsidRPr="0022218E">
                        <w:rPr>
                          <w:szCs w:val="20"/>
                          <w:lang w:val="en-IN"/>
                        </w:rPr>
                        <w:t>P[</w:t>
                      </w:r>
                      <w:proofErr w:type="gramEnd"/>
                      <w:r w:rsidRPr="0022218E">
                        <w:rPr>
                          <w:szCs w:val="20"/>
                          <w:lang w:val="en-IN"/>
                        </w:rPr>
                        <w:t xml:space="preserve">0] = A[0] &amp; B[0];                        </w:t>
                      </w:r>
                    </w:p>
                    <w:p w14:paraId="273197D8" w14:textId="77777777" w:rsidR="002163CA" w:rsidRDefault="0022218E" w:rsidP="0022218E">
                      <w:pPr>
                        <w:rPr>
                          <w:szCs w:val="20"/>
                          <w:lang w:val="en-IN"/>
                        </w:rPr>
                      </w:pPr>
                      <w:r w:rsidRPr="0022218E">
                        <w:rPr>
                          <w:szCs w:val="20"/>
                          <w:lang w:val="en-IN"/>
                        </w:rPr>
                        <w:t xml:space="preserve"> assign </w:t>
                      </w:r>
                      <w:proofErr w:type="gramStart"/>
                      <w:r w:rsidRPr="0022218E">
                        <w:rPr>
                          <w:szCs w:val="20"/>
                          <w:lang w:val="en-IN"/>
                        </w:rPr>
                        <w:t>P[</w:t>
                      </w:r>
                      <w:proofErr w:type="gramEnd"/>
                      <w:r w:rsidRPr="0022218E">
                        <w:rPr>
                          <w:szCs w:val="20"/>
                          <w:lang w:val="en-IN"/>
                        </w:rPr>
                        <w:t>1] = (A[1] &amp; B[0]) ^ (A[0] &amp; B[1]);</w:t>
                      </w:r>
                    </w:p>
                    <w:p w14:paraId="25E16D24" w14:textId="0461A0E2" w:rsidR="0022218E" w:rsidRPr="0022218E" w:rsidRDefault="0022218E" w:rsidP="0022218E">
                      <w:pPr>
                        <w:rPr>
                          <w:szCs w:val="20"/>
                          <w:lang w:val="en-IN"/>
                        </w:rPr>
                      </w:pPr>
                      <w:r w:rsidRPr="0022218E">
                        <w:rPr>
                          <w:szCs w:val="20"/>
                          <w:lang w:val="en-IN"/>
                        </w:rPr>
                        <w:t xml:space="preserve"> assign </w:t>
                      </w:r>
                      <w:proofErr w:type="gramStart"/>
                      <w:r w:rsidRPr="0022218E">
                        <w:rPr>
                          <w:szCs w:val="20"/>
                          <w:lang w:val="en-IN"/>
                        </w:rPr>
                        <w:t>P[</w:t>
                      </w:r>
                      <w:proofErr w:type="gramEnd"/>
                      <w:r w:rsidRPr="0022218E">
                        <w:rPr>
                          <w:szCs w:val="20"/>
                          <w:lang w:val="en-IN"/>
                        </w:rPr>
                        <w:t xml:space="preserve">2] = (A[1] &amp; B[1]) ^ ((A[0] &amp; </w:t>
                      </w:r>
                      <w:r w:rsidR="002163CA">
                        <w:rPr>
                          <w:szCs w:val="20"/>
                          <w:lang w:val="en-IN"/>
                        </w:rPr>
                        <w:t xml:space="preserve">     </w:t>
                      </w:r>
                      <w:r w:rsidRPr="0022218E">
                        <w:rPr>
                          <w:szCs w:val="20"/>
                          <w:lang w:val="en-IN"/>
                        </w:rPr>
                        <w:t xml:space="preserve">B[0]) &amp; (A[1] &amp; B[0])); </w:t>
                      </w:r>
                    </w:p>
                    <w:p w14:paraId="22E3F669" w14:textId="6009CA2D" w:rsidR="0022218E" w:rsidRPr="0022218E" w:rsidRDefault="0022218E" w:rsidP="0022218E">
                      <w:pPr>
                        <w:rPr>
                          <w:szCs w:val="20"/>
                          <w:lang w:val="en-IN"/>
                        </w:rPr>
                      </w:pPr>
                      <w:r w:rsidRPr="0022218E">
                        <w:rPr>
                          <w:szCs w:val="20"/>
                          <w:lang w:val="en-IN"/>
                        </w:rPr>
                        <w:t xml:space="preserve">    assign </w:t>
                      </w:r>
                      <w:proofErr w:type="gramStart"/>
                      <w:r w:rsidRPr="0022218E">
                        <w:rPr>
                          <w:szCs w:val="20"/>
                          <w:lang w:val="en-IN"/>
                        </w:rPr>
                        <w:t>P[</w:t>
                      </w:r>
                      <w:proofErr w:type="gramEnd"/>
                      <w:r w:rsidRPr="0022218E">
                        <w:rPr>
                          <w:szCs w:val="20"/>
                          <w:lang w:val="en-IN"/>
                        </w:rPr>
                        <w:t xml:space="preserve">3] = A[1] &amp; B[1];                        </w:t>
                      </w:r>
                    </w:p>
                    <w:p w14:paraId="7F3B9BC9" w14:textId="1E70D6EA" w:rsidR="0022218E" w:rsidRPr="00B8073F" w:rsidRDefault="0022218E" w:rsidP="0022218E">
                      <w:pPr>
                        <w:rPr>
                          <w:szCs w:val="20"/>
                          <w:lang w:val="en-IN"/>
                        </w:rPr>
                      </w:pPr>
                      <w:proofErr w:type="spellStart"/>
                      <w:r w:rsidRPr="0022218E">
                        <w:rPr>
                          <w:szCs w:val="20"/>
                          <w:lang w:val="en-IN"/>
                        </w:rPr>
                        <w:t>endmodule</w:t>
                      </w:r>
                      <w:proofErr w:type="spellEnd"/>
                    </w:p>
                  </w:txbxContent>
                </v:textbox>
              </v:shape>
            </w:pict>
          </mc:Fallback>
        </mc:AlternateContent>
      </w:r>
      <w:r w:rsidR="00067B25">
        <w:rPr>
          <w:noProof/>
          <w:lang w:val="en-IN"/>
        </w:rPr>
        <mc:AlternateContent>
          <mc:Choice Requires="wps">
            <w:drawing>
              <wp:anchor distT="0" distB="0" distL="114300" distR="114300" simplePos="0" relativeHeight="251704320" behindDoc="0" locked="0" layoutInCell="1" allowOverlap="1" wp14:anchorId="7FBEDC69" wp14:editId="76B7BF60">
                <wp:simplePos x="0" y="0"/>
                <wp:positionH relativeFrom="column">
                  <wp:posOffset>2477069</wp:posOffset>
                </wp:positionH>
                <wp:positionV relativeFrom="paragraph">
                  <wp:posOffset>-298241</wp:posOffset>
                </wp:positionV>
                <wp:extent cx="2224395" cy="4369425"/>
                <wp:effectExtent l="0" t="0" r="24130" b="12700"/>
                <wp:wrapNone/>
                <wp:docPr id="967552889" name="Text Box 45"/>
                <wp:cNvGraphicFramePr/>
                <a:graphic xmlns:a="http://schemas.openxmlformats.org/drawingml/2006/main">
                  <a:graphicData uri="http://schemas.microsoft.com/office/word/2010/wordprocessingShape">
                    <wps:wsp>
                      <wps:cNvSpPr txBox="1"/>
                      <wps:spPr>
                        <a:xfrm>
                          <a:off x="0" y="0"/>
                          <a:ext cx="2224395" cy="4369425"/>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0F29CD92" w14:textId="141E2294" w:rsidR="00067B25" w:rsidRDefault="00B65EEB" w:rsidP="00B210CC">
                            <w:pPr>
                              <w:jc w:val="center"/>
                              <w:rPr>
                                <w:color w:val="002060"/>
                                <w:sz w:val="28"/>
                                <w:szCs w:val="28"/>
                                <w:lang w:val="en-IN"/>
                              </w:rPr>
                            </w:pPr>
                            <w:r>
                              <w:rPr>
                                <w:color w:val="002060"/>
                                <w:sz w:val="28"/>
                                <w:szCs w:val="28"/>
                                <w:lang w:val="en-IN"/>
                              </w:rPr>
                              <w:t>MAJORITY VOTER</w:t>
                            </w:r>
                          </w:p>
                          <w:p w14:paraId="1C548AE8" w14:textId="6FC82BB2" w:rsidR="008A7FB9" w:rsidRDefault="008A7FB9" w:rsidP="008A7FB9">
                            <w:pPr>
                              <w:rPr>
                                <w:szCs w:val="20"/>
                              </w:rPr>
                            </w:pPr>
                            <w:r w:rsidRPr="008A7FB9">
                              <w:rPr>
                                <w:szCs w:val="20"/>
                              </w:rPr>
                              <w:t xml:space="preserve">A </w:t>
                            </w:r>
                            <w:r w:rsidRPr="008A7FB9">
                              <w:rPr>
                                <w:b/>
                                <w:bCs/>
                                <w:szCs w:val="20"/>
                              </w:rPr>
                              <w:t>Majority Voter</w:t>
                            </w:r>
                            <w:r w:rsidRPr="008A7FB9">
                              <w:rPr>
                                <w:szCs w:val="20"/>
                              </w:rPr>
                              <w:t xml:space="preserve"> is a digital circuit that outputs the value that occurs most frequently among its inputs.</w:t>
                            </w:r>
                          </w:p>
                          <w:p w14:paraId="74DA5087" w14:textId="5CF846E3" w:rsidR="0007386D" w:rsidRPr="0007386D" w:rsidRDefault="0007386D" w:rsidP="0007386D">
                            <w:pPr>
                              <w:rPr>
                                <w:szCs w:val="20"/>
                                <w:lang w:val="en-IN"/>
                              </w:rPr>
                            </w:pPr>
                            <w:r w:rsidRPr="0007386D">
                              <w:rPr>
                                <w:szCs w:val="20"/>
                                <w:lang w:val="en-IN"/>
                              </w:rPr>
                              <w:t xml:space="preserve">  </w:t>
                            </w:r>
                            <w:r w:rsidRPr="0007386D">
                              <w:rPr>
                                <w:b/>
                                <w:bCs/>
                                <w:szCs w:val="20"/>
                                <w:lang w:val="en-IN"/>
                              </w:rPr>
                              <w:t>Majority = 1</w:t>
                            </w:r>
                            <w:r w:rsidRPr="0007386D">
                              <w:rPr>
                                <w:szCs w:val="20"/>
                                <w:lang w:val="en-IN"/>
                              </w:rPr>
                              <w:t xml:space="preserve"> if at least two of the three inputs are 1.</w:t>
                            </w:r>
                          </w:p>
                          <w:p w14:paraId="3E0E97E6" w14:textId="7919E22F" w:rsidR="0007386D" w:rsidRDefault="0007386D" w:rsidP="0007386D">
                            <w:pPr>
                              <w:rPr>
                                <w:szCs w:val="20"/>
                                <w:lang w:val="en-IN"/>
                              </w:rPr>
                            </w:pPr>
                            <w:r w:rsidRPr="0007386D">
                              <w:rPr>
                                <w:szCs w:val="20"/>
                                <w:lang w:val="en-IN"/>
                              </w:rPr>
                              <w:t xml:space="preserve"> </w:t>
                            </w:r>
                            <w:r w:rsidRPr="0007386D">
                              <w:rPr>
                                <w:b/>
                                <w:bCs/>
                                <w:szCs w:val="20"/>
                                <w:lang w:val="en-IN"/>
                              </w:rPr>
                              <w:t>Majority = 0</w:t>
                            </w:r>
                            <w:r w:rsidRPr="0007386D">
                              <w:rPr>
                                <w:szCs w:val="20"/>
                                <w:lang w:val="en-IN"/>
                              </w:rPr>
                              <w:t xml:space="preserve"> if at least two of the three inputs are 0.</w:t>
                            </w:r>
                          </w:p>
                          <w:p w14:paraId="3781C552" w14:textId="648E4784" w:rsidR="0007386D" w:rsidRDefault="008379F2" w:rsidP="0007386D">
                            <w:pPr>
                              <w:rPr>
                                <w:szCs w:val="20"/>
                                <w:lang w:val="en-IN"/>
                              </w:rPr>
                            </w:pPr>
                            <w:r>
                              <w:rPr>
                                <w:noProof/>
                              </w:rPr>
                              <w:drawing>
                                <wp:inline distT="0" distB="0" distL="0" distR="0" wp14:anchorId="415A6FF0" wp14:editId="7BBD824A">
                                  <wp:extent cx="1778800" cy="1052623"/>
                                  <wp:effectExtent l="0" t="0" r="0" b="0"/>
                                  <wp:docPr id="867811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811845" name=""/>
                                          <pic:cNvPicPr/>
                                        </pic:nvPicPr>
                                        <pic:blipFill>
                                          <a:blip r:embed="rId17"/>
                                          <a:stretch>
                                            <a:fillRect/>
                                          </a:stretch>
                                        </pic:blipFill>
                                        <pic:spPr>
                                          <a:xfrm>
                                            <a:off x="0" y="0"/>
                                            <a:ext cx="1806657" cy="1069108"/>
                                          </a:xfrm>
                                          <a:prstGeom prst="rect">
                                            <a:avLst/>
                                          </a:prstGeom>
                                        </pic:spPr>
                                      </pic:pic>
                                    </a:graphicData>
                                  </a:graphic>
                                </wp:inline>
                              </w:drawing>
                            </w:r>
                          </w:p>
                          <w:p w14:paraId="13E229C1" w14:textId="2A15DA30" w:rsidR="0007386D" w:rsidRPr="0007386D" w:rsidRDefault="0007386D" w:rsidP="0007386D">
                            <w:pPr>
                              <w:rPr>
                                <w:szCs w:val="20"/>
                                <w:lang w:val="en-IN"/>
                              </w:rPr>
                            </w:pPr>
                            <w:r w:rsidRPr="0007386D">
                              <w:rPr>
                                <w:szCs w:val="20"/>
                                <w:lang w:val="en-IN"/>
                              </w:rPr>
                              <w:t xml:space="preserve">module </w:t>
                            </w:r>
                            <w:proofErr w:type="spellStart"/>
                            <w:r w:rsidRPr="0007386D">
                              <w:rPr>
                                <w:szCs w:val="20"/>
                                <w:lang w:val="en-IN"/>
                              </w:rPr>
                              <w:t>majority_</w:t>
                            </w:r>
                            <w:proofErr w:type="gramStart"/>
                            <w:r w:rsidRPr="0007386D">
                              <w:rPr>
                                <w:szCs w:val="20"/>
                                <w:lang w:val="en-IN"/>
                              </w:rPr>
                              <w:t>voter</w:t>
                            </w:r>
                            <w:proofErr w:type="spellEnd"/>
                            <w:r w:rsidRPr="0007386D">
                              <w:rPr>
                                <w:szCs w:val="20"/>
                                <w:lang w:val="en-IN"/>
                              </w:rPr>
                              <w:t xml:space="preserve">(  </w:t>
                            </w:r>
                            <w:proofErr w:type="gramEnd"/>
                            <w:r w:rsidRPr="0007386D">
                              <w:rPr>
                                <w:szCs w:val="20"/>
                                <w:lang w:val="en-IN"/>
                              </w:rPr>
                              <w:t xml:space="preserve">  input A,        // First input bit</w:t>
                            </w:r>
                          </w:p>
                          <w:p w14:paraId="666891C6" w14:textId="77777777" w:rsidR="0007386D" w:rsidRPr="0007386D" w:rsidRDefault="0007386D" w:rsidP="0007386D">
                            <w:pPr>
                              <w:rPr>
                                <w:szCs w:val="20"/>
                                <w:lang w:val="en-IN"/>
                              </w:rPr>
                            </w:pPr>
                            <w:r w:rsidRPr="0007386D">
                              <w:rPr>
                                <w:szCs w:val="20"/>
                                <w:lang w:val="en-IN"/>
                              </w:rPr>
                              <w:t xml:space="preserve">    input </w:t>
                            </w:r>
                            <w:proofErr w:type="gramStart"/>
                            <w:r w:rsidRPr="0007386D">
                              <w:rPr>
                                <w:szCs w:val="20"/>
                                <w:lang w:val="en-IN"/>
                              </w:rPr>
                              <w:t xml:space="preserve">B,   </w:t>
                            </w:r>
                            <w:proofErr w:type="gramEnd"/>
                            <w:r w:rsidRPr="0007386D">
                              <w:rPr>
                                <w:szCs w:val="20"/>
                                <w:lang w:val="en-IN"/>
                              </w:rPr>
                              <w:t xml:space="preserve">     // Second input bit</w:t>
                            </w:r>
                          </w:p>
                          <w:p w14:paraId="54AD4FC4" w14:textId="77777777" w:rsidR="0007386D" w:rsidRPr="0007386D" w:rsidRDefault="0007386D" w:rsidP="0007386D">
                            <w:pPr>
                              <w:rPr>
                                <w:szCs w:val="20"/>
                                <w:lang w:val="en-IN"/>
                              </w:rPr>
                            </w:pPr>
                            <w:r w:rsidRPr="0007386D">
                              <w:rPr>
                                <w:szCs w:val="20"/>
                                <w:lang w:val="en-IN"/>
                              </w:rPr>
                              <w:t xml:space="preserve">    input </w:t>
                            </w:r>
                            <w:proofErr w:type="gramStart"/>
                            <w:r w:rsidRPr="0007386D">
                              <w:rPr>
                                <w:szCs w:val="20"/>
                                <w:lang w:val="en-IN"/>
                              </w:rPr>
                              <w:t xml:space="preserve">C,   </w:t>
                            </w:r>
                            <w:proofErr w:type="gramEnd"/>
                            <w:r w:rsidRPr="0007386D">
                              <w:rPr>
                                <w:szCs w:val="20"/>
                                <w:lang w:val="en-IN"/>
                              </w:rPr>
                              <w:t xml:space="preserve">     // Third input bit</w:t>
                            </w:r>
                          </w:p>
                          <w:p w14:paraId="17D9EF31" w14:textId="77777777" w:rsidR="0007386D" w:rsidRPr="0007386D" w:rsidRDefault="0007386D" w:rsidP="0007386D">
                            <w:pPr>
                              <w:rPr>
                                <w:szCs w:val="20"/>
                                <w:lang w:val="en-IN"/>
                              </w:rPr>
                            </w:pPr>
                            <w:r w:rsidRPr="0007386D">
                              <w:rPr>
                                <w:szCs w:val="20"/>
                                <w:lang w:val="en-IN"/>
                              </w:rPr>
                              <w:t xml:space="preserve">    output Majority // Majority output (0 or 1)</w:t>
                            </w:r>
                          </w:p>
                          <w:p w14:paraId="6228D90C" w14:textId="77777777" w:rsidR="00084B28" w:rsidRDefault="0007386D" w:rsidP="0007386D">
                            <w:pPr>
                              <w:rPr>
                                <w:szCs w:val="20"/>
                                <w:lang w:val="en-IN"/>
                              </w:rPr>
                            </w:pPr>
                            <w:r w:rsidRPr="0007386D">
                              <w:rPr>
                                <w:szCs w:val="20"/>
                                <w:lang w:val="en-IN"/>
                              </w:rPr>
                              <w:t>);</w:t>
                            </w:r>
                          </w:p>
                          <w:p w14:paraId="296D9855" w14:textId="27397421" w:rsidR="0007386D" w:rsidRPr="0007386D" w:rsidRDefault="0007386D" w:rsidP="0007386D">
                            <w:pPr>
                              <w:rPr>
                                <w:szCs w:val="20"/>
                                <w:lang w:val="en-IN"/>
                              </w:rPr>
                            </w:pPr>
                            <w:r w:rsidRPr="0007386D">
                              <w:rPr>
                                <w:szCs w:val="20"/>
                                <w:lang w:val="en-IN"/>
                              </w:rPr>
                              <w:t>// Majority logic: Majority = (A &amp; B) | (B &amp; C) | (A &amp; C)</w:t>
                            </w:r>
                          </w:p>
                          <w:p w14:paraId="51D27CFC" w14:textId="73AD39F0" w:rsidR="00084B28" w:rsidRDefault="0007386D" w:rsidP="0007386D">
                            <w:pPr>
                              <w:rPr>
                                <w:szCs w:val="20"/>
                                <w:lang w:val="en-IN"/>
                              </w:rPr>
                            </w:pPr>
                            <w:r w:rsidRPr="0007386D">
                              <w:rPr>
                                <w:szCs w:val="20"/>
                                <w:lang w:val="en-IN"/>
                              </w:rPr>
                              <w:t xml:space="preserve">    assign Majority = (A &amp; B) | (B &amp; C) | (A &amp; C)</w:t>
                            </w:r>
                            <w:r w:rsidR="00084B28">
                              <w:rPr>
                                <w:szCs w:val="20"/>
                                <w:lang w:val="en-IN"/>
                              </w:rPr>
                              <w:t>;</w:t>
                            </w:r>
                          </w:p>
                          <w:p w14:paraId="7EBFFD66" w14:textId="77F904C8" w:rsidR="00084B28" w:rsidRPr="008A7FB9" w:rsidRDefault="00084B28" w:rsidP="0007386D">
                            <w:pPr>
                              <w:rPr>
                                <w:szCs w:val="20"/>
                                <w:lang w:val="en-IN"/>
                              </w:rPr>
                            </w:pPr>
                            <w:proofErr w:type="spellStart"/>
                            <w:r>
                              <w:rPr>
                                <w:szCs w:val="20"/>
                                <w:lang w:val="en-IN"/>
                              </w:rPr>
                              <w:t>endmodule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BEDC69" id="Text Box 45" o:spid="_x0000_s1040" type="#_x0000_t202" style="position:absolute;margin-left:195.05pt;margin-top:-23.5pt;width:175.15pt;height:344.0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" fillcolor="#91bce3 [2168]" strokecolor="#5b9bd5 [3208]" strokeweight=".5pt">
                <v:fill color2="#7aaddd [2616]" rotate="t" colors="0 #b1cbe9;.5 #a3c1e5;1 #92b9e4" focus="100%" type="gradient">
                  <o:fill v:ext="view" type="gradientUnscaled"/>
                </v:fill>
                <v:textbox>
                  <w:txbxContent>
                    <w:p w14:paraId="0F29CD92" w14:textId="141E2294" w:rsidR="00067B25" w:rsidRDefault="00B65EEB" w:rsidP="00B210CC">
                      <w:pPr>
                        <w:jc w:val="center"/>
                        <w:rPr>
                          <w:color w:val="002060"/>
                          <w:sz w:val="28"/>
                          <w:szCs w:val="28"/>
                          <w:lang w:val="en-IN"/>
                        </w:rPr>
                      </w:pPr>
                      <w:r>
                        <w:rPr>
                          <w:color w:val="002060"/>
                          <w:sz w:val="28"/>
                          <w:szCs w:val="28"/>
                          <w:lang w:val="en-IN"/>
                        </w:rPr>
                        <w:t>MAJORITY VOTER</w:t>
                      </w:r>
                    </w:p>
                    <w:p w14:paraId="1C548AE8" w14:textId="6FC82BB2" w:rsidR="008A7FB9" w:rsidRDefault="008A7FB9" w:rsidP="008A7FB9">
                      <w:pPr>
                        <w:rPr>
                          <w:szCs w:val="20"/>
                        </w:rPr>
                      </w:pPr>
                      <w:r w:rsidRPr="008A7FB9">
                        <w:rPr>
                          <w:szCs w:val="20"/>
                        </w:rPr>
                        <w:t xml:space="preserve">A </w:t>
                      </w:r>
                      <w:r w:rsidRPr="008A7FB9">
                        <w:rPr>
                          <w:b/>
                          <w:bCs/>
                          <w:szCs w:val="20"/>
                        </w:rPr>
                        <w:t>Majority Voter</w:t>
                      </w:r>
                      <w:r w:rsidRPr="008A7FB9">
                        <w:rPr>
                          <w:szCs w:val="20"/>
                        </w:rPr>
                        <w:t xml:space="preserve"> is a digital circuit that outputs the value that occurs most frequently among its inputs.</w:t>
                      </w:r>
                    </w:p>
                    <w:p w14:paraId="74DA5087" w14:textId="5CF846E3" w:rsidR="0007386D" w:rsidRPr="0007386D" w:rsidRDefault="0007386D" w:rsidP="0007386D">
                      <w:pPr>
                        <w:rPr>
                          <w:szCs w:val="20"/>
                          <w:lang w:val="en-IN"/>
                        </w:rPr>
                      </w:pPr>
                      <w:r w:rsidRPr="0007386D">
                        <w:rPr>
                          <w:szCs w:val="20"/>
                          <w:lang w:val="en-IN"/>
                        </w:rPr>
                        <w:t xml:space="preserve">  </w:t>
                      </w:r>
                      <w:r w:rsidRPr="0007386D">
                        <w:rPr>
                          <w:b/>
                          <w:bCs/>
                          <w:szCs w:val="20"/>
                          <w:lang w:val="en-IN"/>
                        </w:rPr>
                        <w:t>Majority = 1</w:t>
                      </w:r>
                      <w:r w:rsidRPr="0007386D">
                        <w:rPr>
                          <w:szCs w:val="20"/>
                          <w:lang w:val="en-IN"/>
                        </w:rPr>
                        <w:t xml:space="preserve"> if at least two of the three inputs are 1.</w:t>
                      </w:r>
                    </w:p>
                    <w:p w14:paraId="3E0E97E6" w14:textId="7919E22F" w:rsidR="0007386D" w:rsidRDefault="0007386D" w:rsidP="0007386D">
                      <w:pPr>
                        <w:rPr>
                          <w:szCs w:val="20"/>
                          <w:lang w:val="en-IN"/>
                        </w:rPr>
                      </w:pPr>
                      <w:r w:rsidRPr="0007386D">
                        <w:rPr>
                          <w:szCs w:val="20"/>
                          <w:lang w:val="en-IN"/>
                        </w:rPr>
                        <w:t xml:space="preserve"> </w:t>
                      </w:r>
                      <w:r w:rsidRPr="0007386D">
                        <w:rPr>
                          <w:b/>
                          <w:bCs/>
                          <w:szCs w:val="20"/>
                          <w:lang w:val="en-IN"/>
                        </w:rPr>
                        <w:t>Majority = 0</w:t>
                      </w:r>
                      <w:r w:rsidRPr="0007386D">
                        <w:rPr>
                          <w:szCs w:val="20"/>
                          <w:lang w:val="en-IN"/>
                        </w:rPr>
                        <w:t xml:space="preserve"> if at least two of the three inputs are 0.</w:t>
                      </w:r>
                    </w:p>
                    <w:p w14:paraId="3781C552" w14:textId="648E4784" w:rsidR="0007386D" w:rsidRDefault="008379F2" w:rsidP="0007386D">
                      <w:pPr>
                        <w:rPr>
                          <w:szCs w:val="20"/>
                          <w:lang w:val="en-IN"/>
                        </w:rPr>
                      </w:pPr>
                      <w:r>
                        <w:rPr>
                          <w:noProof/>
                        </w:rPr>
                        <w:drawing>
                          <wp:inline distT="0" distB="0" distL="0" distR="0" wp14:anchorId="415A6FF0" wp14:editId="7BBD824A">
                            <wp:extent cx="1778800" cy="1052623"/>
                            <wp:effectExtent l="0" t="0" r="0" b="0"/>
                            <wp:docPr id="867811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811845" name=""/>
                                    <pic:cNvPicPr/>
                                  </pic:nvPicPr>
                                  <pic:blipFill>
                                    <a:blip r:embed="rId17"/>
                                    <a:stretch>
                                      <a:fillRect/>
                                    </a:stretch>
                                  </pic:blipFill>
                                  <pic:spPr>
                                    <a:xfrm>
                                      <a:off x="0" y="0"/>
                                      <a:ext cx="1806657" cy="1069108"/>
                                    </a:xfrm>
                                    <a:prstGeom prst="rect">
                                      <a:avLst/>
                                    </a:prstGeom>
                                  </pic:spPr>
                                </pic:pic>
                              </a:graphicData>
                            </a:graphic>
                          </wp:inline>
                        </w:drawing>
                      </w:r>
                    </w:p>
                    <w:p w14:paraId="13E229C1" w14:textId="2A15DA30" w:rsidR="0007386D" w:rsidRPr="0007386D" w:rsidRDefault="0007386D" w:rsidP="0007386D">
                      <w:pPr>
                        <w:rPr>
                          <w:szCs w:val="20"/>
                          <w:lang w:val="en-IN"/>
                        </w:rPr>
                      </w:pPr>
                      <w:r w:rsidRPr="0007386D">
                        <w:rPr>
                          <w:szCs w:val="20"/>
                          <w:lang w:val="en-IN"/>
                        </w:rPr>
                        <w:t xml:space="preserve">module </w:t>
                      </w:r>
                      <w:proofErr w:type="spellStart"/>
                      <w:r w:rsidRPr="0007386D">
                        <w:rPr>
                          <w:szCs w:val="20"/>
                          <w:lang w:val="en-IN"/>
                        </w:rPr>
                        <w:t>majority_</w:t>
                      </w:r>
                      <w:proofErr w:type="gramStart"/>
                      <w:r w:rsidRPr="0007386D">
                        <w:rPr>
                          <w:szCs w:val="20"/>
                          <w:lang w:val="en-IN"/>
                        </w:rPr>
                        <w:t>voter</w:t>
                      </w:r>
                      <w:proofErr w:type="spellEnd"/>
                      <w:r w:rsidRPr="0007386D">
                        <w:rPr>
                          <w:szCs w:val="20"/>
                          <w:lang w:val="en-IN"/>
                        </w:rPr>
                        <w:t xml:space="preserve">(  </w:t>
                      </w:r>
                      <w:proofErr w:type="gramEnd"/>
                      <w:r w:rsidRPr="0007386D">
                        <w:rPr>
                          <w:szCs w:val="20"/>
                          <w:lang w:val="en-IN"/>
                        </w:rPr>
                        <w:t xml:space="preserve">  input A,        // First input bit</w:t>
                      </w:r>
                    </w:p>
                    <w:p w14:paraId="666891C6" w14:textId="77777777" w:rsidR="0007386D" w:rsidRPr="0007386D" w:rsidRDefault="0007386D" w:rsidP="0007386D">
                      <w:pPr>
                        <w:rPr>
                          <w:szCs w:val="20"/>
                          <w:lang w:val="en-IN"/>
                        </w:rPr>
                      </w:pPr>
                      <w:r w:rsidRPr="0007386D">
                        <w:rPr>
                          <w:szCs w:val="20"/>
                          <w:lang w:val="en-IN"/>
                        </w:rPr>
                        <w:t xml:space="preserve">    input </w:t>
                      </w:r>
                      <w:proofErr w:type="gramStart"/>
                      <w:r w:rsidRPr="0007386D">
                        <w:rPr>
                          <w:szCs w:val="20"/>
                          <w:lang w:val="en-IN"/>
                        </w:rPr>
                        <w:t xml:space="preserve">B,   </w:t>
                      </w:r>
                      <w:proofErr w:type="gramEnd"/>
                      <w:r w:rsidRPr="0007386D">
                        <w:rPr>
                          <w:szCs w:val="20"/>
                          <w:lang w:val="en-IN"/>
                        </w:rPr>
                        <w:t xml:space="preserve">     // Second input bit</w:t>
                      </w:r>
                    </w:p>
                    <w:p w14:paraId="54AD4FC4" w14:textId="77777777" w:rsidR="0007386D" w:rsidRPr="0007386D" w:rsidRDefault="0007386D" w:rsidP="0007386D">
                      <w:pPr>
                        <w:rPr>
                          <w:szCs w:val="20"/>
                          <w:lang w:val="en-IN"/>
                        </w:rPr>
                      </w:pPr>
                      <w:r w:rsidRPr="0007386D">
                        <w:rPr>
                          <w:szCs w:val="20"/>
                          <w:lang w:val="en-IN"/>
                        </w:rPr>
                        <w:t xml:space="preserve">    input </w:t>
                      </w:r>
                      <w:proofErr w:type="gramStart"/>
                      <w:r w:rsidRPr="0007386D">
                        <w:rPr>
                          <w:szCs w:val="20"/>
                          <w:lang w:val="en-IN"/>
                        </w:rPr>
                        <w:t xml:space="preserve">C,   </w:t>
                      </w:r>
                      <w:proofErr w:type="gramEnd"/>
                      <w:r w:rsidRPr="0007386D">
                        <w:rPr>
                          <w:szCs w:val="20"/>
                          <w:lang w:val="en-IN"/>
                        </w:rPr>
                        <w:t xml:space="preserve">     // Third input bit</w:t>
                      </w:r>
                    </w:p>
                    <w:p w14:paraId="17D9EF31" w14:textId="77777777" w:rsidR="0007386D" w:rsidRPr="0007386D" w:rsidRDefault="0007386D" w:rsidP="0007386D">
                      <w:pPr>
                        <w:rPr>
                          <w:szCs w:val="20"/>
                          <w:lang w:val="en-IN"/>
                        </w:rPr>
                      </w:pPr>
                      <w:r w:rsidRPr="0007386D">
                        <w:rPr>
                          <w:szCs w:val="20"/>
                          <w:lang w:val="en-IN"/>
                        </w:rPr>
                        <w:t xml:space="preserve">    output Majority // Majority output (0 or 1)</w:t>
                      </w:r>
                    </w:p>
                    <w:p w14:paraId="6228D90C" w14:textId="77777777" w:rsidR="00084B28" w:rsidRDefault="0007386D" w:rsidP="0007386D">
                      <w:pPr>
                        <w:rPr>
                          <w:szCs w:val="20"/>
                          <w:lang w:val="en-IN"/>
                        </w:rPr>
                      </w:pPr>
                      <w:r w:rsidRPr="0007386D">
                        <w:rPr>
                          <w:szCs w:val="20"/>
                          <w:lang w:val="en-IN"/>
                        </w:rPr>
                        <w:t>);</w:t>
                      </w:r>
                    </w:p>
                    <w:p w14:paraId="296D9855" w14:textId="27397421" w:rsidR="0007386D" w:rsidRPr="0007386D" w:rsidRDefault="0007386D" w:rsidP="0007386D">
                      <w:pPr>
                        <w:rPr>
                          <w:szCs w:val="20"/>
                          <w:lang w:val="en-IN"/>
                        </w:rPr>
                      </w:pPr>
                      <w:r w:rsidRPr="0007386D">
                        <w:rPr>
                          <w:szCs w:val="20"/>
                          <w:lang w:val="en-IN"/>
                        </w:rPr>
                        <w:t>// Majority logic: Majority = (A &amp; B) | (B &amp; C) | (A &amp; C)</w:t>
                      </w:r>
                    </w:p>
                    <w:p w14:paraId="51D27CFC" w14:textId="73AD39F0" w:rsidR="00084B28" w:rsidRDefault="0007386D" w:rsidP="0007386D">
                      <w:pPr>
                        <w:rPr>
                          <w:szCs w:val="20"/>
                          <w:lang w:val="en-IN"/>
                        </w:rPr>
                      </w:pPr>
                      <w:r w:rsidRPr="0007386D">
                        <w:rPr>
                          <w:szCs w:val="20"/>
                          <w:lang w:val="en-IN"/>
                        </w:rPr>
                        <w:t xml:space="preserve">    assign Majority = (A &amp; B) | (B &amp; C) | (A &amp; C)</w:t>
                      </w:r>
                      <w:r w:rsidR="00084B28">
                        <w:rPr>
                          <w:szCs w:val="20"/>
                          <w:lang w:val="en-IN"/>
                        </w:rPr>
                        <w:t>;</w:t>
                      </w:r>
                    </w:p>
                    <w:p w14:paraId="7EBFFD66" w14:textId="77F904C8" w:rsidR="00084B28" w:rsidRPr="008A7FB9" w:rsidRDefault="00084B28" w:rsidP="0007386D">
                      <w:pPr>
                        <w:rPr>
                          <w:szCs w:val="20"/>
                          <w:lang w:val="en-IN"/>
                        </w:rPr>
                      </w:pPr>
                      <w:proofErr w:type="spellStart"/>
                      <w:r>
                        <w:rPr>
                          <w:szCs w:val="20"/>
                          <w:lang w:val="en-IN"/>
                        </w:rPr>
                        <w:t>endmodule</w:t>
                      </w:r>
                      <w:proofErr w:type="spellEnd"/>
                    </w:p>
                  </w:txbxContent>
                </v:textbox>
              </v:shape>
            </w:pict>
          </mc:Fallback>
        </mc:AlternateContent>
      </w:r>
      <w:r w:rsidR="00D074EF">
        <w:rPr>
          <w:noProof/>
          <w:lang w:val="en-IN"/>
        </w:rPr>
        <mc:AlternateContent>
          <mc:Choice Requires="wps">
            <w:drawing>
              <wp:anchor distT="0" distB="0" distL="114300" distR="114300" simplePos="0" relativeHeight="251660288" behindDoc="0" locked="0" layoutInCell="1" allowOverlap="1" wp14:anchorId="671DAF4E" wp14:editId="1238092C">
                <wp:simplePos x="0" y="0"/>
                <wp:positionH relativeFrom="column">
                  <wp:posOffset>-61415</wp:posOffset>
                </wp:positionH>
                <wp:positionV relativeFrom="paragraph">
                  <wp:posOffset>-298241</wp:posOffset>
                </wp:positionV>
                <wp:extent cx="2488018" cy="4369719"/>
                <wp:effectExtent l="0" t="0" r="26670" b="12065"/>
                <wp:wrapNone/>
                <wp:docPr id="1831907743" name="Text Box 7"/>
                <wp:cNvGraphicFramePr/>
                <a:graphic xmlns:a="http://schemas.openxmlformats.org/drawingml/2006/main">
                  <a:graphicData uri="http://schemas.microsoft.com/office/word/2010/wordprocessingShape">
                    <wps:wsp>
                      <wps:cNvSpPr txBox="1"/>
                      <wps:spPr>
                        <a:xfrm>
                          <a:off x="0" y="0"/>
                          <a:ext cx="2488018" cy="4369719"/>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6085C6A6" w14:textId="121ADB73" w:rsidR="00E5499A" w:rsidRPr="001B31A7" w:rsidRDefault="00E5499A" w:rsidP="00E5499A">
                            <w:pPr>
                              <w:jc w:val="center"/>
                              <w:rPr>
                                <w:color w:val="002060"/>
                                <w:sz w:val="28"/>
                                <w:szCs w:val="28"/>
                                <w:lang w:val="en-IN"/>
                              </w:rPr>
                            </w:pPr>
                            <w:r w:rsidRPr="001B31A7">
                              <w:rPr>
                                <w:color w:val="002060"/>
                                <w:sz w:val="28"/>
                                <w:szCs w:val="28"/>
                                <w:lang w:val="en-IN"/>
                              </w:rPr>
                              <w:t>HALF ADDER</w:t>
                            </w:r>
                          </w:p>
                          <w:p w14:paraId="5B615906" w14:textId="75DD1214" w:rsidR="0037698D" w:rsidRDefault="00E5499A" w:rsidP="00E5499A">
                            <w:pPr>
                              <w:jc w:val="both"/>
                              <w:rPr>
                                <w:sz w:val="22"/>
                              </w:rPr>
                            </w:pPr>
                            <w:r w:rsidRPr="00E5499A">
                              <w:rPr>
                                <w:rFonts w:ascii="Bell MT" w:hAnsi="Bell MT"/>
                                <w:sz w:val="22"/>
                              </w:rPr>
                              <w:t xml:space="preserve">add two single-bit binary numbers. It has two inputs (A and B) and two outputs: the </w:t>
                            </w:r>
                            <w:r w:rsidRPr="00E5499A">
                              <w:rPr>
                                <w:rFonts w:ascii="Bell MT" w:hAnsi="Bell MT"/>
                                <w:b/>
                                <w:bCs/>
                                <w:sz w:val="22"/>
                              </w:rPr>
                              <w:t>Sum</w:t>
                            </w:r>
                            <w:r w:rsidRPr="00E5499A">
                              <w:rPr>
                                <w:rFonts w:ascii="Bell MT" w:hAnsi="Bell MT"/>
                                <w:sz w:val="22"/>
                              </w:rPr>
                              <w:t xml:space="preserve"> and the </w:t>
                            </w:r>
                            <w:r w:rsidRPr="00E5499A">
                              <w:rPr>
                                <w:rFonts w:ascii="Bell MT" w:hAnsi="Bell MT"/>
                                <w:b/>
                                <w:bCs/>
                                <w:sz w:val="22"/>
                              </w:rPr>
                              <w:t>Carry</w:t>
                            </w:r>
                            <w:r w:rsidRPr="00E5499A">
                              <w:rPr>
                                <w:sz w:val="22"/>
                              </w:rPr>
                              <w:t>.</w:t>
                            </w:r>
                            <w:r>
                              <w:rPr>
                                <w:sz w:val="22"/>
                              </w:rPr>
                              <w:t xml:space="preserve">       </w:t>
                            </w:r>
                          </w:p>
                          <w:p w14:paraId="0333BE81" w14:textId="77777777" w:rsidR="0037698D" w:rsidRDefault="0037698D" w:rsidP="00E5499A">
                            <w:pPr>
                              <w:jc w:val="both"/>
                              <w:rPr>
                                <w:sz w:val="22"/>
                              </w:rPr>
                            </w:pPr>
                          </w:p>
                          <w:p w14:paraId="2EB37E37" w14:textId="513B48E1" w:rsidR="0037698D" w:rsidRDefault="0037698D" w:rsidP="00E5499A">
                            <w:pPr>
                              <w:jc w:val="both"/>
                              <w:rPr>
                                <w:sz w:val="22"/>
                              </w:rPr>
                            </w:pPr>
                            <w:r>
                              <w:rPr>
                                <w:noProof/>
                              </w:rPr>
                              <w:drawing>
                                <wp:inline distT="0" distB="0" distL="0" distR="0" wp14:anchorId="6A67B501" wp14:editId="4567277D">
                                  <wp:extent cx="1264661" cy="978195"/>
                                  <wp:effectExtent l="0" t="0" r="0" b="0"/>
                                  <wp:docPr id="1051402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402156" name=""/>
                                          <pic:cNvPicPr/>
                                        </pic:nvPicPr>
                                        <pic:blipFill>
                                          <a:blip r:embed="rId18"/>
                                          <a:stretch>
                                            <a:fillRect/>
                                          </a:stretch>
                                        </pic:blipFill>
                                        <pic:spPr>
                                          <a:xfrm>
                                            <a:off x="0" y="0"/>
                                            <a:ext cx="1291629" cy="999054"/>
                                          </a:xfrm>
                                          <a:prstGeom prst="rect">
                                            <a:avLst/>
                                          </a:prstGeom>
                                        </pic:spPr>
                                      </pic:pic>
                                    </a:graphicData>
                                  </a:graphic>
                                </wp:inline>
                              </w:drawing>
                            </w:r>
                          </w:p>
                          <w:p w14:paraId="502A8121" w14:textId="78FD4D88" w:rsidR="00E5499A" w:rsidRDefault="00E5499A" w:rsidP="00E5499A">
                            <w:pPr>
                              <w:jc w:val="both"/>
                              <w:rPr>
                                <w:sz w:val="22"/>
                              </w:rPr>
                            </w:pPr>
                            <w:r>
                              <w:rPr>
                                <w:sz w:val="22"/>
                              </w:rPr>
                              <w:t xml:space="preserve">               </w:t>
                            </w:r>
                          </w:p>
                          <w:p w14:paraId="21BEA69A" w14:textId="77777777" w:rsidR="00084B28" w:rsidRDefault="00084B28" w:rsidP="00D074EF">
                            <w:pPr>
                              <w:jc w:val="both"/>
                              <w:rPr>
                                <w:sz w:val="22"/>
                                <w:lang w:val="en-IN"/>
                              </w:rPr>
                            </w:pPr>
                          </w:p>
                          <w:p w14:paraId="64008F43" w14:textId="2A0A38CA" w:rsidR="00D074EF" w:rsidRPr="00D074EF" w:rsidRDefault="00D074EF" w:rsidP="00D074EF">
                            <w:pPr>
                              <w:jc w:val="both"/>
                              <w:rPr>
                                <w:sz w:val="22"/>
                                <w:lang w:val="en-IN"/>
                              </w:rPr>
                            </w:pPr>
                            <w:r w:rsidRPr="00D074EF">
                              <w:rPr>
                                <w:sz w:val="22"/>
                                <w:lang w:val="en-IN"/>
                              </w:rPr>
                              <w:t xml:space="preserve">module </w:t>
                            </w:r>
                            <w:proofErr w:type="spellStart"/>
                            <w:r w:rsidRPr="00D074EF">
                              <w:rPr>
                                <w:sz w:val="22"/>
                                <w:lang w:val="en-IN"/>
                              </w:rPr>
                              <w:t>half_</w:t>
                            </w:r>
                            <w:proofErr w:type="gramStart"/>
                            <w:r w:rsidRPr="00D074EF">
                              <w:rPr>
                                <w:sz w:val="22"/>
                                <w:lang w:val="en-IN"/>
                              </w:rPr>
                              <w:t>adder</w:t>
                            </w:r>
                            <w:proofErr w:type="spellEnd"/>
                            <w:r w:rsidRPr="00D074EF">
                              <w:rPr>
                                <w:sz w:val="22"/>
                                <w:lang w:val="en-IN"/>
                              </w:rPr>
                              <w:t>(</w:t>
                            </w:r>
                            <w:proofErr w:type="gramEnd"/>
                          </w:p>
                          <w:p w14:paraId="0484D995" w14:textId="77777777" w:rsidR="00D074EF" w:rsidRPr="00D074EF" w:rsidRDefault="00D074EF" w:rsidP="00D074EF">
                            <w:pPr>
                              <w:jc w:val="both"/>
                              <w:rPr>
                                <w:sz w:val="22"/>
                                <w:lang w:val="en-IN"/>
                              </w:rPr>
                            </w:pPr>
                            <w:r w:rsidRPr="00D074EF">
                              <w:rPr>
                                <w:sz w:val="22"/>
                                <w:lang w:val="en-IN"/>
                              </w:rPr>
                              <w:t xml:space="preserve">    input </w:t>
                            </w:r>
                            <w:proofErr w:type="gramStart"/>
                            <w:r w:rsidRPr="00D074EF">
                              <w:rPr>
                                <w:sz w:val="22"/>
                                <w:lang w:val="en-IN"/>
                              </w:rPr>
                              <w:t xml:space="preserve">A,   </w:t>
                            </w:r>
                            <w:proofErr w:type="gramEnd"/>
                            <w:r w:rsidRPr="00D074EF">
                              <w:rPr>
                                <w:sz w:val="22"/>
                                <w:lang w:val="en-IN"/>
                              </w:rPr>
                              <w:t xml:space="preserve">      // First input bit</w:t>
                            </w:r>
                          </w:p>
                          <w:p w14:paraId="779BCD3E" w14:textId="77777777" w:rsidR="00D074EF" w:rsidRPr="00D074EF" w:rsidRDefault="00D074EF" w:rsidP="00D074EF">
                            <w:pPr>
                              <w:jc w:val="both"/>
                              <w:rPr>
                                <w:sz w:val="22"/>
                                <w:lang w:val="en-IN"/>
                              </w:rPr>
                            </w:pPr>
                            <w:r w:rsidRPr="00D074EF">
                              <w:rPr>
                                <w:sz w:val="22"/>
                                <w:lang w:val="en-IN"/>
                              </w:rPr>
                              <w:t xml:space="preserve">    input </w:t>
                            </w:r>
                            <w:proofErr w:type="gramStart"/>
                            <w:r w:rsidRPr="00D074EF">
                              <w:rPr>
                                <w:sz w:val="22"/>
                                <w:lang w:val="en-IN"/>
                              </w:rPr>
                              <w:t xml:space="preserve">B,   </w:t>
                            </w:r>
                            <w:proofErr w:type="gramEnd"/>
                            <w:r w:rsidRPr="00D074EF">
                              <w:rPr>
                                <w:sz w:val="22"/>
                                <w:lang w:val="en-IN"/>
                              </w:rPr>
                              <w:t xml:space="preserve">      // Second input bit</w:t>
                            </w:r>
                          </w:p>
                          <w:p w14:paraId="2F1DB27E" w14:textId="77777777" w:rsidR="00D074EF" w:rsidRPr="00D074EF" w:rsidRDefault="00D074EF" w:rsidP="00D074EF">
                            <w:pPr>
                              <w:jc w:val="both"/>
                              <w:rPr>
                                <w:sz w:val="22"/>
                                <w:lang w:val="en-IN"/>
                              </w:rPr>
                            </w:pPr>
                            <w:r w:rsidRPr="00D074EF">
                              <w:rPr>
                                <w:sz w:val="22"/>
                                <w:lang w:val="en-IN"/>
                              </w:rPr>
                              <w:t xml:space="preserve">    output </w:t>
                            </w:r>
                            <w:proofErr w:type="gramStart"/>
                            <w:r w:rsidRPr="00D074EF">
                              <w:rPr>
                                <w:sz w:val="22"/>
                                <w:lang w:val="en-IN"/>
                              </w:rPr>
                              <w:t xml:space="preserve">Sum,   </w:t>
                            </w:r>
                            <w:proofErr w:type="gramEnd"/>
                            <w:r w:rsidRPr="00D074EF">
                              <w:rPr>
                                <w:sz w:val="22"/>
                                <w:lang w:val="en-IN"/>
                              </w:rPr>
                              <w:t xml:space="preserve">   // Sum output</w:t>
                            </w:r>
                          </w:p>
                          <w:p w14:paraId="21556610" w14:textId="77777777" w:rsidR="00D074EF" w:rsidRPr="00D074EF" w:rsidRDefault="00D074EF" w:rsidP="00D074EF">
                            <w:pPr>
                              <w:jc w:val="both"/>
                              <w:rPr>
                                <w:sz w:val="22"/>
                                <w:lang w:val="en-IN"/>
                              </w:rPr>
                            </w:pPr>
                            <w:r w:rsidRPr="00D074EF">
                              <w:rPr>
                                <w:sz w:val="22"/>
                                <w:lang w:val="en-IN"/>
                              </w:rPr>
                              <w:t xml:space="preserve">    output Carry     // Carry output</w:t>
                            </w:r>
                          </w:p>
                          <w:p w14:paraId="32484C51" w14:textId="77777777" w:rsidR="00882386" w:rsidRDefault="00D074EF" w:rsidP="00D074EF">
                            <w:pPr>
                              <w:jc w:val="both"/>
                              <w:rPr>
                                <w:sz w:val="22"/>
                                <w:lang w:val="en-IN"/>
                              </w:rPr>
                            </w:pPr>
                            <w:r w:rsidRPr="00D074EF">
                              <w:rPr>
                                <w:sz w:val="22"/>
                                <w:lang w:val="en-IN"/>
                              </w:rPr>
                              <w:t>);</w:t>
                            </w:r>
                          </w:p>
                          <w:p w14:paraId="646BC0E2" w14:textId="631185D6" w:rsidR="00D074EF" w:rsidRPr="00D074EF" w:rsidRDefault="00D074EF" w:rsidP="00D074EF">
                            <w:pPr>
                              <w:jc w:val="both"/>
                              <w:rPr>
                                <w:sz w:val="22"/>
                                <w:lang w:val="en-IN"/>
                              </w:rPr>
                            </w:pPr>
                            <w:r w:rsidRPr="00D074EF">
                              <w:rPr>
                                <w:sz w:val="22"/>
                                <w:lang w:val="en-IN"/>
                              </w:rPr>
                              <w:t xml:space="preserve"> // Sum is the XOR of A and B</w:t>
                            </w:r>
                          </w:p>
                          <w:p w14:paraId="14D37B17" w14:textId="26B88267" w:rsidR="00D074EF" w:rsidRPr="00D074EF" w:rsidRDefault="00D074EF" w:rsidP="00D074EF">
                            <w:pPr>
                              <w:jc w:val="both"/>
                              <w:rPr>
                                <w:sz w:val="22"/>
                                <w:lang w:val="en-IN"/>
                              </w:rPr>
                            </w:pPr>
                            <w:r w:rsidRPr="00D074EF">
                              <w:rPr>
                                <w:sz w:val="22"/>
                                <w:lang w:val="en-IN"/>
                              </w:rPr>
                              <w:t xml:space="preserve">  assign Sum = A ^ B;</w:t>
                            </w:r>
                          </w:p>
                          <w:p w14:paraId="18C70582" w14:textId="5DF69F9E" w:rsidR="00D074EF" w:rsidRPr="00D074EF" w:rsidRDefault="00D074EF" w:rsidP="00D074EF">
                            <w:pPr>
                              <w:jc w:val="both"/>
                              <w:rPr>
                                <w:sz w:val="22"/>
                                <w:lang w:val="en-IN"/>
                              </w:rPr>
                            </w:pPr>
                            <w:r w:rsidRPr="00D074EF">
                              <w:rPr>
                                <w:sz w:val="22"/>
                                <w:lang w:val="en-IN"/>
                              </w:rPr>
                              <w:t>// Carry is the AND of A and B</w:t>
                            </w:r>
                          </w:p>
                          <w:p w14:paraId="262B03D3" w14:textId="77777777" w:rsidR="00D074EF" w:rsidRPr="00D074EF" w:rsidRDefault="00D074EF" w:rsidP="00D074EF">
                            <w:pPr>
                              <w:jc w:val="both"/>
                              <w:rPr>
                                <w:sz w:val="22"/>
                                <w:lang w:val="en-IN"/>
                              </w:rPr>
                            </w:pPr>
                            <w:r w:rsidRPr="00D074EF">
                              <w:rPr>
                                <w:sz w:val="22"/>
                                <w:lang w:val="en-IN"/>
                              </w:rPr>
                              <w:t xml:space="preserve">    assign Carry = A &amp; B;</w:t>
                            </w:r>
                          </w:p>
                          <w:p w14:paraId="5B3E86F3" w14:textId="77777777" w:rsidR="00D074EF" w:rsidRPr="00D074EF" w:rsidRDefault="00D074EF" w:rsidP="00D074EF">
                            <w:pPr>
                              <w:jc w:val="both"/>
                              <w:rPr>
                                <w:sz w:val="22"/>
                                <w:lang w:val="en-IN"/>
                              </w:rPr>
                            </w:pPr>
                          </w:p>
                          <w:p w14:paraId="7C70197C" w14:textId="08CBF531" w:rsidR="00D074EF" w:rsidRPr="00E5499A" w:rsidRDefault="00D074EF" w:rsidP="00D074EF">
                            <w:pPr>
                              <w:jc w:val="both"/>
                              <w:rPr>
                                <w:sz w:val="22"/>
                                <w:lang w:val="en-IN"/>
                              </w:rPr>
                            </w:pPr>
                            <w:proofErr w:type="spellStart"/>
                            <w:r w:rsidRPr="00D074EF">
                              <w:rPr>
                                <w:sz w:val="22"/>
                                <w:lang w:val="en-IN"/>
                              </w:rPr>
                              <w:t>endmodule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1DAF4E" id="_x0000_s1041" type="#_x0000_t202" style="position:absolute;margin-left:-4.85pt;margin-top:-23.5pt;width:195.9pt;height:344.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" fillcolor="#91bce3 [2168]" strokecolor="#5b9bd5 [3208]" strokeweight=".5pt">
                <v:fill color2="#7aaddd [2616]" rotate="t" colors="0 #b1cbe9;.5 #a3c1e5;1 #92b9e4" focus="100%" type="gradient">
                  <o:fill v:ext="view" type="gradientUnscaled"/>
                </v:fill>
                <v:textbox>
                  <w:txbxContent>
                    <w:p w14:paraId="6085C6A6" w14:textId="121ADB73" w:rsidR="00E5499A" w:rsidRPr="001B31A7" w:rsidRDefault="00E5499A" w:rsidP="00E5499A">
                      <w:pPr>
                        <w:jc w:val="center"/>
                        <w:rPr>
                          <w:color w:val="002060"/>
                          <w:sz w:val="28"/>
                          <w:szCs w:val="28"/>
                          <w:lang w:val="en-IN"/>
                        </w:rPr>
                      </w:pPr>
                      <w:r w:rsidRPr="001B31A7">
                        <w:rPr>
                          <w:color w:val="002060"/>
                          <w:sz w:val="28"/>
                          <w:szCs w:val="28"/>
                          <w:lang w:val="en-IN"/>
                        </w:rPr>
                        <w:t>HALF ADDER</w:t>
                      </w:r>
                    </w:p>
                    <w:p w14:paraId="5B615906" w14:textId="75DD1214" w:rsidR="0037698D" w:rsidRDefault="00E5499A" w:rsidP="00E5499A">
                      <w:pPr>
                        <w:jc w:val="both"/>
                        <w:rPr>
                          <w:sz w:val="22"/>
                        </w:rPr>
                      </w:pPr>
                      <w:r w:rsidRPr="00E5499A">
                        <w:rPr>
                          <w:rFonts w:ascii="Bell MT" w:hAnsi="Bell MT"/>
                          <w:sz w:val="22"/>
                        </w:rPr>
                        <w:t xml:space="preserve">add two single-bit binary numbers. It has two inputs (A and B) and two outputs: the </w:t>
                      </w:r>
                      <w:r w:rsidRPr="00E5499A">
                        <w:rPr>
                          <w:rFonts w:ascii="Bell MT" w:hAnsi="Bell MT"/>
                          <w:b/>
                          <w:bCs/>
                          <w:sz w:val="22"/>
                        </w:rPr>
                        <w:t>Sum</w:t>
                      </w:r>
                      <w:r w:rsidRPr="00E5499A">
                        <w:rPr>
                          <w:rFonts w:ascii="Bell MT" w:hAnsi="Bell MT"/>
                          <w:sz w:val="22"/>
                        </w:rPr>
                        <w:t xml:space="preserve"> and the </w:t>
                      </w:r>
                      <w:r w:rsidRPr="00E5499A">
                        <w:rPr>
                          <w:rFonts w:ascii="Bell MT" w:hAnsi="Bell MT"/>
                          <w:b/>
                          <w:bCs/>
                          <w:sz w:val="22"/>
                        </w:rPr>
                        <w:t>Carry</w:t>
                      </w:r>
                      <w:r w:rsidRPr="00E5499A">
                        <w:rPr>
                          <w:sz w:val="22"/>
                        </w:rPr>
                        <w:t>.</w:t>
                      </w:r>
                      <w:r>
                        <w:rPr>
                          <w:sz w:val="22"/>
                        </w:rPr>
                        <w:t xml:space="preserve">       </w:t>
                      </w:r>
                    </w:p>
                    <w:p w14:paraId="0333BE81" w14:textId="77777777" w:rsidR="0037698D" w:rsidRDefault="0037698D" w:rsidP="00E5499A">
                      <w:pPr>
                        <w:jc w:val="both"/>
                        <w:rPr>
                          <w:sz w:val="22"/>
                        </w:rPr>
                      </w:pPr>
                    </w:p>
                    <w:p w14:paraId="2EB37E37" w14:textId="513B48E1" w:rsidR="0037698D" w:rsidRDefault="0037698D" w:rsidP="00E5499A">
                      <w:pPr>
                        <w:jc w:val="both"/>
                        <w:rPr>
                          <w:sz w:val="22"/>
                        </w:rPr>
                      </w:pPr>
                      <w:r>
                        <w:rPr>
                          <w:noProof/>
                        </w:rPr>
                        <w:drawing>
                          <wp:inline distT="0" distB="0" distL="0" distR="0" wp14:anchorId="6A67B501" wp14:editId="4567277D">
                            <wp:extent cx="1264661" cy="978195"/>
                            <wp:effectExtent l="0" t="0" r="0" b="0"/>
                            <wp:docPr id="1051402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402156" name=""/>
                                    <pic:cNvPicPr/>
                                  </pic:nvPicPr>
                                  <pic:blipFill>
                                    <a:blip r:embed="rId18"/>
                                    <a:stretch>
                                      <a:fillRect/>
                                    </a:stretch>
                                  </pic:blipFill>
                                  <pic:spPr>
                                    <a:xfrm>
                                      <a:off x="0" y="0"/>
                                      <a:ext cx="1291629" cy="999054"/>
                                    </a:xfrm>
                                    <a:prstGeom prst="rect">
                                      <a:avLst/>
                                    </a:prstGeom>
                                  </pic:spPr>
                                </pic:pic>
                              </a:graphicData>
                            </a:graphic>
                          </wp:inline>
                        </w:drawing>
                      </w:r>
                    </w:p>
                    <w:p w14:paraId="502A8121" w14:textId="78FD4D88" w:rsidR="00E5499A" w:rsidRDefault="00E5499A" w:rsidP="00E5499A">
                      <w:pPr>
                        <w:jc w:val="both"/>
                        <w:rPr>
                          <w:sz w:val="22"/>
                        </w:rPr>
                      </w:pPr>
                      <w:r>
                        <w:rPr>
                          <w:sz w:val="22"/>
                        </w:rPr>
                        <w:t xml:space="preserve">               </w:t>
                      </w:r>
                    </w:p>
                    <w:p w14:paraId="21BEA69A" w14:textId="77777777" w:rsidR="00084B28" w:rsidRDefault="00084B28" w:rsidP="00D074EF">
                      <w:pPr>
                        <w:jc w:val="both"/>
                        <w:rPr>
                          <w:sz w:val="22"/>
                          <w:lang w:val="en-IN"/>
                        </w:rPr>
                      </w:pPr>
                    </w:p>
                    <w:p w14:paraId="64008F43" w14:textId="2A0A38CA" w:rsidR="00D074EF" w:rsidRPr="00D074EF" w:rsidRDefault="00D074EF" w:rsidP="00D074EF">
                      <w:pPr>
                        <w:jc w:val="both"/>
                        <w:rPr>
                          <w:sz w:val="22"/>
                          <w:lang w:val="en-IN"/>
                        </w:rPr>
                      </w:pPr>
                      <w:r w:rsidRPr="00D074EF">
                        <w:rPr>
                          <w:sz w:val="22"/>
                          <w:lang w:val="en-IN"/>
                        </w:rPr>
                        <w:t xml:space="preserve">module </w:t>
                      </w:r>
                      <w:proofErr w:type="spellStart"/>
                      <w:r w:rsidRPr="00D074EF">
                        <w:rPr>
                          <w:sz w:val="22"/>
                          <w:lang w:val="en-IN"/>
                        </w:rPr>
                        <w:t>half_</w:t>
                      </w:r>
                      <w:proofErr w:type="gramStart"/>
                      <w:r w:rsidRPr="00D074EF">
                        <w:rPr>
                          <w:sz w:val="22"/>
                          <w:lang w:val="en-IN"/>
                        </w:rPr>
                        <w:t>adder</w:t>
                      </w:r>
                      <w:proofErr w:type="spellEnd"/>
                      <w:r w:rsidRPr="00D074EF">
                        <w:rPr>
                          <w:sz w:val="22"/>
                          <w:lang w:val="en-IN"/>
                        </w:rPr>
                        <w:t>(</w:t>
                      </w:r>
                      <w:proofErr w:type="gramEnd"/>
                    </w:p>
                    <w:p w14:paraId="0484D995" w14:textId="77777777" w:rsidR="00D074EF" w:rsidRPr="00D074EF" w:rsidRDefault="00D074EF" w:rsidP="00D074EF">
                      <w:pPr>
                        <w:jc w:val="both"/>
                        <w:rPr>
                          <w:sz w:val="22"/>
                          <w:lang w:val="en-IN"/>
                        </w:rPr>
                      </w:pPr>
                      <w:r w:rsidRPr="00D074EF">
                        <w:rPr>
                          <w:sz w:val="22"/>
                          <w:lang w:val="en-IN"/>
                        </w:rPr>
                        <w:t xml:space="preserve">    input </w:t>
                      </w:r>
                      <w:proofErr w:type="gramStart"/>
                      <w:r w:rsidRPr="00D074EF">
                        <w:rPr>
                          <w:sz w:val="22"/>
                          <w:lang w:val="en-IN"/>
                        </w:rPr>
                        <w:t xml:space="preserve">A,   </w:t>
                      </w:r>
                      <w:proofErr w:type="gramEnd"/>
                      <w:r w:rsidRPr="00D074EF">
                        <w:rPr>
                          <w:sz w:val="22"/>
                          <w:lang w:val="en-IN"/>
                        </w:rPr>
                        <w:t xml:space="preserve">      // First input bit</w:t>
                      </w:r>
                    </w:p>
                    <w:p w14:paraId="779BCD3E" w14:textId="77777777" w:rsidR="00D074EF" w:rsidRPr="00D074EF" w:rsidRDefault="00D074EF" w:rsidP="00D074EF">
                      <w:pPr>
                        <w:jc w:val="both"/>
                        <w:rPr>
                          <w:sz w:val="22"/>
                          <w:lang w:val="en-IN"/>
                        </w:rPr>
                      </w:pPr>
                      <w:r w:rsidRPr="00D074EF">
                        <w:rPr>
                          <w:sz w:val="22"/>
                          <w:lang w:val="en-IN"/>
                        </w:rPr>
                        <w:t xml:space="preserve">    input </w:t>
                      </w:r>
                      <w:proofErr w:type="gramStart"/>
                      <w:r w:rsidRPr="00D074EF">
                        <w:rPr>
                          <w:sz w:val="22"/>
                          <w:lang w:val="en-IN"/>
                        </w:rPr>
                        <w:t xml:space="preserve">B,   </w:t>
                      </w:r>
                      <w:proofErr w:type="gramEnd"/>
                      <w:r w:rsidRPr="00D074EF">
                        <w:rPr>
                          <w:sz w:val="22"/>
                          <w:lang w:val="en-IN"/>
                        </w:rPr>
                        <w:t xml:space="preserve">      // Second input bit</w:t>
                      </w:r>
                    </w:p>
                    <w:p w14:paraId="2F1DB27E" w14:textId="77777777" w:rsidR="00D074EF" w:rsidRPr="00D074EF" w:rsidRDefault="00D074EF" w:rsidP="00D074EF">
                      <w:pPr>
                        <w:jc w:val="both"/>
                        <w:rPr>
                          <w:sz w:val="22"/>
                          <w:lang w:val="en-IN"/>
                        </w:rPr>
                      </w:pPr>
                      <w:r w:rsidRPr="00D074EF">
                        <w:rPr>
                          <w:sz w:val="22"/>
                          <w:lang w:val="en-IN"/>
                        </w:rPr>
                        <w:t xml:space="preserve">    output </w:t>
                      </w:r>
                      <w:proofErr w:type="gramStart"/>
                      <w:r w:rsidRPr="00D074EF">
                        <w:rPr>
                          <w:sz w:val="22"/>
                          <w:lang w:val="en-IN"/>
                        </w:rPr>
                        <w:t xml:space="preserve">Sum,   </w:t>
                      </w:r>
                      <w:proofErr w:type="gramEnd"/>
                      <w:r w:rsidRPr="00D074EF">
                        <w:rPr>
                          <w:sz w:val="22"/>
                          <w:lang w:val="en-IN"/>
                        </w:rPr>
                        <w:t xml:space="preserve">   // Sum output</w:t>
                      </w:r>
                    </w:p>
                    <w:p w14:paraId="21556610" w14:textId="77777777" w:rsidR="00D074EF" w:rsidRPr="00D074EF" w:rsidRDefault="00D074EF" w:rsidP="00D074EF">
                      <w:pPr>
                        <w:jc w:val="both"/>
                        <w:rPr>
                          <w:sz w:val="22"/>
                          <w:lang w:val="en-IN"/>
                        </w:rPr>
                      </w:pPr>
                      <w:r w:rsidRPr="00D074EF">
                        <w:rPr>
                          <w:sz w:val="22"/>
                          <w:lang w:val="en-IN"/>
                        </w:rPr>
                        <w:t xml:space="preserve">    output Carry     // Carry output</w:t>
                      </w:r>
                    </w:p>
                    <w:p w14:paraId="32484C51" w14:textId="77777777" w:rsidR="00882386" w:rsidRDefault="00D074EF" w:rsidP="00D074EF">
                      <w:pPr>
                        <w:jc w:val="both"/>
                        <w:rPr>
                          <w:sz w:val="22"/>
                          <w:lang w:val="en-IN"/>
                        </w:rPr>
                      </w:pPr>
                      <w:r w:rsidRPr="00D074EF">
                        <w:rPr>
                          <w:sz w:val="22"/>
                          <w:lang w:val="en-IN"/>
                        </w:rPr>
                        <w:t>);</w:t>
                      </w:r>
                    </w:p>
                    <w:p w14:paraId="646BC0E2" w14:textId="631185D6" w:rsidR="00D074EF" w:rsidRPr="00D074EF" w:rsidRDefault="00D074EF" w:rsidP="00D074EF">
                      <w:pPr>
                        <w:jc w:val="both"/>
                        <w:rPr>
                          <w:sz w:val="22"/>
                          <w:lang w:val="en-IN"/>
                        </w:rPr>
                      </w:pPr>
                      <w:r w:rsidRPr="00D074EF">
                        <w:rPr>
                          <w:sz w:val="22"/>
                          <w:lang w:val="en-IN"/>
                        </w:rPr>
                        <w:t xml:space="preserve"> // Sum is the XOR of A and B</w:t>
                      </w:r>
                    </w:p>
                    <w:p w14:paraId="14D37B17" w14:textId="26B88267" w:rsidR="00D074EF" w:rsidRPr="00D074EF" w:rsidRDefault="00D074EF" w:rsidP="00D074EF">
                      <w:pPr>
                        <w:jc w:val="both"/>
                        <w:rPr>
                          <w:sz w:val="22"/>
                          <w:lang w:val="en-IN"/>
                        </w:rPr>
                      </w:pPr>
                      <w:r w:rsidRPr="00D074EF">
                        <w:rPr>
                          <w:sz w:val="22"/>
                          <w:lang w:val="en-IN"/>
                        </w:rPr>
                        <w:t xml:space="preserve">  assign Sum = A ^ B;</w:t>
                      </w:r>
                    </w:p>
                    <w:p w14:paraId="18C70582" w14:textId="5DF69F9E" w:rsidR="00D074EF" w:rsidRPr="00D074EF" w:rsidRDefault="00D074EF" w:rsidP="00D074EF">
                      <w:pPr>
                        <w:jc w:val="both"/>
                        <w:rPr>
                          <w:sz w:val="22"/>
                          <w:lang w:val="en-IN"/>
                        </w:rPr>
                      </w:pPr>
                      <w:r w:rsidRPr="00D074EF">
                        <w:rPr>
                          <w:sz w:val="22"/>
                          <w:lang w:val="en-IN"/>
                        </w:rPr>
                        <w:t>// Carry is the AND of A and B</w:t>
                      </w:r>
                    </w:p>
                    <w:p w14:paraId="262B03D3" w14:textId="77777777" w:rsidR="00D074EF" w:rsidRPr="00D074EF" w:rsidRDefault="00D074EF" w:rsidP="00D074EF">
                      <w:pPr>
                        <w:jc w:val="both"/>
                        <w:rPr>
                          <w:sz w:val="22"/>
                          <w:lang w:val="en-IN"/>
                        </w:rPr>
                      </w:pPr>
                      <w:r w:rsidRPr="00D074EF">
                        <w:rPr>
                          <w:sz w:val="22"/>
                          <w:lang w:val="en-IN"/>
                        </w:rPr>
                        <w:t xml:space="preserve">    assign Carry = A &amp; B;</w:t>
                      </w:r>
                    </w:p>
                    <w:p w14:paraId="5B3E86F3" w14:textId="77777777" w:rsidR="00D074EF" w:rsidRPr="00D074EF" w:rsidRDefault="00D074EF" w:rsidP="00D074EF">
                      <w:pPr>
                        <w:jc w:val="both"/>
                        <w:rPr>
                          <w:sz w:val="22"/>
                          <w:lang w:val="en-IN"/>
                        </w:rPr>
                      </w:pPr>
                    </w:p>
                    <w:p w14:paraId="7C70197C" w14:textId="08CBF531" w:rsidR="00D074EF" w:rsidRPr="00E5499A" w:rsidRDefault="00D074EF" w:rsidP="00D074EF">
                      <w:pPr>
                        <w:jc w:val="both"/>
                        <w:rPr>
                          <w:sz w:val="22"/>
                          <w:lang w:val="en-IN"/>
                        </w:rPr>
                      </w:pPr>
                      <w:proofErr w:type="spellStart"/>
                      <w:r w:rsidRPr="00D074EF">
                        <w:rPr>
                          <w:sz w:val="22"/>
                          <w:lang w:val="en-IN"/>
                        </w:rPr>
                        <w:t>endmodule</w:t>
                      </w:r>
                      <w:proofErr w:type="spellEnd"/>
                    </w:p>
                  </w:txbxContent>
                </v:textbox>
              </v:shape>
            </w:pict>
          </mc:Fallback>
        </mc:AlternateContent>
      </w:r>
    </w:p>
    <w:p w14:paraId="2FDF0DB1" w14:textId="0EBCBE55" w:rsidR="00664E82" w:rsidRDefault="00C14066" w:rsidP="00E5499A">
      <w:pPr>
        <w:tabs>
          <w:tab w:val="left" w:pos="2805"/>
        </w:tabs>
        <w:rPr>
          <w:lang w:val="en-IN"/>
        </w:rPr>
      </w:pPr>
      <w:r>
        <w:rPr>
          <w:noProof/>
          <w:lang w:val="en-IN"/>
        </w:rPr>
        <mc:AlternateContent>
          <mc:Choice Requires="wps">
            <w:drawing>
              <wp:anchor distT="0" distB="0" distL="114300" distR="114300" simplePos="0" relativeHeight="251708416" behindDoc="0" locked="0" layoutInCell="1" allowOverlap="1" wp14:anchorId="32145AEB" wp14:editId="3BBF803D">
                <wp:simplePos x="0" y="0"/>
                <wp:positionH relativeFrom="column">
                  <wp:posOffset>3090488</wp:posOffset>
                </wp:positionH>
                <wp:positionV relativeFrom="paragraph">
                  <wp:posOffset>5707929</wp:posOffset>
                </wp:positionV>
                <wp:extent cx="893274" cy="1480782"/>
                <wp:effectExtent l="0" t="0" r="21590" b="24765"/>
                <wp:wrapNone/>
                <wp:docPr id="1936292121" name="Text Box 49"/>
                <wp:cNvGraphicFramePr/>
                <a:graphic xmlns:a="http://schemas.openxmlformats.org/drawingml/2006/main">
                  <a:graphicData uri="http://schemas.microsoft.com/office/word/2010/wordprocessingShape">
                    <wps:wsp>
                      <wps:cNvSpPr txBox="1"/>
                      <wps:spPr>
                        <a:xfrm>
                          <a:off x="0" y="0"/>
                          <a:ext cx="893274" cy="1480782"/>
                        </a:xfrm>
                        <a:prstGeom prst="rect">
                          <a:avLst/>
                        </a:prstGeom>
                        <a:solidFill>
                          <a:schemeClr val="lt1"/>
                        </a:solidFill>
                        <a:ln w="6350">
                          <a:solidFill>
                            <a:prstClr val="black"/>
                          </a:solidFill>
                        </a:ln>
                      </wps:spPr>
                      <wps:txbx>
                        <w:txbxContent>
                          <w:p w14:paraId="5D00F59D" w14:textId="7E753E7F" w:rsidR="00AD076C" w:rsidRDefault="00AD076C" w:rsidP="00AD076C">
                            <w:r>
                              <w:t>A B B</w:t>
                            </w:r>
                            <w:r w:rsidRPr="00E74CBA">
                              <w:rPr>
                                <w:vertAlign w:val="subscript"/>
                              </w:rPr>
                              <w:t>in</w:t>
                            </w:r>
                            <w:r>
                              <w:t>| D</w:t>
                            </w:r>
                            <w:r w:rsidR="00391359">
                              <w:t xml:space="preserve"> </w:t>
                            </w:r>
                            <w:r>
                              <w:t>B</w:t>
                            </w:r>
                            <w:r w:rsidRPr="00B819B7">
                              <w:rPr>
                                <w:vertAlign w:val="subscript"/>
                              </w:rPr>
                              <w:t>out</w:t>
                            </w:r>
                          </w:p>
                          <w:p w14:paraId="6773EFEF" w14:textId="49336C57" w:rsidR="00AD076C" w:rsidRDefault="00AD076C" w:rsidP="00AD076C">
                            <w:r>
                              <w:t xml:space="preserve">0 </w:t>
                            </w:r>
                            <w:proofErr w:type="gramStart"/>
                            <w:r>
                              <w:t>0  0</w:t>
                            </w:r>
                            <w:proofErr w:type="gramEnd"/>
                            <w:r>
                              <w:t xml:space="preserve">  |  0   0</w:t>
                            </w:r>
                          </w:p>
                          <w:p w14:paraId="65C8A513" w14:textId="77777777" w:rsidR="00AD076C" w:rsidRDefault="00AD076C" w:rsidP="00AD076C">
                            <w:r>
                              <w:t xml:space="preserve">0 </w:t>
                            </w:r>
                            <w:proofErr w:type="gramStart"/>
                            <w:r>
                              <w:t>0  1</w:t>
                            </w:r>
                            <w:proofErr w:type="gramEnd"/>
                            <w:r>
                              <w:t xml:space="preserve">  |  1   1</w:t>
                            </w:r>
                          </w:p>
                          <w:p w14:paraId="5D71B067" w14:textId="77777777" w:rsidR="00AD076C" w:rsidRDefault="00AD076C" w:rsidP="00AD076C">
                            <w:r>
                              <w:t xml:space="preserve">0 </w:t>
                            </w:r>
                            <w:proofErr w:type="gramStart"/>
                            <w:r>
                              <w:t>1  0</w:t>
                            </w:r>
                            <w:proofErr w:type="gramEnd"/>
                            <w:r>
                              <w:t xml:space="preserve">  |  1   1</w:t>
                            </w:r>
                          </w:p>
                          <w:p w14:paraId="6D894BD6" w14:textId="77777777" w:rsidR="00AD076C" w:rsidRDefault="00AD076C" w:rsidP="00AD076C">
                            <w:r>
                              <w:t xml:space="preserve">0 </w:t>
                            </w:r>
                            <w:proofErr w:type="gramStart"/>
                            <w:r>
                              <w:t>1  1</w:t>
                            </w:r>
                            <w:proofErr w:type="gramEnd"/>
                            <w:r>
                              <w:t xml:space="preserve">  |  0   1</w:t>
                            </w:r>
                          </w:p>
                          <w:p w14:paraId="472F4A93" w14:textId="77777777" w:rsidR="00AD076C" w:rsidRDefault="00AD076C" w:rsidP="00AD076C">
                            <w:r>
                              <w:t xml:space="preserve">1 </w:t>
                            </w:r>
                            <w:proofErr w:type="gramStart"/>
                            <w:r>
                              <w:t>0  0</w:t>
                            </w:r>
                            <w:proofErr w:type="gramEnd"/>
                            <w:r>
                              <w:t xml:space="preserve">  |  1   0</w:t>
                            </w:r>
                          </w:p>
                          <w:p w14:paraId="7C4CD0BA" w14:textId="77777777" w:rsidR="00AD076C" w:rsidRDefault="00AD076C" w:rsidP="00AD076C">
                            <w:r>
                              <w:t xml:space="preserve">1 </w:t>
                            </w:r>
                            <w:proofErr w:type="gramStart"/>
                            <w:r>
                              <w:t>0  1</w:t>
                            </w:r>
                            <w:proofErr w:type="gramEnd"/>
                            <w:r>
                              <w:t xml:space="preserve">  |  0   1</w:t>
                            </w:r>
                          </w:p>
                          <w:p w14:paraId="29F05BEB" w14:textId="77777777" w:rsidR="00AD076C" w:rsidRDefault="00AD076C" w:rsidP="00AD076C">
                            <w:r>
                              <w:t xml:space="preserve">1 </w:t>
                            </w:r>
                            <w:proofErr w:type="gramStart"/>
                            <w:r>
                              <w:t>1  0</w:t>
                            </w:r>
                            <w:proofErr w:type="gramEnd"/>
                            <w:r>
                              <w:t xml:space="preserve">  |  0   0</w:t>
                            </w:r>
                          </w:p>
                          <w:p w14:paraId="40D2F86D" w14:textId="05031307" w:rsidR="00C14066" w:rsidRDefault="00AD076C" w:rsidP="00AD076C">
                            <w:r>
                              <w:t xml:space="preserve">1 </w:t>
                            </w:r>
                            <w:proofErr w:type="gramStart"/>
                            <w:r>
                              <w:t>1  1</w:t>
                            </w:r>
                            <w:proofErr w:type="gramEnd"/>
                            <w:r>
                              <w:t xml:space="preserve">  |  1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145AEB" id="Text Box 49" o:spid="_x0000_s1042" type="#_x0000_t202" style="position:absolute;margin-left:243.35pt;margin-top:449.45pt;width:70.35pt;height:116.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" fillcolor="white [3201]" strokeweight=".5pt">
                <v:textbox>
                  <w:txbxContent>
                    <w:p w14:paraId="5D00F59D" w14:textId="7E753E7F" w:rsidR="00AD076C" w:rsidRDefault="00AD076C" w:rsidP="00AD076C">
                      <w:r>
                        <w:t>A B B</w:t>
                      </w:r>
                      <w:r w:rsidRPr="00E74CBA">
                        <w:rPr>
                          <w:vertAlign w:val="subscript"/>
                        </w:rPr>
                        <w:t>in</w:t>
                      </w:r>
                      <w:r>
                        <w:t>| D</w:t>
                      </w:r>
                      <w:r w:rsidR="00391359">
                        <w:t xml:space="preserve"> </w:t>
                      </w:r>
                      <w:r>
                        <w:t>B</w:t>
                      </w:r>
                      <w:r w:rsidRPr="00B819B7">
                        <w:rPr>
                          <w:vertAlign w:val="subscript"/>
                        </w:rPr>
                        <w:t>out</w:t>
                      </w:r>
                    </w:p>
                    <w:p w14:paraId="6773EFEF" w14:textId="49336C57" w:rsidR="00AD076C" w:rsidRDefault="00AD076C" w:rsidP="00AD076C">
                      <w:r>
                        <w:t xml:space="preserve">0 </w:t>
                      </w:r>
                      <w:proofErr w:type="gramStart"/>
                      <w:r>
                        <w:t>0  0</w:t>
                      </w:r>
                      <w:proofErr w:type="gramEnd"/>
                      <w:r>
                        <w:t xml:space="preserve">  |  0   0</w:t>
                      </w:r>
                    </w:p>
                    <w:p w14:paraId="65C8A513" w14:textId="77777777" w:rsidR="00AD076C" w:rsidRDefault="00AD076C" w:rsidP="00AD076C">
                      <w:r>
                        <w:t xml:space="preserve">0 </w:t>
                      </w:r>
                      <w:proofErr w:type="gramStart"/>
                      <w:r>
                        <w:t>0  1</w:t>
                      </w:r>
                      <w:proofErr w:type="gramEnd"/>
                      <w:r>
                        <w:t xml:space="preserve">  |  1   1</w:t>
                      </w:r>
                    </w:p>
                    <w:p w14:paraId="5D71B067" w14:textId="77777777" w:rsidR="00AD076C" w:rsidRDefault="00AD076C" w:rsidP="00AD076C">
                      <w:r>
                        <w:t xml:space="preserve">0 </w:t>
                      </w:r>
                      <w:proofErr w:type="gramStart"/>
                      <w:r>
                        <w:t>1  0</w:t>
                      </w:r>
                      <w:proofErr w:type="gramEnd"/>
                      <w:r>
                        <w:t xml:space="preserve">  |  1   1</w:t>
                      </w:r>
                    </w:p>
                    <w:p w14:paraId="6D894BD6" w14:textId="77777777" w:rsidR="00AD076C" w:rsidRDefault="00AD076C" w:rsidP="00AD076C">
                      <w:r>
                        <w:t xml:space="preserve">0 </w:t>
                      </w:r>
                      <w:proofErr w:type="gramStart"/>
                      <w:r>
                        <w:t>1  1</w:t>
                      </w:r>
                      <w:proofErr w:type="gramEnd"/>
                      <w:r>
                        <w:t xml:space="preserve">  |  0   1</w:t>
                      </w:r>
                    </w:p>
                    <w:p w14:paraId="472F4A93" w14:textId="77777777" w:rsidR="00AD076C" w:rsidRDefault="00AD076C" w:rsidP="00AD076C">
                      <w:r>
                        <w:t xml:space="preserve">1 </w:t>
                      </w:r>
                      <w:proofErr w:type="gramStart"/>
                      <w:r>
                        <w:t>0  0</w:t>
                      </w:r>
                      <w:proofErr w:type="gramEnd"/>
                      <w:r>
                        <w:t xml:space="preserve">  |  1   0</w:t>
                      </w:r>
                    </w:p>
                    <w:p w14:paraId="7C4CD0BA" w14:textId="77777777" w:rsidR="00AD076C" w:rsidRDefault="00AD076C" w:rsidP="00AD076C">
                      <w:r>
                        <w:t xml:space="preserve">1 </w:t>
                      </w:r>
                      <w:proofErr w:type="gramStart"/>
                      <w:r>
                        <w:t>0  1</w:t>
                      </w:r>
                      <w:proofErr w:type="gramEnd"/>
                      <w:r>
                        <w:t xml:space="preserve">  |  0   1</w:t>
                      </w:r>
                    </w:p>
                    <w:p w14:paraId="29F05BEB" w14:textId="77777777" w:rsidR="00AD076C" w:rsidRDefault="00AD076C" w:rsidP="00AD076C">
                      <w:r>
                        <w:t xml:space="preserve">1 </w:t>
                      </w:r>
                      <w:proofErr w:type="gramStart"/>
                      <w:r>
                        <w:t>1  0</w:t>
                      </w:r>
                      <w:proofErr w:type="gramEnd"/>
                      <w:r>
                        <w:t xml:space="preserve">  |  0   0</w:t>
                      </w:r>
                    </w:p>
                    <w:p w14:paraId="40D2F86D" w14:textId="05031307" w:rsidR="00C14066" w:rsidRDefault="00AD076C" w:rsidP="00AD076C">
                      <w:r>
                        <w:t xml:space="preserve">1 </w:t>
                      </w:r>
                      <w:proofErr w:type="gramStart"/>
                      <w:r>
                        <w:t>1  1</w:t>
                      </w:r>
                      <w:proofErr w:type="gramEnd"/>
                      <w:r>
                        <w:t xml:space="preserve">  |  1   1</w:t>
                      </w:r>
                    </w:p>
                  </w:txbxContent>
                </v:textbox>
              </v:shape>
            </w:pict>
          </mc:Fallback>
        </mc:AlternateContent>
      </w:r>
      <w:r w:rsidR="00A555A3">
        <w:rPr>
          <w:noProof/>
          <w:lang w:val="en-IN"/>
        </w:rPr>
        <mc:AlternateContent>
          <mc:Choice Requires="wps">
            <w:drawing>
              <wp:anchor distT="0" distB="0" distL="114300" distR="114300" simplePos="0" relativeHeight="251661312" behindDoc="0" locked="0" layoutInCell="1" allowOverlap="1" wp14:anchorId="13D65A58" wp14:editId="5E0421D9">
                <wp:simplePos x="0" y="0"/>
                <wp:positionH relativeFrom="column">
                  <wp:posOffset>1446028</wp:posOffset>
                </wp:positionH>
                <wp:positionV relativeFrom="paragraph">
                  <wp:posOffset>530092</wp:posOffset>
                </wp:positionV>
                <wp:extent cx="765544" cy="902660"/>
                <wp:effectExtent l="0" t="0" r="15875" b="12065"/>
                <wp:wrapNone/>
                <wp:docPr id="833664524" name="Text Box 8"/>
                <wp:cNvGraphicFramePr/>
                <a:graphic xmlns:a="http://schemas.openxmlformats.org/drawingml/2006/main">
                  <a:graphicData uri="http://schemas.microsoft.com/office/word/2010/wordprocessingShape">
                    <wps:wsp>
                      <wps:cNvSpPr txBox="1"/>
                      <wps:spPr>
                        <a:xfrm>
                          <a:off x="0" y="0"/>
                          <a:ext cx="765544" cy="902660"/>
                        </a:xfrm>
                        <a:prstGeom prst="rect">
                          <a:avLst/>
                        </a:prstGeom>
                        <a:solidFill>
                          <a:schemeClr val="lt1"/>
                        </a:solidFill>
                        <a:ln w="6350">
                          <a:solidFill>
                            <a:prstClr val="black"/>
                          </a:solidFill>
                        </a:ln>
                      </wps:spPr>
                      <wps:txbx>
                        <w:txbxContent>
                          <w:p w14:paraId="0AA464A4" w14:textId="4258C2B7" w:rsidR="0037698D" w:rsidRDefault="0037698D" w:rsidP="0037698D">
                            <w:r>
                              <w:t xml:space="preserve">X Y    </w:t>
                            </w:r>
                            <w:proofErr w:type="gramStart"/>
                            <w:r>
                              <w:t>C  S</w:t>
                            </w:r>
                            <w:proofErr w:type="gramEnd"/>
                          </w:p>
                          <w:p w14:paraId="52AE94EA" w14:textId="4890A2FA" w:rsidR="0037698D" w:rsidRDefault="0037698D" w:rsidP="0037698D">
                            <w:r>
                              <w:t>0 0    0   0</w:t>
                            </w:r>
                          </w:p>
                          <w:p w14:paraId="55CC684B" w14:textId="35D52590" w:rsidR="0037698D" w:rsidRDefault="0037698D" w:rsidP="0037698D">
                            <w:r>
                              <w:t>0 1    0   1</w:t>
                            </w:r>
                          </w:p>
                          <w:p w14:paraId="63FBE69C" w14:textId="3E14881A" w:rsidR="0037698D" w:rsidRDefault="0037698D" w:rsidP="0037698D">
                            <w:r>
                              <w:t>1 0    0   1</w:t>
                            </w:r>
                          </w:p>
                          <w:p w14:paraId="6DF8EDE0" w14:textId="0CB513B9" w:rsidR="0037698D" w:rsidRDefault="0037698D" w:rsidP="0037698D">
                            <w:r>
                              <w:t>1 1    1   0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D65A58" id="Text Box 8" o:spid="_x0000_s1043" type="#_x0000_t202" style="position:absolute;margin-left:113.85pt;margin-top:41.75pt;width:60.3pt;height:71.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" fillcolor="white [3201]" strokeweight=".5pt">
                <v:textbox>
                  <w:txbxContent>
                    <w:p w14:paraId="0AA464A4" w14:textId="4258C2B7" w:rsidR="0037698D" w:rsidRDefault="0037698D" w:rsidP="0037698D">
                      <w:r>
                        <w:t xml:space="preserve">X Y    </w:t>
                      </w:r>
                      <w:proofErr w:type="gramStart"/>
                      <w:r>
                        <w:t>C  S</w:t>
                      </w:r>
                      <w:proofErr w:type="gramEnd"/>
                    </w:p>
                    <w:p w14:paraId="52AE94EA" w14:textId="4890A2FA" w:rsidR="0037698D" w:rsidRDefault="0037698D" w:rsidP="0037698D">
                      <w:r>
                        <w:t>0 0    0   0</w:t>
                      </w:r>
                    </w:p>
                    <w:p w14:paraId="55CC684B" w14:textId="35D52590" w:rsidR="0037698D" w:rsidRDefault="0037698D" w:rsidP="0037698D">
                      <w:r>
                        <w:t>0 1    0   1</w:t>
                      </w:r>
                    </w:p>
                    <w:p w14:paraId="63FBE69C" w14:textId="3E14881A" w:rsidR="0037698D" w:rsidRDefault="0037698D" w:rsidP="0037698D">
                      <w:r>
                        <w:t>1 0    0   1</w:t>
                      </w:r>
                    </w:p>
                    <w:p w14:paraId="6DF8EDE0" w14:textId="0CB513B9" w:rsidR="0037698D" w:rsidRDefault="0037698D" w:rsidP="0037698D">
                      <w:r>
                        <w:t>1 1    1   0</w:t>
                      </w:r>
                    </w:p>
                  </w:txbxContent>
                </v:textbox>
              </v:shape>
            </w:pict>
          </mc:Fallback>
        </mc:AlternateContent>
      </w:r>
    </w:p>
    <w:p w14:paraId="27F4D82D" w14:textId="77777777" w:rsidR="00A71C0F" w:rsidRDefault="00A71C0F" w:rsidP="00E5499A">
      <w:pPr>
        <w:tabs>
          <w:tab w:val="left" w:pos="2805"/>
        </w:tabs>
        <w:rPr>
          <w:lang w:val="en-IN"/>
        </w:rPr>
      </w:pPr>
    </w:p>
    <w:p w14:paraId="22A907EF" w14:textId="77777777" w:rsidR="00A71C0F" w:rsidRDefault="00A71C0F" w:rsidP="00E5499A">
      <w:pPr>
        <w:tabs>
          <w:tab w:val="left" w:pos="2805"/>
        </w:tabs>
        <w:rPr>
          <w:lang w:val="en-IN"/>
        </w:rPr>
      </w:pPr>
    </w:p>
    <w:p w14:paraId="2087CD7B" w14:textId="516DF22D" w:rsidR="00042014" w:rsidRDefault="00042014" w:rsidP="00E5499A">
      <w:pPr>
        <w:tabs>
          <w:tab w:val="left" w:pos="2805"/>
        </w:tabs>
        <w:rPr>
          <w:lang w:val="en-IN"/>
        </w:rPr>
      </w:pPr>
    </w:p>
    <w:p w14:paraId="6AD57BC3" w14:textId="77777777" w:rsidR="00A71C0F" w:rsidRPr="00A71C0F" w:rsidRDefault="00A71C0F" w:rsidP="00A71C0F">
      <w:pPr>
        <w:rPr>
          <w:lang w:val="en-IN"/>
        </w:rPr>
      </w:pPr>
    </w:p>
    <w:p w14:paraId="0D3DBD44" w14:textId="77777777" w:rsidR="00A71C0F" w:rsidRPr="00A71C0F" w:rsidRDefault="00A71C0F" w:rsidP="00A71C0F">
      <w:pPr>
        <w:rPr>
          <w:lang w:val="en-IN"/>
        </w:rPr>
      </w:pPr>
    </w:p>
    <w:p w14:paraId="545619DB" w14:textId="77777777" w:rsidR="00A71C0F" w:rsidRPr="00A71C0F" w:rsidRDefault="00A71C0F" w:rsidP="00A71C0F">
      <w:pPr>
        <w:rPr>
          <w:lang w:val="en-IN"/>
        </w:rPr>
      </w:pPr>
    </w:p>
    <w:p w14:paraId="351A8D13" w14:textId="77777777" w:rsidR="00A71C0F" w:rsidRPr="00A71C0F" w:rsidRDefault="00A71C0F" w:rsidP="00A71C0F">
      <w:pPr>
        <w:rPr>
          <w:lang w:val="en-IN"/>
        </w:rPr>
      </w:pPr>
    </w:p>
    <w:p w14:paraId="439F452B" w14:textId="77777777" w:rsidR="00A71C0F" w:rsidRPr="00A71C0F" w:rsidRDefault="00A71C0F" w:rsidP="00A71C0F">
      <w:pPr>
        <w:rPr>
          <w:lang w:val="en-IN"/>
        </w:rPr>
      </w:pPr>
    </w:p>
    <w:p w14:paraId="78913D68" w14:textId="77777777" w:rsidR="00A71C0F" w:rsidRPr="00A71C0F" w:rsidRDefault="00A71C0F" w:rsidP="00A71C0F">
      <w:pPr>
        <w:rPr>
          <w:lang w:val="en-IN"/>
        </w:rPr>
      </w:pPr>
    </w:p>
    <w:p w14:paraId="166EE1C8" w14:textId="77777777" w:rsidR="00A71C0F" w:rsidRPr="00A71C0F" w:rsidRDefault="00A71C0F" w:rsidP="00A71C0F">
      <w:pPr>
        <w:rPr>
          <w:lang w:val="en-IN"/>
        </w:rPr>
      </w:pPr>
    </w:p>
    <w:p w14:paraId="28C17DF4" w14:textId="77777777" w:rsidR="00A71C0F" w:rsidRPr="00A71C0F" w:rsidRDefault="00A71C0F" w:rsidP="00A71C0F">
      <w:pPr>
        <w:rPr>
          <w:lang w:val="en-IN"/>
        </w:rPr>
      </w:pPr>
    </w:p>
    <w:p w14:paraId="6CE93407" w14:textId="77777777" w:rsidR="00A71C0F" w:rsidRPr="00A71C0F" w:rsidRDefault="00A71C0F" w:rsidP="00A71C0F">
      <w:pPr>
        <w:rPr>
          <w:lang w:val="en-IN"/>
        </w:rPr>
      </w:pPr>
    </w:p>
    <w:p w14:paraId="7CC0C134" w14:textId="77777777" w:rsidR="00A71C0F" w:rsidRPr="00A71C0F" w:rsidRDefault="00A71C0F" w:rsidP="00A71C0F">
      <w:pPr>
        <w:rPr>
          <w:lang w:val="en-IN"/>
        </w:rPr>
      </w:pPr>
    </w:p>
    <w:p w14:paraId="477DDF16" w14:textId="77777777" w:rsidR="00A71C0F" w:rsidRPr="00A71C0F" w:rsidRDefault="00A71C0F" w:rsidP="00A71C0F">
      <w:pPr>
        <w:rPr>
          <w:lang w:val="en-IN"/>
        </w:rPr>
      </w:pPr>
    </w:p>
    <w:p w14:paraId="44AEF42F" w14:textId="77777777" w:rsidR="00A71C0F" w:rsidRPr="00A71C0F" w:rsidRDefault="00A71C0F" w:rsidP="00A71C0F">
      <w:pPr>
        <w:rPr>
          <w:lang w:val="en-IN"/>
        </w:rPr>
      </w:pPr>
    </w:p>
    <w:p w14:paraId="0636C80A" w14:textId="77777777" w:rsidR="00A71C0F" w:rsidRPr="00A71C0F" w:rsidRDefault="00A71C0F" w:rsidP="00A71C0F">
      <w:pPr>
        <w:rPr>
          <w:lang w:val="en-IN"/>
        </w:rPr>
      </w:pPr>
    </w:p>
    <w:p w14:paraId="179B9A25" w14:textId="77777777" w:rsidR="00A71C0F" w:rsidRPr="00A71C0F" w:rsidRDefault="00A71C0F" w:rsidP="00A71C0F">
      <w:pPr>
        <w:rPr>
          <w:lang w:val="en-IN"/>
        </w:rPr>
      </w:pPr>
    </w:p>
    <w:p w14:paraId="789A19BE" w14:textId="77777777" w:rsidR="00A71C0F" w:rsidRPr="00A71C0F" w:rsidRDefault="00A71C0F" w:rsidP="00A71C0F">
      <w:pPr>
        <w:rPr>
          <w:lang w:val="en-IN"/>
        </w:rPr>
      </w:pPr>
    </w:p>
    <w:p w14:paraId="3D839956" w14:textId="77777777" w:rsidR="00A71C0F" w:rsidRPr="00A71C0F" w:rsidRDefault="00A71C0F" w:rsidP="00A71C0F">
      <w:pPr>
        <w:rPr>
          <w:lang w:val="en-IN"/>
        </w:rPr>
      </w:pPr>
    </w:p>
    <w:p w14:paraId="5E727BD0" w14:textId="77777777" w:rsidR="00A71C0F" w:rsidRPr="00A71C0F" w:rsidRDefault="00A71C0F" w:rsidP="00A71C0F">
      <w:pPr>
        <w:rPr>
          <w:lang w:val="en-IN"/>
        </w:rPr>
      </w:pPr>
    </w:p>
    <w:p w14:paraId="749AE450" w14:textId="77777777" w:rsidR="00A71C0F" w:rsidRPr="00A71C0F" w:rsidRDefault="00A71C0F" w:rsidP="00A71C0F">
      <w:pPr>
        <w:rPr>
          <w:lang w:val="en-IN"/>
        </w:rPr>
      </w:pPr>
    </w:p>
    <w:p w14:paraId="28E41AE8" w14:textId="77777777" w:rsidR="00A71C0F" w:rsidRPr="00A71C0F" w:rsidRDefault="00A71C0F" w:rsidP="00A71C0F">
      <w:pPr>
        <w:rPr>
          <w:lang w:val="en-IN"/>
        </w:rPr>
      </w:pPr>
    </w:p>
    <w:p w14:paraId="70E3778F" w14:textId="77777777" w:rsidR="00A71C0F" w:rsidRPr="00A71C0F" w:rsidRDefault="00A71C0F" w:rsidP="00A71C0F">
      <w:pPr>
        <w:rPr>
          <w:lang w:val="en-IN"/>
        </w:rPr>
      </w:pPr>
    </w:p>
    <w:p w14:paraId="69C9F80A" w14:textId="1B43B3F0" w:rsidR="00A71C0F" w:rsidRPr="00A71C0F" w:rsidRDefault="00A71C0F" w:rsidP="00A71C0F">
      <w:pPr>
        <w:rPr>
          <w:lang w:val="en-IN"/>
        </w:rPr>
      </w:pPr>
    </w:p>
    <w:p w14:paraId="461CCAC6" w14:textId="79DE8E54" w:rsidR="00A71C0F" w:rsidRPr="00A71C0F" w:rsidRDefault="00A71C0F" w:rsidP="00A71C0F">
      <w:pPr>
        <w:rPr>
          <w:lang w:val="en-IN"/>
        </w:rPr>
      </w:pPr>
      <w:r>
        <w:rPr>
          <w:noProof/>
          <w:lang w:val="en-IN"/>
        </w:rPr>
        <mc:AlternateContent>
          <mc:Choice Requires="wps">
            <w:drawing>
              <wp:anchor distT="0" distB="0" distL="114300" distR="114300" simplePos="0" relativeHeight="251707392" behindDoc="0" locked="0" layoutInCell="1" allowOverlap="1" wp14:anchorId="4F1421B3" wp14:editId="38CA2AF5">
                <wp:simplePos x="0" y="0"/>
                <wp:positionH relativeFrom="column">
                  <wp:posOffset>4756245</wp:posOffset>
                </wp:positionH>
                <wp:positionV relativeFrom="paragraph">
                  <wp:posOffset>92653</wp:posOffset>
                </wp:positionV>
                <wp:extent cx="2141220" cy="4872251"/>
                <wp:effectExtent l="0" t="0" r="11430" b="24130"/>
                <wp:wrapNone/>
                <wp:docPr id="454611531" name="Text Box 48"/>
                <wp:cNvGraphicFramePr/>
                <a:graphic xmlns:a="http://schemas.openxmlformats.org/drawingml/2006/main">
                  <a:graphicData uri="http://schemas.microsoft.com/office/word/2010/wordprocessingShape">
                    <wps:wsp>
                      <wps:cNvSpPr txBox="1"/>
                      <wps:spPr>
                        <a:xfrm>
                          <a:off x="0" y="0"/>
                          <a:ext cx="2141220" cy="4872251"/>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558F3EBE" w14:textId="45CA4A3E" w:rsidR="00067B25" w:rsidRDefault="00D632BB" w:rsidP="00D632BB">
                            <w:pPr>
                              <w:jc w:val="center"/>
                              <w:rPr>
                                <w:color w:val="002060"/>
                                <w:sz w:val="28"/>
                                <w:szCs w:val="28"/>
                                <w:lang w:val="en-IN"/>
                              </w:rPr>
                            </w:pPr>
                            <w:r>
                              <w:rPr>
                                <w:color w:val="002060"/>
                                <w:sz w:val="28"/>
                                <w:szCs w:val="28"/>
                                <w:lang w:val="en-IN"/>
                              </w:rPr>
                              <w:t>P</w:t>
                            </w:r>
                            <w:r w:rsidR="006A197C">
                              <w:rPr>
                                <w:color w:val="002060"/>
                                <w:sz w:val="28"/>
                                <w:szCs w:val="28"/>
                                <w:lang w:val="en-IN"/>
                              </w:rPr>
                              <w:t>ARI</w:t>
                            </w:r>
                            <w:r w:rsidR="00285C6F">
                              <w:rPr>
                                <w:color w:val="002060"/>
                                <w:sz w:val="28"/>
                                <w:szCs w:val="28"/>
                                <w:lang w:val="en-IN"/>
                              </w:rPr>
                              <w:t>TY GENERATOR</w:t>
                            </w:r>
                          </w:p>
                          <w:p w14:paraId="5A32CA52" w14:textId="77777777" w:rsidR="00540BEF" w:rsidRPr="00540BEF" w:rsidRDefault="00540BEF" w:rsidP="00540BEF">
                            <w:pPr>
                              <w:rPr>
                                <w:szCs w:val="20"/>
                                <w:lang w:val="en-IN"/>
                              </w:rPr>
                            </w:pPr>
                            <w:r w:rsidRPr="00540BEF">
                              <w:rPr>
                                <w:szCs w:val="20"/>
                                <w:lang w:val="en-IN"/>
                              </w:rPr>
                              <w:t xml:space="preserve">A </w:t>
                            </w:r>
                            <w:r w:rsidRPr="00540BEF">
                              <w:rPr>
                                <w:b/>
                                <w:bCs/>
                                <w:szCs w:val="20"/>
                                <w:lang w:val="en-IN"/>
                              </w:rPr>
                              <w:t>Parity Detector</w:t>
                            </w:r>
                            <w:r w:rsidRPr="00540BEF">
                              <w:rPr>
                                <w:szCs w:val="20"/>
                                <w:lang w:val="en-IN"/>
                              </w:rPr>
                              <w:t xml:space="preserve"> is a digital circuit that checks whether a given set of bits has </w:t>
                            </w:r>
                            <w:r w:rsidRPr="00540BEF">
                              <w:rPr>
                                <w:b/>
                                <w:bCs/>
                                <w:szCs w:val="20"/>
                                <w:lang w:val="en-IN"/>
                              </w:rPr>
                              <w:t>even</w:t>
                            </w:r>
                            <w:r w:rsidRPr="00540BEF">
                              <w:rPr>
                                <w:szCs w:val="20"/>
                                <w:lang w:val="en-IN"/>
                              </w:rPr>
                              <w:t xml:space="preserve"> or </w:t>
                            </w:r>
                            <w:r w:rsidRPr="00540BEF">
                              <w:rPr>
                                <w:b/>
                                <w:bCs/>
                                <w:szCs w:val="20"/>
                                <w:lang w:val="en-IN"/>
                              </w:rPr>
                              <w:t>odd parity</w:t>
                            </w:r>
                            <w:r w:rsidRPr="00540BEF">
                              <w:rPr>
                                <w:szCs w:val="20"/>
                                <w:lang w:val="en-IN"/>
                              </w:rPr>
                              <w:t xml:space="preserve">. Parity refers to the number of 1 </w:t>
                            </w:r>
                            <w:proofErr w:type="gramStart"/>
                            <w:r w:rsidRPr="00540BEF">
                              <w:rPr>
                                <w:szCs w:val="20"/>
                                <w:lang w:val="en-IN"/>
                              </w:rPr>
                              <w:t>bits</w:t>
                            </w:r>
                            <w:proofErr w:type="gramEnd"/>
                            <w:r w:rsidRPr="00540BEF">
                              <w:rPr>
                                <w:szCs w:val="20"/>
                                <w:lang w:val="en-IN"/>
                              </w:rPr>
                              <w:t xml:space="preserve"> in a binary number:</w:t>
                            </w:r>
                          </w:p>
                          <w:p w14:paraId="69888E51" w14:textId="77777777" w:rsidR="00540BEF" w:rsidRPr="00540BEF" w:rsidRDefault="00540BEF" w:rsidP="00540BEF">
                            <w:pPr>
                              <w:rPr>
                                <w:szCs w:val="20"/>
                                <w:lang w:val="en-IN"/>
                              </w:rPr>
                            </w:pPr>
                            <w:r w:rsidRPr="00540BEF">
                              <w:rPr>
                                <w:b/>
                                <w:bCs/>
                                <w:szCs w:val="20"/>
                                <w:lang w:val="en-IN"/>
                              </w:rPr>
                              <w:t>Even parity</w:t>
                            </w:r>
                            <w:r w:rsidRPr="00540BEF">
                              <w:rPr>
                                <w:szCs w:val="20"/>
                                <w:lang w:val="en-IN"/>
                              </w:rPr>
                              <w:t xml:space="preserve">: The number of 1 </w:t>
                            </w:r>
                            <w:proofErr w:type="gramStart"/>
                            <w:r w:rsidRPr="00540BEF">
                              <w:rPr>
                                <w:szCs w:val="20"/>
                                <w:lang w:val="en-IN"/>
                              </w:rPr>
                              <w:t>bits</w:t>
                            </w:r>
                            <w:proofErr w:type="gramEnd"/>
                            <w:r w:rsidRPr="00540BEF">
                              <w:rPr>
                                <w:szCs w:val="20"/>
                                <w:lang w:val="en-IN"/>
                              </w:rPr>
                              <w:t xml:space="preserve"> is even.</w:t>
                            </w:r>
                          </w:p>
                          <w:p w14:paraId="36C8B429" w14:textId="77777777" w:rsidR="00540BEF" w:rsidRDefault="00540BEF" w:rsidP="00540BEF">
                            <w:pPr>
                              <w:rPr>
                                <w:szCs w:val="20"/>
                                <w:lang w:val="en-IN"/>
                              </w:rPr>
                            </w:pPr>
                            <w:r w:rsidRPr="00540BEF">
                              <w:rPr>
                                <w:b/>
                                <w:bCs/>
                                <w:szCs w:val="20"/>
                                <w:lang w:val="en-IN"/>
                              </w:rPr>
                              <w:t>Odd parity</w:t>
                            </w:r>
                            <w:r w:rsidRPr="00540BEF">
                              <w:rPr>
                                <w:szCs w:val="20"/>
                                <w:lang w:val="en-IN"/>
                              </w:rPr>
                              <w:t xml:space="preserve">: The number of 1 </w:t>
                            </w:r>
                            <w:proofErr w:type="gramStart"/>
                            <w:r w:rsidRPr="00540BEF">
                              <w:rPr>
                                <w:szCs w:val="20"/>
                                <w:lang w:val="en-IN"/>
                              </w:rPr>
                              <w:t>bits</w:t>
                            </w:r>
                            <w:proofErr w:type="gramEnd"/>
                            <w:r w:rsidRPr="00540BEF">
                              <w:rPr>
                                <w:szCs w:val="20"/>
                                <w:lang w:val="en-IN"/>
                              </w:rPr>
                              <w:t xml:space="preserve"> is odd.</w:t>
                            </w:r>
                          </w:p>
                          <w:p w14:paraId="5B5EFBA6" w14:textId="24E22F12" w:rsidR="00FB250B" w:rsidRDefault="00FB250B" w:rsidP="00540BEF">
                            <w:pPr>
                              <w:rPr>
                                <w:noProof/>
                              </w:rPr>
                            </w:pPr>
                          </w:p>
                          <w:p w14:paraId="40D90929" w14:textId="7E9FFAFE" w:rsidR="00742117" w:rsidRPr="00540BEF" w:rsidRDefault="00742117" w:rsidP="00540BEF">
                            <w:pPr>
                              <w:rPr>
                                <w:szCs w:val="20"/>
                                <w:lang w:val="en-IN"/>
                              </w:rPr>
                            </w:pPr>
                            <w:r>
                              <w:rPr>
                                <w:noProof/>
                              </w:rPr>
                              <w:drawing>
                                <wp:inline distT="0" distB="0" distL="0" distR="0" wp14:anchorId="5A6CE2C6" wp14:editId="3852D183">
                                  <wp:extent cx="1951990" cy="797442"/>
                                  <wp:effectExtent l="0" t="0" r="0" b="3175"/>
                                  <wp:docPr id="990657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657085" name=""/>
                                          <pic:cNvPicPr/>
                                        </pic:nvPicPr>
                                        <pic:blipFill>
                                          <a:blip r:embed="rId19"/>
                                          <a:stretch>
                                            <a:fillRect/>
                                          </a:stretch>
                                        </pic:blipFill>
                                        <pic:spPr>
                                          <a:xfrm>
                                            <a:off x="0" y="0"/>
                                            <a:ext cx="1958802" cy="800225"/>
                                          </a:xfrm>
                                          <a:prstGeom prst="rect">
                                            <a:avLst/>
                                          </a:prstGeom>
                                        </pic:spPr>
                                      </pic:pic>
                                    </a:graphicData>
                                  </a:graphic>
                                </wp:inline>
                              </w:drawing>
                            </w:r>
                          </w:p>
                          <w:p w14:paraId="6DB55578" w14:textId="77777777" w:rsidR="00540BEF" w:rsidRDefault="00540BEF" w:rsidP="00540BEF">
                            <w:pPr>
                              <w:rPr>
                                <w:szCs w:val="20"/>
                                <w:lang w:val="en-IN"/>
                              </w:rPr>
                            </w:pPr>
                          </w:p>
                          <w:p w14:paraId="3FD0B36E" w14:textId="6C56CAD5" w:rsidR="00540BEF" w:rsidRPr="00540BEF" w:rsidRDefault="00540BEF" w:rsidP="00540BEF">
                            <w:pPr>
                              <w:rPr>
                                <w:szCs w:val="20"/>
                                <w:lang w:val="en-IN"/>
                              </w:rPr>
                            </w:pPr>
                            <w:r w:rsidRPr="00540BEF">
                              <w:rPr>
                                <w:szCs w:val="20"/>
                                <w:lang w:val="en-IN"/>
                              </w:rPr>
                              <w:t xml:space="preserve">module </w:t>
                            </w:r>
                            <w:proofErr w:type="spellStart"/>
                            <w:r w:rsidRPr="00540BEF">
                              <w:rPr>
                                <w:szCs w:val="20"/>
                                <w:lang w:val="en-IN"/>
                              </w:rPr>
                              <w:t>parity_detector</w:t>
                            </w:r>
                            <w:proofErr w:type="spellEnd"/>
                            <w:r w:rsidRPr="00540BEF">
                              <w:rPr>
                                <w:szCs w:val="20"/>
                                <w:lang w:val="en-IN"/>
                              </w:rPr>
                              <w:t xml:space="preserve"> (</w:t>
                            </w:r>
                          </w:p>
                          <w:p w14:paraId="44805635" w14:textId="77777777" w:rsidR="00540BEF" w:rsidRPr="00540BEF" w:rsidRDefault="00540BEF" w:rsidP="00540BEF">
                            <w:pPr>
                              <w:rPr>
                                <w:szCs w:val="20"/>
                                <w:lang w:val="en-IN"/>
                              </w:rPr>
                            </w:pPr>
                            <w:r w:rsidRPr="00540BEF">
                              <w:rPr>
                                <w:szCs w:val="20"/>
                                <w:lang w:val="en-IN"/>
                              </w:rPr>
                              <w:t xml:space="preserve">    input [3:0] </w:t>
                            </w:r>
                            <w:proofErr w:type="gramStart"/>
                            <w:r w:rsidRPr="00540BEF">
                              <w:rPr>
                                <w:szCs w:val="20"/>
                                <w:lang w:val="en-IN"/>
                              </w:rPr>
                              <w:t xml:space="preserve">A,   </w:t>
                            </w:r>
                            <w:proofErr w:type="gramEnd"/>
                            <w:r w:rsidRPr="00540BEF">
                              <w:rPr>
                                <w:szCs w:val="20"/>
                                <w:lang w:val="en-IN"/>
                              </w:rPr>
                              <w:t xml:space="preserve">   // 4-bit input A</w:t>
                            </w:r>
                          </w:p>
                          <w:p w14:paraId="0A780187" w14:textId="2007D24E" w:rsidR="00540BEF" w:rsidRDefault="00540BEF" w:rsidP="00540BEF">
                            <w:pPr>
                              <w:rPr>
                                <w:szCs w:val="20"/>
                                <w:lang w:val="en-IN"/>
                              </w:rPr>
                            </w:pPr>
                            <w:r w:rsidRPr="00540BEF">
                              <w:rPr>
                                <w:szCs w:val="20"/>
                                <w:lang w:val="en-IN"/>
                              </w:rPr>
                              <w:t xml:space="preserve">   output </w:t>
                            </w:r>
                            <w:proofErr w:type="spellStart"/>
                            <w:r w:rsidRPr="00540BEF">
                              <w:rPr>
                                <w:szCs w:val="20"/>
                                <w:lang w:val="en-IN"/>
                              </w:rPr>
                              <w:t>parity</w:t>
                            </w:r>
                            <w:r w:rsidR="004D3A5E">
                              <w:rPr>
                                <w:szCs w:val="20"/>
                                <w:lang w:val="en-IN"/>
                              </w:rPr>
                              <w:t>even</w:t>
                            </w:r>
                            <w:proofErr w:type="spellEnd"/>
                            <w:r w:rsidRPr="00540BEF">
                              <w:rPr>
                                <w:szCs w:val="20"/>
                                <w:lang w:val="en-IN"/>
                              </w:rPr>
                              <w:t xml:space="preserve">       // Even parity</w:t>
                            </w:r>
                          </w:p>
                          <w:p w14:paraId="1750E8E3" w14:textId="217E0AEB" w:rsidR="00540BEF" w:rsidRPr="00540BEF" w:rsidRDefault="00540BEF" w:rsidP="00540BEF">
                            <w:pPr>
                              <w:rPr>
                                <w:szCs w:val="20"/>
                                <w:lang w:val="en-IN"/>
                              </w:rPr>
                            </w:pPr>
                            <w:r>
                              <w:rPr>
                                <w:szCs w:val="20"/>
                                <w:lang w:val="en-IN"/>
                              </w:rPr>
                              <w:t xml:space="preserve">   output </w:t>
                            </w:r>
                            <w:proofErr w:type="spellStart"/>
                            <w:r w:rsidR="004D3A5E">
                              <w:rPr>
                                <w:szCs w:val="20"/>
                                <w:lang w:val="en-IN"/>
                              </w:rPr>
                              <w:t>parityodd</w:t>
                            </w:r>
                            <w:proofErr w:type="spellEnd"/>
                            <w:r w:rsidR="004D3A5E">
                              <w:rPr>
                                <w:szCs w:val="20"/>
                                <w:lang w:val="en-IN"/>
                              </w:rPr>
                              <w:t xml:space="preserve">       //odd parity</w:t>
                            </w:r>
                          </w:p>
                          <w:p w14:paraId="38DF5C74" w14:textId="77777777" w:rsidR="00540BEF" w:rsidRPr="00540BEF" w:rsidRDefault="00540BEF" w:rsidP="00540BEF">
                            <w:pPr>
                              <w:rPr>
                                <w:szCs w:val="20"/>
                                <w:lang w:val="en-IN"/>
                              </w:rPr>
                            </w:pPr>
                            <w:r w:rsidRPr="00540BEF">
                              <w:rPr>
                                <w:szCs w:val="20"/>
                                <w:lang w:val="en-IN"/>
                              </w:rPr>
                              <w:t>);</w:t>
                            </w:r>
                          </w:p>
                          <w:p w14:paraId="234C8497" w14:textId="77777777" w:rsidR="00540BEF" w:rsidRPr="00540BEF" w:rsidRDefault="00540BEF" w:rsidP="00540BEF">
                            <w:pPr>
                              <w:rPr>
                                <w:szCs w:val="20"/>
                                <w:lang w:val="en-IN"/>
                              </w:rPr>
                            </w:pPr>
                            <w:r w:rsidRPr="00540BEF">
                              <w:rPr>
                                <w:szCs w:val="20"/>
                                <w:lang w:val="en-IN"/>
                              </w:rPr>
                              <w:t xml:space="preserve">    // Even parity is the XOR of all input bits</w:t>
                            </w:r>
                          </w:p>
                          <w:p w14:paraId="49876B19" w14:textId="249AC06F" w:rsidR="00540BEF" w:rsidRDefault="00540BEF" w:rsidP="00540BEF">
                            <w:pPr>
                              <w:rPr>
                                <w:szCs w:val="20"/>
                                <w:lang w:val="en-IN"/>
                              </w:rPr>
                            </w:pPr>
                            <w:r w:rsidRPr="00540BEF">
                              <w:rPr>
                                <w:szCs w:val="20"/>
                                <w:lang w:val="en-IN"/>
                              </w:rPr>
                              <w:t xml:space="preserve">    assign </w:t>
                            </w:r>
                            <w:proofErr w:type="spellStart"/>
                            <w:r w:rsidRPr="00540BEF">
                              <w:rPr>
                                <w:szCs w:val="20"/>
                                <w:lang w:val="en-IN"/>
                              </w:rPr>
                              <w:t>parity</w:t>
                            </w:r>
                            <w:r w:rsidR="00506E1D">
                              <w:rPr>
                                <w:szCs w:val="20"/>
                                <w:lang w:val="en-IN"/>
                              </w:rPr>
                              <w:t>even</w:t>
                            </w:r>
                            <w:proofErr w:type="spellEnd"/>
                            <w:r w:rsidRPr="00540BEF">
                              <w:rPr>
                                <w:szCs w:val="20"/>
                                <w:lang w:val="en-IN"/>
                              </w:rPr>
                              <w:t xml:space="preserve"> = </w:t>
                            </w:r>
                            <w:proofErr w:type="gramStart"/>
                            <w:r w:rsidRPr="00540BEF">
                              <w:rPr>
                                <w:szCs w:val="20"/>
                                <w:lang w:val="en-IN"/>
                              </w:rPr>
                              <w:t>A[</w:t>
                            </w:r>
                            <w:proofErr w:type="gramEnd"/>
                            <w:r w:rsidRPr="00540BEF">
                              <w:rPr>
                                <w:szCs w:val="20"/>
                                <w:lang w:val="en-IN"/>
                              </w:rPr>
                              <w:t>0] ^ A[1] ^ A[2] ^ A[3];</w:t>
                            </w:r>
                          </w:p>
                          <w:p w14:paraId="0B8BE10B" w14:textId="7E265E80" w:rsidR="00506E1D" w:rsidRPr="00540BEF" w:rsidRDefault="00506E1D" w:rsidP="00540BEF">
                            <w:pPr>
                              <w:rPr>
                                <w:szCs w:val="20"/>
                                <w:lang w:val="en-IN"/>
                              </w:rPr>
                            </w:pPr>
                            <w:r w:rsidRPr="00506E1D">
                              <w:rPr>
                                <w:szCs w:val="20"/>
                              </w:rPr>
                              <w:t xml:space="preserve">assign </w:t>
                            </w:r>
                            <w:proofErr w:type="spellStart"/>
                            <w:r w:rsidRPr="00506E1D">
                              <w:rPr>
                                <w:szCs w:val="20"/>
                              </w:rPr>
                              <w:t>parity</w:t>
                            </w:r>
                            <w:r>
                              <w:rPr>
                                <w:szCs w:val="20"/>
                              </w:rPr>
                              <w:t>odd</w:t>
                            </w:r>
                            <w:proofErr w:type="spellEnd"/>
                            <w:r w:rsidRPr="00506E1D">
                              <w:rPr>
                                <w:szCs w:val="20"/>
                              </w:rPr>
                              <w:t xml:space="preserve"> = ~(</w:t>
                            </w:r>
                            <w:proofErr w:type="gramStart"/>
                            <w:r w:rsidRPr="00506E1D">
                              <w:rPr>
                                <w:szCs w:val="20"/>
                              </w:rPr>
                              <w:t>A[</w:t>
                            </w:r>
                            <w:proofErr w:type="gramEnd"/>
                            <w:r w:rsidRPr="00506E1D">
                              <w:rPr>
                                <w:szCs w:val="20"/>
                              </w:rPr>
                              <w:t>0] ^ A[1] ^ A[2] ^ A[3]);</w:t>
                            </w:r>
                          </w:p>
                          <w:p w14:paraId="2F2BB6CE" w14:textId="717E05E1" w:rsidR="00540BEF" w:rsidRDefault="00540BEF" w:rsidP="00540BEF">
                            <w:pPr>
                              <w:rPr>
                                <w:szCs w:val="20"/>
                                <w:lang w:val="en-IN"/>
                              </w:rPr>
                            </w:pPr>
                            <w:proofErr w:type="spellStart"/>
                            <w:r w:rsidRPr="00540BEF">
                              <w:rPr>
                                <w:szCs w:val="20"/>
                                <w:lang w:val="en-IN"/>
                              </w:rPr>
                              <w:t>endmodule</w:t>
                            </w:r>
                            <w:proofErr w:type="spellEnd"/>
                          </w:p>
                          <w:p w14:paraId="56F0E856" w14:textId="77777777" w:rsidR="00042014" w:rsidRPr="00540BEF" w:rsidRDefault="00042014" w:rsidP="00540BEF">
                            <w:pPr>
                              <w:rPr>
                                <w:szCs w:val="20"/>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1421B3" id="Text Box 48" o:spid="_x0000_s1044" type="#_x0000_t202" style="position:absolute;margin-left:374.5pt;margin-top:7.3pt;width:168.6pt;height:383.6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" fillcolor="#91bce3 [2168]" strokecolor="#5b9bd5 [3208]" strokeweight=".5pt">
                <v:fill color2="#7aaddd [2616]" rotate="t" colors="0 #b1cbe9;.5 #a3c1e5;1 #92b9e4" focus="100%" type="gradient">
                  <o:fill v:ext="view" type="gradientUnscaled"/>
                </v:fill>
                <v:textbox>
                  <w:txbxContent>
                    <w:p w14:paraId="558F3EBE" w14:textId="45CA4A3E" w:rsidR="00067B25" w:rsidRDefault="00D632BB" w:rsidP="00D632BB">
                      <w:pPr>
                        <w:jc w:val="center"/>
                        <w:rPr>
                          <w:color w:val="002060"/>
                          <w:sz w:val="28"/>
                          <w:szCs w:val="28"/>
                          <w:lang w:val="en-IN"/>
                        </w:rPr>
                      </w:pPr>
                      <w:r>
                        <w:rPr>
                          <w:color w:val="002060"/>
                          <w:sz w:val="28"/>
                          <w:szCs w:val="28"/>
                          <w:lang w:val="en-IN"/>
                        </w:rPr>
                        <w:t>P</w:t>
                      </w:r>
                      <w:r w:rsidR="006A197C">
                        <w:rPr>
                          <w:color w:val="002060"/>
                          <w:sz w:val="28"/>
                          <w:szCs w:val="28"/>
                          <w:lang w:val="en-IN"/>
                        </w:rPr>
                        <w:t>ARI</w:t>
                      </w:r>
                      <w:r w:rsidR="00285C6F">
                        <w:rPr>
                          <w:color w:val="002060"/>
                          <w:sz w:val="28"/>
                          <w:szCs w:val="28"/>
                          <w:lang w:val="en-IN"/>
                        </w:rPr>
                        <w:t>TY GENERATOR</w:t>
                      </w:r>
                    </w:p>
                    <w:p w14:paraId="5A32CA52" w14:textId="77777777" w:rsidR="00540BEF" w:rsidRPr="00540BEF" w:rsidRDefault="00540BEF" w:rsidP="00540BEF">
                      <w:pPr>
                        <w:rPr>
                          <w:szCs w:val="20"/>
                          <w:lang w:val="en-IN"/>
                        </w:rPr>
                      </w:pPr>
                      <w:r w:rsidRPr="00540BEF">
                        <w:rPr>
                          <w:szCs w:val="20"/>
                          <w:lang w:val="en-IN"/>
                        </w:rPr>
                        <w:t xml:space="preserve">A </w:t>
                      </w:r>
                      <w:r w:rsidRPr="00540BEF">
                        <w:rPr>
                          <w:b/>
                          <w:bCs/>
                          <w:szCs w:val="20"/>
                          <w:lang w:val="en-IN"/>
                        </w:rPr>
                        <w:t>Parity Detector</w:t>
                      </w:r>
                      <w:r w:rsidRPr="00540BEF">
                        <w:rPr>
                          <w:szCs w:val="20"/>
                          <w:lang w:val="en-IN"/>
                        </w:rPr>
                        <w:t xml:space="preserve"> is a digital circuit that checks whether a given set of bits has </w:t>
                      </w:r>
                      <w:r w:rsidRPr="00540BEF">
                        <w:rPr>
                          <w:b/>
                          <w:bCs/>
                          <w:szCs w:val="20"/>
                          <w:lang w:val="en-IN"/>
                        </w:rPr>
                        <w:t>even</w:t>
                      </w:r>
                      <w:r w:rsidRPr="00540BEF">
                        <w:rPr>
                          <w:szCs w:val="20"/>
                          <w:lang w:val="en-IN"/>
                        </w:rPr>
                        <w:t xml:space="preserve"> or </w:t>
                      </w:r>
                      <w:r w:rsidRPr="00540BEF">
                        <w:rPr>
                          <w:b/>
                          <w:bCs/>
                          <w:szCs w:val="20"/>
                          <w:lang w:val="en-IN"/>
                        </w:rPr>
                        <w:t>odd parity</w:t>
                      </w:r>
                      <w:r w:rsidRPr="00540BEF">
                        <w:rPr>
                          <w:szCs w:val="20"/>
                          <w:lang w:val="en-IN"/>
                        </w:rPr>
                        <w:t xml:space="preserve">. Parity refers to the number of 1 </w:t>
                      </w:r>
                      <w:proofErr w:type="gramStart"/>
                      <w:r w:rsidRPr="00540BEF">
                        <w:rPr>
                          <w:szCs w:val="20"/>
                          <w:lang w:val="en-IN"/>
                        </w:rPr>
                        <w:t>bits</w:t>
                      </w:r>
                      <w:proofErr w:type="gramEnd"/>
                      <w:r w:rsidRPr="00540BEF">
                        <w:rPr>
                          <w:szCs w:val="20"/>
                          <w:lang w:val="en-IN"/>
                        </w:rPr>
                        <w:t xml:space="preserve"> in a binary number:</w:t>
                      </w:r>
                    </w:p>
                    <w:p w14:paraId="69888E51" w14:textId="77777777" w:rsidR="00540BEF" w:rsidRPr="00540BEF" w:rsidRDefault="00540BEF" w:rsidP="00540BEF">
                      <w:pPr>
                        <w:rPr>
                          <w:szCs w:val="20"/>
                          <w:lang w:val="en-IN"/>
                        </w:rPr>
                      </w:pPr>
                      <w:r w:rsidRPr="00540BEF">
                        <w:rPr>
                          <w:b/>
                          <w:bCs/>
                          <w:szCs w:val="20"/>
                          <w:lang w:val="en-IN"/>
                        </w:rPr>
                        <w:t>Even parity</w:t>
                      </w:r>
                      <w:r w:rsidRPr="00540BEF">
                        <w:rPr>
                          <w:szCs w:val="20"/>
                          <w:lang w:val="en-IN"/>
                        </w:rPr>
                        <w:t xml:space="preserve">: The number of 1 </w:t>
                      </w:r>
                      <w:proofErr w:type="gramStart"/>
                      <w:r w:rsidRPr="00540BEF">
                        <w:rPr>
                          <w:szCs w:val="20"/>
                          <w:lang w:val="en-IN"/>
                        </w:rPr>
                        <w:t>bits</w:t>
                      </w:r>
                      <w:proofErr w:type="gramEnd"/>
                      <w:r w:rsidRPr="00540BEF">
                        <w:rPr>
                          <w:szCs w:val="20"/>
                          <w:lang w:val="en-IN"/>
                        </w:rPr>
                        <w:t xml:space="preserve"> is even.</w:t>
                      </w:r>
                    </w:p>
                    <w:p w14:paraId="36C8B429" w14:textId="77777777" w:rsidR="00540BEF" w:rsidRDefault="00540BEF" w:rsidP="00540BEF">
                      <w:pPr>
                        <w:rPr>
                          <w:szCs w:val="20"/>
                          <w:lang w:val="en-IN"/>
                        </w:rPr>
                      </w:pPr>
                      <w:r w:rsidRPr="00540BEF">
                        <w:rPr>
                          <w:b/>
                          <w:bCs/>
                          <w:szCs w:val="20"/>
                          <w:lang w:val="en-IN"/>
                        </w:rPr>
                        <w:t>Odd parity</w:t>
                      </w:r>
                      <w:r w:rsidRPr="00540BEF">
                        <w:rPr>
                          <w:szCs w:val="20"/>
                          <w:lang w:val="en-IN"/>
                        </w:rPr>
                        <w:t xml:space="preserve">: The number of 1 </w:t>
                      </w:r>
                      <w:proofErr w:type="gramStart"/>
                      <w:r w:rsidRPr="00540BEF">
                        <w:rPr>
                          <w:szCs w:val="20"/>
                          <w:lang w:val="en-IN"/>
                        </w:rPr>
                        <w:t>bits</w:t>
                      </w:r>
                      <w:proofErr w:type="gramEnd"/>
                      <w:r w:rsidRPr="00540BEF">
                        <w:rPr>
                          <w:szCs w:val="20"/>
                          <w:lang w:val="en-IN"/>
                        </w:rPr>
                        <w:t xml:space="preserve"> is odd.</w:t>
                      </w:r>
                    </w:p>
                    <w:p w14:paraId="5B5EFBA6" w14:textId="24E22F12" w:rsidR="00FB250B" w:rsidRDefault="00FB250B" w:rsidP="00540BEF">
                      <w:pPr>
                        <w:rPr>
                          <w:noProof/>
                        </w:rPr>
                      </w:pPr>
                    </w:p>
                    <w:p w14:paraId="40D90929" w14:textId="7E9FFAFE" w:rsidR="00742117" w:rsidRPr="00540BEF" w:rsidRDefault="00742117" w:rsidP="00540BEF">
                      <w:pPr>
                        <w:rPr>
                          <w:szCs w:val="20"/>
                          <w:lang w:val="en-IN"/>
                        </w:rPr>
                      </w:pPr>
                      <w:r>
                        <w:rPr>
                          <w:noProof/>
                        </w:rPr>
                        <w:drawing>
                          <wp:inline distT="0" distB="0" distL="0" distR="0" wp14:anchorId="5A6CE2C6" wp14:editId="3852D183">
                            <wp:extent cx="1951990" cy="797442"/>
                            <wp:effectExtent l="0" t="0" r="0" b="3175"/>
                            <wp:docPr id="990657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657085" name=""/>
                                    <pic:cNvPicPr/>
                                  </pic:nvPicPr>
                                  <pic:blipFill>
                                    <a:blip r:embed="rId19"/>
                                    <a:stretch>
                                      <a:fillRect/>
                                    </a:stretch>
                                  </pic:blipFill>
                                  <pic:spPr>
                                    <a:xfrm>
                                      <a:off x="0" y="0"/>
                                      <a:ext cx="1958802" cy="800225"/>
                                    </a:xfrm>
                                    <a:prstGeom prst="rect">
                                      <a:avLst/>
                                    </a:prstGeom>
                                  </pic:spPr>
                                </pic:pic>
                              </a:graphicData>
                            </a:graphic>
                          </wp:inline>
                        </w:drawing>
                      </w:r>
                    </w:p>
                    <w:p w14:paraId="6DB55578" w14:textId="77777777" w:rsidR="00540BEF" w:rsidRDefault="00540BEF" w:rsidP="00540BEF">
                      <w:pPr>
                        <w:rPr>
                          <w:szCs w:val="20"/>
                          <w:lang w:val="en-IN"/>
                        </w:rPr>
                      </w:pPr>
                    </w:p>
                    <w:p w14:paraId="3FD0B36E" w14:textId="6C56CAD5" w:rsidR="00540BEF" w:rsidRPr="00540BEF" w:rsidRDefault="00540BEF" w:rsidP="00540BEF">
                      <w:pPr>
                        <w:rPr>
                          <w:szCs w:val="20"/>
                          <w:lang w:val="en-IN"/>
                        </w:rPr>
                      </w:pPr>
                      <w:r w:rsidRPr="00540BEF">
                        <w:rPr>
                          <w:szCs w:val="20"/>
                          <w:lang w:val="en-IN"/>
                        </w:rPr>
                        <w:t xml:space="preserve">module </w:t>
                      </w:r>
                      <w:proofErr w:type="spellStart"/>
                      <w:r w:rsidRPr="00540BEF">
                        <w:rPr>
                          <w:szCs w:val="20"/>
                          <w:lang w:val="en-IN"/>
                        </w:rPr>
                        <w:t>parity_detector</w:t>
                      </w:r>
                      <w:proofErr w:type="spellEnd"/>
                      <w:r w:rsidRPr="00540BEF">
                        <w:rPr>
                          <w:szCs w:val="20"/>
                          <w:lang w:val="en-IN"/>
                        </w:rPr>
                        <w:t xml:space="preserve"> (</w:t>
                      </w:r>
                    </w:p>
                    <w:p w14:paraId="44805635" w14:textId="77777777" w:rsidR="00540BEF" w:rsidRPr="00540BEF" w:rsidRDefault="00540BEF" w:rsidP="00540BEF">
                      <w:pPr>
                        <w:rPr>
                          <w:szCs w:val="20"/>
                          <w:lang w:val="en-IN"/>
                        </w:rPr>
                      </w:pPr>
                      <w:r w:rsidRPr="00540BEF">
                        <w:rPr>
                          <w:szCs w:val="20"/>
                          <w:lang w:val="en-IN"/>
                        </w:rPr>
                        <w:t xml:space="preserve">    input [3:0] </w:t>
                      </w:r>
                      <w:proofErr w:type="gramStart"/>
                      <w:r w:rsidRPr="00540BEF">
                        <w:rPr>
                          <w:szCs w:val="20"/>
                          <w:lang w:val="en-IN"/>
                        </w:rPr>
                        <w:t xml:space="preserve">A,   </w:t>
                      </w:r>
                      <w:proofErr w:type="gramEnd"/>
                      <w:r w:rsidRPr="00540BEF">
                        <w:rPr>
                          <w:szCs w:val="20"/>
                          <w:lang w:val="en-IN"/>
                        </w:rPr>
                        <w:t xml:space="preserve">   // 4-bit input A</w:t>
                      </w:r>
                    </w:p>
                    <w:p w14:paraId="0A780187" w14:textId="2007D24E" w:rsidR="00540BEF" w:rsidRDefault="00540BEF" w:rsidP="00540BEF">
                      <w:pPr>
                        <w:rPr>
                          <w:szCs w:val="20"/>
                          <w:lang w:val="en-IN"/>
                        </w:rPr>
                      </w:pPr>
                      <w:r w:rsidRPr="00540BEF">
                        <w:rPr>
                          <w:szCs w:val="20"/>
                          <w:lang w:val="en-IN"/>
                        </w:rPr>
                        <w:t xml:space="preserve">   output </w:t>
                      </w:r>
                      <w:proofErr w:type="spellStart"/>
                      <w:r w:rsidRPr="00540BEF">
                        <w:rPr>
                          <w:szCs w:val="20"/>
                          <w:lang w:val="en-IN"/>
                        </w:rPr>
                        <w:t>parity</w:t>
                      </w:r>
                      <w:r w:rsidR="004D3A5E">
                        <w:rPr>
                          <w:szCs w:val="20"/>
                          <w:lang w:val="en-IN"/>
                        </w:rPr>
                        <w:t>even</w:t>
                      </w:r>
                      <w:proofErr w:type="spellEnd"/>
                      <w:r w:rsidRPr="00540BEF">
                        <w:rPr>
                          <w:szCs w:val="20"/>
                          <w:lang w:val="en-IN"/>
                        </w:rPr>
                        <w:t xml:space="preserve">       // Even parity</w:t>
                      </w:r>
                    </w:p>
                    <w:p w14:paraId="1750E8E3" w14:textId="217E0AEB" w:rsidR="00540BEF" w:rsidRPr="00540BEF" w:rsidRDefault="00540BEF" w:rsidP="00540BEF">
                      <w:pPr>
                        <w:rPr>
                          <w:szCs w:val="20"/>
                          <w:lang w:val="en-IN"/>
                        </w:rPr>
                      </w:pPr>
                      <w:r>
                        <w:rPr>
                          <w:szCs w:val="20"/>
                          <w:lang w:val="en-IN"/>
                        </w:rPr>
                        <w:t xml:space="preserve">   output </w:t>
                      </w:r>
                      <w:proofErr w:type="spellStart"/>
                      <w:r w:rsidR="004D3A5E">
                        <w:rPr>
                          <w:szCs w:val="20"/>
                          <w:lang w:val="en-IN"/>
                        </w:rPr>
                        <w:t>parityodd</w:t>
                      </w:r>
                      <w:proofErr w:type="spellEnd"/>
                      <w:r w:rsidR="004D3A5E">
                        <w:rPr>
                          <w:szCs w:val="20"/>
                          <w:lang w:val="en-IN"/>
                        </w:rPr>
                        <w:t xml:space="preserve">       //odd parity</w:t>
                      </w:r>
                    </w:p>
                    <w:p w14:paraId="38DF5C74" w14:textId="77777777" w:rsidR="00540BEF" w:rsidRPr="00540BEF" w:rsidRDefault="00540BEF" w:rsidP="00540BEF">
                      <w:pPr>
                        <w:rPr>
                          <w:szCs w:val="20"/>
                          <w:lang w:val="en-IN"/>
                        </w:rPr>
                      </w:pPr>
                      <w:r w:rsidRPr="00540BEF">
                        <w:rPr>
                          <w:szCs w:val="20"/>
                          <w:lang w:val="en-IN"/>
                        </w:rPr>
                        <w:t>);</w:t>
                      </w:r>
                    </w:p>
                    <w:p w14:paraId="234C8497" w14:textId="77777777" w:rsidR="00540BEF" w:rsidRPr="00540BEF" w:rsidRDefault="00540BEF" w:rsidP="00540BEF">
                      <w:pPr>
                        <w:rPr>
                          <w:szCs w:val="20"/>
                          <w:lang w:val="en-IN"/>
                        </w:rPr>
                      </w:pPr>
                      <w:r w:rsidRPr="00540BEF">
                        <w:rPr>
                          <w:szCs w:val="20"/>
                          <w:lang w:val="en-IN"/>
                        </w:rPr>
                        <w:t xml:space="preserve">    // Even parity is the XOR of all input bits</w:t>
                      </w:r>
                    </w:p>
                    <w:p w14:paraId="49876B19" w14:textId="249AC06F" w:rsidR="00540BEF" w:rsidRDefault="00540BEF" w:rsidP="00540BEF">
                      <w:pPr>
                        <w:rPr>
                          <w:szCs w:val="20"/>
                          <w:lang w:val="en-IN"/>
                        </w:rPr>
                      </w:pPr>
                      <w:r w:rsidRPr="00540BEF">
                        <w:rPr>
                          <w:szCs w:val="20"/>
                          <w:lang w:val="en-IN"/>
                        </w:rPr>
                        <w:t xml:space="preserve">    assign </w:t>
                      </w:r>
                      <w:proofErr w:type="spellStart"/>
                      <w:r w:rsidRPr="00540BEF">
                        <w:rPr>
                          <w:szCs w:val="20"/>
                          <w:lang w:val="en-IN"/>
                        </w:rPr>
                        <w:t>parity</w:t>
                      </w:r>
                      <w:r w:rsidR="00506E1D">
                        <w:rPr>
                          <w:szCs w:val="20"/>
                          <w:lang w:val="en-IN"/>
                        </w:rPr>
                        <w:t>even</w:t>
                      </w:r>
                      <w:proofErr w:type="spellEnd"/>
                      <w:r w:rsidRPr="00540BEF">
                        <w:rPr>
                          <w:szCs w:val="20"/>
                          <w:lang w:val="en-IN"/>
                        </w:rPr>
                        <w:t xml:space="preserve"> = </w:t>
                      </w:r>
                      <w:proofErr w:type="gramStart"/>
                      <w:r w:rsidRPr="00540BEF">
                        <w:rPr>
                          <w:szCs w:val="20"/>
                          <w:lang w:val="en-IN"/>
                        </w:rPr>
                        <w:t>A[</w:t>
                      </w:r>
                      <w:proofErr w:type="gramEnd"/>
                      <w:r w:rsidRPr="00540BEF">
                        <w:rPr>
                          <w:szCs w:val="20"/>
                          <w:lang w:val="en-IN"/>
                        </w:rPr>
                        <w:t>0] ^ A[1] ^ A[2] ^ A[3];</w:t>
                      </w:r>
                    </w:p>
                    <w:p w14:paraId="0B8BE10B" w14:textId="7E265E80" w:rsidR="00506E1D" w:rsidRPr="00540BEF" w:rsidRDefault="00506E1D" w:rsidP="00540BEF">
                      <w:pPr>
                        <w:rPr>
                          <w:szCs w:val="20"/>
                          <w:lang w:val="en-IN"/>
                        </w:rPr>
                      </w:pPr>
                      <w:r w:rsidRPr="00506E1D">
                        <w:rPr>
                          <w:szCs w:val="20"/>
                        </w:rPr>
                        <w:t xml:space="preserve">assign </w:t>
                      </w:r>
                      <w:proofErr w:type="spellStart"/>
                      <w:r w:rsidRPr="00506E1D">
                        <w:rPr>
                          <w:szCs w:val="20"/>
                        </w:rPr>
                        <w:t>parity</w:t>
                      </w:r>
                      <w:r>
                        <w:rPr>
                          <w:szCs w:val="20"/>
                        </w:rPr>
                        <w:t>odd</w:t>
                      </w:r>
                      <w:proofErr w:type="spellEnd"/>
                      <w:r w:rsidRPr="00506E1D">
                        <w:rPr>
                          <w:szCs w:val="20"/>
                        </w:rPr>
                        <w:t xml:space="preserve"> = ~(</w:t>
                      </w:r>
                      <w:proofErr w:type="gramStart"/>
                      <w:r w:rsidRPr="00506E1D">
                        <w:rPr>
                          <w:szCs w:val="20"/>
                        </w:rPr>
                        <w:t>A[</w:t>
                      </w:r>
                      <w:proofErr w:type="gramEnd"/>
                      <w:r w:rsidRPr="00506E1D">
                        <w:rPr>
                          <w:szCs w:val="20"/>
                        </w:rPr>
                        <w:t>0] ^ A[1] ^ A[2] ^ A[3]);</w:t>
                      </w:r>
                    </w:p>
                    <w:p w14:paraId="2F2BB6CE" w14:textId="717E05E1" w:rsidR="00540BEF" w:rsidRDefault="00540BEF" w:rsidP="00540BEF">
                      <w:pPr>
                        <w:rPr>
                          <w:szCs w:val="20"/>
                          <w:lang w:val="en-IN"/>
                        </w:rPr>
                      </w:pPr>
                      <w:proofErr w:type="spellStart"/>
                      <w:r w:rsidRPr="00540BEF">
                        <w:rPr>
                          <w:szCs w:val="20"/>
                          <w:lang w:val="en-IN"/>
                        </w:rPr>
                        <w:t>endmodule</w:t>
                      </w:r>
                      <w:proofErr w:type="spellEnd"/>
                    </w:p>
                    <w:p w14:paraId="56F0E856" w14:textId="77777777" w:rsidR="00042014" w:rsidRPr="00540BEF" w:rsidRDefault="00042014" w:rsidP="00540BEF">
                      <w:pPr>
                        <w:rPr>
                          <w:szCs w:val="20"/>
                          <w:lang w:val="en-IN"/>
                        </w:rPr>
                      </w:pPr>
                    </w:p>
                  </w:txbxContent>
                </v:textbox>
              </v:shape>
            </w:pict>
          </mc:Fallback>
        </mc:AlternateContent>
      </w:r>
      <w:r>
        <w:rPr>
          <w:noProof/>
          <w:lang w:val="en-IN"/>
        </w:rPr>
        <mc:AlternateContent>
          <mc:Choice Requires="wps">
            <w:drawing>
              <wp:anchor distT="0" distB="0" distL="114300" distR="114300" simplePos="0" relativeHeight="251700224" behindDoc="0" locked="0" layoutInCell="1" allowOverlap="1" wp14:anchorId="0E428304" wp14:editId="42214194">
                <wp:simplePos x="0" y="0"/>
                <wp:positionH relativeFrom="margin">
                  <wp:posOffset>-75063</wp:posOffset>
                </wp:positionH>
                <wp:positionV relativeFrom="paragraph">
                  <wp:posOffset>106301</wp:posOffset>
                </wp:positionV>
                <wp:extent cx="2510790" cy="4817110"/>
                <wp:effectExtent l="0" t="0" r="22860" b="21590"/>
                <wp:wrapNone/>
                <wp:docPr id="1699192376" name="Text Box 41"/>
                <wp:cNvGraphicFramePr/>
                <a:graphic xmlns:a="http://schemas.openxmlformats.org/drawingml/2006/main">
                  <a:graphicData uri="http://schemas.microsoft.com/office/word/2010/wordprocessingShape">
                    <wps:wsp>
                      <wps:cNvSpPr txBox="1"/>
                      <wps:spPr>
                        <a:xfrm>
                          <a:off x="0" y="0"/>
                          <a:ext cx="2510790" cy="4817110"/>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5868F8BA" w14:textId="20E014F2" w:rsidR="00AC01B6" w:rsidRPr="001B31A7" w:rsidRDefault="005663F9" w:rsidP="00AC01B6">
                            <w:pPr>
                              <w:jc w:val="center"/>
                              <w:rPr>
                                <w:color w:val="002060"/>
                                <w:sz w:val="28"/>
                                <w:szCs w:val="28"/>
                                <w:lang w:val="en-IN"/>
                              </w:rPr>
                            </w:pPr>
                            <w:r w:rsidRPr="001B31A7">
                              <w:rPr>
                                <w:color w:val="002060"/>
                                <w:sz w:val="28"/>
                                <w:szCs w:val="28"/>
                                <w:lang w:val="en-IN"/>
                              </w:rPr>
                              <w:t>FULL ADDER</w:t>
                            </w:r>
                          </w:p>
                          <w:p w14:paraId="58059722" w14:textId="23717037" w:rsidR="00C9550E" w:rsidRDefault="00C9550E" w:rsidP="00C9550E">
                            <w:pPr>
                              <w:rPr>
                                <w:szCs w:val="20"/>
                              </w:rPr>
                            </w:pPr>
                            <w:r w:rsidRPr="00C9550E">
                              <w:rPr>
                                <w:szCs w:val="20"/>
                              </w:rPr>
                              <w:t>A Full Adder is a combinational circuit that adds three bits: two input bits and a carry-in (from a previous stage). It produces two outputs: the Sum and the Carry-out</w:t>
                            </w:r>
                            <w:r>
                              <w:rPr>
                                <w:szCs w:val="20"/>
                              </w:rPr>
                              <w:t>.</w:t>
                            </w:r>
                          </w:p>
                          <w:p w14:paraId="3199F32B" w14:textId="4AA3BB5F" w:rsidR="00C9550E" w:rsidRDefault="00C61DED" w:rsidP="00C9550E">
                            <w:pPr>
                              <w:rPr>
                                <w:szCs w:val="20"/>
                              </w:rPr>
                            </w:pPr>
                            <w:r>
                              <w:rPr>
                                <w:szCs w:val="20"/>
                              </w:rPr>
                              <w:t xml:space="preserve"> </w:t>
                            </w:r>
                            <w:r w:rsidR="0024049E" w:rsidRPr="0024049E">
                              <w:rPr>
                                <w:b/>
                                <w:bCs/>
                                <w:szCs w:val="20"/>
                              </w:rPr>
                              <w:t>Sum (S)</w:t>
                            </w:r>
                            <w:r w:rsidR="0024049E" w:rsidRPr="0024049E">
                              <w:rPr>
                                <w:szCs w:val="20"/>
                              </w:rPr>
                              <w:t xml:space="preserve"> = A </w:t>
                            </w:r>
                            <w:r w:rsidR="0024049E" w:rsidRPr="0024049E">
                              <w:rPr>
                                <w:rFonts w:ascii="Cambria Math" w:hAnsi="Cambria Math" w:cs="Cambria Math"/>
                                <w:szCs w:val="20"/>
                              </w:rPr>
                              <w:t>⊕</w:t>
                            </w:r>
                            <w:r w:rsidR="0024049E" w:rsidRPr="0024049E">
                              <w:rPr>
                                <w:szCs w:val="20"/>
                              </w:rPr>
                              <w:t xml:space="preserve"> B </w:t>
                            </w:r>
                            <w:r w:rsidR="0024049E" w:rsidRPr="0024049E">
                              <w:rPr>
                                <w:rFonts w:ascii="Cambria Math" w:hAnsi="Cambria Math" w:cs="Cambria Math"/>
                                <w:szCs w:val="20"/>
                              </w:rPr>
                              <w:t>⊕</w:t>
                            </w:r>
                            <w:r w:rsidR="0024049E" w:rsidRPr="0024049E">
                              <w:rPr>
                                <w:szCs w:val="20"/>
                              </w:rPr>
                              <w:t xml:space="preserve"> Cin</w:t>
                            </w:r>
                            <w:r w:rsidR="00CF4D35">
                              <w:rPr>
                                <w:szCs w:val="20"/>
                              </w:rPr>
                              <w:t xml:space="preserve"> =</w:t>
                            </w:r>
                            <w:proofErr w:type="gramStart"/>
                            <w:r w:rsidR="00CF4D35">
                              <w:rPr>
                                <w:szCs w:val="20"/>
                              </w:rPr>
                              <w:t>∑(</w:t>
                            </w:r>
                            <w:proofErr w:type="gramEnd"/>
                            <w:r w:rsidR="00CF4D35">
                              <w:rPr>
                                <w:szCs w:val="20"/>
                              </w:rPr>
                              <w:t>1,2,4,7)</w:t>
                            </w:r>
                          </w:p>
                          <w:p w14:paraId="1F78C299" w14:textId="02D7D4E8" w:rsidR="00B9540D" w:rsidRDefault="00B9540D" w:rsidP="00C9550E">
                            <w:pPr>
                              <w:rPr>
                                <w:szCs w:val="20"/>
                              </w:rPr>
                            </w:pPr>
                            <w:r w:rsidRPr="00B9540D">
                              <w:rPr>
                                <w:b/>
                                <w:bCs/>
                                <w:szCs w:val="20"/>
                              </w:rPr>
                              <w:t>Carry-out (Cout)</w:t>
                            </w:r>
                            <w:r w:rsidRPr="00B9540D">
                              <w:rPr>
                                <w:szCs w:val="20"/>
                              </w:rPr>
                              <w:t xml:space="preserve"> = </w:t>
                            </w:r>
                            <w:r>
                              <w:rPr>
                                <w:szCs w:val="20"/>
                              </w:rPr>
                              <w:t>AB+BC+AC</w:t>
                            </w:r>
                          </w:p>
                          <w:p w14:paraId="60757F2A" w14:textId="0BA093FB" w:rsidR="00450B70" w:rsidRDefault="00450B70" w:rsidP="00C9550E">
                            <w:pPr>
                              <w:rPr>
                                <w:szCs w:val="20"/>
                              </w:rPr>
                            </w:pPr>
                          </w:p>
                          <w:p w14:paraId="67AD9111" w14:textId="7507C756" w:rsidR="00CF4D35" w:rsidRDefault="00CF4D35" w:rsidP="00F51D98">
                            <w:pPr>
                              <w:rPr>
                                <w:szCs w:val="20"/>
                              </w:rPr>
                            </w:pPr>
                            <w:r>
                              <w:rPr>
                                <w:szCs w:val="20"/>
                              </w:rPr>
                              <w:t xml:space="preserve"> </w:t>
                            </w:r>
                            <w:r>
                              <w:rPr>
                                <w:noProof/>
                              </w:rPr>
                              <w:drawing>
                                <wp:inline distT="0" distB="0" distL="0" distR="0" wp14:anchorId="4677277A" wp14:editId="24F652B8">
                                  <wp:extent cx="2308860" cy="1014863"/>
                                  <wp:effectExtent l="0" t="0" r="0" b="0"/>
                                  <wp:docPr id="1877264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264296" name=""/>
                                          <pic:cNvPicPr/>
                                        </pic:nvPicPr>
                                        <pic:blipFill>
                                          <a:blip r:embed="rId20"/>
                                          <a:stretch>
                                            <a:fillRect/>
                                          </a:stretch>
                                        </pic:blipFill>
                                        <pic:spPr>
                                          <a:xfrm>
                                            <a:off x="0" y="0"/>
                                            <a:ext cx="2308860" cy="1014863"/>
                                          </a:xfrm>
                                          <a:prstGeom prst="rect">
                                            <a:avLst/>
                                          </a:prstGeom>
                                        </pic:spPr>
                                      </pic:pic>
                                    </a:graphicData>
                                  </a:graphic>
                                </wp:inline>
                              </w:drawing>
                            </w:r>
                          </w:p>
                          <w:p w14:paraId="4A6E4E6F" w14:textId="77777777" w:rsidR="00CF4D35" w:rsidRDefault="00CF4D35" w:rsidP="00F51D98">
                            <w:pPr>
                              <w:rPr>
                                <w:szCs w:val="20"/>
                              </w:rPr>
                            </w:pPr>
                          </w:p>
                          <w:p w14:paraId="7602F0C2" w14:textId="77777777" w:rsidR="00CF4D35" w:rsidRDefault="00CF4D35" w:rsidP="00F51D98">
                            <w:pPr>
                              <w:rPr>
                                <w:szCs w:val="20"/>
                              </w:rPr>
                            </w:pPr>
                          </w:p>
                          <w:p w14:paraId="4A826A67" w14:textId="69DB26CE" w:rsidR="00F51D98" w:rsidRPr="00F51D98" w:rsidRDefault="00F51D98" w:rsidP="00F51D98">
                            <w:pPr>
                              <w:rPr>
                                <w:szCs w:val="20"/>
                              </w:rPr>
                            </w:pPr>
                            <w:r w:rsidRPr="00F51D98">
                              <w:rPr>
                                <w:szCs w:val="20"/>
                              </w:rPr>
                              <w:t xml:space="preserve">module </w:t>
                            </w:r>
                            <w:proofErr w:type="spellStart"/>
                            <w:r w:rsidRPr="00F51D98">
                              <w:rPr>
                                <w:szCs w:val="20"/>
                              </w:rPr>
                              <w:t>full_</w:t>
                            </w:r>
                            <w:proofErr w:type="gramStart"/>
                            <w:r w:rsidRPr="00F51D98">
                              <w:rPr>
                                <w:szCs w:val="20"/>
                              </w:rPr>
                              <w:t>adder</w:t>
                            </w:r>
                            <w:proofErr w:type="spellEnd"/>
                            <w:r w:rsidRPr="00F51D98">
                              <w:rPr>
                                <w:szCs w:val="20"/>
                              </w:rPr>
                              <w:t>(</w:t>
                            </w:r>
                            <w:proofErr w:type="gramEnd"/>
                          </w:p>
                          <w:p w14:paraId="3232433D" w14:textId="61F56C13" w:rsidR="00F51D98" w:rsidRDefault="00F51D98" w:rsidP="00F113F7">
                            <w:pPr>
                              <w:rPr>
                                <w:szCs w:val="20"/>
                              </w:rPr>
                            </w:pPr>
                            <w:r w:rsidRPr="00F51D98">
                              <w:rPr>
                                <w:szCs w:val="20"/>
                              </w:rPr>
                              <w:t xml:space="preserve">    input A, </w:t>
                            </w:r>
                            <w:r w:rsidR="00F113F7">
                              <w:rPr>
                                <w:szCs w:val="20"/>
                              </w:rPr>
                              <w:t>inp</w:t>
                            </w:r>
                            <w:r w:rsidR="00EC6E9D">
                              <w:rPr>
                                <w:szCs w:val="20"/>
                              </w:rPr>
                              <w:t>ut</w:t>
                            </w:r>
                            <w:r w:rsidR="00F113F7">
                              <w:rPr>
                                <w:szCs w:val="20"/>
                              </w:rPr>
                              <w:t xml:space="preserve"> </w:t>
                            </w:r>
                            <w:proofErr w:type="gramStart"/>
                            <w:r w:rsidR="00F113F7">
                              <w:rPr>
                                <w:szCs w:val="20"/>
                              </w:rPr>
                              <w:t>B ,</w:t>
                            </w:r>
                            <w:proofErr w:type="gramEnd"/>
                            <w:r w:rsidR="00EC6E9D">
                              <w:rPr>
                                <w:szCs w:val="20"/>
                              </w:rPr>
                              <w:t xml:space="preserve"> input Cin </w:t>
                            </w:r>
                          </w:p>
                          <w:p w14:paraId="77C7265E" w14:textId="4D8FD0BE" w:rsidR="00EC6E9D" w:rsidRPr="00F51D98" w:rsidRDefault="00EC6E9D" w:rsidP="00F113F7">
                            <w:pPr>
                              <w:rPr>
                                <w:szCs w:val="20"/>
                              </w:rPr>
                            </w:pPr>
                            <w:r>
                              <w:rPr>
                                <w:szCs w:val="20"/>
                              </w:rPr>
                              <w:t xml:space="preserve">    output Sum, output </w:t>
                            </w:r>
                            <w:r w:rsidR="00CF4D35">
                              <w:rPr>
                                <w:szCs w:val="20"/>
                              </w:rPr>
                              <w:t>Cout</w:t>
                            </w:r>
                          </w:p>
                          <w:p w14:paraId="4D4A5081" w14:textId="77777777" w:rsidR="00F51D98" w:rsidRPr="00F51D98" w:rsidRDefault="00F51D98" w:rsidP="00F51D98">
                            <w:pPr>
                              <w:rPr>
                                <w:szCs w:val="20"/>
                              </w:rPr>
                            </w:pPr>
                            <w:r w:rsidRPr="00F51D98">
                              <w:rPr>
                                <w:szCs w:val="20"/>
                              </w:rPr>
                              <w:t>);</w:t>
                            </w:r>
                          </w:p>
                          <w:p w14:paraId="7871786E" w14:textId="6143FBE5" w:rsidR="00F51D98" w:rsidRPr="00F51D98" w:rsidRDefault="00F51D98" w:rsidP="00F51D98">
                            <w:pPr>
                              <w:rPr>
                                <w:szCs w:val="20"/>
                              </w:rPr>
                            </w:pPr>
                            <w:r w:rsidRPr="00F51D98">
                              <w:rPr>
                                <w:szCs w:val="20"/>
                              </w:rPr>
                              <w:t>// Sum is the XOR of A, B, and Cin</w:t>
                            </w:r>
                          </w:p>
                          <w:p w14:paraId="7F2EFD76" w14:textId="77777777" w:rsidR="00F51D98" w:rsidRDefault="00F51D98" w:rsidP="00F51D98">
                            <w:pPr>
                              <w:rPr>
                                <w:szCs w:val="20"/>
                              </w:rPr>
                            </w:pPr>
                            <w:r w:rsidRPr="00F51D98">
                              <w:rPr>
                                <w:szCs w:val="20"/>
                              </w:rPr>
                              <w:t xml:space="preserve">    assign Sum = A ^ B ^ Cin;</w:t>
                            </w:r>
                          </w:p>
                          <w:p w14:paraId="4FA0F79E" w14:textId="052F35C8" w:rsidR="00F51D98" w:rsidRPr="00F51D98" w:rsidRDefault="00F51D98" w:rsidP="00F51D98">
                            <w:pPr>
                              <w:rPr>
                                <w:szCs w:val="20"/>
                              </w:rPr>
                            </w:pPr>
                            <w:r w:rsidRPr="00F51D98">
                              <w:rPr>
                                <w:szCs w:val="20"/>
                              </w:rPr>
                              <w:t xml:space="preserve"> // Carry-out is the OR of the AND combinations of A, B, and Cin</w:t>
                            </w:r>
                          </w:p>
                          <w:p w14:paraId="6D484BFA" w14:textId="77777777" w:rsidR="00F51D98" w:rsidRPr="00F51D98" w:rsidRDefault="00F51D98" w:rsidP="00F51D98">
                            <w:pPr>
                              <w:rPr>
                                <w:szCs w:val="20"/>
                              </w:rPr>
                            </w:pPr>
                            <w:r w:rsidRPr="00F51D98">
                              <w:rPr>
                                <w:szCs w:val="20"/>
                              </w:rPr>
                              <w:t xml:space="preserve">    assign Cout = (A &amp; B) | (B &amp; Cin) | (A &amp; Cin);</w:t>
                            </w:r>
                          </w:p>
                          <w:p w14:paraId="2CD4C652" w14:textId="18BC5D8F" w:rsidR="00F51D98" w:rsidRPr="00B9540D" w:rsidRDefault="00F51D98" w:rsidP="00F51D98">
                            <w:pPr>
                              <w:rPr>
                                <w:szCs w:val="20"/>
                              </w:rPr>
                            </w:pPr>
                            <w:proofErr w:type="spellStart"/>
                            <w:r w:rsidRPr="00F51D98">
                              <w:rPr>
                                <w:szCs w:val="20"/>
                              </w:rPr>
                              <w:t>endmodule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428304" id="Text Box 41" o:spid="_x0000_s1045" type="#_x0000_t202" style="position:absolute;margin-left:-5.9pt;margin-top:8.35pt;width:197.7pt;height:379.3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" fillcolor="#91bce3 [2168]" strokecolor="#5b9bd5 [3208]" strokeweight=".5pt">
                <v:fill color2="#7aaddd [2616]" rotate="t" colors="0 #b1cbe9;.5 #a3c1e5;1 #92b9e4" focus="100%" type="gradient">
                  <o:fill v:ext="view" type="gradientUnscaled"/>
                </v:fill>
                <v:textbox>
                  <w:txbxContent>
                    <w:p w14:paraId="5868F8BA" w14:textId="20E014F2" w:rsidR="00AC01B6" w:rsidRPr="001B31A7" w:rsidRDefault="005663F9" w:rsidP="00AC01B6">
                      <w:pPr>
                        <w:jc w:val="center"/>
                        <w:rPr>
                          <w:color w:val="002060"/>
                          <w:sz w:val="28"/>
                          <w:szCs w:val="28"/>
                          <w:lang w:val="en-IN"/>
                        </w:rPr>
                      </w:pPr>
                      <w:r w:rsidRPr="001B31A7">
                        <w:rPr>
                          <w:color w:val="002060"/>
                          <w:sz w:val="28"/>
                          <w:szCs w:val="28"/>
                          <w:lang w:val="en-IN"/>
                        </w:rPr>
                        <w:t>FULL ADDER</w:t>
                      </w:r>
                    </w:p>
                    <w:p w14:paraId="58059722" w14:textId="23717037" w:rsidR="00C9550E" w:rsidRDefault="00C9550E" w:rsidP="00C9550E">
                      <w:pPr>
                        <w:rPr>
                          <w:szCs w:val="20"/>
                        </w:rPr>
                      </w:pPr>
                      <w:r w:rsidRPr="00C9550E">
                        <w:rPr>
                          <w:szCs w:val="20"/>
                        </w:rPr>
                        <w:t>A Full Adder is a combinational circuit that adds three bits: two input bits and a carry-in (from a previous stage). It produces two outputs: the Sum and the Carry-out</w:t>
                      </w:r>
                      <w:r>
                        <w:rPr>
                          <w:szCs w:val="20"/>
                        </w:rPr>
                        <w:t>.</w:t>
                      </w:r>
                    </w:p>
                    <w:p w14:paraId="3199F32B" w14:textId="4AA3BB5F" w:rsidR="00C9550E" w:rsidRDefault="00C61DED" w:rsidP="00C9550E">
                      <w:pPr>
                        <w:rPr>
                          <w:szCs w:val="20"/>
                        </w:rPr>
                      </w:pPr>
                      <w:r>
                        <w:rPr>
                          <w:szCs w:val="20"/>
                        </w:rPr>
                        <w:t xml:space="preserve"> </w:t>
                      </w:r>
                      <w:r w:rsidR="0024049E" w:rsidRPr="0024049E">
                        <w:rPr>
                          <w:b/>
                          <w:bCs/>
                          <w:szCs w:val="20"/>
                        </w:rPr>
                        <w:t>Sum (S)</w:t>
                      </w:r>
                      <w:r w:rsidR="0024049E" w:rsidRPr="0024049E">
                        <w:rPr>
                          <w:szCs w:val="20"/>
                        </w:rPr>
                        <w:t xml:space="preserve"> = A </w:t>
                      </w:r>
                      <w:r w:rsidR="0024049E" w:rsidRPr="0024049E">
                        <w:rPr>
                          <w:rFonts w:ascii="Cambria Math" w:hAnsi="Cambria Math" w:cs="Cambria Math"/>
                          <w:szCs w:val="20"/>
                        </w:rPr>
                        <w:t>⊕</w:t>
                      </w:r>
                      <w:r w:rsidR="0024049E" w:rsidRPr="0024049E">
                        <w:rPr>
                          <w:szCs w:val="20"/>
                        </w:rPr>
                        <w:t xml:space="preserve"> B </w:t>
                      </w:r>
                      <w:r w:rsidR="0024049E" w:rsidRPr="0024049E">
                        <w:rPr>
                          <w:rFonts w:ascii="Cambria Math" w:hAnsi="Cambria Math" w:cs="Cambria Math"/>
                          <w:szCs w:val="20"/>
                        </w:rPr>
                        <w:t>⊕</w:t>
                      </w:r>
                      <w:r w:rsidR="0024049E" w:rsidRPr="0024049E">
                        <w:rPr>
                          <w:szCs w:val="20"/>
                        </w:rPr>
                        <w:t xml:space="preserve"> Cin</w:t>
                      </w:r>
                      <w:r w:rsidR="00CF4D35">
                        <w:rPr>
                          <w:szCs w:val="20"/>
                        </w:rPr>
                        <w:t xml:space="preserve"> =</w:t>
                      </w:r>
                      <w:proofErr w:type="gramStart"/>
                      <w:r w:rsidR="00CF4D35">
                        <w:rPr>
                          <w:szCs w:val="20"/>
                        </w:rPr>
                        <w:t>∑(</w:t>
                      </w:r>
                      <w:proofErr w:type="gramEnd"/>
                      <w:r w:rsidR="00CF4D35">
                        <w:rPr>
                          <w:szCs w:val="20"/>
                        </w:rPr>
                        <w:t>1,2,4,7)</w:t>
                      </w:r>
                    </w:p>
                    <w:p w14:paraId="1F78C299" w14:textId="02D7D4E8" w:rsidR="00B9540D" w:rsidRDefault="00B9540D" w:rsidP="00C9550E">
                      <w:pPr>
                        <w:rPr>
                          <w:szCs w:val="20"/>
                        </w:rPr>
                      </w:pPr>
                      <w:r w:rsidRPr="00B9540D">
                        <w:rPr>
                          <w:b/>
                          <w:bCs/>
                          <w:szCs w:val="20"/>
                        </w:rPr>
                        <w:t>Carry-out (Cout)</w:t>
                      </w:r>
                      <w:r w:rsidRPr="00B9540D">
                        <w:rPr>
                          <w:szCs w:val="20"/>
                        </w:rPr>
                        <w:t xml:space="preserve"> = </w:t>
                      </w:r>
                      <w:r>
                        <w:rPr>
                          <w:szCs w:val="20"/>
                        </w:rPr>
                        <w:t>AB+BC+AC</w:t>
                      </w:r>
                    </w:p>
                    <w:p w14:paraId="60757F2A" w14:textId="0BA093FB" w:rsidR="00450B70" w:rsidRDefault="00450B70" w:rsidP="00C9550E">
                      <w:pPr>
                        <w:rPr>
                          <w:szCs w:val="20"/>
                        </w:rPr>
                      </w:pPr>
                    </w:p>
                    <w:p w14:paraId="67AD9111" w14:textId="7507C756" w:rsidR="00CF4D35" w:rsidRDefault="00CF4D35" w:rsidP="00F51D98">
                      <w:pPr>
                        <w:rPr>
                          <w:szCs w:val="20"/>
                        </w:rPr>
                      </w:pPr>
                      <w:r>
                        <w:rPr>
                          <w:szCs w:val="20"/>
                        </w:rPr>
                        <w:t xml:space="preserve"> </w:t>
                      </w:r>
                      <w:r>
                        <w:rPr>
                          <w:noProof/>
                        </w:rPr>
                        <w:drawing>
                          <wp:inline distT="0" distB="0" distL="0" distR="0" wp14:anchorId="4677277A" wp14:editId="24F652B8">
                            <wp:extent cx="2308860" cy="1014863"/>
                            <wp:effectExtent l="0" t="0" r="0" b="0"/>
                            <wp:docPr id="1877264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264296" name=""/>
                                    <pic:cNvPicPr/>
                                  </pic:nvPicPr>
                                  <pic:blipFill>
                                    <a:blip r:embed="rId20"/>
                                    <a:stretch>
                                      <a:fillRect/>
                                    </a:stretch>
                                  </pic:blipFill>
                                  <pic:spPr>
                                    <a:xfrm>
                                      <a:off x="0" y="0"/>
                                      <a:ext cx="2308860" cy="1014863"/>
                                    </a:xfrm>
                                    <a:prstGeom prst="rect">
                                      <a:avLst/>
                                    </a:prstGeom>
                                  </pic:spPr>
                                </pic:pic>
                              </a:graphicData>
                            </a:graphic>
                          </wp:inline>
                        </w:drawing>
                      </w:r>
                    </w:p>
                    <w:p w14:paraId="4A6E4E6F" w14:textId="77777777" w:rsidR="00CF4D35" w:rsidRDefault="00CF4D35" w:rsidP="00F51D98">
                      <w:pPr>
                        <w:rPr>
                          <w:szCs w:val="20"/>
                        </w:rPr>
                      </w:pPr>
                    </w:p>
                    <w:p w14:paraId="7602F0C2" w14:textId="77777777" w:rsidR="00CF4D35" w:rsidRDefault="00CF4D35" w:rsidP="00F51D98">
                      <w:pPr>
                        <w:rPr>
                          <w:szCs w:val="20"/>
                        </w:rPr>
                      </w:pPr>
                    </w:p>
                    <w:p w14:paraId="4A826A67" w14:textId="69DB26CE" w:rsidR="00F51D98" w:rsidRPr="00F51D98" w:rsidRDefault="00F51D98" w:rsidP="00F51D98">
                      <w:pPr>
                        <w:rPr>
                          <w:szCs w:val="20"/>
                        </w:rPr>
                      </w:pPr>
                      <w:r w:rsidRPr="00F51D98">
                        <w:rPr>
                          <w:szCs w:val="20"/>
                        </w:rPr>
                        <w:t xml:space="preserve">module </w:t>
                      </w:r>
                      <w:proofErr w:type="spellStart"/>
                      <w:r w:rsidRPr="00F51D98">
                        <w:rPr>
                          <w:szCs w:val="20"/>
                        </w:rPr>
                        <w:t>full_</w:t>
                      </w:r>
                      <w:proofErr w:type="gramStart"/>
                      <w:r w:rsidRPr="00F51D98">
                        <w:rPr>
                          <w:szCs w:val="20"/>
                        </w:rPr>
                        <w:t>adder</w:t>
                      </w:r>
                      <w:proofErr w:type="spellEnd"/>
                      <w:r w:rsidRPr="00F51D98">
                        <w:rPr>
                          <w:szCs w:val="20"/>
                        </w:rPr>
                        <w:t>(</w:t>
                      </w:r>
                      <w:proofErr w:type="gramEnd"/>
                    </w:p>
                    <w:p w14:paraId="3232433D" w14:textId="61F56C13" w:rsidR="00F51D98" w:rsidRDefault="00F51D98" w:rsidP="00F113F7">
                      <w:pPr>
                        <w:rPr>
                          <w:szCs w:val="20"/>
                        </w:rPr>
                      </w:pPr>
                      <w:r w:rsidRPr="00F51D98">
                        <w:rPr>
                          <w:szCs w:val="20"/>
                        </w:rPr>
                        <w:t xml:space="preserve">    input A, </w:t>
                      </w:r>
                      <w:r w:rsidR="00F113F7">
                        <w:rPr>
                          <w:szCs w:val="20"/>
                        </w:rPr>
                        <w:t>inp</w:t>
                      </w:r>
                      <w:r w:rsidR="00EC6E9D">
                        <w:rPr>
                          <w:szCs w:val="20"/>
                        </w:rPr>
                        <w:t>ut</w:t>
                      </w:r>
                      <w:r w:rsidR="00F113F7">
                        <w:rPr>
                          <w:szCs w:val="20"/>
                        </w:rPr>
                        <w:t xml:space="preserve"> </w:t>
                      </w:r>
                      <w:proofErr w:type="gramStart"/>
                      <w:r w:rsidR="00F113F7">
                        <w:rPr>
                          <w:szCs w:val="20"/>
                        </w:rPr>
                        <w:t>B ,</w:t>
                      </w:r>
                      <w:proofErr w:type="gramEnd"/>
                      <w:r w:rsidR="00EC6E9D">
                        <w:rPr>
                          <w:szCs w:val="20"/>
                        </w:rPr>
                        <w:t xml:space="preserve"> input Cin </w:t>
                      </w:r>
                    </w:p>
                    <w:p w14:paraId="77C7265E" w14:textId="4D8FD0BE" w:rsidR="00EC6E9D" w:rsidRPr="00F51D98" w:rsidRDefault="00EC6E9D" w:rsidP="00F113F7">
                      <w:pPr>
                        <w:rPr>
                          <w:szCs w:val="20"/>
                        </w:rPr>
                      </w:pPr>
                      <w:r>
                        <w:rPr>
                          <w:szCs w:val="20"/>
                        </w:rPr>
                        <w:t xml:space="preserve">    output Sum, output </w:t>
                      </w:r>
                      <w:r w:rsidR="00CF4D35">
                        <w:rPr>
                          <w:szCs w:val="20"/>
                        </w:rPr>
                        <w:t>Cout</w:t>
                      </w:r>
                    </w:p>
                    <w:p w14:paraId="4D4A5081" w14:textId="77777777" w:rsidR="00F51D98" w:rsidRPr="00F51D98" w:rsidRDefault="00F51D98" w:rsidP="00F51D98">
                      <w:pPr>
                        <w:rPr>
                          <w:szCs w:val="20"/>
                        </w:rPr>
                      </w:pPr>
                      <w:r w:rsidRPr="00F51D98">
                        <w:rPr>
                          <w:szCs w:val="20"/>
                        </w:rPr>
                        <w:t>);</w:t>
                      </w:r>
                    </w:p>
                    <w:p w14:paraId="7871786E" w14:textId="6143FBE5" w:rsidR="00F51D98" w:rsidRPr="00F51D98" w:rsidRDefault="00F51D98" w:rsidP="00F51D98">
                      <w:pPr>
                        <w:rPr>
                          <w:szCs w:val="20"/>
                        </w:rPr>
                      </w:pPr>
                      <w:r w:rsidRPr="00F51D98">
                        <w:rPr>
                          <w:szCs w:val="20"/>
                        </w:rPr>
                        <w:t>// Sum is the XOR of A, B, and Cin</w:t>
                      </w:r>
                    </w:p>
                    <w:p w14:paraId="7F2EFD76" w14:textId="77777777" w:rsidR="00F51D98" w:rsidRDefault="00F51D98" w:rsidP="00F51D98">
                      <w:pPr>
                        <w:rPr>
                          <w:szCs w:val="20"/>
                        </w:rPr>
                      </w:pPr>
                      <w:r w:rsidRPr="00F51D98">
                        <w:rPr>
                          <w:szCs w:val="20"/>
                        </w:rPr>
                        <w:t xml:space="preserve">    assign Sum = A ^ B ^ Cin;</w:t>
                      </w:r>
                    </w:p>
                    <w:p w14:paraId="4FA0F79E" w14:textId="052F35C8" w:rsidR="00F51D98" w:rsidRPr="00F51D98" w:rsidRDefault="00F51D98" w:rsidP="00F51D98">
                      <w:pPr>
                        <w:rPr>
                          <w:szCs w:val="20"/>
                        </w:rPr>
                      </w:pPr>
                      <w:r w:rsidRPr="00F51D98">
                        <w:rPr>
                          <w:szCs w:val="20"/>
                        </w:rPr>
                        <w:t xml:space="preserve"> // Carry-out is the OR of the AND combinations of A, B, and Cin</w:t>
                      </w:r>
                    </w:p>
                    <w:p w14:paraId="6D484BFA" w14:textId="77777777" w:rsidR="00F51D98" w:rsidRPr="00F51D98" w:rsidRDefault="00F51D98" w:rsidP="00F51D98">
                      <w:pPr>
                        <w:rPr>
                          <w:szCs w:val="20"/>
                        </w:rPr>
                      </w:pPr>
                      <w:r w:rsidRPr="00F51D98">
                        <w:rPr>
                          <w:szCs w:val="20"/>
                        </w:rPr>
                        <w:t xml:space="preserve">    assign Cout = (A &amp; B) | (B &amp; Cin) | (A &amp; Cin);</w:t>
                      </w:r>
                    </w:p>
                    <w:p w14:paraId="2CD4C652" w14:textId="18BC5D8F" w:rsidR="00F51D98" w:rsidRPr="00B9540D" w:rsidRDefault="00F51D98" w:rsidP="00F51D98">
                      <w:pPr>
                        <w:rPr>
                          <w:szCs w:val="20"/>
                        </w:rPr>
                      </w:pPr>
                      <w:proofErr w:type="spellStart"/>
                      <w:r w:rsidRPr="00F51D98">
                        <w:rPr>
                          <w:szCs w:val="20"/>
                        </w:rPr>
                        <w:t>endmodule</w:t>
                      </w:r>
                      <w:proofErr w:type="spellEnd"/>
                    </w:p>
                  </w:txbxContent>
                </v:textbox>
                <w10:wrap anchorx="margin"/>
              </v:shape>
            </w:pict>
          </mc:Fallback>
        </mc:AlternateContent>
      </w:r>
      <w:r>
        <w:rPr>
          <w:noProof/>
          <w:lang w:val="en-IN"/>
        </w:rPr>
        <mc:AlternateContent>
          <mc:Choice Requires="wps">
            <w:drawing>
              <wp:anchor distT="0" distB="0" distL="114300" distR="114300" simplePos="0" relativeHeight="251705344" behindDoc="0" locked="0" layoutInCell="1" allowOverlap="1" wp14:anchorId="4ECAC701" wp14:editId="1175315B">
                <wp:simplePos x="0" y="0"/>
                <wp:positionH relativeFrom="column">
                  <wp:posOffset>2504364</wp:posOffset>
                </wp:positionH>
                <wp:positionV relativeFrom="paragraph">
                  <wp:posOffset>106301</wp:posOffset>
                </wp:positionV>
                <wp:extent cx="2197100" cy="4817660"/>
                <wp:effectExtent l="0" t="0" r="12700" b="21590"/>
                <wp:wrapNone/>
                <wp:docPr id="1703941078" name="Text Box 46"/>
                <wp:cNvGraphicFramePr/>
                <a:graphic xmlns:a="http://schemas.openxmlformats.org/drawingml/2006/main">
                  <a:graphicData uri="http://schemas.microsoft.com/office/word/2010/wordprocessingShape">
                    <wps:wsp>
                      <wps:cNvSpPr txBox="1"/>
                      <wps:spPr>
                        <a:xfrm>
                          <a:off x="0" y="0"/>
                          <a:ext cx="2197100" cy="4817660"/>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60FE7488" w14:textId="3C4EF3CD" w:rsidR="00067B25" w:rsidRDefault="0037486B">
                            <w:pPr>
                              <w:rPr>
                                <w:color w:val="002060"/>
                                <w:sz w:val="28"/>
                                <w:szCs w:val="28"/>
                                <w:lang w:val="en-IN"/>
                              </w:rPr>
                            </w:pPr>
                            <w:r>
                              <w:rPr>
                                <w:lang w:val="en-IN"/>
                              </w:rPr>
                              <w:t xml:space="preserve">            </w:t>
                            </w:r>
                            <w:r>
                              <w:rPr>
                                <w:color w:val="002060"/>
                                <w:sz w:val="28"/>
                                <w:szCs w:val="28"/>
                                <w:lang w:val="en-IN"/>
                              </w:rPr>
                              <w:t>FULL SUBTRACTOR</w:t>
                            </w:r>
                          </w:p>
                          <w:p w14:paraId="119C7848" w14:textId="4E61903B" w:rsidR="00761712" w:rsidRDefault="00761712">
                            <w:pPr>
                              <w:rPr>
                                <w:szCs w:val="20"/>
                              </w:rPr>
                            </w:pPr>
                            <w:r w:rsidRPr="00761712">
                              <w:rPr>
                                <w:b/>
                                <w:bCs/>
                                <w:szCs w:val="20"/>
                              </w:rPr>
                              <w:t>Full Subtractor</w:t>
                            </w:r>
                            <w:r w:rsidRPr="00761712">
                              <w:rPr>
                                <w:szCs w:val="20"/>
                              </w:rPr>
                              <w:t xml:space="preserve"> is a combinational circuit that subtracts three binary bits: two input bits (A and B) and a borrow-in (Bin from a previous stage or 0). It produces two outputs: the </w:t>
                            </w:r>
                            <w:r w:rsidRPr="00761712">
                              <w:rPr>
                                <w:b/>
                                <w:bCs/>
                                <w:szCs w:val="20"/>
                              </w:rPr>
                              <w:t>difference (D)</w:t>
                            </w:r>
                            <w:r w:rsidRPr="00761712">
                              <w:rPr>
                                <w:szCs w:val="20"/>
                              </w:rPr>
                              <w:t xml:space="preserve"> and the </w:t>
                            </w:r>
                            <w:r w:rsidRPr="00761712">
                              <w:rPr>
                                <w:b/>
                                <w:bCs/>
                                <w:szCs w:val="20"/>
                              </w:rPr>
                              <w:t>borrow-out (Bout)</w:t>
                            </w:r>
                            <w:r w:rsidRPr="00761712">
                              <w:rPr>
                                <w:szCs w:val="20"/>
                              </w:rPr>
                              <w:t>.</w:t>
                            </w:r>
                          </w:p>
                          <w:p w14:paraId="41660778" w14:textId="4BA34F43" w:rsidR="00AD076C" w:rsidRDefault="0075428B">
                            <w:pPr>
                              <w:rPr>
                                <w:szCs w:val="20"/>
                              </w:rPr>
                            </w:pPr>
                            <w:r w:rsidRPr="0075428B">
                              <w:rPr>
                                <w:b/>
                                <w:bCs/>
                                <w:szCs w:val="20"/>
                              </w:rPr>
                              <w:t>Difference (D)</w:t>
                            </w:r>
                            <w:r w:rsidRPr="0075428B">
                              <w:rPr>
                                <w:szCs w:val="20"/>
                              </w:rPr>
                              <w:t xml:space="preserve"> = A </w:t>
                            </w:r>
                            <w:r w:rsidRPr="0075428B">
                              <w:rPr>
                                <w:rFonts w:ascii="Cambria Math" w:hAnsi="Cambria Math" w:cs="Cambria Math"/>
                                <w:szCs w:val="20"/>
                              </w:rPr>
                              <w:t>⊕</w:t>
                            </w:r>
                            <w:r w:rsidRPr="0075428B">
                              <w:rPr>
                                <w:szCs w:val="20"/>
                              </w:rPr>
                              <w:t xml:space="preserve"> B </w:t>
                            </w:r>
                            <w:r w:rsidRPr="0075428B">
                              <w:rPr>
                                <w:rFonts w:ascii="Cambria Math" w:hAnsi="Cambria Math" w:cs="Cambria Math"/>
                                <w:szCs w:val="20"/>
                              </w:rPr>
                              <w:t>⊕</w:t>
                            </w:r>
                            <w:r w:rsidRPr="0075428B">
                              <w:rPr>
                                <w:szCs w:val="20"/>
                              </w:rPr>
                              <w:t xml:space="preserve"> Bin</w:t>
                            </w:r>
                          </w:p>
                          <w:p w14:paraId="55D95B1D" w14:textId="77777777" w:rsidR="00391359" w:rsidRDefault="00052742" w:rsidP="00391359">
                            <w:pPr>
                              <w:rPr>
                                <w:szCs w:val="20"/>
                              </w:rPr>
                            </w:pPr>
                            <w:r w:rsidRPr="00052742">
                              <w:rPr>
                                <w:b/>
                                <w:bCs/>
                                <w:szCs w:val="20"/>
                              </w:rPr>
                              <w:t>Borrow-out (Bout)</w:t>
                            </w:r>
                            <w:r w:rsidRPr="00052742">
                              <w:rPr>
                                <w:szCs w:val="20"/>
                              </w:rPr>
                              <w:t xml:space="preserve"> = </w:t>
                            </w:r>
                            <w:r>
                              <w:rPr>
                                <w:szCs w:val="20"/>
                              </w:rPr>
                              <w:t>~AB +</w:t>
                            </w:r>
                            <w:proofErr w:type="spellStart"/>
                            <w:r w:rsidR="004872D8">
                              <w:rPr>
                                <w:szCs w:val="20"/>
                              </w:rPr>
                              <w:t>BB</w:t>
                            </w:r>
                            <w:r w:rsidR="004872D8" w:rsidRPr="004872D8">
                              <w:rPr>
                                <w:szCs w:val="20"/>
                                <w:vertAlign w:val="subscript"/>
                              </w:rPr>
                              <w:t>in</w:t>
                            </w:r>
                            <w:proofErr w:type="spellEnd"/>
                            <w:r w:rsidR="004872D8">
                              <w:rPr>
                                <w:szCs w:val="20"/>
                              </w:rPr>
                              <w:t>+</w:t>
                            </w:r>
                            <w:r w:rsidR="003E61E2">
                              <w:rPr>
                                <w:szCs w:val="20"/>
                              </w:rPr>
                              <w:t xml:space="preserve"> ~AB</w:t>
                            </w:r>
                          </w:p>
                          <w:p w14:paraId="430B0CA2" w14:textId="77777777" w:rsidR="00391359" w:rsidRDefault="00391359" w:rsidP="00391359">
                            <w:pPr>
                              <w:rPr>
                                <w:szCs w:val="20"/>
                              </w:rPr>
                            </w:pPr>
                          </w:p>
                          <w:p w14:paraId="39626A2E" w14:textId="77777777" w:rsidR="00391359" w:rsidRDefault="00391359" w:rsidP="00391359">
                            <w:pPr>
                              <w:rPr>
                                <w:szCs w:val="20"/>
                              </w:rPr>
                            </w:pPr>
                          </w:p>
                          <w:p w14:paraId="2CDDE953" w14:textId="77777777" w:rsidR="00391359" w:rsidRDefault="00391359" w:rsidP="00391359">
                            <w:pPr>
                              <w:rPr>
                                <w:szCs w:val="20"/>
                              </w:rPr>
                            </w:pPr>
                          </w:p>
                          <w:p w14:paraId="1AB2D55D" w14:textId="77777777" w:rsidR="00391359" w:rsidRDefault="00391359" w:rsidP="00391359">
                            <w:pPr>
                              <w:rPr>
                                <w:szCs w:val="20"/>
                              </w:rPr>
                            </w:pPr>
                          </w:p>
                          <w:p w14:paraId="4FB49A9E" w14:textId="77777777" w:rsidR="00391359" w:rsidRDefault="00391359" w:rsidP="00391359">
                            <w:pPr>
                              <w:rPr>
                                <w:szCs w:val="20"/>
                              </w:rPr>
                            </w:pPr>
                          </w:p>
                          <w:p w14:paraId="53110468" w14:textId="77777777" w:rsidR="002B1F98" w:rsidRDefault="002B1F98" w:rsidP="00391359">
                            <w:pPr>
                              <w:rPr>
                                <w:szCs w:val="20"/>
                              </w:rPr>
                            </w:pPr>
                          </w:p>
                          <w:p w14:paraId="73C41F97" w14:textId="77777777" w:rsidR="002B1F98" w:rsidRDefault="002B1F98" w:rsidP="00391359">
                            <w:pPr>
                              <w:rPr>
                                <w:szCs w:val="20"/>
                              </w:rPr>
                            </w:pPr>
                          </w:p>
                          <w:p w14:paraId="11F6C2ED" w14:textId="77777777" w:rsidR="002B1F98" w:rsidRDefault="002B1F98" w:rsidP="00391359">
                            <w:pPr>
                              <w:rPr>
                                <w:szCs w:val="20"/>
                              </w:rPr>
                            </w:pPr>
                          </w:p>
                          <w:p w14:paraId="2AB7BB57" w14:textId="77777777" w:rsidR="002B1F98" w:rsidRDefault="002B1F98" w:rsidP="00391359">
                            <w:pPr>
                              <w:rPr>
                                <w:szCs w:val="20"/>
                              </w:rPr>
                            </w:pPr>
                          </w:p>
                          <w:p w14:paraId="7FF28C4C" w14:textId="77777777" w:rsidR="002B1F98" w:rsidRDefault="002B1F98" w:rsidP="00391359">
                            <w:pPr>
                              <w:rPr>
                                <w:szCs w:val="20"/>
                              </w:rPr>
                            </w:pPr>
                          </w:p>
                          <w:p w14:paraId="0C99FF7B" w14:textId="77777777" w:rsidR="002B1F98" w:rsidRDefault="002B1F98" w:rsidP="00391359">
                            <w:pPr>
                              <w:rPr>
                                <w:szCs w:val="20"/>
                              </w:rPr>
                            </w:pPr>
                          </w:p>
                          <w:p w14:paraId="54757FF3" w14:textId="183620D1" w:rsidR="00391359" w:rsidRPr="00391359" w:rsidRDefault="00391359" w:rsidP="00391359">
                            <w:pPr>
                              <w:rPr>
                                <w:szCs w:val="20"/>
                              </w:rPr>
                            </w:pPr>
                            <w:r w:rsidRPr="00391359">
                              <w:rPr>
                                <w:szCs w:val="20"/>
                                <w:lang w:val="en-IN"/>
                              </w:rPr>
                              <w:t xml:space="preserve">module </w:t>
                            </w:r>
                            <w:proofErr w:type="spellStart"/>
                            <w:r w:rsidRPr="00391359">
                              <w:rPr>
                                <w:szCs w:val="20"/>
                                <w:lang w:val="en-IN"/>
                              </w:rPr>
                              <w:t>full_</w:t>
                            </w:r>
                            <w:proofErr w:type="gramStart"/>
                            <w:r w:rsidRPr="00391359">
                              <w:rPr>
                                <w:szCs w:val="20"/>
                                <w:lang w:val="en-IN"/>
                              </w:rPr>
                              <w:t>subtractor</w:t>
                            </w:r>
                            <w:proofErr w:type="spellEnd"/>
                            <w:r w:rsidRPr="00391359">
                              <w:rPr>
                                <w:szCs w:val="20"/>
                                <w:lang w:val="en-IN"/>
                              </w:rPr>
                              <w:t>(</w:t>
                            </w:r>
                            <w:proofErr w:type="gramEnd"/>
                          </w:p>
                          <w:p w14:paraId="7F1E8B0B" w14:textId="77777777" w:rsidR="002B1F98" w:rsidRDefault="00391359" w:rsidP="00391359">
                            <w:pPr>
                              <w:rPr>
                                <w:szCs w:val="20"/>
                                <w:lang w:val="en-IN"/>
                              </w:rPr>
                            </w:pPr>
                            <w:r>
                              <w:rPr>
                                <w:szCs w:val="20"/>
                                <w:lang w:val="en-IN"/>
                              </w:rPr>
                              <w:t>input A,</w:t>
                            </w:r>
                            <w:r w:rsidR="00A96D64">
                              <w:rPr>
                                <w:szCs w:val="20"/>
                                <w:lang w:val="en-IN"/>
                              </w:rPr>
                              <w:t xml:space="preserve"> input </w:t>
                            </w:r>
                            <w:proofErr w:type="gramStart"/>
                            <w:r>
                              <w:rPr>
                                <w:szCs w:val="20"/>
                                <w:lang w:val="en-IN"/>
                              </w:rPr>
                              <w:t>B ,</w:t>
                            </w:r>
                            <w:proofErr w:type="gramEnd"/>
                            <w:r>
                              <w:rPr>
                                <w:szCs w:val="20"/>
                                <w:lang w:val="en-IN"/>
                              </w:rPr>
                              <w:t xml:space="preserve">  </w:t>
                            </w:r>
                            <w:r w:rsidR="00A96D64">
                              <w:rPr>
                                <w:szCs w:val="20"/>
                                <w:lang w:val="en-IN"/>
                              </w:rPr>
                              <w:t xml:space="preserve">input </w:t>
                            </w:r>
                            <w:r>
                              <w:rPr>
                                <w:szCs w:val="20"/>
                                <w:lang w:val="en-IN"/>
                              </w:rPr>
                              <w:t>B</w:t>
                            </w:r>
                            <w:r w:rsidR="00A96D64">
                              <w:rPr>
                                <w:szCs w:val="20"/>
                                <w:lang w:val="en-IN"/>
                              </w:rPr>
                              <w:t>in ,output</w:t>
                            </w:r>
                            <w:r w:rsidR="002B1F98">
                              <w:rPr>
                                <w:szCs w:val="20"/>
                                <w:lang w:val="en-IN"/>
                              </w:rPr>
                              <w:t xml:space="preserve"> D,OUTPUT Bout</w:t>
                            </w:r>
                            <w:r w:rsidR="00A96D64">
                              <w:rPr>
                                <w:szCs w:val="20"/>
                                <w:lang w:val="en-IN"/>
                              </w:rPr>
                              <w:t xml:space="preserve"> </w:t>
                            </w:r>
                            <w:r w:rsidRPr="00391359">
                              <w:rPr>
                                <w:szCs w:val="20"/>
                                <w:lang w:val="en-IN"/>
                              </w:rPr>
                              <w:t>);</w:t>
                            </w:r>
                          </w:p>
                          <w:p w14:paraId="4984E189" w14:textId="2909FC3D" w:rsidR="00391359" w:rsidRPr="00391359" w:rsidRDefault="00391359" w:rsidP="00391359">
                            <w:pPr>
                              <w:rPr>
                                <w:szCs w:val="20"/>
                                <w:lang w:val="en-IN"/>
                              </w:rPr>
                            </w:pPr>
                            <w:r w:rsidRPr="00391359">
                              <w:rPr>
                                <w:szCs w:val="20"/>
                                <w:lang w:val="en-IN"/>
                              </w:rPr>
                              <w:t>assign D = A ^ B ^ Bin;</w:t>
                            </w:r>
                          </w:p>
                          <w:p w14:paraId="7D9027CA" w14:textId="4E94BFDD" w:rsidR="00391359" w:rsidRPr="00391359" w:rsidRDefault="00391359" w:rsidP="00391359">
                            <w:pPr>
                              <w:rPr>
                                <w:szCs w:val="20"/>
                                <w:lang w:val="en-IN"/>
                              </w:rPr>
                            </w:pPr>
                            <w:r w:rsidRPr="00391359">
                              <w:rPr>
                                <w:szCs w:val="20"/>
                                <w:lang w:val="en-IN"/>
                              </w:rPr>
                              <w:t>assign Bout = (~A &amp; B) | (~A &amp; Bin) | (B &amp; Bin);</w:t>
                            </w:r>
                          </w:p>
                          <w:p w14:paraId="0A0068EE" w14:textId="7EAC0359" w:rsidR="00391359" w:rsidRPr="00761712" w:rsidRDefault="00391359" w:rsidP="00391359">
                            <w:pPr>
                              <w:rPr>
                                <w:szCs w:val="20"/>
                                <w:lang w:val="en-IN"/>
                              </w:rPr>
                            </w:pPr>
                            <w:proofErr w:type="spellStart"/>
                            <w:r w:rsidRPr="00391359">
                              <w:rPr>
                                <w:szCs w:val="20"/>
                                <w:lang w:val="en-IN"/>
                              </w:rPr>
                              <w:t>endmodule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CAC701" id="Text Box 46" o:spid="_x0000_s1046" type="#_x0000_t202" style="position:absolute;margin-left:197.2pt;margin-top:8.35pt;width:173pt;height:379.3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" fillcolor="#91bce3 [2168]" strokecolor="#5b9bd5 [3208]" strokeweight=".5pt">
                <v:fill color2="#7aaddd [2616]" rotate="t" colors="0 #b1cbe9;.5 #a3c1e5;1 #92b9e4" focus="100%" type="gradient">
                  <o:fill v:ext="view" type="gradientUnscaled"/>
                </v:fill>
                <v:textbox>
                  <w:txbxContent>
                    <w:p w14:paraId="60FE7488" w14:textId="3C4EF3CD" w:rsidR="00067B25" w:rsidRDefault="0037486B">
                      <w:pPr>
                        <w:rPr>
                          <w:color w:val="002060"/>
                          <w:sz w:val="28"/>
                          <w:szCs w:val="28"/>
                          <w:lang w:val="en-IN"/>
                        </w:rPr>
                      </w:pPr>
                      <w:r>
                        <w:rPr>
                          <w:lang w:val="en-IN"/>
                        </w:rPr>
                        <w:t xml:space="preserve">            </w:t>
                      </w:r>
                      <w:r>
                        <w:rPr>
                          <w:color w:val="002060"/>
                          <w:sz w:val="28"/>
                          <w:szCs w:val="28"/>
                          <w:lang w:val="en-IN"/>
                        </w:rPr>
                        <w:t>FULL SUBTRACTOR</w:t>
                      </w:r>
                    </w:p>
                    <w:p w14:paraId="119C7848" w14:textId="4E61903B" w:rsidR="00761712" w:rsidRDefault="00761712">
                      <w:pPr>
                        <w:rPr>
                          <w:szCs w:val="20"/>
                        </w:rPr>
                      </w:pPr>
                      <w:r w:rsidRPr="00761712">
                        <w:rPr>
                          <w:b/>
                          <w:bCs/>
                          <w:szCs w:val="20"/>
                        </w:rPr>
                        <w:t>Full Subtractor</w:t>
                      </w:r>
                      <w:r w:rsidRPr="00761712">
                        <w:rPr>
                          <w:szCs w:val="20"/>
                        </w:rPr>
                        <w:t xml:space="preserve"> is a combinational circuit that subtracts three binary bits: two input bits (A and B) and a borrow-in (Bin from a previous stage or 0). It produces two outputs: the </w:t>
                      </w:r>
                      <w:r w:rsidRPr="00761712">
                        <w:rPr>
                          <w:b/>
                          <w:bCs/>
                          <w:szCs w:val="20"/>
                        </w:rPr>
                        <w:t>difference (D)</w:t>
                      </w:r>
                      <w:r w:rsidRPr="00761712">
                        <w:rPr>
                          <w:szCs w:val="20"/>
                        </w:rPr>
                        <w:t xml:space="preserve"> and the </w:t>
                      </w:r>
                      <w:r w:rsidRPr="00761712">
                        <w:rPr>
                          <w:b/>
                          <w:bCs/>
                          <w:szCs w:val="20"/>
                        </w:rPr>
                        <w:t>borrow-out (Bout)</w:t>
                      </w:r>
                      <w:r w:rsidRPr="00761712">
                        <w:rPr>
                          <w:szCs w:val="20"/>
                        </w:rPr>
                        <w:t>.</w:t>
                      </w:r>
                    </w:p>
                    <w:p w14:paraId="41660778" w14:textId="4BA34F43" w:rsidR="00AD076C" w:rsidRDefault="0075428B">
                      <w:pPr>
                        <w:rPr>
                          <w:szCs w:val="20"/>
                        </w:rPr>
                      </w:pPr>
                      <w:r w:rsidRPr="0075428B">
                        <w:rPr>
                          <w:b/>
                          <w:bCs/>
                          <w:szCs w:val="20"/>
                        </w:rPr>
                        <w:t>Difference (D)</w:t>
                      </w:r>
                      <w:r w:rsidRPr="0075428B">
                        <w:rPr>
                          <w:szCs w:val="20"/>
                        </w:rPr>
                        <w:t xml:space="preserve"> = A </w:t>
                      </w:r>
                      <w:r w:rsidRPr="0075428B">
                        <w:rPr>
                          <w:rFonts w:ascii="Cambria Math" w:hAnsi="Cambria Math" w:cs="Cambria Math"/>
                          <w:szCs w:val="20"/>
                        </w:rPr>
                        <w:t>⊕</w:t>
                      </w:r>
                      <w:r w:rsidRPr="0075428B">
                        <w:rPr>
                          <w:szCs w:val="20"/>
                        </w:rPr>
                        <w:t xml:space="preserve"> B </w:t>
                      </w:r>
                      <w:r w:rsidRPr="0075428B">
                        <w:rPr>
                          <w:rFonts w:ascii="Cambria Math" w:hAnsi="Cambria Math" w:cs="Cambria Math"/>
                          <w:szCs w:val="20"/>
                        </w:rPr>
                        <w:t>⊕</w:t>
                      </w:r>
                      <w:r w:rsidRPr="0075428B">
                        <w:rPr>
                          <w:szCs w:val="20"/>
                        </w:rPr>
                        <w:t xml:space="preserve"> Bin</w:t>
                      </w:r>
                    </w:p>
                    <w:p w14:paraId="55D95B1D" w14:textId="77777777" w:rsidR="00391359" w:rsidRDefault="00052742" w:rsidP="00391359">
                      <w:pPr>
                        <w:rPr>
                          <w:szCs w:val="20"/>
                        </w:rPr>
                      </w:pPr>
                      <w:r w:rsidRPr="00052742">
                        <w:rPr>
                          <w:b/>
                          <w:bCs/>
                          <w:szCs w:val="20"/>
                        </w:rPr>
                        <w:t>Borrow-out (Bout)</w:t>
                      </w:r>
                      <w:r w:rsidRPr="00052742">
                        <w:rPr>
                          <w:szCs w:val="20"/>
                        </w:rPr>
                        <w:t xml:space="preserve"> = </w:t>
                      </w:r>
                      <w:r>
                        <w:rPr>
                          <w:szCs w:val="20"/>
                        </w:rPr>
                        <w:t>~AB +</w:t>
                      </w:r>
                      <w:proofErr w:type="spellStart"/>
                      <w:r w:rsidR="004872D8">
                        <w:rPr>
                          <w:szCs w:val="20"/>
                        </w:rPr>
                        <w:t>BB</w:t>
                      </w:r>
                      <w:r w:rsidR="004872D8" w:rsidRPr="004872D8">
                        <w:rPr>
                          <w:szCs w:val="20"/>
                          <w:vertAlign w:val="subscript"/>
                        </w:rPr>
                        <w:t>in</w:t>
                      </w:r>
                      <w:proofErr w:type="spellEnd"/>
                      <w:r w:rsidR="004872D8">
                        <w:rPr>
                          <w:szCs w:val="20"/>
                        </w:rPr>
                        <w:t>+</w:t>
                      </w:r>
                      <w:r w:rsidR="003E61E2">
                        <w:rPr>
                          <w:szCs w:val="20"/>
                        </w:rPr>
                        <w:t xml:space="preserve"> ~AB</w:t>
                      </w:r>
                    </w:p>
                    <w:p w14:paraId="430B0CA2" w14:textId="77777777" w:rsidR="00391359" w:rsidRDefault="00391359" w:rsidP="00391359">
                      <w:pPr>
                        <w:rPr>
                          <w:szCs w:val="20"/>
                        </w:rPr>
                      </w:pPr>
                    </w:p>
                    <w:p w14:paraId="39626A2E" w14:textId="77777777" w:rsidR="00391359" w:rsidRDefault="00391359" w:rsidP="00391359">
                      <w:pPr>
                        <w:rPr>
                          <w:szCs w:val="20"/>
                        </w:rPr>
                      </w:pPr>
                    </w:p>
                    <w:p w14:paraId="2CDDE953" w14:textId="77777777" w:rsidR="00391359" w:rsidRDefault="00391359" w:rsidP="00391359">
                      <w:pPr>
                        <w:rPr>
                          <w:szCs w:val="20"/>
                        </w:rPr>
                      </w:pPr>
                    </w:p>
                    <w:p w14:paraId="1AB2D55D" w14:textId="77777777" w:rsidR="00391359" w:rsidRDefault="00391359" w:rsidP="00391359">
                      <w:pPr>
                        <w:rPr>
                          <w:szCs w:val="20"/>
                        </w:rPr>
                      </w:pPr>
                    </w:p>
                    <w:p w14:paraId="4FB49A9E" w14:textId="77777777" w:rsidR="00391359" w:rsidRDefault="00391359" w:rsidP="00391359">
                      <w:pPr>
                        <w:rPr>
                          <w:szCs w:val="20"/>
                        </w:rPr>
                      </w:pPr>
                    </w:p>
                    <w:p w14:paraId="53110468" w14:textId="77777777" w:rsidR="002B1F98" w:rsidRDefault="002B1F98" w:rsidP="00391359">
                      <w:pPr>
                        <w:rPr>
                          <w:szCs w:val="20"/>
                        </w:rPr>
                      </w:pPr>
                    </w:p>
                    <w:p w14:paraId="73C41F97" w14:textId="77777777" w:rsidR="002B1F98" w:rsidRDefault="002B1F98" w:rsidP="00391359">
                      <w:pPr>
                        <w:rPr>
                          <w:szCs w:val="20"/>
                        </w:rPr>
                      </w:pPr>
                    </w:p>
                    <w:p w14:paraId="11F6C2ED" w14:textId="77777777" w:rsidR="002B1F98" w:rsidRDefault="002B1F98" w:rsidP="00391359">
                      <w:pPr>
                        <w:rPr>
                          <w:szCs w:val="20"/>
                        </w:rPr>
                      </w:pPr>
                    </w:p>
                    <w:p w14:paraId="2AB7BB57" w14:textId="77777777" w:rsidR="002B1F98" w:rsidRDefault="002B1F98" w:rsidP="00391359">
                      <w:pPr>
                        <w:rPr>
                          <w:szCs w:val="20"/>
                        </w:rPr>
                      </w:pPr>
                    </w:p>
                    <w:p w14:paraId="7FF28C4C" w14:textId="77777777" w:rsidR="002B1F98" w:rsidRDefault="002B1F98" w:rsidP="00391359">
                      <w:pPr>
                        <w:rPr>
                          <w:szCs w:val="20"/>
                        </w:rPr>
                      </w:pPr>
                    </w:p>
                    <w:p w14:paraId="0C99FF7B" w14:textId="77777777" w:rsidR="002B1F98" w:rsidRDefault="002B1F98" w:rsidP="00391359">
                      <w:pPr>
                        <w:rPr>
                          <w:szCs w:val="20"/>
                        </w:rPr>
                      </w:pPr>
                    </w:p>
                    <w:p w14:paraId="54757FF3" w14:textId="183620D1" w:rsidR="00391359" w:rsidRPr="00391359" w:rsidRDefault="00391359" w:rsidP="00391359">
                      <w:pPr>
                        <w:rPr>
                          <w:szCs w:val="20"/>
                        </w:rPr>
                      </w:pPr>
                      <w:r w:rsidRPr="00391359">
                        <w:rPr>
                          <w:szCs w:val="20"/>
                          <w:lang w:val="en-IN"/>
                        </w:rPr>
                        <w:t xml:space="preserve">module </w:t>
                      </w:r>
                      <w:proofErr w:type="spellStart"/>
                      <w:r w:rsidRPr="00391359">
                        <w:rPr>
                          <w:szCs w:val="20"/>
                          <w:lang w:val="en-IN"/>
                        </w:rPr>
                        <w:t>full_</w:t>
                      </w:r>
                      <w:proofErr w:type="gramStart"/>
                      <w:r w:rsidRPr="00391359">
                        <w:rPr>
                          <w:szCs w:val="20"/>
                          <w:lang w:val="en-IN"/>
                        </w:rPr>
                        <w:t>subtractor</w:t>
                      </w:r>
                      <w:proofErr w:type="spellEnd"/>
                      <w:r w:rsidRPr="00391359">
                        <w:rPr>
                          <w:szCs w:val="20"/>
                          <w:lang w:val="en-IN"/>
                        </w:rPr>
                        <w:t>(</w:t>
                      </w:r>
                      <w:proofErr w:type="gramEnd"/>
                    </w:p>
                    <w:p w14:paraId="7F1E8B0B" w14:textId="77777777" w:rsidR="002B1F98" w:rsidRDefault="00391359" w:rsidP="00391359">
                      <w:pPr>
                        <w:rPr>
                          <w:szCs w:val="20"/>
                          <w:lang w:val="en-IN"/>
                        </w:rPr>
                      </w:pPr>
                      <w:r>
                        <w:rPr>
                          <w:szCs w:val="20"/>
                          <w:lang w:val="en-IN"/>
                        </w:rPr>
                        <w:t>input A,</w:t>
                      </w:r>
                      <w:r w:rsidR="00A96D64">
                        <w:rPr>
                          <w:szCs w:val="20"/>
                          <w:lang w:val="en-IN"/>
                        </w:rPr>
                        <w:t xml:space="preserve"> input </w:t>
                      </w:r>
                      <w:proofErr w:type="gramStart"/>
                      <w:r>
                        <w:rPr>
                          <w:szCs w:val="20"/>
                          <w:lang w:val="en-IN"/>
                        </w:rPr>
                        <w:t>B ,</w:t>
                      </w:r>
                      <w:proofErr w:type="gramEnd"/>
                      <w:r>
                        <w:rPr>
                          <w:szCs w:val="20"/>
                          <w:lang w:val="en-IN"/>
                        </w:rPr>
                        <w:t xml:space="preserve">  </w:t>
                      </w:r>
                      <w:r w:rsidR="00A96D64">
                        <w:rPr>
                          <w:szCs w:val="20"/>
                          <w:lang w:val="en-IN"/>
                        </w:rPr>
                        <w:t xml:space="preserve">input </w:t>
                      </w:r>
                      <w:r>
                        <w:rPr>
                          <w:szCs w:val="20"/>
                          <w:lang w:val="en-IN"/>
                        </w:rPr>
                        <w:t>B</w:t>
                      </w:r>
                      <w:r w:rsidR="00A96D64">
                        <w:rPr>
                          <w:szCs w:val="20"/>
                          <w:lang w:val="en-IN"/>
                        </w:rPr>
                        <w:t>in ,output</w:t>
                      </w:r>
                      <w:r w:rsidR="002B1F98">
                        <w:rPr>
                          <w:szCs w:val="20"/>
                          <w:lang w:val="en-IN"/>
                        </w:rPr>
                        <w:t xml:space="preserve"> D,OUTPUT Bout</w:t>
                      </w:r>
                      <w:r w:rsidR="00A96D64">
                        <w:rPr>
                          <w:szCs w:val="20"/>
                          <w:lang w:val="en-IN"/>
                        </w:rPr>
                        <w:t xml:space="preserve"> </w:t>
                      </w:r>
                      <w:r w:rsidRPr="00391359">
                        <w:rPr>
                          <w:szCs w:val="20"/>
                          <w:lang w:val="en-IN"/>
                        </w:rPr>
                        <w:t>);</w:t>
                      </w:r>
                    </w:p>
                    <w:p w14:paraId="4984E189" w14:textId="2909FC3D" w:rsidR="00391359" w:rsidRPr="00391359" w:rsidRDefault="00391359" w:rsidP="00391359">
                      <w:pPr>
                        <w:rPr>
                          <w:szCs w:val="20"/>
                          <w:lang w:val="en-IN"/>
                        </w:rPr>
                      </w:pPr>
                      <w:r w:rsidRPr="00391359">
                        <w:rPr>
                          <w:szCs w:val="20"/>
                          <w:lang w:val="en-IN"/>
                        </w:rPr>
                        <w:t>assign D = A ^ B ^ Bin;</w:t>
                      </w:r>
                    </w:p>
                    <w:p w14:paraId="7D9027CA" w14:textId="4E94BFDD" w:rsidR="00391359" w:rsidRPr="00391359" w:rsidRDefault="00391359" w:rsidP="00391359">
                      <w:pPr>
                        <w:rPr>
                          <w:szCs w:val="20"/>
                          <w:lang w:val="en-IN"/>
                        </w:rPr>
                      </w:pPr>
                      <w:r w:rsidRPr="00391359">
                        <w:rPr>
                          <w:szCs w:val="20"/>
                          <w:lang w:val="en-IN"/>
                        </w:rPr>
                        <w:t>assign Bout = (~A &amp; B) | (~A &amp; Bin) | (B &amp; Bin);</w:t>
                      </w:r>
                    </w:p>
                    <w:p w14:paraId="0A0068EE" w14:textId="7EAC0359" w:rsidR="00391359" w:rsidRPr="00761712" w:rsidRDefault="00391359" w:rsidP="00391359">
                      <w:pPr>
                        <w:rPr>
                          <w:szCs w:val="20"/>
                          <w:lang w:val="en-IN"/>
                        </w:rPr>
                      </w:pPr>
                      <w:proofErr w:type="spellStart"/>
                      <w:r w:rsidRPr="00391359">
                        <w:rPr>
                          <w:szCs w:val="20"/>
                          <w:lang w:val="en-IN"/>
                        </w:rPr>
                        <w:t>endmodule</w:t>
                      </w:r>
                      <w:proofErr w:type="spellEnd"/>
                    </w:p>
                  </w:txbxContent>
                </v:textbox>
              </v:shape>
            </w:pict>
          </mc:Fallback>
        </mc:AlternateContent>
      </w:r>
    </w:p>
    <w:p w14:paraId="4C22ED3B" w14:textId="02C58CC6" w:rsidR="00A71C0F" w:rsidRPr="00A71C0F" w:rsidRDefault="00A71C0F" w:rsidP="00A71C0F">
      <w:pPr>
        <w:rPr>
          <w:lang w:val="en-IN"/>
        </w:rPr>
      </w:pPr>
    </w:p>
    <w:p w14:paraId="0E530937" w14:textId="4C386E00" w:rsidR="00A71C0F" w:rsidRPr="00A71C0F" w:rsidRDefault="00A71C0F" w:rsidP="00A71C0F">
      <w:pPr>
        <w:rPr>
          <w:lang w:val="en-IN"/>
        </w:rPr>
      </w:pPr>
    </w:p>
    <w:p w14:paraId="53DADB35" w14:textId="77777777" w:rsidR="00A71C0F" w:rsidRPr="00A71C0F" w:rsidRDefault="00A71C0F" w:rsidP="00A71C0F">
      <w:pPr>
        <w:rPr>
          <w:lang w:val="en-IN"/>
        </w:rPr>
      </w:pPr>
    </w:p>
    <w:p w14:paraId="56D7E14E" w14:textId="77777777" w:rsidR="00A71C0F" w:rsidRPr="00A71C0F" w:rsidRDefault="00A71C0F" w:rsidP="00A71C0F">
      <w:pPr>
        <w:rPr>
          <w:lang w:val="en-IN"/>
        </w:rPr>
      </w:pPr>
    </w:p>
    <w:p w14:paraId="077DD65E" w14:textId="77777777" w:rsidR="00A71C0F" w:rsidRPr="00A71C0F" w:rsidRDefault="00A71C0F" w:rsidP="00A71C0F">
      <w:pPr>
        <w:rPr>
          <w:lang w:val="en-IN"/>
        </w:rPr>
      </w:pPr>
    </w:p>
    <w:p w14:paraId="61330EC7" w14:textId="77777777" w:rsidR="00A71C0F" w:rsidRPr="00A71C0F" w:rsidRDefault="00A71C0F" w:rsidP="00A71C0F">
      <w:pPr>
        <w:rPr>
          <w:lang w:val="en-IN"/>
        </w:rPr>
      </w:pPr>
    </w:p>
    <w:p w14:paraId="456959C3" w14:textId="77777777" w:rsidR="00A71C0F" w:rsidRPr="00A71C0F" w:rsidRDefault="00A71C0F" w:rsidP="00A71C0F">
      <w:pPr>
        <w:rPr>
          <w:lang w:val="en-IN"/>
        </w:rPr>
      </w:pPr>
    </w:p>
    <w:p w14:paraId="64006178" w14:textId="77777777" w:rsidR="00A71C0F" w:rsidRPr="00A71C0F" w:rsidRDefault="00A71C0F" w:rsidP="00A71C0F">
      <w:pPr>
        <w:rPr>
          <w:lang w:val="en-IN"/>
        </w:rPr>
      </w:pPr>
    </w:p>
    <w:p w14:paraId="374D562A" w14:textId="77777777" w:rsidR="00A71C0F" w:rsidRPr="00A71C0F" w:rsidRDefault="00A71C0F" w:rsidP="00A71C0F">
      <w:pPr>
        <w:rPr>
          <w:lang w:val="en-IN"/>
        </w:rPr>
      </w:pPr>
    </w:p>
    <w:p w14:paraId="762F8DF5" w14:textId="77777777" w:rsidR="00A71C0F" w:rsidRPr="00A71C0F" w:rsidRDefault="00A71C0F" w:rsidP="00A71C0F">
      <w:pPr>
        <w:rPr>
          <w:lang w:val="en-IN"/>
        </w:rPr>
      </w:pPr>
    </w:p>
    <w:p w14:paraId="7791A96D" w14:textId="77777777" w:rsidR="00A71C0F" w:rsidRPr="00A71C0F" w:rsidRDefault="00A71C0F" w:rsidP="00A71C0F">
      <w:pPr>
        <w:rPr>
          <w:lang w:val="en-IN"/>
        </w:rPr>
      </w:pPr>
    </w:p>
    <w:p w14:paraId="52D8ED88" w14:textId="77777777" w:rsidR="00A71C0F" w:rsidRPr="00A71C0F" w:rsidRDefault="00A71C0F" w:rsidP="00A71C0F">
      <w:pPr>
        <w:rPr>
          <w:lang w:val="en-IN"/>
        </w:rPr>
      </w:pPr>
    </w:p>
    <w:p w14:paraId="6A587084" w14:textId="77777777" w:rsidR="00A71C0F" w:rsidRPr="00A71C0F" w:rsidRDefault="00A71C0F" w:rsidP="00A71C0F">
      <w:pPr>
        <w:rPr>
          <w:lang w:val="en-IN"/>
        </w:rPr>
      </w:pPr>
    </w:p>
    <w:p w14:paraId="2989F938" w14:textId="77777777" w:rsidR="00A71C0F" w:rsidRPr="00A71C0F" w:rsidRDefault="00A71C0F" w:rsidP="00A71C0F">
      <w:pPr>
        <w:rPr>
          <w:lang w:val="en-IN"/>
        </w:rPr>
      </w:pPr>
    </w:p>
    <w:p w14:paraId="58711788" w14:textId="77777777" w:rsidR="00A71C0F" w:rsidRPr="00A71C0F" w:rsidRDefault="00A71C0F" w:rsidP="00A71C0F">
      <w:pPr>
        <w:rPr>
          <w:lang w:val="en-IN"/>
        </w:rPr>
      </w:pPr>
    </w:p>
    <w:p w14:paraId="7F20847E" w14:textId="77777777" w:rsidR="00A71C0F" w:rsidRPr="00A71C0F" w:rsidRDefault="00A71C0F" w:rsidP="00A71C0F">
      <w:pPr>
        <w:rPr>
          <w:lang w:val="en-IN"/>
        </w:rPr>
      </w:pPr>
    </w:p>
    <w:p w14:paraId="7D4E5EFA" w14:textId="77777777" w:rsidR="00A71C0F" w:rsidRPr="00A71C0F" w:rsidRDefault="00A71C0F" w:rsidP="00A71C0F">
      <w:pPr>
        <w:rPr>
          <w:lang w:val="en-IN"/>
        </w:rPr>
      </w:pPr>
    </w:p>
    <w:p w14:paraId="5A6ADBF5" w14:textId="77777777" w:rsidR="00A71C0F" w:rsidRPr="00A71C0F" w:rsidRDefault="00A71C0F" w:rsidP="00A71C0F">
      <w:pPr>
        <w:rPr>
          <w:lang w:val="en-IN"/>
        </w:rPr>
      </w:pPr>
    </w:p>
    <w:p w14:paraId="1F120869" w14:textId="77777777" w:rsidR="00A71C0F" w:rsidRPr="00A71C0F" w:rsidRDefault="00A71C0F" w:rsidP="00A71C0F">
      <w:pPr>
        <w:rPr>
          <w:lang w:val="en-IN"/>
        </w:rPr>
      </w:pPr>
    </w:p>
    <w:p w14:paraId="5A6D9BA6" w14:textId="77777777" w:rsidR="00A71C0F" w:rsidRPr="00A71C0F" w:rsidRDefault="00A71C0F" w:rsidP="00A71C0F">
      <w:pPr>
        <w:rPr>
          <w:lang w:val="en-IN"/>
        </w:rPr>
      </w:pPr>
    </w:p>
    <w:p w14:paraId="21F4C136" w14:textId="77777777" w:rsidR="00A71C0F" w:rsidRPr="00A71C0F" w:rsidRDefault="00A71C0F" w:rsidP="00A71C0F">
      <w:pPr>
        <w:rPr>
          <w:lang w:val="en-IN"/>
        </w:rPr>
      </w:pPr>
    </w:p>
    <w:p w14:paraId="63C482BE" w14:textId="77777777" w:rsidR="00A71C0F" w:rsidRPr="00A71C0F" w:rsidRDefault="00A71C0F" w:rsidP="00A71C0F">
      <w:pPr>
        <w:rPr>
          <w:lang w:val="en-IN"/>
        </w:rPr>
      </w:pPr>
    </w:p>
    <w:p w14:paraId="02926C9C" w14:textId="77777777" w:rsidR="00A71C0F" w:rsidRPr="00A71C0F" w:rsidRDefault="00A71C0F" w:rsidP="00A71C0F">
      <w:pPr>
        <w:rPr>
          <w:lang w:val="en-IN"/>
        </w:rPr>
      </w:pPr>
    </w:p>
    <w:p w14:paraId="021E12E9" w14:textId="77777777" w:rsidR="00A71C0F" w:rsidRPr="00A71C0F" w:rsidRDefault="00A71C0F" w:rsidP="00A71C0F">
      <w:pPr>
        <w:rPr>
          <w:lang w:val="en-IN"/>
        </w:rPr>
      </w:pPr>
    </w:p>
    <w:p w14:paraId="55F1D35E" w14:textId="77777777" w:rsidR="00A71C0F" w:rsidRPr="00A71C0F" w:rsidRDefault="00A71C0F" w:rsidP="00A71C0F">
      <w:pPr>
        <w:rPr>
          <w:lang w:val="en-IN"/>
        </w:rPr>
      </w:pPr>
    </w:p>
    <w:p w14:paraId="67543477" w14:textId="77777777" w:rsidR="00A71C0F" w:rsidRPr="00A71C0F" w:rsidRDefault="00A71C0F" w:rsidP="00A71C0F">
      <w:pPr>
        <w:rPr>
          <w:lang w:val="en-IN"/>
        </w:rPr>
      </w:pPr>
    </w:p>
    <w:p w14:paraId="1B98C0BD" w14:textId="77777777" w:rsidR="00A71C0F" w:rsidRPr="00A71C0F" w:rsidRDefault="00A71C0F" w:rsidP="00A71C0F">
      <w:pPr>
        <w:rPr>
          <w:lang w:val="en-IN"/>
        </w:rPr>
      </w:pPr>
    </w:p>
    <w:p w14:paraId="42328B60" w14:textId="77777777" w:rsidR="00A71C0F" w:rsidRPr="00A71C0F" w:rsidRDefault="00A71C0F" w:rsidP="00A71C0F">
      <w:pPr>
        <w:rPr>
          <w:lang w:val="en-IN"/>
        </w:rPr>
      </w:pPr>
    </w:p>
    <w:p w14:paraId="7F658016" w14:textId="77777777" w:rsidR="00A71C0F" w:rsidRDefault="00A71C0F" w:rsidP="00A71C0F">
      <w:pPr>
        <w:ind w:firstLine="720"/>
        <w:rPr>
          <w:lang w:val="en-IN"/>
        </w:rPr>
      </w:pPr>
    </w:p>
    <w:p w14:paraId="5D533AA0" w14:textId="77777777" w:rsidR="00A71C0F" w:rsidRDefault="00A71C0F" w:rsidP="00A71C0F">
      <w:pPr>
        <w:ind w:firstLine="720"/>
        <w:rPr>
          <w:lang w:val="en-IN"/>
        </w:rPr>
      </w:pPr>
    </w:p>
    <w:p w14:paraId="6D374497" w14:textId="42DF1D9B" w:rsidR="00A71C0F" w:rsidRPr="00A71C0F" w:rsidRDefault="00AF0540" w:rsidP="00A71C0F">
      <w:pPr>
        <w:ind w:firstLine="720"/>
        <w:rPr>
          <w:lang w:val="en-IN"/>
        </w:rPr>
      </w:pPr>
      <w:r>
        <w:rPr>
          <w:noProof/>
          <w:lang w:val="en-IN"/>
        </w:rPr>
        <w:lastRenderedPageBreak/>
        <mc:AlternateContent>
          <mc:Choice Requires="wps">
            <w:drawing>
              <wp:anchor distT="0" distB="0" distL="114300" distR="114300" simplePos="0" relativeHeight="251710464" behindDoc="0" locked="0" layoutInCell="1" allowOverlap="1" wp14:anchorId="736E8372" wp14:editId="6275C335">
                <wp:simplePos x="0" y="0"/>
                <wp:positionH relativeFrom="column">
                  <wp:posOffset>-178594</wp:posOffset>
                </wp:positionH>
                <wp:positionV relativeFrom="paragraph">
                  <wp:posOffset>-435927</wp:posOffset>
                </wp:positionV>
                <wp:extent cx="7062788" cy="9553575"/>
                <wp:effectExtent l="19050" t="19050" r="24130" b="28575"/>
                <wp:wrapNone/>
                <wp:docPr id="598357067" name="Text Box 5" descr="DESIGN PROCEDURE"/>
                <wp:cNvGraphicFramePr/>
                <a:graphic xmlns:a="http://schemas.openxmlformats.org/drawingml/2006/main">
                  <a:graphicData uri="http://schemas.microsoft.com/office/word/2010/wordprocessingShape">
                    <wps:wsp>
                      <wps:cNvSpPr txBox="1"/>
                      <wps:spPr>
                        <a:xfrm>
                          <a:off x="0" y="0"/>
                          <a:ext cx="7062788" cy="9553575"/>
                        </a:xfrm>
                        <a:prstGeom prst="rect">
                          <a:avLst/>
                        </a:prstGeom>
                        <a:solidFill>
                          <a:sysClr val="window" lastClr="FFFFFF"/>
                        </a:solidFill>
                        <a:ln w="38100" cap="flat" cmpd="sng" algn="ctr">
                          <a:solidFill>
                            <a:srgbClr val="4472C4">
                              <a:lumMod val="75000"/>
                            </a:srgbClr>
                          </a:solidFill>
                          <a:prstDash val="solid"/>
                          <a:miter lim="800000"/>
                        </a:ln>
                        <a:effectLst/>
                      </wps:spPr>
                      <wps:txbx>
                        <w:txbxContent>
                          <w:p w14:paraId="6BE8F16C" w14:textId="2E11F2AE" w:rsidR="00211485" w:rsidRPr="004C2249" w:rsidRDefault="00211485" w:rsidP="00211485">
                            <w:pPr>
                              <w:rPr>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6E8372" id="_x0000_s1047" type="#_x0000_t202" alt="DESIGN PROCEDURE" style="position:absolute;left:0;text-align:left;margin-left:-14.05pt;margin-top:-34.3pt;width:556.15pt;height:752.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" fillcolor="window" strokecolor="#2f5597" strokeweight="3pt">
                <v:textbox>
                  <w:txbxContent>
                    <w:p w14:paraId="6BE8F16C" w14:textId="2E11F2AE" w:rsidR="00211485" w:rsidRPr="004C2249" w:rsidRDefault="00211485" w:rsidP="00211485">
                      <w:pPr>
                        <w:rPr>
                          <w:lang w:val="en-IN"/>
                        </w:rPr>
                      </w:pPr>
                    </w:p>
                  </w:txbxContent>
                </v:textbox>
              </v:shape>
            </w:pict>
          </mc:Fallback>
        </mc:AlternateContent>
      </w:r>
      <w:r w:rsidR="00B3272D">
        <w:rPr>
          <w:noProof/>
          <w:lang w:val="en-IN"/>
        </w:rPr>
        <mc:AlternateContent>
          <mc:Choice Requires="wps">
            <w:drawing>
              <wp:anchor distT="0" distB="0" distL="114300" distR="114300" simplePos="0" relativeHeight="251720704" behindDoc="0" locked="0" layoutInCell="1" allowOverlap="1" wp14:anchorId="532C8C9D" wp14:editId="788AD7D9">
                <wp:simplePos x="0" y="0"/>
                <wp:positionH relativeFrom="column">
                  <wp:posOffset>-115294</wp:posOffset>
                </wp:positionH>
                <wp:positionV relativeFrom="paragraph">
                  <wp:posOffset>-381552</wp:posOffset>
                </wp:positionV>
                <wp:extent cx="2416534" cy="2043485"/>
                <wp:effectExtent l="0" t="0" r="22225" b="0"/>
                <wp:wrapNone/>
                <wp:docPr id="1801347839" name="Flowchart: Document 51"/>
                <wp:cNvGraphicFramePr/>
                <a:graphic xmlns:a="http://schemas.openxmlformats.org/drawingml/2006/main">
                  <a:graphicData uri="http://schemas.microsoft.com/office/word/2010/wordprocessingShape">
                    <wps:wsp>
                      <wps:cNvSpPr/>
                      <wps:spPr>
                        <a:xfrm>
                          <a:off x="0" y="0"/>
                          <a:ext cx="2416534" cy="2043485"/>
                        </a:xfrm>
                        <a:prstGeom prst="flowChartDocument">
                          <a:avLst/>
                        </a:prstGeom>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001B46"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51" o:spid="_x0000_s1026" type="#_x0000_t114" style="position:absolute;margin-left:-9.1pt;margin-top:-30.05pt;width:190.3pt;height:160.9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" fillcolor="#5b9bd5 [3208]" strokecolor="white [3201]" strokeweight="1.5pt"/>
            </w:pict>
          </mc:Fallback>
        </mc:AlternateContent>
      </w:r>
      <w:r w:rsidR="00B3272D">
        <w:rPr>
          <w:noProof/>
          <w:lang w:val="en-IN"/>
        </w:rPr>
        <mc:AlternateContent>
          <mc:Choice Requires="wps">
            <w:drawing>
              <wp:anchor distT="0" distB="0" distL="114300" distR="114300" simplePos="0" relativeHeight="251722752" behindDoc="0" locked="0" layoutInCell="1" allowOverlap="1" wp14:anchorId="05CB17AE" wp14:editId="3D19B04A">
                <wp:simplePos x="0" y="0"/>
                <wp:positionH relativeFrom="margin">
                  <wp:posOffset>-91440</wp:posOffset>
                </wp:positionH>
                <wp:positionV relativeFrom="paragraph">
                  <wp:posOffset>-389503</wp:posOffset>
                </wp:positionV>
                <wp:extent cx="2392680" cy="1749286"/>
                <wp:effectExtent l="0" t="0" r="7620" b="3810"/>
                <wp:wrapNone/>
                <wp:docPr id="1206165808" name="Text Box 39"/>
                <wp:cNvGraphicFramePr/>
                <a:graphic xmlns:a="http://schemas.openxmlformats.org/drawingml/2006/main">
                  <a:graphicData uri="http://schemas.microsoft.com/office/word/2010/wordprocessingShape">
                    <wps:wsp>
                      <wps:cNvSpPr txBox="1"/>
                      <wps:spPr>
                        <a:xfrm>
                          <a:off x="0" y="0"/>
                          <a:ext cx="2392680" cy="1749286"/>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3101091D" w14:textId="77777777" w:rsidR="00192537" w:rsidRPr="00AF0540" w:rsidRDefault="00192537" w:rsidP="00192537">
                            <w:pPr>
                              <w:rPr>
                                <w:rFonts w:ascii="Arial Rounded MT Bold" w:hAnsi="Arial Rounded MT Bold"/>
                                <w:b/>
                                <w:bCs/>
                                <w:color w:val="1F3864" w:themeColor="accent1" w:themeShade="80"/>
                                <w:sz w:val="32"/>
                                <w:szCs w:val="32"/>
                              </w:rPr>
                            </w:pPr>
                            <w:r w:rsidRPr="00AF0540">
                              <w:rPr>
                                <w:rFonts w:ascii="Arial Rounded MT Bold" w:hAnsi="Arial Rounded MT Bold"/>
                                <w:b/>
                                <w:bCs/>
                                <w:color w:val="1F3864" w:themeColor="accent1" w:themeShade="80"/>
                                <w:sz w:val="32"/>
                                <w:szCs w:val="32"/>
                              </w:rPr>
                              <w:t>DESIGN PROCEDURE</w:t>
                            </w:r>
                          </w:p>
                          <w:p w14:paraId="0FC76446" w14:textId="77777777" w:rsidR="00192537" w:rsidRPr="00AF0540" w:rsidRDefault="00192537" w:rsidP="00192537">
                            <w:pPr>
                              <w:rPr>
                                <w:color w:val="FFFFFF" w:themeColor="background1"/>
                                <w:sz w:val="18"/>
                                <w:szCs w:val="18"/>
                              </w:rPr>
                            </w:pPr>
                            <w:r w:rsidRPr="00B81351">
                              <w:rPr>
                                <w:color w:val="FFFFFF" w:themeColor="background1"/>
                                <w:sz w:val="18"/>
                                <w:szCs w:val="18"/>
                              </w:rPr>
                              <w:t>&gt;&gt;</w:t>
                            </w:r>
                            <w:r w:rsidRPr="00AF0540">
                              <w:rPr>
                                <w:color w:val="FFFFFF" w:themeColor="background1"/>
                                <w:sz w:val="18"/>
                                <w:szCs w:val="18"/>
                              </w:rPr>
                              <w:t>From the specifications of the circuit, determine the required number of inputs and outputs and assign a symbol to each.</w:t>
                            </w:r>
                          </w:p>
                          <w:p w14:paraId="6F5E7EE9" w14:textId="77777777" w:rsidR="00192537" w:rsidRPr="00AF0540" w:rsidRDefault="00192537" w:rsidP="00192537">
                            <w:pPr>
                              <w:rPr>
                                <w:color w:val="FFFFFF" w:themeColor="background1"/>
                                <w:sz w:val="18"/>
                                <w:szCs w:val="18"/>
                              </w:rPr>
                            </w:pPr>
                            <w:r w:rsidRPr="00AF0540">
                              <w:rPr>
                                <w:color w:val="FFFFFF" w:themeColor="background1"/>
                                <w:sz w:val="18"/>
                                <w:szCs w:val="18"/>
                              </w:rPr>
                              <w:t>&gt;&gt;Derive the truth table that defines the required relationship between</w:t>
                            </w:r>
                          </w:p>
                          <w:p w14:paraId="1737944D" w14:textId="77777777" w:rsidR="00192537" w:rsidRPr="00AF0540" w:rsidRDefault="00192537" w:rsidP="00192537">
                            <w:pPr>
                              <w:rPr>
                                <w:color w:val="FFFFFF" w:themeColor="background1"/>
                                <w:sz w:val="18"/>
                                <w:szCs w:val="18"/>
                              </w:rPr>
                            </w:pPr>
                            <w:r w:rsidRPr="00AF0540">
                              <w:rPr>
                                <w:color w:val="FFFFFF" w:themeColor="background1"/>
                                <w:sz w:val="18"/>
                                <w:szCs w:val="18"/>
                              </w:rPr>
                              <w:t>inputs and outputs.</w:t>
                            </w:r>
                          </w:p>
                          <w:p w14:paraId="4A4117ED" w14:textId="77777777" w:rsidR="00192537" w:rsidRPr="00AF0540" w:rsidRDefault="00192537" w:rsidP="00192537">
                            <w:pPr>
                              <w:rPr>
                                <w:color w:val="FFFFFF" w:themeColor="background1"/>
                                <w:sz w:val="18"/>
                                <w:szCs w:val="18"/>
                              </w:rPr>
                            </w:pPr>
                            <w:r w:rsidRPr="00AF0540">
                              <w:rPr>
                                <w:color w:val="FFFFFF" w:themeColor="background1"/>
                                <w:sz w:val="18"/>
                                <w:szCs w:val="18"/>
                              </w:rPr>
                              <w:t>&gt;&gt;Obtain the simplified Boolean functions for each output as a function of the input variables(K-MAP).</w:t>
                            </w:r>
                          </w:p>
                          <w:p w14:paraId="36BB98CE" w14:textId="53088C6F" w:rsidR="00C548B7" w:rsidRPr="00AF0540" w:rsidRDefault="00192537" w:rsidP="00192537">
                            <w:pPr>
                              <w:rPr>
                                <w:color w:val="FFFFFF" w:themeColor="background1"/>
                                <w:sz w:val="18"/>
                                <w:szCs w:val="18"/>
                              </w:rPr>
                            </w:pPr>
                            <w:r w:rsidRPr="00AF0540">
                              <w:rPr>
                                <w:color w:val="FFFFFF" w:themeColor="background1"/>
                                <w:sz w:val="18"/>
                                <w:szCs w:val="18"/>
                              </w:rPr>
                              <w:t xml:space="preserve">&gt;&gt;Draw the logic diagram and verify </w:t>
                            </w:r>
                            <w:r w:rsidR="00C548B7" w:rsidRPr="00AF0540">
                              <w:rPr>
                                <w:color w:val="FFFFFF" w:themeColor="background1"/>
                                <w:sz w:val="18"/>
                                <w:szCs w:val="18"/>
                              </w:rPr>
                              <w:t>it.</w:t>
                            </w:r>
                          </w:p>
                          <w:p w14:paraId="56D55A49" w14:textId="77777777" w:rsidR="00C548B7" w:rsidRDefault="00C548B7" w:rsidP="00192537">
                            <w:pPr>
                              <w:rPr>
                                <w:color w:val="000000" w:themeColor="text1"/>
                                <w:sz w:val="18"/>
                                <w:szCs w:val="18"/>
                              </w:rPr>
                            </w:pPr>
                          </w:p>
                          <w:p w14:paraId="56149487" w14:textId="77777777" w:rsidR="00C548B7" w:rsidRDefault="00C548B7" w:rsidP="00192537">
                            <w:pPr>
                              <w:rPr>
                                <w:color w:val="000000" w:themeColor="text1"/>
                                <w:sz w:val="18"/>
                                <w:szCs w:val="18"/>
                              </w:rPr>
                            </w:pPr>
                          </w:p>
                          <w:p w14:paraId="128308AF" w14:textId="77777777" w:rsidR="00C548B7" w:rsidRDefault="00C548B7" w:rsidP="00192537">
                            <w:pPr>
                              <w:rPr>
                                <w:color w:val="000000" w:themeColor="text1"/>
                                <w:sz w:val="18"/>
                                <w:szCs w:val="18"/>
                              </w:rPr>
                            </w:pPr>
                          </w:p>
                          <w:p w14:paraId="3E3FC3A7" w14:textId="6E92D85B" w:rsidR="00192537" w:rsidRPr="002441D5" w:rsidRDefault="00192537" w:rsidP="00192537">
                            <w:pPr>
                              <w:rPr>
                                <w:color w:val="000000" w:themeColor="text1"/>
                                <w:sz w:val="18"/>
                                <w:szCs w:val="18"/>
                              </w:rPr>
                            </w:pPr>
                            <w:r w:rsidRPr="00101166">
                              <w:rPr>
                                <w:color w:val="000000" w:themeColor="text1"/>
                                <w:sz w:val="18"/>
                                <w:szCs w:val="18"/>
                              </w:rPr>
                              <w:t>correctness of the design.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CB17AE" id="Text Box 39" o:spid="_x0000_s1048" type="#_x0000_t202" style="position:absolute;left:0;text-align:left;margin-left:-7.2pt;margin-top:-30.65pt;width:188.4pt;height:137.75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" fillcolor="#5b9bd5 [3208]" stroked="f">
                <v:fill opacity="32896f"/>
                <v:textbox>
                  <w:txbxContent>
                    <w:p w14:paraId="3101091D" w14:textId="77777777" w:rsidR="00192537" w:rsidRPr="00AF0540" w:rsidRDefault="00192537" w:rsidP="00192537">
                      <w:pPr>
                        <w:rPr>
                          <w:rFonts w:ascii="Arial Rounded MT Bold" w:hAnsi="Arial Rounded MT Bold"/>
                          <w:b/>
                          <w:bCs/>
                          <w:color w:val="1F3864" w:themeColor="accent1" w:themeShade="80"/>
                          <w:sz w:val="32"/>
                          <w:szCs w:val="32"/>
                        </w:rPr>
                      </w:pPr>
                      <w:r w:rsidRPr="00AF0540">
                        <w:rPr>
                          <w:rFonts w:ascii="Arial Rounded MT Bold" w:hAnsi="Arial Rounded MT Bold"/>
                          <w:b/>
                          <w:bCs/>
                          <w:color w:val="1F3864" w:themeColor="accent1" w:themeShade="80"/>
                          <w:sz w:val="32"/>
                          <w:szCs w:val="32"/>
                        </w:rPr>
                        <w:t>DESIGN PROCEDURE</w:t>
                      </w:r>
                    </w:p>
                    <w:p w14:paraId="0FC76446" w14:textId="77777777" w:rsidR="00192537" w:rsidRPr="00AF0540" w:rsidRDefault="00192537" w:rsidP="00192537">
                      <w:pPr>
                        <w:rPr>
                          <w:color w:val="FFFFFF" w:themeColor="background1"/>
                          <w:sz w:val="18"/>
                          <w:szCs w:val="18"/>
                        </w:rPr>
                      </w:pPr>
                      <w:r w:rsidRPr="00B81351">
                        <w:rPr>
                          <w:color w:val="FFFFFF" w:themeColor="background1"/>
                          <w:sz w:val="18"/>
                          <w:szCs w:val="18"/>
                        </w:rPr>
                        <w:t>&gt;&gt;</w:t>
                      </w:r>
                      <w:r w:rsidRPr="00AF0540">
                        <w:rPr>
                          <w:color w:val="FFFFFF" w:themeColor="background1"/>
                          <w:sz w:val="18"/>
                          <w:szCs w:val="18"/>
                        </w:rPr>
                        <w:t>From the specifications of the circuit, determine the required number of inputs and outputs and assign a symbol to each.</w:t>
                      </w:r>
                    </w:p>
                    <w:p w14:paraId="6F5E7EE9" w14:textId="77777777" w:rsidR="00192537" w:rsidRPr="00AF0540" w:rsidRDefault="00192537" w:rsidP="00192537">
                      <w:pPr>
                        <w:rPr>
                          <w:color w:val="FFFFFF" w:themeColor="background1"/>
                          <w:sz w:val="18"/>
                          <w:szCs w:val="18"/>
                        </w:rPr>
                      </w:pPr>
                      <w:r w:rsidRPr="00AF0540">
                        <w:rPr>
                          <w:color w:val="FFFFFF" w:themeColor="background1"/>
                          <w:sz w:val="18"/>
                          <w:szCs w:val="18"/>
                        </w:rPr>
                        <w:t>&gt;&gt;Derive the truth table that defines the required relationship between</w:t>
                      </w:r>
                    </w:p>
                    <w:p w14:paraId="1737944D" w14:textId="77777777" w:rsidR="00192537" w:rsidRPr="00AF0540" w:rsidRDefault="00192537" w:rsidP="00192537">
                      <w:pPr>
                        <w:rPr>
                          <w:color w:val="FFFFFF" w:themeColor="background1"/>
                          <w:sz w:val="18"/>
                          <w:szCs w:val="18"/>
                        </w:rPr>
                      </w:pPr>
                      <w:r w:rsidRPr="00AF0540">
                        <w:rPr>
                          <w:color w:val="FFFFFF" w:themeColor="background1"/>
                          <w:sz w:val="18"/>
                          <w:szCs w:val="18"/>
                        </w:rPr>
                        <w:t>inputs and outputs.</w:t>
                      </w:r>
                    </w:p>
                    <w:p w14:paraId="4A4117ED" w14:textId="77777777" w:rsidR="00192537" w:rsidRPr="00AF0540" w:rsidRDefault="00192537" w:rsidP="00192537">
                      <w:pPr>
                        <w:rPr>
                          <w:color w:val="FFFFFF" w:themeColor="background1"/>
                          <w:sz w:val="18"/>
                          <w:szCs w:val="18"/>
                        </w:rPr>
                      </w:pPr>
                      <w:r w:rsidRPr="00AF0540">
                        <w:rPr>
                          <w:color w:val="FFFFFF" w:themeColor="background1"/>
                          <w:sz w:val="18"/>
                          <w:szCs w:val="18"/>
                        </w:rPr>
                        <w:t>&gt;&gt;Obtain the simplified Boolean functions for each output as a function of the input variables(K-MAP).</w:t>
                      </w:r>
                    </w:p>
                    <w:p w14:paraId="36BB98CE" w14:textId="53088C6F" w:rsidR="00C548B7" w:rsidRPr="00AF0540" w:rsidRDefault="00192537" w:rsidP="00192537">
                      <w:pPr>
                        <w:rPr>
                          <w:color w:val="FFFFFF" w:themeColor="background1"/>
                          <w:sz w:val="18"/>
                          <w:szCs w:val="18"/>
                        </w:rPr>
                      </w:pPr>
                      <w:r w:rsidRPr="00AF0540">
                        <w:rPr>
                          <w:color w:val="FFFFFF" w:themeColor="background1"/>
                          <w:sz w:val="18"/>
                          <w:szCs w:val="18"/>
                        </w:rPr>
                        <w:t xml:space="preserve">&gt;&gt;Draw the logic diagram and verify </w:t>
                      </w:r>
                      <w:r w:rsidR="00C548B7" w:rsidRPr="00AF0540">
                        <w:rPr>
                          <w:color w:val="FFFFFF" w:themeColor="background1"/>
                          <w:sz w:val="18"/>
                          <w:szCs w:val="18"/>
                        </w:rPr>
                        <w:t>it.</w:t>
                      </w:r>
                    </w:p>
                    <w:p w14:paraId="56D55A49" w14:textId="77777777" w:rsidR="00C548B7" w:rsidRDefault="00C548B7" w:rsidP="00192537">
                      <w:pPr>
                        <w:rPr>
                          <w:color w:val="000000" w:themeColor="text1"/>
                          <w:sz w:val="18"/>
                          <w:szCs w:val="18"/>
                        </w:rPr>
                      </w:pPr>
                    </w:p>
                    <w:p w14:paraId="56149487" w14:textId="77777777" w:rsidR="00C548B7" w:rsidRDefault="00C548B7" w:rsidP="00192537">
                      <w:pPr>
                        <w:rPr>
                          <w:color w:val="000000" w:themeColor="text1"/>
                          <w:sz w:val="18"/>
                          <w:szCs w:val="18"/>
                        </w:rPr>
                      </w:pPr>
                    </w:p>
                    <w:p w14:paraId="128308AF" w14:textId="77777777" w:rsidR="00C548B7" w:rsidRDefault="00C548B7" w:rsidP="00192537">
                      <w:pPr>
                        <w:rPr>
                          <w:color w:val="000000" w:themeColor="text1"/>
                          <w:sz w:val="18"/>
                          <w:szCs w:val="18"/>
                        </w:rPr>
                      </w:pPr>
                    </w:p>
                    <w:p w14:paraId="3E3FC3A7" w14:textId="6E92D85B" w:rsidR="00192537" w:rsidRPr="002441D5" w:rsidRDefault="00192537" w:rsidP="00192537">
                      <w:pPr>
                        <w:rPr>
                          <w:color w:val="000000" w:themeColor="text1"/>
                          <w:sz w:val="18"/>
                          <w:szCs w:val="18"/>
                        </w:rPr>
                      </w:pPr>
                      <w:r w:rsidRPr="00101166">
                        <w:rPr>
                          <w:color w:val="000000" w:themeColor="text1"/>
                          <w:sz w:val="18"/>
                          <w:szCs w:val="18"/>
                        </w:rPr>
                        <w:t>correctness of the design.</w:t>
                      </w:r>
                    </w:p>
                  </w:txbxContent>
                </v:textbox>
                <w10:wrap anchorx="margin"/>
              </v:shape>
            </w:pict>
          </mc:Fallback>
        </mc:AlternateContent>
      </w:r>
      <w:r w:rsidR="00777634">
        <w:rPr>
          <w:noProof/>
          <w:lang w:val="en-IN"/>
        </w:rPr>
        <mc:AlternateContent>
          <mc:Choice Requires="wps">
            <w:drawing>
              <wp:anchor distT="0" distB="0" distL="114300" distR="114300" simplePos="0" relativeHeight="251717632" behindDoc="0" locked="0" layoutInCell="1" allowOverlap="1" wp14:anchorId="5BDD9086" wp14:editId="3EE07A05">
                <wp:simplePos x="0" y="0"/>
                <wp:positionH relativeFrom="margin">
                  <wp:align>right</wp:align>
                </wp:positionH>
                <wp:positionV relativeFrom="paragraph">
                  <wp:posOffset>-354964</wp:posOffset>
                </wp:positionV>
                <wp:extent cx="2034799" cy="3886200"/>
                <wp:effectExtent l="0" t="0" r="22860" b="19050"/>
                <wp:wrapNone/>
                <wp:docPr id="1724326959" name="Text Box 47"/>
                <wp:cNvGraphicFramePr/>
                <a:graphic xmlns:a="http://schemas.openxmlformats.org/drawingml/2006/main">
                  <a:graphicData uri="http://schemas.microsoft.com/office/word/2010/wordprocessingShape">
                    <wps:wsp>
                      <wps:cNvSpPr txBox="1"/>
                      <wps:spPr>
                        <a:xfrm>
                          <a:off x="0" y="0"/>
                          <a:ext cx="2034799" cy="38862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EC87C3A" w14:textId="4EC73CA8" w:rsidR="00EB73EB" w:rsidRDefault="00DB1A82" w:rsidP="00C61BF5">
                            <w:pPr>
                              <w:jc w:val="center"/>
                              <w:rPr>
                                <w:b/>
                                <w:bCs/>
                                <w:sz w:val="18"/>
                                <w:szCs w:val="18"/>
                                <w:lang w:val="en-IN"/>
                              </w:rPr>
                            </w:pPr>
                            <w:r w:rsidRPr="00DB1A82">
                              <w:rPr>
                                <w:b/>
                                <w:bCs/>
                                <w:noProof/>
                                <w:sz w:val="22"/>
                                <w:szCs w:val="24"/>
                                <w:lang w:val="en-IN"/>
                              </w:rPr>
                              <w:t>MU</w:t>
                            </w:r>
                            <w:r w:rsidR="007A3AE6">
                              <w:rPr>
                                <w:b/>
                                <w:bCs/>
                                <w:noProof/>
                                <w:sz w:val="22"/>
                                <w:szCs w:val="24"/>
                                <w:lang w:val="en-IN"/>
                              </w:rPr>
                              <w:t>l</w:t>
                            </w:r>
                            <w:r w:rsidRPr="00DB1A82">
                              <w:rPr>
                                <w:b/>
                                <w:bCs/>
                                <w:noProof/>
                                <w:sz w:val="22"/>
                                <w:szCs w:val="24"/>
                                <w:lang w:val="en-IN"/>
                              </w:rPr>
                              <w:t>TIP</w:t>
                            </w:r>
                            <w:r w:rsidR="00ED5399">
                              <w:rPr>
                                <w:b/>
                                <w:bCs/>
                                <w:noProof/>
                                <w:sz w:val="22"/>
                                <w:szCs w:val="24"/>
                                <w:lang w:val="en-IN"/>
                              </w:rPr>
                              <w:t>Y CONSTANT</w:t>
                            </w:r>
                          </w:p>
                          <w:p w14:paraId="6B1E95DD" w14:textId="4FC2337C" w:rsidR="00EB73EB" w:rsidRPr="00474681" w:rsidRDefault="00821D2D" w:rsidP="00EB73EB">
                            <w:pPr>
                              <w:rPr>
                                <w:sz w:val="18"/>
                                <w:szCs w:val="18"/>
                                <w:lang w:val="en-IN"/>
                              </w:rPr>
                            </w:pPr>
                            <w:r w:rsidRPr="00474681">
                              <w:rPr>
                                <w:sz w:val="18"/>
                                <w:szCs w:val="18"/>
                                <w:lang w:val="en-IN"/>
                              </w:rPr>
                              <w:t>Let, 3A =2A+A</w:t>
                            </w:r>
                            <w:r w:rsidR="00A5663F" w:rsidRPr="00474681">
                              <w:rPr>
                                <w:sz w:val="18"/>
                                <w:szCs w:val="18"/>
                                <w:lang w:val="en-IN"/>
                              </w:rPr>
                              <w:t>;</w:t>
                            </w:r>
                          </w:p>
                          <w:p w14:paraId="777245BF" w14:textId="77777777" w:rsidR="006352DD" w:rsidRDefault="00474681" w:rsidP="004908A2">
                            <w:pPr>
                              <w:rPr>
                                <w:sz w:val="18"/>
                                <w:szCs w:val="18"/>
                                <w:lang w:val="en-IN"/>
                              </w:rPr>
                            </w:pPr>
                            <w:r w:rsidRPr="00474681">
                              <w:rPr>
                                <w:sz w:val="18"/>
                                <w:szCs w:val="18"/>
                                <w:lang w:val="en-IN"/>
                              </w:rPr>
                              <w:t xml:space="preserve"> Hence, shift once and then add with number</w:t>
                            </w:r>
                          </w:p>
                          <w:p w14:paraId="657C922E" w14:textId="36AF202E" w:rsidR="005A6794" w:rsidRPr="006352DD" w:rsidRDefault="00266717" w:rsidP="004908A2">
                            <w:pPr>
                              <w:rPr>
                                <w:sz w:val="18"/>
                                <w:szCs w:val="18"/>
                                <w:lang w:val="en-IN"/>
                              </w:rPr>
                            </w:pPr>
                            <w:r>
                              <w:rPr>
                                <w:sz w:val="18"/>
                                <w:szCs w:val="18"/>
                              </w:rPr>
                              <w:t xml:space="preserve">module </w:t>
                            </w:r>
                            <w:proofErr w:type="spellStart"/>
                            <w:r>
                              <w:rPr>
                                <w:sz w:val="18"/>
                                <w:szCs w:val="18"/>
                              </w:rPr>
                              <w:t>Mut</w:t>
                            </w:r>
                            <w:r w:rsidR="003F73F3">
                              <w:rPr>
                                <w:sz w:val="18"/>
                                <w:szCs w:val="18"/>
                              </w:rPr>
                              <w:t>i</w:t>
                            </w:r>
                            <w:r w:rsidR="00210E84">
                              <w:rPr>
                                <w:sz w:val="18"/>
                                <w:szCs w:val="18"/>
                              </w:rPr>
                              <w:t>PY</w:t>
                            </w:r>
                            <w:proofErr w:type="spellEnd"/>
                            <w:r w:rsidR="003F73F3">
                              <w:rPr>
                                <w:sz w:val="18"/>
                                <w:szCs w:val="18"/>
                              </w:rPr>
                              <w:t xml:space="preserve"> (</w:t>
                            </w:r>
                          </w:p>
                          <w:p w14:paraId="2C2AA045" w14:textId="034F6499" w:rsidR="005A6794" w:rsidRDefault="00266717" w:rsidP="004908A2">
                            <w:pPr>
                              <w:rPr>
                                <w:sz w:val="18"/>
                                <w:szCs w:val="18"/>
                              </w:rPr>
                            </w:pPr>
                            <w:r>
                              <w:rPr>
                                <w:sz w:val="18"/>
                                <w:szCs w:val="18"/>
                              </w:rPr>
                              <w:t>input</w:t>
                            </w:r>
                            <w:r w:rsidR="00ED5399">
                              <w:rPr>
                                <w:sz w:val="18"/>
                                <w:szCs w:val="18"/>
                              </w:rPr>
                              <w:t xml:space="preserve"> </w:t>
                            </w:r>
                            <w:r w:rsidR="00D83335">
                              <w:rPr>
                                <w:sz w:val="18"/>
                                <w:szCs w:val="18"/>
                              </w:rPr>
                              <w:t>[3:0]</w:t>
                            </w:r>
                            <w:r w:rsidR="00E0696E">
                              <w:rPr>
                                <w:sz w:val="18"/>
                                <w:szCs w:val="18"/>
                              </w:rPr>
                              <w:t>NUM</w:t>
                            </w:r>
                            <w:r w:rsidR="00D83335">
                              <w:rPr>
                                <w:sz w:val="18"/>
                                <w:szCs w:val="18"/>
                              </w:rPr>
                              <w:t>,</w:t>
                            </w:r>
                            <w:r w:rsidR="00E0696E">
                              <w:rPr>
                                <w:sz w:val="18"/>
                                <w:szCs w:val="18"/>
                              </w:rPr>
                              <w:t xml:space="preserve"> </w:t>
                            </w:r>
                            <w:proofErr w:type="gramStart"/>
                            <w:r w:rsidR="00D83335">
                              <w:rPr>
                                <w:sz w:val="18"/>
                                <w:szCs w:val="18"/>
                              </w:rPr>
                              <w:t xml:space="preserve">input </w:t>
                            </w:r>
                            <w:r w:rsidR="00ED5399">
                              <w:rPr>
                                <w:sz w:val="18"/>
                                <w:szCs w:val="18"/>
                              </w:rPr>
                              <w:t xml:space="preserve"> </w:t>
                            </w:r>
                            <w:r w:rsidR="00D83335">
                              <w:rPr>
                                <w:sz w:val="18"/>
                                <w:szCs w:val="18"/>
                              </w:rPr>
                              <w:t>[</w:t>
                            </w:r>
                            <w:proofErr w:type="gramEnd"/>
                            <w:r w:rsidR="00D83335">
                              <w:rPr>
                                <w:sz w:val="18"/>
                                <w:szCs w:val="18"/>
                              </w:rPr>
                              <w:t>3:0]</w:t>
                            </w:r>
                            <w:r w:rsidR="005A6794">
                              <w:rPr>
                                <w:sz w:val="18"/>
                                <w:szCs w:val="18"/>
                              </w:rPr>
                              <w:t>multiplier,</w:t>
                            </w:r>
                          </w:p>
                          <w:p w14:paraId="4C52A0CD" w14:textId="47AB8E3A" w:rsidR="004908A2" w:rsidRPr="0096066C" w:rsidRDefault="005A6794" w:rsidP="004908A2">
                            <w:pPr>
                              <w:rPr>
                                <w:sz w:val="18"/>
                                <w:szCs w:val="18"/>
                              </w:rPr>
                            </w:pPr>
                            <w:r>
                              <w:rPr>
                                <w:sz w:val="18"/>
                                <w:szCs w:val="18"/>
                              </w:rPr>
                              <w:t>output reg [7:0]</w:t>
                            </w:r>
                            <w:r w:rsidR="00ED5399">
                              <w:rPr>
                                <w:sz w:val="18"/>
                                <w:szCs w:val="18"/>
                              </w:rPr>
                              <w:t xml:space="preserve"> </w:t>
                            </w:r>
                            <w:proofErr w:type="gramStart"/>
                            <w:r>
                              <w:rPr>
                                <w:sz w:val="18"/>
                                <w:szCs w:val="18"/>
                              </w:rPr>
                              <w:t>result</w:t>
                            </w:r>
                            <w:r w:rsidR="00E0696E">
                              <w:rPr>
                                <w:sz w:val="18"/>
                                <w:szCs w:val="18"/>
                              </w:rPr>
                              <w:t xml:space="preserve"> </w:t>
                            </w:r>
                            <w:r w:rsidR="00266717">
                              <w:rPr>
                                <w:sz w:val="18"/>
                                <w:szCs w:val="18"/>
                              </w:rPr>
                              <w:t>)</w:t>
                            </w:r>
                            <w:proofErr w:type="gramEnd"/>
                            <w:r w:rsidR="00E0696E">
                              <w:rPr>
                                <w:sz w:val="18"/>
                                <w:szCs w:val="18"/>
                              </w:rPr>
                              <w:t>;</w:t>
                            </w:r>
                          </w:p>
                          <w:p w14:paraId="18EFA940" w14:textId="7C995079" w:rsidR="00EB73EB" w:rsidRDefault="00EB73EB" w:rsidP="00EB73EB">
                            <w:pPr>
                              <w:rPr>
                                <w:sz w:val="18"/>
                                <w:szCs w:val="18"/>
                              </w:rPr>
                            </w:pPr>
                            <w:r w:rsidRPr="0096066C">
                              <w:rPr>
                                <w:sz w:val="18"/>
                                <w:szCs w:val="18"/>
                              </w:rPr>
                              <w:t xml:space="preserve">integer </w:t>
                            </w:r>
                            <w:proofErr w:type="spellStart"/>
                            <w:r w:rsidRPr="0096066C">
                              <w:rPr>
                                <w:sz w:val="18"/>
                                <w:szCs w:val="18"/>
                              </w:rPr>
                              <w:t>i</w:t>
                            </w:r>
                            <w:proofErr w:type="spellEnd"/>
                            <w:r w:rsidRPr="0096066C">
                              <w:rPr>
                                <w:sz w:val="18"/>
                                <w:szCs w:val="18"/>
                              </w:rPr>
                              <w:t xml:space="preserve">;        </w:t>
                            </w:r>
                          </w:p>
                          <w:p w14:paraId="3D3CA862" w14:textId="77777777" w:rsidR="00EB73EB" w:rsidRPr="0096066C" w:rsidRDefault="00EB73EB" w:rsidP="00EB73EB">
                            <w:pPr>
                              <w:rPr>
                                <w:sz w:val="18"/>
                                <w:szCs w:val="18"/>
                              </w:rPr>
                            </w:pPr>
                            <w:r w:rsidRPr="0096066C">
                              <w:rPr>
                                <w:sz w:val="18"/>
                                <w:szCs w:val="18"/>
                              </w:rPr>
                              <w:t xml:space="preserve"> always </w:t>
                            </w:r>
                            <w:proofErr w:type="gramStart"/>
                            <w:r w:rsidRPr="0096066C">
                              <w:rPr>
                                <w:sz w:val="18"/>
                                <w:szCs w:val="18"/>
                              </w:rPr>
                              <w:t>@(</w:t>
                            </w:r>
                            <w:proofErr w:type="gramEnd"/>
                            <w:r w:rsidRPr="0096066C">
                              <w:rPr>
                                <w:sz w:val="18"/>
                                <w:szCs w:val="18"/>
                              </w:rPr>
                              <w:t>*) begin</w:t>
                            </w:r>
                          </w:p>
                          <w:p w14:paraId="5B1490EA" w14:textId="77777777" w:rsidR="00EB73EB" w:rsidRDefault="00EB73EB" w:rsidP="00EB73EB">
                            <w:pPr>
                              <w:rPr>
                                <w:sz w:val="18"/>
                                <w:szCs w:val="18"/>
                              </w:rPr>
                            </w:pPr>
                            <w:r w:rsidRPr="0096066C">
                              <w:rPr>
                                <w:sz w:val="18"/>
                                <w:szCs w:val="18"/>
                              </w:rPr>
                              <w:t xml:space="preserve">       result = 8'd0;</w:t>
                            </w:r>
                          </w:p>
                          <w:p w14:paraId="3F084EA1" w14:textId="77777777" w:rsidR="00EB73EB" w:rsidRPr="0096066C" w:rsidRDefault="00EB73EB" w:rsidP="00EB73EB">
                            <w:pPr>
                              <w:rPr>
                                <w:sz w:val="18"/>
                                <w:szCs w:val="18"/>
                              </w:rPr>
                            </w:pPr>
                            <w:r w:rsidRPr="0096066C">
                              <w:rPr>
                                <w:sz w:val="18"/>
                                <w:szCs w:val="18"/>
                              </w:rPr>
                              <w:t xml:space="preserve"> for (</w:t>
                            </w:r>
                            <w:proofErr w:type="spellStart"/>
                            <w:r w:rsidRPr="0096066C">
                              <w:rPr>
                                <w:sz w:val="18"/>
                                <w:szCs w:val="18"/>
                              </w:rPr>
                              <w:t>i</w:t>
                            </w:r>
                            <w:proofErr w:type="spellEnd"/>
                            <w:r w:rsidRPr="0096066C">
                              <w:rPr>
                                <w:sz w:val="18"/>
                                <w:szCs w:val="18"/>
                              </w:rPr>
                              <w:t xml:space="preserve"> = 0; </w:t>
                            </w:r>
                            <w:proofErr w:type="spellStart"/>
                            <w:r w:rsidRPr="0096066C">
                              <w:rPr>
                                <w:sz w:val="18"/>
                                <w:szCs w:val="18"/>
                              </w:rPr>
                              <w:t>i</w:t>
                            </w:r>
                            <w:proofErr w:type="spellEnd"/>
                            <w:r w:rsidRPr="0096066C">
                              <w:rPr>
                                <w:sz w:val="18"/>
                                <w:szCs w:val="18"/>
                              </w:rPr>
                              <w:t xml:space="preserve"> &lt; 4; </w:t>
                            </w:r>
                            <w:proofErr w:type="spellStart"/>
                            <w:r w:rsidRPr="0096066C">
                              <w:rPr>
                                <w:sz w:val="18"/>
                                <w:szCs w:val="18"/>
                              </w:rPr>
                              <w:t>i</w:t>
                            </w:r>
                            <w:proofErr w:type="spellEnd"/>
                            <w:r w:rsidRPr="0096066C">
                              <w:rPr>
                                <w:sz w:val="18"/>
                                <w:szCs w:val="18"/>
                              </w:rPr>
                              <w:t xml:space="preserve"> = </w:t>
                            </w:r>
                            <w:proofErr w:type="spellStart"/>
                            <w:r w:rsidRPr="0096066C">
                              <w:rPr>
                                <w:sz w:val="18"/>
                                <w:szCs w:val="18"/>
                              </w:rPr>
                              <w:t>i</w:t>
                            </w:r>
                            <w:proofErr w:type="spellEnd"/>
                            <w:r w:rsidRPr="0096066C">
                              <w:rPr>
                                <w:sz w:val="18"/>
                                <w:szCs w:val="18"/>
                              </w:rPr>
                              <w:t xml:space="preserve"> + 1) begin</w:t>
                            </w:r>
                          </w:p>
                          <w:p w14:paraId="3CBD465D" w14:textId="77777777" w:rsidR="00EB73EB" w:rsidRPr="0096066C" w:rsidRDefault="00EB73EB" w:rsidP="00EB73EB">
                            <w:pPr>
                              <w:rPr>
                                <w:sz w:val="18"/>
                                <w:szCs w:val="18"/>
                              </w:rPr>
                            </w:pPr>
                            <w:r w:rsidRPr="0096066C">
                              <w:rPr>
                                <w:sz w:val="18"/>
                                <w:szCs w:val="18"/>
                              </w:rPr>
                              <w:t xml:space="preserve">            if (multiplier[</w:t>
                            </w:r>
                            <w:proofErr w:type="spellStart"/>
                            <w:r w:rsidRPr="0096066C">
                              <w:rPr>
                                <w:sz w:val="18"/>
                                <w:szCs w:val="18"/>
                              </w:rPr>
                              <w:t>i</w:t>
                            </w:r>
                            <w:proofErr w:type="spellEnd"/>
                            <w:r w:rsidRPr="0096066C">
                              <w:rPr>
                                <w:sz w:val="18"/>
                                <w:szCs w:val="18"/>
                              </w:rPr>
                              <w:t>] == 1'b1) begin</w:t>
                            </w:r>
                          </w:p>
                          <w:p w14:paraId="44412963" w14:textId="6F9BB1D2" w:rsidR="00EB73EB" w:rsidRPr="0096066C" w:rsidRDefault="00EB73EB" w:rsidP="00EB73EB">
                            <w:pPr>
                              <w:rPr>
                                <w:sz w:val="18"/>
                                <w:szCs w:val="18"/>
                              </w:rPr>
                            </w:pPr>
                            <w:r w:rsidRPr="0096066C">
                              <w:rPr>
                                <w:sz w:val="18"/>
                                <w:szCs w:val="18"/>
                              </w:rPr>
                              <w:t xml:space="preserve">                result = result + (</w:t>
                            </w:r>
                            <w:r w:rsidR="00E0696E">
                              <w:rPr>
                                <w:sz w:val="18"/>
                                <w:szCs w:val="18"/>
                              </w:rPr>
                              <w:t>NUM</w:t>
                            </w:r>
                            <w:r w:rsidRPr="0096066C">
                              <w:rPr>
                                <w:sz w:val="18"/>
                                <w:szCs w:val="18"/>
                              </w:rPr>
                              <w:t xml:space="preserve">&lt;&lt; i); </w:t>
                            </w:r>
                          </w:p>
                          <w:p w14:paraId="12DD9F5F" w14:textId="77777777" w:rsidR="00EB73EB" w:rsidRPr="0096066C" w:rsidRDefault="00EB73EB" w:rsidP="00EB73EB">
                            <w:pPr>
                              <w:rPr>
                                <w:sz w:val="18"/>
                                <w:szCs w:val="18"/>
                              </w:rPr>
                            </w:pPr>
                            <w:r w:rsidRPr="0096066C">
                              <w:rPr>
                                <w:sz w:val="18"/>
                                <w:szCs w:val="18"/>
                              </w:rPr>
                              <w:t xml:space="preserve">            end</w:t>
                            </w:r>
                          </w:p>
                          <w:p w14:paraId="5B37C246" w14:textId="77777777" w:rsidR="00EB73EB" w:rsidRPr="0096066C" w:rsidRDefault="00EB73EB" w:rsidP="00EB73EB">
                            <w:pPr>
                              <w:rPr>
                                <w:sz w:val="18"/>
                                <w:szCs w:val="18"/>
                              </w:rPr>
                            </w:pPr>
                            <w:r w:rsidRPr="0096066C">
                              <w:rPr>
                                <w:sz w:val="18"/>
                                <w:szCs w:val="18"/>
                              </w:rPr>
                              <w:t xml:space="preserve">        end</w:t>
                            </w:r>
                          </w:p>
                          <w:p w14:paraId="0524CB34" w14:textId="77777777" w:rsidR="00EB73EB" w:rsidRPr="0096066C" w:rsidRDefault="00EB73EB" w:rsidP="00EB73EB">
                            <w:pPr>
                              <w:rPr>
                                <w:sz w:val="18"/>
                                <w:szCs w:val="18"/>
                              </w:rPr>
                            </w:pPr>
                            <w:r w:rsidRPr="0096066C">
                              <w:rPr>
                                <w:sz w:val="18"/>
                                <w:szCs w:val="18"/>
                              </w:rPr>
                              <w:t xml:space="preserve">    end</w:t>
                            </w:r>
                          </w:p>
                          <w:p w14:paraId="6F944036" w14:textId="77777777" w:rsidR="00EB73EB" w:rsidRDefault="00EB73EB" w:rsidP="00EB73EB">
                            <w:pPr>
                              <w:rPr>
                                <w:sz w:val="18"/>
                                <w:szCs w:val="18"/>
                              </w:rPr>
                            </w:pPr>
                            <w:proofErr w:type="spellStart"/>
                            <w:r w:rsidRPr="0096066C">
                              <w:rPr>
                                <w:sz w:val="18"/>
                                <w:szCs w:val="18"/>
                              </w:rPr>
                              <w:t>endmodule</w:t>
                            </w:r>
                            <w:proofErr w:type="spellEnd"/>
                          </w:p>
                          <w:p w14:paraId="25704BE8" w14:textId="77777777" w:rsidR="00EB73EB" w:rsidRPr="0043496E" w:rsidRDefault="00EB73EB" w:rsidP="00EB73EB">
                            <w:pPr>
                              <w:rPr>
                                <w:sz w:val="18"/>
                                <w:szCs w:val="18"/>
                              </w:rPr>
                            </w:pPr>
                          </w:p>
                          <w:p w14:paraId="19DA473E" w14:textId="64E52630" w:rsidR="00891BAD" w:rsidRPr="00175387" w:rsidRDefault="003953FC">
                            <w:pPr>
                              <w:rPr>
                                <w:sz w:val="18"/>
                                <w:szCs w:val="18"/>
                                <w:lang w:val="en-IN"/>
                              </w:rPr>
                            </w:pPr>
                            <w:r>
                              <w:rPr>
                                <w:noProof/>
                              </w:rPr>
                              <w:drawing>
                                <wp:inline distT="0" distB="0" distL="0" distR="0" wp14:anchorId="45F6DBAD" wp14:editId="26402415">
                                  <wp:extent cx="1845310" cy="1186180"/>
                                  <wp:effectExtent l="0" t="0" r="2540" b="0"/>
                                  <wp:docPr id="1752802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802934" name=""/>
                                          <pic:cNvPicPr/>
                                        </pic:nvPicPr>
                                        <pic:blipFill>
                                          <a:blip r:embed="rId21"/>
                                          <a:stretch>
                                            <a:fillRect/>
                                          </a:stretch>
                                        </pic:blipFill>
                                        <pic:spPr>
                                          <a:xfrm>
                                            <a:off x="0" y="0"/>
                                            <a:ext cx="1845310" cy="118618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DD9086" id="_x0000_s1049" type="#_x0000_t202" style="position:absolute;left:0;text-align:left;margin-left:109pt;margin-top:-27.95pt;width:160.2pt;height:306pt;z-index:25171763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" fillcolor="white [3201]" strokecolor="#4472c4 [3204]" strokeweight="1pt">
                <v:textbox>
                  <w:txbxContent>
                    <w:p w14:paraId="5EC87C3A" w14:textId="4EC73CA8" w:rsidR="00EB73EB" w:rsidRDefault="00DB1A82" w:rsidP="00C61BF5">
                      <w:pPr>
                        <w:jc w:val="center"/>
                        <w:rPr>
                          <w:b/>
                          <w:bCs/>
                          <w:sz w:val="18"/>
                          <w:szCs w:val="18"/>
                          <w:lang w:val="en-IN"/>
                        </w:rPr>
                      </w:pPr>
                      <w:r w:rsidRPr="00DB1A82">
                        <w:rPr>
                          <w:b/>
                          <w:bCs/>
                          <w:noProof/>
                          <w:sz w:val="22"/>
                          <w:szCs w:val="24"/>
                          <w:lang w:val="en-IN"/>
                        </w:rPr>
                        <w:t>MU</w:t>
                      </w:r>
                      <w:r w:rsidR="007A3AE6">
                        <w:rPr>
                          <w:b/>
                          <w:bCs/>
                          <w:noProof/>
                          <w:sz w:val="22"/>
                          <w:szCs w:val="24"/>
                          <w:lang w:val="en-IN"/>
                        </w:rPr>
                        <w:t>l</w:t>
                      </w:r>
                      <w:r w:rsidRPr="00DB1A82">
                        <w:rPr>
                          <w:b/>
                          <w:bCs/>
                          <w:noProof/>
                          <w:sz w:val="22"/>
                          <w:szCs w:val="24"/>
                          <w:lang w:val="en-IN"/>
                        </w:rPr>
                        <w:t>TIP</w:t>
                      </w:r>
                      <w:r w:rsidR="00ED5399">
                        <w:rPr>
                          <w:b/>
                          <w:bCs/>
                          <w:noProof/>
                          <w:sz w:val="22"/>
                          <w:szCs w:val="24"/>
                          <w:lang w:val="en-IN"/>
                        </w:rPr>
                        <w:t>Y CONSTANT</w:t>
                      </w:r>
                    </w:p>
                    <w:p w14:paraId="6B1E95DD" w14:textId="4FC2337C" w:rsidR="00EB73EB" w:rsidRPr="00474681" w:rsidRDefault="00821D2D" w:rsidP="00EB73EB">
                      <w:pPr>
                        <w:rPr>
                          <w:sz w:val="18"/>
                          <w:szCs w:val="18"/>
                          <w:lang w:val="en-IN"/>
                        </w:rPr>
                      </w:pPr>
                      <w:r w:rsidRPr="00474681">
                        <w:rPr>
                          <w:sz w:val="18"/>
                          <w:szCs w:val="18"/>
                          <w:lang w:val="en-IN"/>
                        </w:rPr>
                        <w:t>Let, 3A =2A+A</w:t>
                      </w:r>
                      <w:r w:rsidR="00A5663F" w:rsidRPr="00474681">
                        <w:rPr>
                          <w:sz w:val="18"/>
                          <w:szCs w:val="18"/>
                          <w:lang w:val="en-IN"/>
                        </w:rPr>
                        <w:t>;</w:t>
                      </w:r>
                    </w:p>
                    <w:p w14:paraId="777245BF" w14:textId="77777777" w:rsidR="006352DD" w:rsidRDefault="00474681" w:rsidP="004908A2">
                      <w:pPr>
                        <w:rPr>
                          <w:sz w:val="18"/>
                          <w:szCs w:val="18"/>
                          <w:lang w:val="en-IN"/>
                        </w:rPr>
                      </w:pPr>
                      <w:r w:rsidRPr="00474681">
                        <w:rPr>
                          <w:sz w:val="18"/>
                          <w:szCs w:val="18"/>
                          <w:lang w:val="en-IN"/>
                        </w:rPr>
                        <w:t xml:space="preserve"> Hence, shift once and then add with number</w:t>
                      </w:r>
                    </w:p>
                    <w:p w14:paraId="657C922E" w14:textId="36AF202E" w:rsidR="005A6794" w:rsidRPr="006352DD" w:rsidRDefault="00266717" w:rsidP="004908A2">
                      <w:pPr>
                        <w:rPr>
                          <w:sz w:val="18"/>
                          <w:szCs w:val="18"/>
                          <w:lang w:val="en-IN"/>
                        </w:rPr>
                      </w:pPr>
                      <w:r>
                        <w:rPr>
                          <w:sz w:val="18"/>
                          <w:szCs w:val="18"/>
                        </w:rPr>
                        <w:t xml:space="preserve">module </w:t>
                      </w:r>
                      <w:proofErr w:type="spellStart"/>
                      <w:r>
                        <w:rPr>
                          <w:sz w:val="18"/>
                          <w:szCs w:val="18"/>
                        </w:rPr>
                        <w:t>Mut</w:t>
                      </w:r>
                      <w:r w:rsidR="003F73F3">
                        <w:rPr>
                          <w:sz w:val="18"/>
                          <w:szCs w:val="18"/>
                        </w:rPr>
                        <w:t>i</w:t>
                      </w:r>
                      <w:r w:rsidR="00210E84">
                        <w:rPr>
                          <w:sz w:val="18"/>
                          <w:szCs w:val="18"/>
                        </w:rPr>
                        <w:t>PY</w:t>
                      </w:r>
                      <w:proofErr w:type="spellEnd"/>
                      <w:r w:rsidR="003F73F3">
                        <w:rPr>
                          <w:sz w:val="18"/>
                          <w:szCs w:val="18"/>
                        </w:rPr>
                        <w:t xml:space="preserve"> (</w:t>
                      </w:r>
                    </w:p>
                    <w:p w14:paraId="2C2AA045" w14:textId="034F6499" w:rsidR="005A6794" w:rsidRDefault="00266717" w:rsidP="004908A2">
                      <w:pPr>
                        <w:rPr>
                          <w:sz w:val="18"/>
                          <w:szCs w:val="18"/>
                        </w:rPr>
                      </w:pPr>
                      <w:r>
                        <w:rPr>
                          <w:sz w:val="18"/>
                          <w:szCs w:val="18"/>
                        </w:rPr>
                        <w:t>input</w:t>
                      </w:r>
                      <w:r w:rsidR="00ED5399">
                        <w:rPr>
                          <w:sz w:val="18"/>
                          <w:szCs w:val="18"/>
                        </w:rPr>
                        <w:t xml:space="preserve"> </w:t>
                      </w:r>
                      <w:r w:rsidR="00D83335">
                        <w:rPr>
                          <w:sz w:val="18"/>
                          <w:szCs w:val="18"/>
                        </w:rPr>
                        <w:t>[3:0]</w:t>
                      </w:r>
                      <w:r w:rsidR="00E0696E">
                        <w:rPr>
                          <w:sz w:val="18"/>
                          <w:szCs w:val="18"/>
                        </w:rPr>
                        <w:t>NUM</w:t>
                      </w:r>
                      <w:r w:rsidR="00D83335">
                        <w:rPr>
                          <w:sz w:val="18"/>
                          <w:szCs w:val="18"/>
                        </w:rPr>
                        <w:t>,</w:t>
                      </w:r>
                      <w:r w:rsidR="00E0696E">
                        <w:rPr>
                          <w:sz w:val="18"/>
                          <w:szCs w:val="18"/>
                        </w:rPr>
                        <w:t xml:space="preserve"> </w:t>
                      </w:r>
                      <w:proofErr w:type="gramStart"/>
                      <w:r w:rsidR="00D83335">
                        <w:rPr>
                          <w:sz w:val="18"/>
                          <w:szCs w:val="18"/>
                        </w:rPr>
                        <w:t xml:space="preserve">input </w:t>
                      </w:r>
                      <w:r w:rsidR="00ED5399">
                        <w:rPr>
                          <w:sz w:val="18"/>
                          <w:szCs w:val="18"/>
                        </w:rPr>
                        <w:t xml:space="preserve"> </w:t>
                      </w:r>
                      <w:r w:rsidR="00D83335">
                        <w:rPr>
                          <w:sz w:val="18"/>
                          <w:szCs w:val="18"/>
                        </w:rPr>
                        <w:t>[</w:t>
                      </w:r>
                      <w:proofErr w:type="gramEnd"/>
                      <w:r w:rsidR="00D83335">
                        <w:rPr>
                          <w:sz w:val="18"/>
                          <w:szCs w:val="18"/>
                        </w:rPr>
                        <w:t>3:0]</w:t>
                      </w:r>
                      <w:r w:rsidR="005A6794">
                        <w:rPr>
                          <w:sz w:val="18"/>
                          <w:szCs w:val="18"/>
                        </w:rPr>
                        <w:t>multiplier,</w:t>
                      </w:r>
                    </w:p>
                    <w:p w14:paraId="4C52A0CD" w14:textId="47AB8E3A" w:rsidR="004908A2" w:rsidRPr="0096066C" w:rsidRDefault="005A6794" w:rsidP="004908A2">
                      <w:pPr>
                        <w:rPr>
                          <w:sz w:val="18"/>
                          <w:szCs w:val="18"/>
                        </w:rPr>
                      </w:pPr>
                      <w:r>
                        <w:rPr>
                          <w:sz w:val="18"/>
                          <w:szCs w:val="18"/>
                        </w:rPr>
                        <w:t>output reg [7:0]</w:t>
                      </w:r>
                      <w:r w:rsidR="00ED5399">
                        <w:rPr>
                          <w:sz w:val="18"/>
                          <w:szCs w:val="18"/>
                        </w:rPr>
                        <w:t xml:space="preserve"> </w:t>
                      </w:r>
                      <w:proofErr w:type="gramStart"/>
                      <w:r>
                        <w:rPr>
                          <w:sz w:val="18"/>
                          <w:szCs w:val="18"/>
                        </w:rPr>
                        <w:t>result</w:t>
                      </w:r>
                      <w:r w:rsidR="00E0696E">
                        <w:rPr>
                          <w:sz w:val="18"/>
                          <w:szCs w:val="18"/>
                        </w:rPr>
                        <w:t xml:space="preserve"> </w:t>
                      </w:r>
                      <w:r w:rsidR="00266717">
                        <w:rPr>
                          <w:sz w:val="18"/>
                          <w:szCs w:val="18"/>
                        </w:rPr>
                        <w:t>)</w:t>
                      </w:r>
                      <w:proofErr w:type="gramEnd"/>
                      <w:r w:rsidR="00E0696E">
                        <w:rPr>
                          <w:sz w:val="18"/>
                          <w:szCs w:val="18"/>
                        </w:rPr>
                        <w:t>;</w:t>
                      </w:r>
                    </w:p>
                    <w:p w14:paraId="18EFA940" w14:textId="7C995079" w:rsidR="00EB73EB" w:rsidRDefault="00EB73EB" w:rsidP="00EB73EB">
                      <w:pPr>
                        <w:rPr>
                          <w:sz w:val="18"/>
                          <w:szCs w:val="18"/>
                        </w:rPr>
                      </w:pPr>
                      <w:r w:rsidRPr="0096066C">
                        <w:rPr>
                          <w:sz w:val="18"/>
                          <w:szCs w:val="18"/>
                        </w:rPr>
                        <w:t xml:space="preserve">integer </w:t>
                      </w:r>
                      <w:proofErr w:type="spellStart"/>
                      <w:r w:rsidRPr="0096066C">
                        <w:rPr>
                          <w:sz w:val="18"/>
                          <w:szCs w:val="18"/>
                        </w:rPr>
                        <w:t>i</w:t>
                      </w:r>
                      <w:proofErr w:type="spellEnd"/>
                      <w:r w:rsidRPr="0096066C">
                        <w:rPr>
                          <w:sz w:val="18"/>
                          <w:szCs w:val="18"/>
                        </w:rPr>
                        <w:t xml:space="preserve">;        </w:t>
                      </w:r>
                    </w:p>
                    <w:p w14:paraId="3D3CA862" w14:textId="77777777" w:rsidR="00EB73EB" w:rsidRPr="0096066C" w:rsidRDefault="00EB73EB" w:rsidP="00EB73EB">
                      <w:pPr>
                        <w:rPr>
                          <w:sz w:val="18"/>
                          <w:szCs w:val="18"/>
                        </w:rPr>
                      </w:pPr>
                      <w:r w:rsidRPr="0096066C">
                        <w:rPr>
                          <w:sz w:val="18"/>
                          <w:szCs w:val="18"/>
                        </w:rPr>
                        <w:t xml:space="preserve"> always </w:t>
                      </w:r>
                      <w:proofErr w:type="gramStart"/>
                      <w:r w:rsidRPr="0096066C">
                        <w:rPr>
                          <w:sz w:val="18"/>
                          <w:szCs w:val="18"/>
                        </w:rPr>
                        <w:t>@(</w:t>
                      </w:r>
                      <w:proofErr w:type="gramEnd"/>
                      <w:r w:rsidRPr="0096066C">
                        <w:rPr>
                          <w:sz w:val="18"/>
                          <w:szCs w:val="18"/>
                        </w:rPr>
                        <w:t>*) begin</w:t>
                      </w:r>
                    </w:p>
                    <w:p w14:paraId="5B1490EA" w14:textId="77777777" w:rsidR="00EB73EB" w:rsidRDefault="00EB73EB" w:rsidP="00EB73EB">
                      <w:pPr>
                        <w:rPr>
                          <w:sz w:val="18"/>
                          <w:szCs w:val="18"/>
                        </w:rPr>
                      </w:pPr>
                      <w:r w:rsidRPr="0096066C">
                        <w:rPr>
                          <w:sz w:val="18"/>
                          <w:szCs w:val="18"/>
                        </w:rPr>
                        <w:t xml:space="preserve">       result = 8'd0;</w:t>
                      </w:r>
                    </w:p>
                    <w:p w14:paraId="3F084EA1" w14:textId="77777777" w:rsidR="00EB73EB" w:rsidRPr="0096066C" w:rsidRDefault="00EB73EB" w:rsidP="00EB73EB">
                      <w:pPr>
                        <w:rPr>
                          <w:sz w:val="18"/>
                          <w:szCs w:val="18"/>
                        </w:rPr>
                      </w:pPr>
                      <w:r w:rsidRPr="0096066C">
                        <w:rPr>
                          <w:sz w:val="18"/>
                          <w:szCs w:val="18"/>
                        </w:rPr>
                        <w:t xml:space="preserve"> for (</w:t>
                      </w:r>
                      <w:proofErr w:type="spellStart"/>
                      <w:r w:rsidRPr="0096066C">
                        <w:rPr>
                          <w:sz w:val="18"/>
                          <w:szCs w:val="18"/>
                        </w:rPr>
                        <w:t>i</w:t>
                      </w:r>
                      <w:proofErr w:type="spellEnd"/>
                      <w:r w:rsidRPr="0096066C">
                        <w:rPr>
                          <w:sz w:val="18"/>
                          <w:szCs w:val="18"/>
                        </w:rPr>
                        <w:t xml:space="preserve"> = 0; </w:t>
                      </w:r>
                      <w:proofErr w:type="spellStart"/>
                      <w:r w:rsidRPr="0096066C">
                        <w:rPr>
                          <w:sz w:val="18"/>
                          <w:szCs w:val="18"/>
                        </w:rPr>
                        <w:t>i</w:t>
                      </w:r>
                      <w:proofErr w:type="spellEnd"/>
                      <w:r w:rsidRPr="0096066C">
                        <w:rPr>
                          <w:sz w:val="18"/>
                          <w:szCs w:val="18"/>
                        </w:rPr>
                        <w:t xml:space="preserve"> &lt; 4; </w:t>
                      </w:r>
                      <w:proofErr w:type="spellStart"/>
                      <w:r w:rsidRPr="0096066C">
                        <w:rPr>
                          <w:sz w:val="18"/>
                          <w:szCs w:val="18"/>
                        </w:rPr>
                        <w:t>i</w:t>
                      </w:r>
                      <w:proofErr w:type="spellEnd"/>
                      <w:r w:rsidRPr="0096066C">
                        <w:rPr>
                          <w:sz w:val="18"/>
                          <w:szCs w:val="18"/>
                        </w:rPr>
                        <w:t xml:space="preserve"> = </w:t>
                      </w:r>
                      <w:proofErr w:type="spellStart"/>
                      <w:r w:rsidRPr="0096066C">
                        <w:rPr>
                          <w:sz w:val="18"/>
                          <w:szCs w:val="18"/>
                        </w:rPr>
                        <w:t>i</w:t>
                      </w:r>
                      <w:proofErr w:type="spellEnd"/>
                      <w:r w:rsidRPr="0096066C">
                        <w:rPr>
                          <w:sz w:val="18"/>
                          <w:szCs w:val="18"/>
                        </w:rPr>
                        <w:t xml:space="preserve"> + 1) begin</w:t>
                      </w:r>
                    </w:p>
                    <w:p w14:paraId="3CBD465D" w14:textId="77777777" w:rsidR="00EB73EB" w:rsidRPr="0096066C" w:rsidRDefault="00EB73EB" w:rsidP="00EB73EB">
                      <w:pPr>
                        <w:rPr>
                          <w:sz w:val="18"/>
                          <w:szCs w:val="18"/>
                        </w:rPr>
                      </w:pPr>
                      <w:r w:rsidRPr="0096066C">
                        <w:rPr>
                          <w:sz w:val="18"/>
                          <w:szCs w:val="18"/>
                        </w:rPr>
                        <w:t xml:space="preserve">            if (multiplier[</w:t>
                      </w:r>
                      <w:proofErr w:type="spellStart"/>
                      <w:r w:rsidRPr="0096066C">
                        <w:rPr>
                          <w:sz w:val="18"/>
                          <w:szCs w:val="18"/>
                        </w:rPr>
                        <w:t>i</w:t>
                      </w:r>
                      <w:proofErr w:type="spellEnd"/>
                      <w:r w:rsidRPr="0096066C">
                        <w:rPr>
                          <w:sz w:val="18"/>
                          <w:szCs w:val="18"/>
                        </w:rPr>
                        <w:t>] == 1'b1) begin</w:t>
                      </w:r>
                    </w:p>
                    <w:p w14:paraId="44412963" w14:textId="6F9BB1D2" w:rsidR="00EB73EB" w:rsidRPr="0096066C" w:rsidRDefault="00EB73EB" w:rsidP="00EB73EB">
                      <w:pPr>
                        <w:rPr>
                          <w:sz w:val="18"/>
                          <w:szCs w:val="18"/>
                        </w:rPr>
                      </w:pPr>
                      <w:r w:rsidRPr="0096066C">
                        <w:rPr>
                          <w:sz w:val="18"/>
                          <w:szCs w:val="18"/>
                        </w:rPr>
                        <w:t xml:space="preserve">                result = result + (</w:t>
                      </w:r>
                      <w:r w:rsidR="00E0696E">
                        <w:rPr>
                          <w:sz w:val="18"/>
                          <w:szCs w:val="18"/>
                        </w:rPr>
                        <w:t>NUM</w:t>
                      </w:r>
                      <w:r w:rsidRPr="0096066C">
                        <w:rPr>
                          <w:sz w:val="18"/>
                          <w:szCs w:val="18"/>
                        </w:rPr>
                        <w:t xml:space="preserve">&lt;&lt; i); </w:t>
                      </w:r>
                    </w:p>
                    <w:p w14:paraId="12DD9F5F" w14:textId="77777777" w:rsidR="00EB73EB" w:rsidRPr="0096066C" w:rsidRDefault="00EB73EB" w:rsidP="00EB73EB">
                      <w:pPr>
                        <w:rPr>
                          <w:sz w:val="18"/>
                          <w:szCs w:val="18"/>
                        </w:rPr>
                      </w:pPr>
                      <w:r w:rsidRPr="0096066C">
                        <w:rPr>
                          <w:sz w:val="18"/>
                          <w:szCs w:val="18"/>
                        </w:rPr>
                        <w:t xml:space="preserve">            end</w:t>
                      </w:r>
                    </w:p>
                    <w:p w14:paraId="5B37C246" w14:textId="77777777" w:rsidR="00EB73EB" w:rsidRPr="0096066C" w:rsidRDefault="00EB73EB" w:rsidP="00EB73EB">
                      <w:pPr>
                        <w:rPr>
                          <w:sz w:val="18"/>
                          <w:szCs w:val="18"/>
                        </w:rPr>
                      </w:pPr>
                      <w:r w:rsidRPr="0096066C">
                        <w:rPr>
                          <w:sz w:val="18"/>
                          <w:szCs w:val="18"/>
                        </w:rPr>
                        <w:t xml:space="preserve">        end</w:t>
                      </w:r>
                    </w:p>
                    <w:p w14:paraId="0524CB34" w14:textId="77777777" w:rsidR="00EB73EB" w:rsidRPr="0096066C" w:rsidRDefault="00EB73EB" w:rsidP="00EB73EB">
                      <w:pPr>
                        <w:rPr>
                          <w:sz w:val="18"/>
                          <w:szCs w:val="18"/>
                        </w:rPr>
                      </w:pPr>
                      <w:r w:rsidRPr="0096066C">
                        <w:rPr>
                          <w:sz w:val="18"/>
                          <w:szCs w:val="18"/>
                        </w:rPr>
                        <w:t xml:space="preserve">    end</w:t>
                      </w:r>
                    </w:p>
                    <w:p w14:paraId="6F944036" w14:textId="77777777" w:rsidR="00EB73EB" w:rsidRDefault="00EB73EB" w:rsidP="00EB73EB">
                      <w:pPr>
                        <w:rPr>
                          <w:sz w:val="18"/>
                          <w:szCs w:val="18"/>
                        </w:rPr>
                      </w:pPr>
                      <w:proofErr w:type="spellStart"/>
                      <w:r w:rsidRPr="0096066C">
                        <w:rPr>
                          <w:sz w:val="18"/>
                          <w:szCs w:val="18"/>
                        </w:rPr>
                        <w:t>endmodule</w:t>
                      </w:r>
                      <w:proofErr w:type="spellEnd"/>
                    </w:p>
                    <w:p w14:paraId="25704BE8" w14:textId="77777777" w:rsidR="00EB73EB" w:rsidRPr="0043496E" w:rsidRDefault="00EB73EB" w:rsidP="00EB73EB">
                      <w:pPr>
                        <w:rPr>
                          <w:sz w:val="18"/>
                          <w:szCs w:val="18"/>
                        </w:rPr>
                      </w:pPr>
                    </w:p>
                    <w:p w14:paraId="19DA473E" w14:textId="64E52630" w:rsidR="00891BAD" w:rsidRPr="00175387" w:rsidRDefault="003953FC">
                      <w:pPr>
                        <w:rPr>
                          <w:sz w:val="18"/>
                          <w:szCs w:val="18"/>
                          <w:lang w:val="en-IN"/>
                        </w:rPr>
                      </w:pPr>
                      <w:r>
                        <w:rPr>
                          <w:noProof/>
                        </w:rPr>
                        <w:drawing>
                          <wp:inline distT="0" distB="0" distL="0" distR="0" wp14:anchorId="45F6DBAD" wp14:editId="26402415">
                            <wp:extent cx="1845310" cy="1186180"/>
                            <wp:effectExtent l="0" t="0" r="2540" b="0"/>
                            <wp:docPr id="1752802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802934" name=""/>
                                    <pic:cNvPicPr/>
                                  </pic:nvPicPr>
                                  <pic:blipFill>
                                    <a:blip r:embed="rId21"/>
                                    <a:stretch>
                                      <a:fillRect/>
                                    </a:stretch>
                                  </pic:blipFill>
                                  <pic:spPr>
                                    <a:xfrm>
                                      <a:off x="0" y="0"/>
                                      <a:ext cx="1845310" cy="1186180"/>
                                    </a:xfrm>
                                    <a:prstGeom prst="rect">
                                      <a:avLst/>
                                    </a:prstGeom>
                                  </pic:spPr>
                                </pic:pic>
                              </a:graphicData>
                            </a:graphic>
                          </wp:inline>
                        </w:drawing>
                      </w:r>
                    </w:p>
                  </w:txbxContent>
                </v:textbox>
                <w10:wrap anchorx="margin"/>
              </v:shape>
            </w:pict>
          </mc:Fallback>
        </mc:AlternateContent>
      </w:r>
      <w:r w:rsidR="00BC2042">
        <w:rPr>
          <w:noProof/>
          <w:lang w:val="en-IN"/>
        </w:rPr>
        <mc:AlternateContent>
          <mc:Choice Requires="wps">
            <w:drawing>
              <wp:anchor distT="0" distB="0" distL="114300" distR="114300" simplePos="0" relativeHeight="251714560" behindDoc="0" locked="0" layoutInCell="1" allowOverlap="1" wp14:anchorId="7FCCE53A" wp14:editId="2642E3CE">
                <wp:simplePos x="0" y="0"/>
                <wp:positionH relativeFrom="column">
                  <wp:posOffset>2371725</wp:posOffset>
                </wp:positionH>
                <wp:positionV relativeFrom="paragraph">
                  <wp:posOffset>-354965</wp:posOffset>
                </wp:positionV>
                <wp:extent cx="2390775" cy="4391025"/>
                <wp:effectExtent l="0" t="0" r="28575" b="28575"/>
                <wp:wrapNone/>
                <wp:docPr id="276487663" name="Text Box 41"/>
                <wp:cNvGraphicFramePr/>
                <a:graphic xmlns:a="http://schemas.openxmlformats.org/drawingml/2006/main">
                  <a:graphicData uri="http://schemas.microsoft.com/office/word/2010/wordprocessingShape">
                    <wps:wsp>
                      <wps:cNvSpPr txBox="1"/>
                      <wps:spPr>
                        <a:xfrm>
                          <a:off x="0" y="0"/>
                          <a:ext cx="2390775" cy="439102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DF72E06" w14:textId="61E8D0B8" w:rsidR="005137A9" w:rsidRDefault="005137A9" w:rsidP="005137A9">
                            <w:pPr>
                              <w:rPr>
                                <w:b/>
                                <w:bCs/>
                                <w:lang w:val="en-IN"/>
                              </w:rPr>
                            </w:pPr>
                            <w:r>
                              <w:rPr>
                                <w:b/>
                                <w:bCs/>
                                <w:lang w:val="en-IN"/>
                              </w:rPr>
                              <w:t xml:space="preserve">           </w:t>
                            </w:r>
                            <w:r w:rsidRPr="005137A9">
                              <w:rPr>
                                <w:b/>
                                <w:bCs/>
                                <w:lang w:val="en-IN"/>
                              </w:rPr>
                              <w:t>Carry Look Ahead Adder</w:t>
                            </w:r>
                          </w:p>
                          <w:p w14:paraId="6A537614" w14:textId="20AC50A8" w:rsidR="005137A9" w:rsidRDefault="0000311A" w:rsidP="0000311A">
                            <w:r w:rsidRPr="0000311A">
                              <w:t xml:space="preserve">To overcome </w:t>
                            </w:r>
                            <w:proofErr w:type="gramStart"/>
                            <w:r w:rsidRPr="0000311A">
                              <w:t>ripple</w:t>
                            </w:r>
                            <w:proofErr w:type="gramEnd"/>
                            <w:r w:rsidRPr="0000311A">
                              <w:t xml:space="preserve"> carry delay, we can anticipate carry bit generation in</w:t>
                            </w:r>
                            <w:r>
                              <w:t xml:space="preserve"> </w:t>
                            </w:r>
                            <w:r w:rsidRPr="0000311A">
                              <w:t>advance. By analyzing input bits early, we can determine if a carry will occur, reducing delay.</w:t>
                            </w:r>
                          </w:p>
                          <w:p w14:paraId="1CEF0C03" w14:textId="7FCF1D1F" w:rsidR="008B6380" w:rsidRDefault="0065144F" w:rsidP="0000311A">
                            <w:r w:rsidRPr="0065144F">
                              <w:t>P</w:t>
                            </w:r>
                            <w:r w:rsidRPr="0065144F">
                              <w:rPr>
                                <w:vertAlign w:val="subscript"/>
                              </w:rPr>
                              <w:t>i</w:t>
                            </w:r>
                            <w:r w:rsidRPr="0065144F">
                              <w:t> = A</w:t>
                            </w:r>
                            <w:r w:rsidRPr="0065144F">
                              <w:rPr>
                                <w:vertAlign w:val="subscript"/>
                              </w:rPr>
                              <w:t>i</w:t>
                            </w:r>
                            <w:r w:rsidRPr="0065144F">
                              <w:t> </w:t>
                            </w:r>
                            <w:r w:rsidRPr="0065144F">
                              <w:rPr>
                                <w:rFonts w:ascii="Cambria Math" w:hAnsi="Cambria Math" w:cs="Cambria Math"/>
                              </w:rPr>
                              <w:t>⊕</w:t>
                            </w:r>
                            <w:r w:rsidRPr="0065144F">
                              <w:t xml:space="preserve"> B</w:t>
                            </w:r>
                            <w:r w:rsidRPr="0065144F">
                              <w:rPr>
                                <w:vertAlign w:val="subscript"/>
                              </w:rPr>
                              <w:t>i</w:t>
                            </w:r>
                            <w:r>
                              <w:rPr>
                                <w:vertAlign w:val="subscript"/>
                              </w:rPr>
                              <w:t xml:space="preserve"> </w:t>
                            </w:r>
                            <w:r>
                              <w:t xml:space="preserve">                             </w:t>
                            </w:r>
                            <w:r w:rsidRPr="0065144F">
                              <w:t>Gi = Ai Bi</w:t>
                            </w:r>
                          </w:p>
                          <w:p w14:paraId="7AE66CA4" w14:textId="5AAE20DE" w:rsidR="0056359A" w:rsidRPr="005137A9" w:rsidRDefault="0065144F" w:rsidP="0000311A">
                            <w:pPr>
                              <w:rPr>
                                <w:lang w:val="en-IN"/>
                              </w:rPr>
                            </w:pPr>
                            <w:r>
                              <w:rPr>
                                <w:noProof/>
                              </w:rPr>
                              <w:drawing>
                                <wp:inline distT="0" distB="0" distL="0" distR="0" wp14:anchorId="652FBB6A" wp14:editId="33B638BD">
                                  <wp:extent cx="2214011" cy="186055"/>
                                  <wp:effectExtent l="0" t="0" r="0" b="4445"/>
                                  <wp:docPr id="1322830291"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76630" cy="191317"/>
                                          </a:xfrm>
                                          <a:prstGeom prst="rect">
                                            <a:avLst/>
                                          </a:prstGeom>
                                          <a:noFill/>
                                          <a:ln>
                                            <a:noFill/>
                                          </a:ln>
                                        </pic:spPr>
                                      </pic:pic>
                                    </a:graphicData>
                                  </a:graphic>
                                </wp:inline>
                              </w:drawing>
                            </w:r>
                          </w:p>
                          <w:p w14:paraId="11930B27" w14:textId="77777777" w:rsidR="00BC2042" w:rsidRDefault="00BC2042" w:rsidP="00866C01">
                            <w:pPr>
                              <w:rPr>
                                <w:lang w:val="en-IN"/>
                              </w:rPr>
                            </w:pPr>
                          </w:p>
                          <w:p w14:paraId="106046DD" w14:textId="77777777" w:rsidR="00DF4197" w:rsidRDefault="00DF4197" w:rsidP="00DF4197">
                            <w:r>
                              <w:t xml:space="preserve">module </w:t>
                            </w:r>
                            <w:proofErr w:type="spellStart"/>
                            <w:proofErr w:type="gramStart"/>
                            <w:r>
                              <w:t>CarryLookAheadAdder</w:t>
                            </w:r>
                            <w:proofErr w:type="spellEnd"/>
                            <w:r>
                              <w:t>(</w:t>
                            </w:r>
                            <w:proofErr w:type="gramEnd"/>
                          </w:p>
                          <w:p w14:paraId="7022B8A2" w14:textId="7517FDD6" w:rsidR="00DF4197" w:rsidRDefault="00DF4197" w:rsidP="00DF4197">
                            <w:r>
                              <w:t xml:space="preserve">  input [</w:t>
                            </w:r>
                            <w:proofErr w:type="gramStart"/>
                            <w:r>
                              <w:t>3:0]A</w:t>
                            </w:r>
                            <w:proofErr w:type="gramEnd"/>
                            <w:r>
                              <w:t>, B, input Cin,</w:t>
                            </w:r>
                          </w:p>
                          <w:p w14:paraId="5885581C" w14:textId="6E856F8C" w:rsidR="00DF4197" w:rsidRDefault="00DF4197" w:rsidP="00DF4197">
                            <w:r>
                              <w:t xml:space="preserve">  output [3:0] </w:t>
                            </w:r>
                            <w:proofErr w:type="spellStart"/>
                            <w:proofErr w:type="gramStart"/>
                            <w:r>
                              <w:t>S,output</w:t>
                            </w:r>
                            <w:proofErr w:type="spellEnd"/>
                            <w:proofErr w:type="gramEnd"/>
                            <w:r>
                              <w:t xml:space="preserve"> Cout);</w:t>
                            </w:r>
                          </w:p>
                          <w:p w14:paraId="24882DD6" w14:textId="77777777" w:rsidR="00643F9E" w:rsidRDefault="00DF4197" w:rsidP="00DF4197">
                            <w:r>
                              <w:t xml:space="preserve">  wire [3:0] Ci; </w:t>
                            </w:r>
                          </w:p>
                          <w:p w14:paraId="4BC3F654" w14:textId="03B3D1E7" w:rsidR="00643F9E" w:rsidRDefault="00DF4197" w:rsidP="00DF4197">
                            <w:r>
                              <w:t xml:space="preserve"> assign </w:t>
                            </w:r>
                            <w:proofErr w:type="gramStart"/>
                            <w:r>
                              <w:t>Ci[</w:t>
                            </w:r>
                            <w:proofErr w:type="gramEnd"/>
                            <w:r>
                              <w:t>0] = Cin;</w:t>
                            </w:r>
                          </w:p>
                          <w:p w14:paraId="582537CF" w14:textId="77777777" w:rsidR="00E74F40" w:rsidRDefault="00DF4197" w:rsidP="00DF4197">
                            <w:r>
                              <w:t xml:space="preserve">assign </w:t>
                            </w:r>
                            <w:proofErr w:type="gramStart"/>
                            <w:r>
                              <w:t>Ci[</w:t>
                            </w:r>
                            <w:proofErr w:type="gramEnd"/>
                            <w:r>
                              <w:t xml:space="preserve">1] = (A[0] &amp; B[0]) | ((A[0]^B[0]) </w:t>
                            </w:r>
                            <w:r w:rsidR="00643F9E">
                              <w:t xml:space="preserve">               </w:t>
                            </w:r>
                            <w:r w:rsidR="00D81AD4">
                              <w:t xml:space="preserve">    </w:t>
                            </w:r>
                          </w:p>
                          <w:p w14:paraId="7E03CF98" w14:textId="26DAEF9F" w:rsidR="00D81AD4" w:rsidRDefault="00D81AD4" w:rsidP="00DF4197">
                            <w:r>
                              <w:t xml:space="preserve">  </w:t>
                            </w:r>
                            <w:r w:rsidR="00DF4197">
                              <w:t xml:space="preserve"> </w:t>
                            </w:r>
                            <w:r>
                              <w:t xml:space="preserve">                              </w:t>
                            </w:r>
                            <w:r w:rsidR="00E74F40">
                              <w:t>&amp;</w:t>
                            </w:r>
                            <w:r>
                              <w:t xml:space="preserve"> </w:t>
                            </w:r>
                            <w:proofErr w:type="gramStart"/>
                            <w:r w:rsidR="00DF4197">
                              <w:t>Ci[</w:t>
                            </w:r>
                            <w:proofErr w:type="gramEnd"/>
                            <w:r w:rsidR="00DF4197">
                              <w:t>0]);</w:t>
                            </w:r>
                          </w:p>
                          <w:p w14:paraId="04B7026C" w14:textId="75BF0580" w:rsidR="00DF4197" w:rsidRDefault="00DF4197" w:rsidP="00DF4197">
                            <w:r>
                              <w:t>assign Ci[2] = (A[1] &amp; B[1]) | ((A[1]^B[1]) &amp; ((A[0] &amp; B[0]) | ((A[0]^B[0]) &amp; Ci[0]))); assign Ci[3] = (A[2] &amp; B[2]) | ((A[2]^B[2]) &amp; ((A[1] &amp; B[1]) | ((A[1]^B[1]) &amp; ((A[0] &amp; B[0]) | ((A[0]^B[0]) &amp; Ci[0])))));</w:t>
                            </w:r>
                          </w:p>
                          <w:p w14:paraId="0C3D2537" w14:textId="636F505F" w:rsidR="00DF4197" w:rsidRDefault="00DF4197" w:rsidP="00DF4197">
                            <w:r>
                              <w:t xml:space="preserve">assign </w:t>
                            </w:r>
                            <w:proofErr w:type="gramStart"/>
                            <w:r>
                              <w:t>Cout  =</w:t>
                            </w:r>
                            <w:proofErr w:type="gramEnd"/>
                            <w:r>
                              <w:t xml:space="preserve"> (A[3] &amp; B[3]) | ((A[3]^B[3]) &amp; ((A[2] &amp; B[2]) | ((A[2]^B[2]) &amp; ((A[1] &amp; B[1]) | ((A[1]^B[1]) &amp; ((A[0] &amp; B[0]) | ((A[0]^B[0]) &amp; Ci[0])))))));</w:t>
                            </w:r>
                          </w:p>
                          <w:p w14:paraId="69CFE8CB" w14:textId="1DDF9349" w:rsidR="00DF4197" w:rsidRDefault="00DF4197" w:rsidP="00DF4197">
                            <w:r>
                              <w:t xml:space="preserve"> assign S = </w:t>
                            </w:r>
                            <w:proofErr w:type="spellStart"/>
                            <w:r>
                              <w:t>A^B^Ci</w:t>
                            </w:r>
                            <w:proofErr w:type="spellEnd"/>
                            <w:r>
                              <w:t>;</w:t>
                            </w:r>
                          </w:p>
                          <w:p w14:paraId="1A3C23FB" w14:textId="6822A21D" w:rsidR="00A01631" w:rsidRPr="0000311A" w:rsidRDefault="00DF4197" w:rsidP="00DF4197">
                            <w:proofErr w:type="spellStart"/>
                            <w:r>
                              <w:t>endmodule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CCE53A" id="_x0000_s1050" type="#_x0000_t202" style="position:absolute;left:0;text-align:left;margin-left:186.75pt;margin-top:-27.95pt;width:188.25pt;height:345.75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" fillcolor="white [3201]" strokecolor="#4472c4 [3204]" strokeweight="1pt">
                <v:textbox>
                  <w:txbxContent>
                    <w:p w14:paraId="5DF72E06" w14:textId="61E8D0B8" w:rsidR="005137A9" w:rsidRDefault="005137A9" w:rsidP="005137A9">
                      <w:pPr>
                        <w:rPr>
                          <w:b/>
                          <w:bCs/>
                          <w:lang w:val="en-IN"/>
                        </w:rPr>
                      </w:pPr>
                      <w:r>
                        <w:rPr>
                          <w:b/>
                          <w:bCs/>
                          <w:lang w:val="en-IN"/>
                        </w:rPr>
                        <w:t xml:space="preserve">           </w:t>
                      </w:r>
                      <w:r w:rsidRPr="005137A9">
                        <w:rPr>
                          <w:b/>
                          <w:bCs/>
                          <w:lang w:val="en-IN"/>
                        </w:rPr>
                        <w:t>Carry Look Ahead Adder</w:t>
                      </w:r>
                    </w:p>
                    <w:p w14:paraId="6A537614" w14:textId="20AC50A8" w:rsidR="005137A9" w:rsidRDefault="0000311A" w:rsidP="0000311A">
                      <w:r w:rsidRPr="0000311A">
                        <w:t xml:space="preserve">To overcome </w:t>
                      </w:r>
                      <w:proofErr w:type="gramStart"/>
                      <w:r w:rsidRPr="0000311A">
                        <w:t>ripple</w:t>
                      </w:r>
                      <w:proofErr w:type="gramEnd"/>
                      <w:r w:rsidRPr="0000311A">
                        <w:t xml:space="preserve"> carry delay, we can anticipate carry bit generation in</w:t>
                      </w:r>
                      <w:r>
                        <w:t xml:space="preserve"> </w:t>
                      </w:r>
                      <w:r w:rsidRPr="0000311A">
                        <w:t>advance. By analyzing input bits early, we can determine if a carry will occur, reducing delay.</w:t>
                      </w:r>
                    </w:p>
                    <w:p w14:paraId="1CEF0C03" w14:textId="7FCF1D1F" w:rsidR="008B6380" w:rsidRDefault="0065144F" w:rsidP="0000311A">
                      <w:r w:rsidRPr="0065144F">
                        <w:t>P</w:t>
                      </w:r>
                      <w:r w:rsidRPr="0065144F">
                        <w:rPr>
                          <w:vertAlign w:val="subscript"/>
                        </w:rPr>
                        <w:t>i</w:t>
                      </w:r>
                      <w:r w:rsidRPr="0065144F">
                        <w:t> = A</w:t>
                      </w:r>
                      <w:r w:rsidRPr="0065144F">
                        <w:rPr>
                          <w:vertAlign w:val="subscript"/>
                        </w:rPr>
                        <w:t>i</w:t>
                      </w:r>
                      <w:r w:rsidRPr="0065144F">
                        <w:t> </w:t>
                      </w:r>
                      <w:r w:rsidRPr="0065144F">
                        <w:rPr>
                          <w:rFonts w:ascii="Cambria Math" w:hAnsi="Cambria Math" w:cs="Cambria Math"/>
                        </w:rPr>
                        <w:t>⊕</w:t>
                      </w:r>
                      <w:r w:rsidRPr="0065144F">
                        <w:t xml:space="preserve"> B</w:t>
                      </w:r>
                      <w:r w:rsidRPr="0065144F">
                        <w:rPr>
                          <w:vertAlign w:val="subscript"/>
                        </w:rPr>
                        <w:t>i</w:t>
                      </w:r>
                      <w:r>
                        <w:rPr>
                          <w:vertAlign w:val="subscript"/>
                        </w:rPr>
                        <w:t xml:space="preserve"> </w:t>
                      </w:r>
                      <w:r>
                        <w:t xml:space="preserve">                             </w:t>
                      </w:r>
                      <w:r w:rsidRPr="0065144F">
                        <w:t>Gi = Ai Bi</w:t>
                      </w:r>
                    </w:p>
                    <w:p w14:paraId="7AE66CA4" w14:textId="5AAE20DE" w:rsidR="0056359A" w:rsidRPr="005137A9" w:rsidRDefault="0065144F" w:rsidP="0000311A">
                      <w:pPr>
                        <w:rPr>
                          <w:lang w:val="en-IN"/>
                        </w:rPr>
                      </w:pPr>
                      <w:r>
                        <w:rPr>
                          <w:noProof/>
                        </w:rPr>
                        <w:drawing>
                          <wp:inline distT="0" distB="0" distL="0" distR="0" wp14:anchorId="652FBB6A" wp14:editId="33B638BD">
                            <wp:extent cx="2214011" cy="186055"/>
                            <wp:effectExtent l="0" t="0" r="0" b="4445"/>
                            <wp:docPr id="1322830291"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76630" cy="191317"/>
                                    </a:xfrm>
                                    <a:prstGeom prst="rect">
                                      <a:avLst/>
                                    </a:prstGeom>
                                    <a:noFill/>
                                    <a:ln>
                                      <a:noFill/>
                                    </a:ln>
                                  </pic:spPr>
                                </pic:pic>
                              </a:graphicData>
                            </a:graphic>
                          </wp:inline>
                        </w:drawing>
                      </w:r>
                    </w:p>
                    <w:p w14:paraId="11930B27" w14:textId="77777777" w:rsidR="00BC2042" w:rsidRDefault="00BC2042" w:rsidP="00866C01">
                      <w:pPr>
                        <w:rPr>
                          <w:lang w:val="en-IN"/>
                        </w:rPr>
                      </w:pPr>
                    </w:p>
                    <w:p w14:paraId="106046DD" w14:textId="77777777" w:rsidR="00DF4197" w:rsidRDefault="00DF4197" w:rsidP="00DF4197">
                      <w:r>
                        <w:t xml:space="preserve">module </w:t>
                      </w:r>
                      <w:proofErr w:type="spellStart"/>
                      <w:proofErr w:type="gramStart"/>
                      <w:r>
                        <w:t>CarryLookAheadAdder</w:t>
                      </w:r>
                      <w:proofErr w:type="spellEnd"/>
                      <w:r>
                        <w:t>(</w:t>
                      </w:r>
                      <w:proofErr w:type="gramEnd"/>
                    </w:p>
                    <w:p w14:paraId="7022B8A2" w14:textId="7517FDD6" w:rsidR="00DF4197" w:rsidRDefault="00DF4197" w:rsidP="00DF4197">
                      <w:r>
                        <w:t xml:space="preserve">  input [</w:t>
                      </w:r>
                      <w:proofErr w:type="gramStart"/>
                      <w:r>
                        <w:t>3:0]A</w:t>
                      </w:r>
                      <w:proofErr w:type="gramEnd"/>
                      <w:r>
                        <w:t>, B, input Cin,</w:t>
                      </w:r>
                    </w:p>
                    <w:p w14:paraId="5885581C" w14:textId="6E856F8C" w:rsidR="00DF4197" w:rsidRDefault="00DF4197" w:rsidP="00DF4197">
                      <w:r>
                        <w:t xml:space="preserve">  output [3:0] </w:t>
                      </w:r>
                      <w:proofErr w:type="spellStart"/>
                      <w:proofErr w:type="gramStart"/>
                      <w:r>
                        <w:t>S,output</w:t>
                      </w:r>
                      <w:proofErr w:type="spellEnd"/>
                      <w:proofErr w:type="gramEnd"/>
                      <w:r>
                        <w:t xml:space="preserve"> Cout);</w:t>
                      </w:r>
                    </w:p>
                    <w:p w14:paraId="24882DD6" w14:textId="77777777" w:rsidR="00643F9E" w:rsidRDefault="00DF4197" w:rsidP="00DF4197">
                      <w:r>
                        <w:t xml:space="preserve">  wire [3:0] Ci; </w:t>
                      </w:r>
                    </w:p>
                    <w:p w14:paraId="4BC3F654" w14:textId="03B3D1E7" w:rsidR="00643F9E" w:rsidRDefault="00DF4197" w:rsidP="00DF4197">
                      <w:r>
                        <w:t xml:space="preserve"> assign </w:t>
                      </w:r>
                      <w:proofErr w:type="gramStart"/>
                      <w:r>
                        <w:t>Ci[</w:t>
                      </w:r>
                      <w:proofErr w:type="gramEnd"/>
                      <w:r>
                        <w:t>0] = Cin;</w:t>
                      </w:r>
                    </w:p>
                    <w:p w14:paraId="582537CF" w14:textId="77777777" w:rsidR="00E74F40" w:rsidRDefault="00DF4197" w:rsidP="00DF4197">
                      <w:r>
                        <w:t xml:space="preserve">assign </w:t>
                      </w:r>
                      <w:proofErr w:type="gramStart"/>
                      <w:r>
                        <w:t>Ci[</w:t>
                      </w:r>
                      <w:proofErr w:type="gramEnd"/>
                      <w:r>
                        <w:t xml:space="preserve">1] = (A[0] &amp; B[0]) | ((A[0]^B[0]) </w:t>
                      </w:r>
                      <w:r w:rsidR="00643F9E">
                        <w:t xml:space="preserve">               </w:t>
                      </w:r>
                      <w:r w:rsidR="00D81AD4">
                        <w:t xml:space="preserve">    </w:t>
                      </w:r>
                    </w:p>
                    <w:p w14:paraId="7E03CF98" w14:textId="26DAEF9F" w:rsidR="00D81AD4" w:rsidRDefault="00D81AD4" w:rsidP="00DF4197">
                      <w:r>
                        <w:t xml:space="preserve">  </w:t>
                      </w:r>
                      <w:r w:rsidR="00DF4197">
                        <w:t xml:space="preserve"> </w:t>
                      </w:r>
                      <w:r>
                        <w:t xml:space="preserve">                              </w:t>
                      </w:r>
                      <w:r w:rsidR="00E74F40">
                        <w:t>&amp;</w:t>
                      </w:r>
                      <w:r>
                        <w:t xml:space="preserve"> </w:t>
                      </w:r>
                      <w:proofErr w:type="gramStart"/>
                      <w:r w:rsidR="00DF4197">
                        <w:t>Ci[</w:t>
                      </w:r>
                      <w:proofErr w:type="gramEnd"/>
                      <w:r w:rsidR="00DF4197">
                        <w:t>0]);</w:t>
                      </w:r>
                    </w:p>
                    <w:p w14:paraId="04B7026C" w14:textId="75BF0580" w:rsidR="00DF4197" w:rsidRDefault="00DF4197" w:rsidP="00DF4197">
                      <w:r>
                        <w:t>assign Ci[2] = (A[1] &amp; B[1]) | ((A[1]^B[1]) &amp; ((A[0] &amp; B[0]) | ((A[0]^B[0]) &amp; Ci[0]))); assign Ci[3] = (A[2] &amp; B[2]) | ((A[2]^B[2]) &amp; ((A[1] &amp; B[1]) | ((A[1]^B[1]) &amp; ((A[0] &amp; B[0]) | ((A[0]^B[0]) &amp; Ci[0])))));</w:t>
                      </w:r>
                    </w:p>
                    <w:p w14:paraId="0C3D2537" w14:textId="636F505F" w:rsidR="00DF4197" w:rsidRDefault="00DF4197" w:rsidP="00DF4197">
                      <w:r>
                        <w:t xml:space="preserve">assign </w:t>
                      </w:r>
                      <w:proofErr w:type="gramStart"/>
                      <w:r>
                        <w:t>Cout  =</w:t>
                      </w:r>
                      <w:proofErr w:type="gramEnd"/>
                      <w:r>
                        <w:t xml:space="preserve"> (A[3] &amp; B[3]) | ((A[3]^B[3]) &amp; ((A[2] &amp; B[2]) | ((A[2]^B[2]) &amp; ((A[1] &amp; B[1]) | ((A[1]^B[1]) &amp; ((A[0] &amp; B[0]) | ((A[0]^B[0]) &amp; Ci[0])))))));</w:t>
                      </w:r>
                    </w:p>
                    <w:p w14:paraId="69CFE8CB" w14:textId="1DDF9349" w:rsidR="00DF4197" w:rsidRDefault="00DF4197" w:rsidP="00DF4197">
                      <w:r>
                        <w:t xml:space="preserve"> assign S = </w:t>
                      </w:r>
                      <w:proofErr w:type="spellStart"/>
                      <w:r>
                        <w:t>A^B^Ci</w:t>
                      </w:r>
                      <w:proofErr w:type="spellEnd"/>
                      <w:r>
                        <w:t>;</w:t>
                      </w:r>
                    </w:p>
                    <w:p w14:paraId="1A3C23FB" w14:textId="6822A21D" w:rsidR="00A01631" w:rsidRPr="0000311A" w:rsidRDefault="00DF4197" w:rsidP="00DF4197">
                      <w:proofErr w:type="spellStart"/>
                      <w:r>
                        <w:t>endmodule</w:t>
                      </w:r>
                      <w:proofErr w:type="spellEnd"/>
                    </w:p>
                  </w:txbxContent>
                </v:textbox>
              </v:shape>
            </w:pict>
          </mc:Fallback>
        </mc:AlternateContent>
      </w:r>
    </w:p>
    <w:p w14:paraId="524582CE" w14:textId="009E7BD6" w:rsidR="00A71C0F" w:rsidRDefault="008B2187" w:rsidP="00A71C0F">
      <w:pPr>
        <w:rPr>
          <w:lang w:val="en-IN"/>
        </w:rPr>
      </w:pPr>
      <w:r>
        <w:rPr>
          <w:noProof/>
          <w:lang w:val="en-IN"/>
        </w:rPr>
        <mc:AlternateContent>
          <mc:Choice Requires="wps">
            <w:drawing>
              <wp:anchor distT="0" distB="0" distL="114300" distR="114300" simplePos="0" relativeHeight="251713536" behindDoc="0" locked="0" layoutInCell="1" allowOverlap="1" wp14:anchorId="492B3500" wp14:editId="3FE3FBD7">
                <wp:simplePos x="0" y="0"/>
                <wp:positionH relativeFrom="column">
                  <wp:posOffset>-91440</wp:posOffset>
                </wp:positionH>
                <wp:positionV relativeFrom="paragraph">
                  <wp:posOffset>1105612</wp:posOffset>
                </wp:positionV>
                <wp:extent cx="2368550" cy="4352544"/>
                <wp:effectExtent l="0" t="0" r="12700" b="10160"/>
                <wp:wrapNone/>
                <wp:docPr id="1212568947" name="Text Box 40"/>
                <wp:cNvGraphicFramePr/>
                <a:graphic xmlns:a="http://schemas.openxmlformats.org/drawingml/2006/main">
                  <a:graphicData uri="http://schemas.microsoft.com/office/word/2010/wordprocessingShape">
                    <wps:wsp>
                      <wps:cNvSpPr txBox="1"/>
                      <wps:spPr>
                        <a:xfrm>
                          <a:off x="0" y="0"/>
                          <a:ext cx="2368550" cy="4352544"/>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24E43C0B" w14:textId="77777777" w:rsidR="00081195" w:rsidRDefault="001A3B96" w:rsidP="00E536AC">
                            <w:pPr>
                              <w:rPr>
                                <w:lang w:val="en-IN"/>
                              </w:rPr>
                            </w:pPr>
                            <w:r>
                              <w:rPr>
                                <w:lang w:val="en-IN"/>
                              </w:rPr>
                              <w:t xml:space="preserve">                   </w:t>
                            </w:r>
                          </w:p>
                          <w:p w14:paraId="4DFE8E20" w14:textId="77777777" w:rsidR="00081195" w:rsidRDefault="00081195" w:rsidP="00E536AC">
                            <w:pPr>
                              <w:rPr>
                                <w:lang w:val="en-IN"/>
                              </w:rPr>
                            </w:pPr>
                          </w:p>
                          <w:p w14:paraId="2EFC0025" w14:textId="5186DA6A" w:rsidR="00E536AC" w:rsidRPr="00394F25" w:rsidRDefault="00DC71F1" w:rsidP="00E536AC">
                            <w:pPr>
                              <w:rPr>
                                <w:lang w:val="en-IN"/>
                              </w:rPr>
                            </w:pPr>
                            <w:r>
                              <w:rPr>
                                <w:lang w:val="en-IN"/>
                              </w:rPr>
                              <w:t xml:space="preserve">           </w:t>
                            </w:r>
                            <w:r w:rsidR="001A3B96">
                              <w:rPr>
                                <w:lang w:val="en-IN"/>
                              </w:rPr>
                              <w:t xml:space="preserve"> </w:t>
                            </w:r>
                            <w:r w:rsidR="00394F25">
                              <w:rPr>
                                <w:lang w:val="en-IN"/>
                              </w:rPr>
                              <w:t xml:space="preserve">   </w:t>
                            </w:r>
                            <w:r w:rsidR="00E536AC" w:rsidRPr="00E536AC">
                              <w:rPr>
                                <w:b/>
                                <w:bCs/>
                                <w:lang w:val="en-IN"/>
                              </w:rPr>
                              <w:t>Ripple Carry Adder</w:t>
                            </w:r>
                          </w:p>
                          <w:p w14:paraId="1119357E" w14:textId="20729D61" w:rsidR="001A3B96" w:rsidRDefault="00157310">
                            <w:r w:rsidRPr="00157310">
                              <w:t>A structure of multiple full adders is cascaded in a manner to gives the results of the addition of an n bit binary sequence.</w:t>
                            </w:r>
                          </w:p>
                          <w:p w14:paraId="1BD3B78B" w14:textId="1C4A5F86" w:rsidR="005C0DAA" w:rsidRDefault="005C0DAA">
                            <w:r>
                              <w:t xml:space="preserve"> </w:t>
                            </w:r>
                            <w:proofErr w:type="spellStart"/>
                            <w:r>
                              <w:t>T</w:t>
                            </w:r>
                            <w:r w:rsidR="00945AF0">
                              <w:t>dela</w:t>
                            </w:r>
                            <w:r w:rsidR="00A01631">
                              <w:t>y</w:t>
                            </w:r>
                            <w:proofErr w:type="spellEnd"/>
                            <w:r>
                              <w:t>=</w:t>
                            </w:r>
                            <w:r w:rsidR="00207E8B">
                              <w:t>(n-</w:t>
                            </w:r>
                            <w:proofErr w:type="gramStart"/>
                            <w:r w:rsidR="00207E8B">
                              <w:t>1)</w:t>
                            </w:r>
                            <w:proofErr w:type="spellStart"/>
                            <w:r w:rsidR="00207E8B">
                              <w:t>Tcarry</w:t>
                            </w:r>
                            <w:proofErr w:type="spellEnd"/>
                            <w:proofErr w:type="gramEnd"/>
                            <w:r w:rsidR="00207E8B">
                              <w:t xml:space="preserve"> </w:t>
                            </w:r>
                            <w:r w:rsidR="00945AF0">
                              <w:t>+max(</w:t>
                            </w:r>
                            <w:proofErr w:type="spellStart"/>
                            <w:r w:rsidR="00945AF0">
                              <w:t>Tcarry,Tsum</w:t>
                            </w:r>
                            <w:proofErr w:type="spellEnd"/>
                            <w:r w:rsidR="00945AF0">
                              <w:t>)</w:t>
                            </w:r>
                          </w:p>
                          <w:p w14:paraId="789918A8" w14:textId="79A8982A" w:rsidR="00E63ABB" w:rsidRDefault="00E63ABB">
                            <w:pPr>
                              <w:rPr>
                                <w:lang w:val="en-IN"/>
                              </w:rPr>
                            </w:pPr>
                            <w:r>
                              <w:rPr>
                                <w:noProof/>
                              </w:rPr>
                              <w:drawing>
                                <wp:inline distT="0" distB="0" distL="0" distR="0" wp14:anchorId="53E285B5" wp14:editId="3ED67712">
                                  <wp:extent cx="2104425" cy="972820"/>
                                  <wp:effectExtent l="0" t="0" r="0" b="0"/>
                                  <wp:docPr id="230129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129531" name=""/>
                                          <pic:cNvPicPr/>
                                        </pic:nvPicPr>
                                        <pic:blipFill>
                                          <a:blip r:embed="rId23"/>
                                          <a:stretch>
                                            <a:fillRect/>
                                          </a:stretch>
                                        </pic:blipFill>
                                        <pic:spPr>
                                          <a:xfrm>
                                            <a:off x="0" y="0"/>
                                            <a:ext cx="2110255" cy="975515"/>
                                          </a:xfrm>
                                          <a:prstGeom prst="rect">
                                            <a:avLst/>
                                          </a:prstGeom>
                                        </pic:spPr>
                                      </pic:pic>
                                    </a:graphicData>
                                  </a:graphic>
                                </wp:inline>
                              </w:drawing>
                            </w:r>
                          </w:p>
                          <w:p w14:paraId="5D8AA310" w14:textId="77777777" w:rsidR="005755EC" w:rsidRDefault="005755EC">
                            <w:pPr>
                              <w:rPr>
                                <w:lang w:val="en-IN"/>
                              </w:rPr>
                            </w:pPr>
                          </w:p>
                          <w:p w14:paraId="46FAF208" w14:textId="1EB8BF79" w:rsidR="00E63ABB" w:rsidRDefault="003161D5">
                            <w:r w:rsidRPr="003161D5">
                              <w:t xml:space="preserve">module </w:t>
                            </w:r>
                            <w:proofErr w:type="spellStart"/>
                            <w:r w:rsidRPr="003161D5">
                              <w:t>ripple_carry_adder</w:t>
                            </w:r>
                            <w:proofErr w:type="spellEnd"/>
                            <w:r w:rsidRPr="003161D5">
                              <w:t xml:space="preserve">(a, b, </w:t>
                            </w:r>
                            <w:proofErr w:type="spellStart"/>
                            <w:r w:rsidRPr="003161D5">
                              <w:t>cin</w:t>
                            </w:r>
                            <w:proofErr w:type="spellEnd"/>
                            <w:r w:rsidRPr="003161D5">
                              <w:t xml:space="preserve">, sum, </w:t>
                            </w:r>
                            <w:proofErr w:type="spellStart"/>
                            <w:r w:rsidRPr="003161D5">
                              <w:t>cout</w:t>
                            </w:r>
                            <w:proofErr w:type="spellEnd"/>
                            <w:r w:rsidRPr="003161D5">
                              <w:t>);</w:t>
                            </w:r>
                            <w:r w:rsidRPr="003161D5">
                              <w:br/>
                              <w:t>input [3:0] a;</w:t>
                            </w:r>
                            <w:r w:rsidR="00771DDD">
                              <w:t xml:space="preserve"> </w:t>
                            </w:r>
                            <w:r w:rsidR="00771DDD" w:rsidRPr="003161D5">
                              <w:t xml:space="preserve">input [3:0] </w:t>
                            </w:r>
                            <w:r w:rsidR="00771DDD">
                              <w:t>b</w:t>
                            </w:r>
                            <w:r w:rsidR="00771DDD" w:rsidRPr="003161D5">
                              <w:t>;</w:t>
                            </w:r>
                            <w:r w:rsidR="005755EC" w:rsidRPr="005755EC">
                              <w:t xml:space="preserve"> </w:t>
                            </w:r>
                            <w:r w:rsidR="005755EC" w:rsidRPr="003161D5">
                              <w:t xml:space="preserve">input </w:t>
                            </w:r>
                            <w:proofErr w:type="spellStart"/>
                            <w:r w:rsidR="005755EC" w:rsidRPr="003161D5">
                              <w:t>cin</w:t>
                            </w:r>
                            <w:proofErr w:type="spellEnd"/>
                            <w:r w:rsidR="005755EC" w:rsidRPr="003161D5">
                              <w:t>;</w:t>
                            </w:r>
                            <w:r w:rsidR="005755EC">
                              <w:t xml:space="preserve"> </w:t>
                            </w:r>
                            <w:r w:rsidRPr="003161D5">
                              <w:t>output [3:0] sum;</w:t>
                            </w:r>
                            <w:r w:rsidR="005755EC" w:rsidRPr="005755EC">
                              <w:t xml:space="preserve"> </w:t>
                            </w:r>
                            <w:r w:rsidR="005755EC" w:rsidRPr="003161D5">
                              <w:t xml:space="preserve">output </w:t>
                            </w:r>
                            <w:proofErr w:type="spellStart"/>
                            <w:r w:rsidR="005755EC" w:rsidRPr="003161D5">
                              <w:t>cout</w:t>
                            </w:r>
                            <w:proofErr w:type="spellEnd"/>
                            <w:r w:rsidR="005755EC" w:rsidRPr="003161D5">
                              <w:t>;</w:t>
                            </w:r>
                            <w:r w:rsidR="005755EC" w:rsidRPr="003161D5">
                              <w:br/>
                            </w:r>
                            <w:r w:rsidRPr="003161D5">
                              <w:t>wire [2:0]c;</w:t>
                            </w:r>
                            <w:r w:rsidRPr="003161D5">
                              <w:br/>
                            </w:r>
                            <w:proofErr w:type="spellStart"/>
                            <w:r w:rsidRPr="003161D5">
                              <w:t>fulladd</w:t>
                            </w:r>
                            <w:proofErr w:type="spellEnd"/>
                            <w:r w:rsidRPr="003161D5">
                              <w:t xml:space="preserve"> a1(a[0],b[0],</w:t>
                            </w:r>
                            <w:proofErr w:type="spellStart"/>
                            <w:r w:rsidRPr="003161D5">
                              <w:t>cin</w:t>
                            </w:r>
                            <w:proofErr w:type="spellEnd"/>
                            <w:r w:rsidRPr="003161D5">
                              <w:t>, sum[0],c[0]);</w:t>
                            </w:r>
                            <w:r w:rsidRPr="003161D5">
                              <w:br/>
                            </w:r>
                            <w:proofErr w:type="spellStart"/>
                            <w:r w:rsidRPr="003161D5">
                              <w:t>fulladd</w:t>
                            </w:r>
                            <w:proofErr w:type="spellEnd"/>
                            <w:r w:rsidRPr="003161D5">
                              <w:t xml:space="preserve"> a2(a[1],b[1],c[0],sum[1],c[1]);</w:t>
                            </w:r>
                            <w:r w:rsidRPr="003161D5">
                              <w:br/>
                            </w:r>
                            <w:proofErr w:type="spellStart"/>
                            <w:r w:rsidRPr="003161D5">
                              <w:t>fulladd</w:t>
                            </w:r>
                            <w:proofErr w:type="spellEnd"/>
                            <w:r w:rsidRPr="003161D5">
                              <w:t xml:space="preserve"> a3(a[2],b[2],c[1],sum[2],c[2]);</w:t>
                            </w:r>
                            <w:r w:rsidRPr="003161D5">
                              <w:br/>
                            </w:r>
                            <w:proofErr w:type="spellStart"/>
                            <w:r w:rsidRPr="003161D5">
                              <w:t>fulladd</w:t>
                            </w:r>
                            <w:proofErr w:type="spellEnd"/>
                            <w:r w:rsidRPr="003161D5">
                              <w:t xml:space="preserve"> a4(a[3],b[3],c[2],sum[3],</w:t>
                            </w:r>
                            <w:proofErr w:type="spellStart"/>
                            <w:r w:rsidRPr="003161D5">
                              <w:t>cout</w:t>
                            </w:r>
                            <w:proofErr w:type="spellEnd"/>
                            <w:r w:rsidRPr="003161D5">
                              <w:t>);</w:t>
                            </w:r>
                            <w:r w:rsidRPr="003161D5">
                              <w:br/>
                            </w:r>
                            <w:proofErr w:type="spellStart"/>
                            <w:r w:rsidRPr="003161D5">
                              <w:t>endmodule</w:t>
                            </w:r>
                            <w:proofErr w:type="spellEnd"/>
                          </w:p>
                          <w:p w14:paraId="26693A6E" w14:textId="2462D737" w:rsidR="00D06CF7" w:rsidRPr="001A3B96" w:rsidRDefault="00D06CF7">
                            <w:pPr>
                              <w:rPr>
                                <w:lang w:val="en-IN"/>
                              </w:rPr>
                            </w:pPr>
                            <w:r>
                              <w:t>**</w:t>
                            </w:r>
                            <w:proofErr w:type="spellStart"/>
                            <w:r>
                              <w:t>full_adder</w:t>
                            </w:r>
                            <w:proofErr w:type="spellEnd"/>
                            <w:r>
                              <w:t xml:space="preserve"> module is in full adder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2B3500" id="Text Box 40" o:spid="_x0000_s1051" type="#_x0000_t202" style="position:absolute;margin-left:-7.2pt;margin-top:87.05pt;width:186.5pt;height:342.7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" fillcolor="white [3201]" strokecolor="#4472c4 [3204]" strokeweight="1pt">
                <v:textbox>
                  <w:txbxContent>
                    <w:p w14:paraId="24E43C0B" w14:textId="77777777" w:rsidR="00081195" w:rsidRDefault="001A3B96" w:rsidP="00E536AC">
                      <w:pPr>
                        <w:rPr>
                          <w:lang w:val="en-IN"/>
                        </w:rPr>
                      </w:pPr>
                      <w:r>
                        <w:rPr>
                          <w:lang w:val="en-IN"/>
                        </w:rPr>
                        <w:t xml:space="preserve">                   </w:t>
                      </w:r>
                    </w:p>
                    <w:p w14:paraId="4DFE8E20" w14:textId="77777777" w:rsidR="00081195" w:rsidRDefault="00081195" w:rsidP="00E536AC">
                      <w:pPr>
                        <w:rPr>
                          <w:lang w:val="en-IN"/>
                        </w:rPr>
                      </w:pPr>
                    </w:p>
                    <w:p w14:paraId="2EFC0025" w14:textId="5186DA6A" w:rsidR="00E536AC" w:rsidRPr="00394F25" w:rsidRDefault="00DC71F1" w:rsidP="00E536AC">
                      <w:pPr>
                        <w:rPr>
                          <w:lang w:val="en-IN"/>
                        </w:rPr>
                      </w:pPr>
                      <w:r>
                        <w:rPr>
                          <w:lang w:val="en-IN"/>
                        </w:rPr>
                        <w:t xml:space="preserve">           </w:t>
                      </w:r>
                      <w:r w:rsidR="001A3B96">
                        <w:rPr>
                          <w:lang w:val="en-IN"/>
                        </w:rPr>
                        <w:t xml:space="preserve"> </w:t>
                      </w:r>
                      <w:r w:rsidR="00394F25">
                        <w:rPr>
                          <w:lang w:val="en-IN"/>
                        </w:rPr>
                        <w:t xml:space="preserve">   </w:t>
                      </w:r>
                      <w:r w:rsidR="00E536AC" w:rsidRPr="00E536AC">
                        <w:rPr>
                          <w:b/>
                          <w:bCs/>
                          <w:lang w:val="en-IN"/>
                        </w:rPr>
                        <w:t>Ripple Carry Adder</w:t>
                      </w:r>
                    </w:p>
                    <w:p w14:paraId="1119357E" w14:textId="20729D61" w:rsidR="001A3B96" w:rsidRDefault="00157310">
                      <w:r w:rsidRPr="00157310">
                        <w:t>A structure of multiple full adders is cascaded in a manner to gives the results of the addition of an n bit binary sequence.</w:t>
                      </w:r>
                    </w:p>
                    <w:p w14:paraId="1BD3B78B" w14:textId="1C4A5F86" w:rsidR="005C0DAA" w:rsidRDefault="005C0DAA">
                      <w:r>
                        <w:t xml:space="preserve"> </w:t>
                      </w:r>
                      <w:proofErr w:type="spellStart"/>
                      <w:r>
                        <w:t>T</w:t>
                      </w:r>
                      <w:r w:rsidR="00945AF0">
                        <w:t>dela</w:t>
                      </w:r>
                      <w:r w:rsidR="00A01631">
                        <w:t>y</w:t>
                      </w:r>
                      <w:proofErr w:type="spellEnd"/>
                      <w:r>
                        <w:t>=</w:t>
                      </w:r>
                      <w:r w:rsidR="00207E8B">
                        <w:t>(n-</w:t>
                      </w:r>
                      <w:proofErr w:type="gramStart"/>
                      <w:r w:rsidR="00207E8B">
                        <w:t>1)</w:t>
                      </w:r>
                      <w:proofErr w:type="spellStart"/>
                      <w:r w:rsidR="00207E8B">
                        <w:t>Tcarry</w:t>
                      </w:r>
                      <w:proofErr w:type="spellEnd"/>
                      <w:proofErr w:type="gramEnd"/>
                      <w:r w:rsidR="00207E8B">
                        <w:t xml:space="preserve"> </w:t>
                      </w:r>
                      <w:r w:rsidR="00945AF0">
                        <w:t>+max(</w:t>
                      </w:r>
                      <w:proofErr w:type="spellStart"/>
                      <w:r w:rsidR="00945AF0">
                        <w:t>Tcarry,Tsum</w:t>
                      </w:r>
                      <w:proofErr w:type="spellEnd"/>
                      <w:r w:rsidR="00945AF0">
                        <w:t>)</w:t>
                      </w:r>
                    </w:p>
                    <w:p w14:paraId="789918A8" w14:textId="79A8982A" w:rsidR="00E63ABB" w:rsidRDefault="00E63ABB">
                      <w:pPr>
                        <w:rPr>
                          <w:lang w:val="en-IN"/>
                        </w:rPr>
                      </w:pPr>
                      <w:r>
                        <w:rPr>
                          <w:noProof/>
                        </w:rPr>
                        <w:drawing>
                          <wp:inline distT="0" distB="0" distL="0" distR="0" wp14:anchorId="53E285B5" wp14:editId="3ED67712">
                            <wp:extent cx="2104425" cy="972820"/>
                            <wp:effectExtent l="0" t="0" r="0" b="0"/>
                            <wp:docPr id="230129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129531" name=""/>
                                    <pic:cNvPicPr/>
                                  </pic:nvPicPr>
                                  <pic:blipFill>
                                    <a:blip r:embed="rId23"/>
                                    <a:stretch>
                                      <a:fillRect/>
                                    </a:stretch>
                                  </pic:blipFill>
                                  <pic:spPr>
                                    <a:xfrm>
                                      <a:off x="0" y="0"/>
                                      <a:ext cx="2110255" cy="975515"/>
                                    </a:xfrm>
                                    <a:prstGeom prst="rect">
                                      <a:avLst/>
                                    </a:prstGeom>
                                  </pic:spPr>
                                </pic:pic>
                              </a:graphicData>
                            </a:graphic>
                          </wp:inline>
                        </w:drawing>
                      </w:r>
                    </w:p>
                    <w:p w14:paraId="5D8AA310" w14:textId="77777777" w:rsidR="005755EC" w:rsidRDefault="005755EC">
                      <w:pPr>
                        <w:rPr>
                          <w:lang w:val="en-IN"/>
                        </w:rPr>
                      </w:pPr>
                    </w:p>
                    <w:p w14:paraId="46FAF208" w14:textId="1EB8BF79" w:rsidR="00E63ABB" w:rsidRDefault="003161D5">
                      <w:r w:rsidRPr="003161D5">
                        <w:t xml:space="preserve">module </w:t>
                      </w:r>
                      <w:proofErr w:type="spellStart"/>
                      <w:r w:rsidRPr="003161D5">
                        <w:t>ripple_carry_adder</w:t>
                      </w:r>
                      <w:proofErr w:type="spellEnd"/>
                      <w:r w:rsidRPr="003161D5">
                        <w:t xml:space="preserve">(a, b, </w:t>
                      </w:r>
                      <w:proofErr w:type="spellStart"/>
                      <w:r w:rsidRPr="003161D5">
                        <w:t>cin</w:t>
                      </w:r>
                      <w:proofErr w:type="spellEnd"/>
                      <w:r w:rsidRPr="003161D5">
                        <w:t xml:space="preserve">, sum, </w:t>
                      </w:r>
                      <w:proofErr w:type="spellStart"/>
                      <w:r w:rsidRPr="003161D5">
                        <w:t>cout</w:t>
                      </w:r>
                      <w:proofErr w:type="spellEnd"/>
                      <w:r w:rsidRPr="003161D5">
                        <w:t>);</w:t>
                      </w:r>
                      <w:r w:rsidRPr="003161D5">
                        <w:br/>
                        <w:t>input [3:0] a;</w:t>
                      </w:r>
                      <w:r w:rsidR="00771DDD">
                        <w:t xml:space="preserve"> </w:t>
                      </w:r>
                      <w:r w:rsidR="00771DDD" w:rsidRPr="003161D5">
                        <w:t xml:space="preserve">input [3:0] </w:t>
                      </w:r>
                      <w:r w:rsidR="00771DDD">
                        <w:t>b</w:t>
                      </w:r>
                      <w:r w:rsidR="00771DDD" w:rsidRPr="003161D5">
                        <w:t>;</w:t>
                      </w:r>
                      <w:r w:rsidR="005755EC" w:rsidRPr="005755EC">
                        <w:t xml:space="preserve"> </w:t>
                      </w:r>
                      <w:r w:rsidR="005755EC" w:rsidRPr="003161D5">
                        <w:t xml:space="preserve">input </w:t>
                      </w:r>
                      <w:proofErr w:type="spellStart"/>
                      <w:r w:rsidR="005755EC" w:rsidRPr="003161D5">
                        <w:t>cin</w:t>
                      </w:r>
                      <w:proofErr w:type="spellEnd"/>
                      <w:r w:rsidR="005755EC" w:rsidRPr="003161D5">
                        <w:t>;</w:t>
                      </w:r>
                      <w:r w:rsidR="005755EC">
                        <w:t xml:space="preserve"> </w:t>
                      </w:r>
                      <w:r w:rsidRPr="003161D5">
                        <w:t>output [3:0] sum;</w:t>
                      </w:r>
                      <w:r w:rsidR="005755EC" w:rsidRPr="005755EC">
                        <w:t xml:space="preserve"> </w:t>
                      </w:r>
                      <w:r w:rsidR="005755EC" w:rsidRPr="003161D5">
                        <w:t xml:space="preserve">output </w:t>
                      </w:r>
                      <w:proofErr w:type="spellStart"/>
                      <w:r w:rsidR="005755EC" w:rsidRPr="003161D5">
                        <w:t>cout</w:t>
                      </w:r>
                      <w:proofErr w:type="spellEnd"/>
                      <w:r w:rsidR="005755EC" w:rsidRPr="003161D5">
                        <w:t>;</w:t>
                      </w:r>
                      <w:r w:rsidR="005755EC" w:rsidRPr="003161D5">
                        <w:br/>
                      </w:r>
                      <w:r w:rsidRPr="003161D5">
                        <w:t>wire [2:0]c;</w:t>
                      </w:r>
                      <w:r w:rsidRPr="003161D5">
                        <w:br/>
                      </w:r>
                      <w:proofErr w:type="spellStart"/>
                      <w:r w:rsidRPr="003161D5">
                        <w:t>fulladd</w:t>
                      </w:r>
                      <w:proofErr w:type="spellEnd"/>
                      <w:r w:rsidRPr="003161D5">
                        <w:t xml:space="preserve"> a1(a[0],b[0],</w:t>
                      </w:r>
                      <w:proofErr w:type="spellStart"/>
                      <w:r w:rsidRPr="003161D5">
                        <w:t>cin</w:t>
                      </w:r>
                      <w:proofErr w:type="spellEnd"/>
                      <w:r w:rsidRPr="003161D5">
                        <w:t>, sum[0],c[0]);</w:t>
                      </w:r>
                      <w:r w:rsidRPr="003161D5">
                        <w:br/>
                      </w:r>
                      <w:proofErr w:type="spellStart"/>
                      <w:r w:rsidRPr="003161D5">
                        <w:t>fulladd</w:t>
                      </w:r>
                      <w:proofErr w:type="spellEnd"/>
                      <w:r w:rsidRPr="003161D5">
                        <w:t xml:space="preserve"> a2(a[1],b[1],c[0],sum[1],c[1]);</w:t>
                      </w:r>
                      <w:r w:rsidRPr="003161D5">
                        <w:br/>
                      </w:r>
                      <w:proofErr w:type="spellStart"/>
                      <w:r w:rsidRPr="003161D5">
                        <w:t>fulladd</w:t>
                      </w:r>
                      <w:proofErr w:type="spellEnd"/>
                      <w:r w:rsidRPr="003161D5">
                        <w:t xml:space="preserve"> a3(a[2],b[2],c[1],sum[2],c[2]);</w:t>
                      </w:r>
                      <w:r w:rsidRPr="003161D5">
                        <w:br/>
                      </w:r>
                      <w:proofErr w:type="spellStart"/>
                      <w:r w:rsidRPr="003161D5">
                        <w:t>fulladd</w:t>
                      </w:r>
                      <w:proofErr w:type="spellEnd"/>
                      <w:r w:rsidRPr="003161D5">
                        <w:t xml:space="preserve"> a4(a[3],b[3],c[2],sum[3],</w:t>
                      </w:r>
                      <w:proofErr w:type="spellStart"/>
                      <w:r w:rsidRPr="003161D5">
                        <w:t>cout</w:t>
                      </w:r>
                      <w:proofErr w:type="spellEnd"/>
                      <w:r w:rsidRPr="003161D5">
                        <w:t>);</w:t>
                      </w:r>
                      <w:r w:rsidRPr="003161D5">
                        <w:br/>
                      </w:r>
                      <w:proofErr w:type="spellStart"/>
                      <w:r w:rsidRPr="003161D5">
                        <w:t>endmodule</w:t>
                      </w:r>
                      <w:proofErr w:type="spellEnd"/>
                    </w:p>
                    <w:p w14:paraId="26693A6E" w14:textId="2462D737" w:rsidR="00D06CF7" w:rsidRPr="001A3B96" w:rsidRDefault="00D06CF7">
                      <w:pPr>
                        <w:rPr>
                          <w:lang w:val="en-IN"/>
                        </w:rPr>
                      </w:pPr>
                      <w:r>
                        <w:t>**</w:t>
                      </w:r>
                      <w:proofErr w:type="spellStart"/>
                      <w:r>
                        <w:t>full_adder</w:t>
                      </w:r>
                      <w:proofErr w:type="spellEnd"/>
                      <w:r>
                        <w:t xml:space="preserve"> module is in full adder </w:t>
                      </w:r>
                    </w:p>
                  </w:txbxContent>
                </v:textbox>
              </v:shape>
            </w:pict>
          </mc:Fallback>
        </mc:AlternateContent>
      </w:r>
      <w:r w:rsidR="00AD32DB">
        <w:rPr>
          <w:noProof/>
          <w:lang w:val="en-IN"/>
        </w:rPr>
        <mc:AlternateContent>
          <mc:Choice Requires="wps">
            <w:drawing>
              <wp:anchor distT="0" distB="0" distL="114300" distR="114300" simplePos="0" relativeHeight="251723776" behindDoc="0" locked="0" layoutInCell="1" allowOverlap="1" wp14:anchorId="7CB6246E" wp14:editId="1A3C3DBA">
                <wp:simplePos x="0" y="0"/>
                <wp:positionH relativeFrom="column">
                  <wp:posOffset>4904842</wp:posOffset>
                </wp:positionH>
                <wp:positionV relativeFrom="paragraph">
                  <wp:posOffset>6642710</wp:posOffset>
                </wp:positionV>
                <wp:extent cx="1880006" cy="2180437"/>
                <wp:effectExtent l="0" t="0" r="6350" b="0"/>
                <wp:wrapNone/>
                <wp:docPr id="2052209760" name="Text Box 52"/>
                <wp:cNvGraphicFramePr/>
                <a:graphic xmlns:a="http://schemas.openxmlformats.org/drawingml/2006/main">
                  <a:graphicData uri="http://schemas.microsoft.com/office/word/2010/wordprocessingShape">
                    <wps:wsp>
                      <wps:cNvSpPr txBox="1"/>
                      <wps:spPr>
                        <a:xfrm>
                          <a:off x="0" y="0"/>
                          <a:ext cx="1880006" cy="2180437"/>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0059F694" w14:textId="63F8E7F8" w:rsidR="00AD32DB" w:rsidRDefault="00064381">
                            <w:pPr>
                              <w:rPr>
                                <w:lang w:val="en-IN"/>
                              </w:rPr>
                            </w:pPr>
                            <w:r>
                              <w:rPr>
                                <w:lang w:val="en-IN"/>
                              </w:rPr>
                              <w:t xml:space="preserve">Multiply by even </w:t>
                            </w:r>
                            <w:proofErr w:type="gramStart"/>
                            <w:r>
                              <w:rPr>
                                <w:lang w:val="en-IN"/>
                              </w:rPr>
                              <w:t>number :</w:t>
                            </w:r>
                            <w:proofErr w:type="gramEnd"/>
                          </w:p>
                          <w:p w14:paraId="045B6644" w14:textId="108A7566" w:rsidR="00064381" w:rsidRDefault="00064381">
                            <w:pPr>
                              <w:rPr>
                                <w:lang w:val="en-IN"/>
                              </w:rPr>
                            </w:pPr>
                            <w:r>
                              <w:rPr>
                                <w:lang w:val="en-IN"/>
                              </w:rPr>
                              <w:t xml:space="preserve">  Shift </w:t>
                            </w:r>
                            <w:r w:rsidR="00D95A9C">
                              <w:rPr>
                                <w:lang w:val="en-IN"/>
                              </w:rPr>
                              <w:t>left</w:t>
                            </w:r>
                            <w:r>
                              <w:rPr>
                                <w:lang w:val="en-IN"/>
                              </w:rPr>
                              <w:t xml:space="preserve"> </w:t>
                            </w:r>
                            <w:proofErr w:type="gramStart"/>
                            <w:r>
                              <w:rPr>
                                <w:lang w:val="en-IN"/>
                              </w:rPr>
                              <w:t>using  &lt;</w:t>
                            </w:r>
                            <w:proofErr w:type="gramEnd"/>
                            <w:r>
                              <w:rPr>
                                <w:lang w:val="en-IN"/>
                              </w:rPr>
                              <w:t>&lt; operator</w:t>
                            </w:r>
                            <w:r w:rsidR="008C2304">
                              <w:rPr>
                                <w:lang w:val="en-IN"/>
                              </w:rPr>
                              <w:t>.</w:t>
                            </w:r>
                          </w:p>
                          <w:p w14:paraId="462F46C0" w14:textId="3A94645B" w:rsidR="008C2304" w:rsidRDefault="008C2304">
                            <w:pPr>
                              <w:rPr>
                                <w:lang w:val="en-IN"/>
                              </w:rPr>
                            </w:pPr>
                            <w:r>
                              <w:rPr>
                                <w:lang w:val="en-IN"/>
                              </w:rPr>
                              <w:t xml:space="preserve">Divide by even </w:t>
                            </w:r>
                            <w:proofErr w:type="gramStart"/>
                            <w:r>
                              <w:rPr>
                                <w:lang w:val="en-IN"/>
                              </w:rPr>
                              <w:t>number :</w:t>
                            </w:r>
                            <w:proofErr w:type="gramEnd"/>
                          </w:p>
                          <w:p w14:paraId="1D294C4E" w14:textId="046EC963" w:rsidR="00D95A9C" w:rsidRDefault="008C2304">
                            <w:pPr>
                              <w:rPr>
                                <w:lang w:val="en-IN"/>
                              </w:rPr>
                            </w:pPr>
                            <w:r>
                              <w:rPr>
                                <w:lang w:val="en-IN"/>
                              </w:rPr>
                              <w:t xml:space="preserve">  </w:t>
                            </w:r>
                            <w:r w:rsidR="00D95A9C">
                              <w:rPr>
                                <w:lang w:val="en-IN"/>
                              </w:rPr>
                              <w:t>S</w:t>
                            </w:r>
                            <w:r>
                              <w:rPr>
                                <w:lang w:val="en-IN"/>
                              </w:rPr>
                              <w:t>hift</w:t>
                            </w:r>
                            <w:r w:rsidR="00D95A9C">
                              <w:rPr>
                                <w:lang w:val="en-IN"/>
                              </w:rPr>
                              <w:t xml:space="preserve"> right using &gt;&gt; operator.</w:t>
                            </w:r>
                          </w:p>
                          <w:p w14:paraId="472B92D8" w14:textId="5ECB8477" w:rsidR="00D95A9C" w:rsidRDefault="008B62AD">
                            <w:pPr>
                              <w:rPr>
                                <w:lang w:val="en-IN"/>
                              </w:rPr>
                            </w:pPr>
                            <w:r>
                              <w:rPr>
                                <w:lang w:val="en-IN"/>
                              </w:rPr>
                              <w:t>Check if to numbers are equal:</w:t>
                            </w:r>
                          </w:p>
                          <w:p w14:paraId="301CBC4E" w14:textId="5D4657D9" w:rsidR="008B62AD" w:rsidRDefault="008B62AD">
                            <w:pPr>
                              <w:rPr>
                                <w:lang w:val="en-IN"/>
                              </w:rPr>
                            </w:pPr>
                            <w:r>
                              <w:rPr>
                                <w:lang w:val="en-IN"/>
                              </w:rPr>
                              <w:t xml:space="preserve">    X</w:t>
                            </w:r>
                            <w:r w:rsidR="00FD7CA2">
                              <w:rPr>
                                <w:lang w:val="en-IN"/>
                              </w:rPr>
                              <w:t>N</w:t>
                            </w:r>
                            <w:r>
                              <w:rPr>
                                <w:lang w:val="en-IN"/>
                              </w:rPr>
                              <w:t>OR</w:t>
                            </w:r>
                            <w:r w:rsidR="00182988">
                              <w:rPr>
                                <w:lang w:val="en-IN"/>
                              </w:rPr>
                              <w:t xml:space="preserve"> the numbers</w:t>
                            </w:r>
                            <w:r w:rsidR="00FD7CA2">
                              <w:rPr>
                                <w:lang w:val="en-IN"/>
                              </w:rPr>
                              <w:t>.</w:t>
                            </w:r>
                          </w:p>
                          <w:p w14:paraId="63FEFC73" w14:textId="25D3DD3F" w:rsidR="00FD7CA2" w:rsidRDefault="00FD7CA2" w:rsidP="00FD7CA2">
                            <w:pPr>
                              <w:rPr>
                                <w:lang w:val="en-IN"/>
                              </w:rPr>
                            </w:pPr>
                            <w:r>
                              <w:rPr>
                                <w:lang w:val="en-IN"/>
                              </w:rPr>
                              <w:t xml:space="preserve">Check if to numbers are </w:t>
                            </w:r>
                            <w:r w:rsidR="008B2187">
                              <w:rPr>
                                <w:lang w:val="en-IN"/>
                              </w:rPr>
                              <w:t>not</w:t>
                            </w:r>
                            <w:r>
                              <w:rPr>
                                <w:lang w:val="en-IN"/>
                              </w:rPr>
                              <w:t xml:space="preserve"> equal:</w:t>
                            </w:r>
                          </w:p>
                          <w:p w14:paraId="4827AE94" w14:textId="4927BC6D" w:rsidR="00FD7CA2" w:rsidRDefault="00FD7CA2" w:rsidP="00FD7CA2">
                            <w:pPr>
                              <w:rPr>
                                <w:lang w:val="en-IN"/>
                              </w:rPr>
                            </w:pPr>
                            <w:r>
                              <w:rPr>
                                <w:lang w:val="en-IN"/>
                              </w:rPr>
                              <w:t xml:space="preserve">     XOR</w:t>
                            </w:r>
                            <w:r w:rsidR="00182988">
                              <w:rPr>
                                <w:lang w:val="en-IN"/>
                              </w:rPr>
                              <w:t xml:space="preserve"> the numbers</w:t>
                            </w:r>
                            <w:r>
                              <w:rPr>
                                <w:lang w:val="en-IN"/>
                              </w:rPr>
                              <w:t>.</w:t>
                            </w:r>
                          </w:p>
                          <w:p w14:paraId="54C15D13" w14:textId="5FD1C6F1" w:rsidR="00182988" w:rsidRDefault="00242ECA" w:rsidP="00FD7CA2">
                            <w:pPr>
                              <w:rPr>
                                <w:lang w:val="en-IN"/>
                              </w:rPr>
                            </w:pPr>
                            <w:r>
                              <w:rPr>
                                <w:lang w:val="en-IN"/>
                              </w:rPr>
                              <w:t xml:space="preserve">Digital circuits </w:t>
                            </w:r>
                            <w:proofErr w:type="gramStart"/>
                            <w:r w:rsidR="00903BAA">
                              <w:rPr>
                                <w:lang w:val="en-IN"/>
                              </w:rPr>
                              <w:t xml:space="preserve">negative </w:t>
                            </w:r>
                            <w:r w:rsidR="008079B7">
                              <w:rPr>
                                <w:lang w:val="en-IN"/>
                              </w:rPr>
                              <w:t xml:space="preserve"> </w:t>
                            </w:r>
                            <w:r w:rsidR="00903BAA">
                              <w:rPr>
                                <w:lang w:val="en-IN"/>
                              </w:rPr>
                              <w:t>numbers</w:t>
                            </w:r>
                            <w:proofErr w:type="gramEnd"/>
                            <w:r w:rsidR="00903BAA">
                              <w:rPr>
                                <w:lang w:val="en-IN"/>
                              </w:rPr>
                              <w:t xml:space="preserve"> are represented by using 2’s complement </w:t>
                            </w:r>
                            <w:r w:rsidR="008079B7">
                              <w:rPr>
                                <w:lang w:val="en-IN"/>
                              </w:rPr>
                              <w:t>.</w:t>
                            </w:r>
                          </w:p>
                          <w:p w14:paraId="168E9233" w14:textId="77777777" w:rsidR="008079B7" w:rsidRDefault="008079B7" w:rsidP="00FD7CA2">
                            <w:pPr>
                              <w:rPr>
                                <w:lang w:val="en-IN"/>
                              </w:rPr>
                            </w:pPr>
                          </w:p>
                          <w:p w14:paraId="40800699" w14:textId="77777777" w:rsidR="008B2187" w:rsidRDefault="008B2187" w:rsidP="00FD7CA2">
                            <w:pPr>
                              <w:rPr>
                                <w:lang w:val="en-IN"/>
                              </w:rPr>
                            </w:pPr>
                          </w:p>
                          <w:p w14:paraId="6352C69D" w14:textId="77777777" w:rsidR="00FD7CA2" w:rsidRPr="00064381" w:rsidRDefault="00FD7CA2">
                            <w:pPr>
                              <w:rPr>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CB6246E" id="Text Box 52" o:spid="_x0000_s1052" type="#_x0000_t202" style="position:absolute;margin-left:386.2pt;margin-top:523.05pt;width:148.05pt;height:171.7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" fillcolor="#5b9bd5 [3208]" stroked="f">
                <v:fill opacity="32896f"/>
                <v:textbox>
                  <w:txbxContent>
                    <w:p w14:paraId="0059F694" w14:textId="63F8E7F8" w:rsidR="00AD32DB" w:rsidRDefault="00064381">
                      <w:pPr>
                        <w:rPr>
                          <w:lang w:val="en-IN"/>
                        </w:rPr>
                      </w:pPr>
                      <w:r>
                        <w:rPr>
                          <w:lang w:val="en-IN"/>
                        </w:rPr>
                        <w:t xml:space="preserve">Multiply by even </w:t>
                      </w:r>
                      <w:proofErr w:type="gramStart"/>
                      <w:r>
                        <w:rPr>
                          <w:lang w:val="en-IN"/>
                        </w:rPr>
                        <w:t>number :</w:t>
                      </w:r>
                      <w:proofErr w:type="gramEnd"/>
                    </w:p>
                    <w:p w14:paraId="045B6644" w14:textId="108A7566" w:rsidR="00064381" w:rsidRDefault="00064381">
                      <w:pPr>
                        <w:rPr>
                          <w:lang w:val="en-IN"/>
                        </w:rPr>
                      </w:pPr>
                      <w:r>
                        <w:rPr>
                          <w:lang w:val="en-IN"/>
                        </w:rPr>
                        <w:t xml:space="preserve">  Shift </w:t>
                      </w:r>
                      <w:r w:rsidR="00D95A9C">
                        <w:rPr>
                          <w:lang w:val="en-IN"/>
                        </w:rPr>
                        <w:t>left</w:t>
                      </w:r>
                      <w:r>
                        <w:rPr>
                          <w:lang w:val="en-IN"/>
                        </w:rPr>
                        <w:t xml:space="preserve"> </w:t>
                      </w:r>
                      <w:proofErr w:type="gramStart"/>
                      <w:r>
                        <w:rPr>
                          <w:lang w:val="en-IN"/>
                        </w:rPr>
                        <w:t>using  &lt;</w:t>
                      </w:r>
                      <w:proofErr w:type="gramEnd"/>
                      <w:r>
                        <w:rPr>
                          <w:lang w:val="en-IN"/>
                        </w:rPr>
                        <w:t>&lt; operator</w:t>
                      </w:r>
                      <w:r w:rsidR="008C2304">
                        <w:rPr>
                          <w:lang w:val="en-IN"/>
                        </w:rPr>
                        <w:t>.</w:t>
                      </w:r>
                    </w:p>
                    <w:p w14:paraId="462F46C0" w14:textId="3A94645B" w:rsidR="008C2304" w:rsidRDefault="008C2304">
                      <w:pPr>
                        <w:rPr>
                          <w:lang w:val="en-IN"/>
                        </w:rPr>
                      </w:pPr>
                      <w:r>
                        <w:rPr>
                          <w:lang w:val="en-IN"/>
                        </w:rPr>
                        <w:t xml:space="preserve">Divide by even </w:t>
                      </w:r>
                      <w:proofErr w:type="gramStart"/>
                      <w:r>
                        <w:rPr>
                          <w:lang w:val="en-IN"/>
                        </w:rPr>
                        <w:t>number :</w:t>
                      </w:r>
                      <w:proofErr w:type="gramEnd"/>
                    </w:p>
                    <w:p w14:paraId="1D294C4E" w14:textId="046EC963" w:rsidR="00D95A9C" w:rsidRDefault="008C2304">
                      <w:pPr>
                        <w:rPr>
                          <w:lang w:val="en-IN"/>
                        </w:rPr>
                      </w:pPr>
                      <w:r>
                        <w:rPr>
                          <w:lang w:val="en-IN"/>
                        </w:rPr>
                        <w:t xml:space="preserve">  </w:t>
                      </w:r>
                      <w:r w:rsidR="00D95A9C">
                        <w:rPr>
                          <w:lang w:val="en-IN"/>
                        </w:rPr>
                        <w:t>S</w:t>
                      </w:r>
                      <w:r>
                        <w:rPr>
                          <w:lang w:val="en-IN"/>
                        </w:rPr>
                        <w:t>hift</w:t>
                      </w:r>
                      <w:r w:rsidR="00D95A9C">
                        <w:rPr>
                          <w:lang w:val="en-IN"/>
                        </w:rPr>
                        <w:t xml:space="preserve"> right using &gt;&gt; operator.</w:t>
                      </w:r>
                    </w:p>
                    <w:p w14:paraId="472B92D8" w14:textId="5ECB8477" w:rsidR="00D95A9C" w:rsidRDefault="008B62AD">
                      <w:pPr>
                        <w:rPr>
                          <w:lang w:val="en-IN"/>
                        </w:rPr>
                      </w:pPr>
                      <w:r>
                        <w:rPr>
                          <w:lang w:val="en-IN"/>
                        </w:rPr>
                        <w:t>Check if to numbers are equal:</w:t>
                      </w:r>
                    </w:p>
                    <w:p w14:paraId="301CBC4E" w14:textId="5D4657D9" w:rsidR="008B62AD" w:rsidRDefault="008B62AD">
                      <w:pPr>
                        <w:rPr>
                          <w:lang w:val="en-IN"/>
                        </w:rPr>
                      </w:pPr>
                      <w:r>
                        <w:rPr>
                          <w:lang w:val="en-IN"/>
                        </w:rPr>
                        <w:t xml:space="preserve">    X</w:t>
                      </w:r>
                      <w:r w:rsidR="00FD7CA2">
                        <w:rPr>
                          <w:lang w:val="en-IN"/>
                        </w:rPr>
                        <w:t>N</w:t>
                      </w:r>
                      <w:r>
                        <w:rPr>
                          <w:lang w:val="en-IN"/>
                        </w:rPr>
                        <w:t>OR</w:t>
                      </w:r>
                      <w:r w:rsidR="00182988">
                        <w:rPr>
                          <w:lang w:val="en-IN"/>
                        </w:rPr>
                        <w:t xml:space="preserve"> the numbers</w:t>
                      </w:r>
                      <w:r w:rsidR="00FD7CA2">
                        <w:rPr>
                          <w:lang w:val="en-IN"/>
                        </w:rPr>
                        <w:t>.</w:t>
                      </w:r>
                    </w:p>
                    <w:p w14:paraId="63FEFC73" w14:textId="25D3DD3F" w:rsidR="00FD7CA2" w:rsidRDefault="00FD7CA2" w:rsidP="00FD7CA2">
                      <w:pPr>
                        <w:rPr>
                          <w:lang w:val="en-IN"/>
                        </w:rPr>
                      </w:pPr>
                      <w:r>
                        <w:rPr>
                          <w:lang w:val="en-IN"/>
                        </w:rPr>
                        <w:t xml:space="preserve">Check if to numbers are </w:t>
                      </w:r>
                      <w:r w:rsidR="008B2187">
                        <w:rPr>
                          <w:lang w:val="en-IN"/>
                        </w:rPr>
                        <w:t>not</w:t>
                      </w:r>
                      <w:r>
                        <w:rPr>
                          <w:lang w:val="en-IN"/>
                        </w:rPr>
                        <w:t xml:space="preserve"> equal:</w:t>
                      </w:r>
                    </w:p>
                    <w:p w14:paraId="4827AE94" w14:textId="4927BC6D" w:rsidR="00FD7CA2" w:rsidRDefault="00FD7CA2" w:rsidP="00FD7CA2">
                      <w:pPr>
                        <w:rPr>
                          <w:lang w:val="en-IN"/>
                        </w:rPr>
                      </w:pPr>
                      <w:r>
                        <w:rPr>
                          <w:lang w:val="en-IN"/>
                        </w:rPr>
                        <w:t xml:space="preserve">     XOR</w:t>
                      </w:r>
                      <w:r w:rsidR="00182988">
                        <w:rPr>
                          <w:lang w:val="en-IN"/>
                        </w:rPr>
                        <w:t xml:space="preserve"> the numbers</w:t>
                      </w:r>
                      <w:r>
                        <w:rPr>
                          <w:lang w:val="en-IN"/>
                        </w:rPr>
                        <w:t>.</w:t>
                      </w:r>
                    </w:p>
                    <w:p w14:paraId="54C15D13" w14:textId="5FD1C6F1" w:rsidR="00182988" w:rsidRDefault="00242ECA" w:rsidP="00FD7CA2">
                      <w:pPr>
                        <w:rPr>
                          <w:lang w:val="en-IN"/>
                        </w:rPr>
                      </w:pPr>
                      <w:r>
                        <w:rPr>
                          <w:lang w:val="en-IN"/>
                        </w:rPr>
                        <w:t xml:space="preserve">Digital circuits </w:t>
                      </w:r>
                      <w:proofErr w:type="gramStart"/>
                      <w:r w:rsidR="00903BAA">
                        <w:rPr>
                          <w:lang w:val="en-IN"/>
                        </w:rPr>
                        <w:t xml:space="preserve">negative </w:t>
                      </w:r>
                      <w:r w:rsidR="008079B7">
                        <w:rPr>
                          <w:lang w:val="en-IN"/>
                        </w:rPr>
                        <w:t xml:space="preserve"> </w:t>
                      </w:r>
                      <w:r w:rsidR="00903BAA">
                        <w:rPr>
                          <w:lang w:val="en-IN"/>
                        </w:rPr>
                        <w:t>numbers</w:t>
                      </w:r>
                      <w:proofErr w:type="gramEnd"/>
                      <w:r w:rsidR="00903BAA">
                        <w:rPr>
                          <w:lang w:val="en-IN"/>
                        </w:rPr>
                        <w:t xml:space="preserve"> are represented by using 2’s complement </w:t>
                      </w:r>
                      <w:r w:rsidR="008079B7">
                        <w:rPr>
                          <w:lang w:val="en-IN"/>
                        </w:rPr>
                        <w:t>.</w:t>
                      </w:r>
                    </w:p>
                    <w:p w14:paraId="168E9233" w14:textId="77777777" w:rsidR="008079B7" w:rsidRDefault="008079B7" w:rsidP="00FD7CA2">
                      <w:pPr>
                        <w:rPr>
                          <w:lang w:val="en-IN"/>
                        </w:rPr>
                      </w:pPr>
                    </w:p>
                    <w:p w14:paraId="40800699" w14:textId="77777777" w:rsidR="008B2187" w:rsidRDefault="008B2187" w:rsidP="00FD7CA2">
                      <w:pPr>
                        <w:rPr>
                          <w:lang w:val="en-IN"/>
                        </w:rPr>
                      </w:pPr>
                    </w:p>
                    <w:p w14:paraId="6352C69D" w14:textId="77777777" w:rsidR="00FD7CA2" w:rsidRPr="00064381" w:rsidRDefault="00FD7CA2">
                      <w:pPr>
                        <w:rPr>
                          <w:lang w:val="en-IN"/>
                        </w:rPr>
                      </w:pPr>
                    </w:p>
                  </w:txbxContent>
                </v:textbox>
              </v:shape>
            </w:pict>
          </mc:Fallback>
        </mc:AlternateContent>
      </w:r>
      <w:r w:rsidR="00081195">
        <w:rPr>
          <w:noProof/>
          <w:lang w:val="en-IN"/>
        </w:rPr>
        <mc:AlternateContent>
          <mc:Choice Requires="wps">
            <w:drawing>
              <wp:anchor distT="0" distB="0" distL="114300" distR="114300" simplePos="0" relativeHeight="251718656" behindDoc="0" locked="0" layoutInCell="1" allowOverlap="1" wp14:anchorId="47816984" wp14:editId="1655302F">
                <wp:simplePos x="0" y="0"/>
                <wp:positionH relativeFrom="column">
                  <wp:posOffset>4827319</wp:posOffset>
                </wp:positionH>
                <wp:positionV relativeFrom="paragraph">
                  <wp:posOffset>3424909</wp:posOffset>
                </wp:positionV>
                <wp:extent cx="2002122" cy="3218213"/>
                <wp:effectExtent l="0" t="0" r="17780" b="20320"/>
                <wp:wrapNone/>
                <wp:docPr id="1921029543" name="Text Box 48"/>
                <wp:cNvGraphicFramePr/>
                <a:graphic xmlns:a="http://schemas.openxmlformats.org/drawingml/2006/main">
                  <a:graphicData uri="http://schemas.microsoft.com/office/word/2010/wordprocessingShape">
                    <wps:wsp>
                      <wps:cNvSpPr txBox="1"/>
                      <wps:spPr>
                        <a:xfrm>
                          <a:off x="0" y="0"/>
                          <a:ext cx="2002122" cy="3218213"/>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70912BE" w14:textId="575E6660" w:rsidR="00662B14" w:rsidRDefault="006F38C5">
                            <w:pPr>
                              <w:rPr>
                                <w:b/>
                                <w:bCs/>
                                <w:sz w:val="22"/>
                                <w:lang w:val="en-IN"/>
                              </w:rPr>
                            </w:pPr>
                            <w:r w:rsidRPr="004855D2">
                              <w:rPr>
                                <w:b/>
                                <w:bCs/>
                                <w:sz w:val="22"/>
                                <w:lang w:val="en-IN"/>
                              </w:rPr>
                              <w:t xml:space="preserve">       A</w:t>
                            </w:r>
                            <w:r w:rsidR="00073847" w:rsidRPr="004855D2">
                              <w:rPr>
                                <w:b/>
                                <w:bCs/>
                                <w:sz w:val="22"/>
                                <w:lang w:val="en-IN"/>
                              </w:rPr>
                              <w:t>BSOLUTE</w:t>
                            </w:r>
                            <w:r w:rsidR="004855D2" w:rsidRPr="004855D2">
                              <w:rPr>
                                <w:b/>
                                <w:bCs/>
                                <w:sz w:val="22"/>
                                <w:lang w:val="en-IN"/>
                              </w:rPr>
                              <w:t xml:space="preserve"> OF VALUE</w:t>
                            </w:r>
                          </w:p>
                          <w:p w14:paraId="445ACE7C" w14:textId="5A3C364B" w:rsidR="004855D2" w:rsidRDefault="00A676D3">
                            <w:pPr>
                              <w:rPr>
                                <w:b/>
                                <w:bCs/>
                                <w:sz w:val="22"/>
                                <w:lang w:val="en-IN"/>
                              </w:rPr>
                            </w:pPr>
                            <w:r>
                              <w:rPr>
                                <w:noProof/>
                              </w:rPr>
                              <w:drawing>
                                <wp:inline distT="0" distB="0" distL="0" distR="0" wp14:anchorId="52FBB862" wp14:editId="1DDD58FA">
                                  <wp:extent cx="1323810" cy="314286"/>
                                  <wp:effectExtent l="0" t="0" r="0" b="0"/>
                                  <wp:docPr id="1869875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875109" name=""/>
                                          <pic:cNvPicPr/>
                                        </pic:nvPicPr>
                                        <pic:blipFill>
                                          <a:blip r:embed="rId24"/>
                                          <a:stretch>
                                            <a:fillRect/>
                                          </a:stretch>
                                        </pic:blipFill>
                                        <pic:spPr>
                                          <a:xfrm>
                                            <a:off x="0" y="0"/>
                                            <a:ext cx="1323810" cy="314286"/>
                                          </a:xfrm>
                                          <a:prstGeom prst="rect">
                                            <a:avLst/>
                                          </a:prstGeom>
                                        </pic:spPr>
                                      </pic:pic>
                                    </a:graphicData>
                                  </a:graphic>
                                </wp:inline>
                              </w:drawing>
                            </w:r>
                          </w:p>
                          <w:p w14:paraId="68282D0C" w14:textId="5BD86394" w:rsidR="00025024" w:rsidRPr="00025024" w:rsidRDefault="00025024" w:rsidP="00025024">
                            <w:pPr>
                              <w:rPr>
                                <w:sz w:val="18"/>
                                <w:szCs w:val="18"/>
                                <w:lang w:val="en-IN"/>
                              </w:rPr>
                            </w:pPr>
                            <w:r w:rsidRPr="00025024">
                              <w:rPr>
                                <w:sz w:val="18"/>
                                <w:szCs w:val="18"/>
                                <w:lang w:val="en-IN"/>
                              </w:rPr>
                              <w:t xml:space="preserve">module </w:t>
                            </w:r>
                            <w:proofErr w:type="spellStart"/>
                            <w:r w:rsidRPr="00025024">
                              <w:rPr>
                                <w:sz w:val="18"/>
                                <w:szCs w:val="18"/>
                                <w:lang w:val="en-IN"/>
                              </w:rPr>
                              <w:t>Absolute_Value</w:t>
                            </w:r>
                            <w:proofErr w:type="spellEnd"/>
                            <w:r w:rsidRPr="00025024">
                              <w:rPr>
                                <w:sz w:val="18"/>
                                <w:szCs w:val="18"/>
                                <w:lang w:val="en-IN"/>
                              </w:rPr>
                              <w:t xml:space="preserve"> (</w:t>
                            </w:r>
                          </w:p>
                          <w:p w14:paraId="68551FF1" w14:textId="03B98323" w:rsidR="00025024" w:rsidRPr="00025024" w:rsidRDefault="00025024" w:rsidP="00025024">
                            <w:pPr>
                              <w:rPr>
                                <w:sz w:val="18"/>
                                <w:szCs w:val="18"/>
                                <w:lang w:val="en-IN"/>
                              </w:rPr>
                            </w:pPr>
                            <w:r w:rsidRPr="00025024">
                              <w:rPr>
                                <w:sz w:val="18"/>
                                <w:szCs w:val="18"/>
                                <w:lang w:val="en-IN"/>
                              </w:rPr>
                              <w:t xml:space="preserve">    input [3:0] value,</w:t>
                            </w:r>
                          </w:p>
                          <w:p w14:paraId="25395523" w14:textId="38230D27" w:rsidR="00025024" w:rsidRPr="00025024" w:rsidRDefault="00025024" w:rsidP="00025024">
                            <w:pPr>
                              <w:rPr>
                                <w:sz w:val="18"/>
                                <w:szCs w:val="18"/>
                                <w:lang w:val="en-IN"/>
                              </w:rPr>
                            </w:pPr>
                            <w:r w:rsidRPr="00025024">
                              <w:rPr>
                                <w:sz w:val="18"/>
                                <w:szCs w:val="18"/>
                                <w:lang w:val="en-IN"/>
                              </w:rPr>
                              <w:t xml:space="preserve">    output [3:0] </w:t>
                            </w:r>
                            <w:proofErr w:type="spellStart"/>
                            <w:r w:rsidRPr="00025024">
                              <w:rPr>
                                <w:sz w:val="18"/>
                                <w:szCs w:val="18"/>
                                <w:lang w:val="en-IN"/>
                              </w:rPr>
                              <w:t>abs_</w:t>
                            </w:r>
                            <w:proofErr w:type="gramStart"/>
                            <w:r w:rsidRPr="00025024">
                              <w:rPr>
                                <w:sz w:val="18"/>
                                <w:szCs w:val="18"/>
                                <w:lang w:val="en-IN"/>
                              </w:rPr>
                              <w:t>value</w:t>
                            </w:r>
                            <w:proofErr w:type="spellEnd"/>
                            <w:r w:rsidRPr="00025024">
                              <w:rPr>
                                <w:sz w:val="18"/>
                                <w:szCs w:val="18"/>
                                <w:lang w:val="en-IN"/>
                              </w:rPr>
                              <w:t xml:space="preserve">  )</w:t>
                            </w:r>
                            <w:proofErr w:type="gramEnd"/>
                            <w:r w:rsidRPr="00025024">
                              <w:rPr>
                                <w:sz w:val="18"/>
                                <w:szCs w:val="18"/>
                                <w:lang w:val="en-IN"/>
                              </w:rPr>
                              <w:t>;</w:t>
                            </w:r>
                          </w:p>
                          <w:p w14:paraId="06165D7C" w14:textId="77777777" w:rsidR="006352DD" w:rsidRDefault="00025024" w:rsidP="00025024">
                            <w:pPr>
                              <w:rPr>
                                <w:sz w:val="18"/>
                                <w:szCs w:val="18"/>
                                <w:lang w:val="en-IN"/>
                              </w:rPr>
                            </w:pPr>
                            <w:r w:rsidRPr="00025024">
                              <w:rPr>
                                <w:sz w:val="18"/>
                                <w:szCs w:val="18"/>
                                <w:lang w:val="en-IN"/>
                              </w:rPr>
                              <w:t xml:space="preserve">    assign </w:t>
                            </w:r>
                            <w:proofErr w:type="spellStart"/>
                            <w:r w:rsidRPr="00025024">
                              <w:rPr>
                                <w:sz w:val="18"/>
                                <w:szCs w:val="18"/>
                                <w:lang w:val="en-IN"/>
                              </w:rPr>
                              <w:t>abs_value</w:t>
                            </w:r>
                            <w:proofErr w:type="spellEnd"/>
                            <w:r w:rsidRPr="00025024">
                              <w:rPr>
                                <w:sz w:val="18"/>
                                <w:szCs w:val="18"/>
                                <w:lang w:val="en-IN"/>
                              </w:rPr>
                              <w:t xml:space="preserve"> = (</w:t>
                            </w:r>
                            <w:proofErr w:type="gramStart"/>
                            <w:r w:rsidRPr="00025024">
                              <w:rPr>
                                <w:sz w:val="18"/>
                                <w:szCs w:val="18"/>
                                <w:lang w:val="en-IN"/>
                              </w:rPr>
                              <w:t>value[</w:t>
                            </w:r>
                            <w:proofErr w:type="gramEnd"/>
                            <w:r w:rsidRPr="00025024">
                              <w:rPr>
                                <w:sz w:val="18"/>
                                <w:szCs w:val="18"/>
                                <w:lang w:val="en-IN"/>
                              </w:rPr>
                              <w:t>3] == 1'b1) ? (~value + 4'b0001</w:t>
                            </w:r>
                            <w:proofErr w:type="gramStart"/>
                            <w:r w:rsidRPr="00025024">
                              <w:rPr>
                                <w:sz w:val="18"/>
                                <w:szCs w:val="18"/>
                                <w:lang w:val="en-IN"/>
                              </w:rPr>
                              <w:t>) :</w:t>
                            </w:r>
                            <w:proofErr w:type="gramEnd"/>
                            <w:r w:rsidRPr="00025024">
                              <w:rPr>
                                <w:sz w:val="18"/>
                                <w:szCs w:val="18"/>
                                <w:lang w:val="en-IN"/>
                              </w:rPr>
                              <w:t xml:space="preserve"> value; </w:t>
                            </w:r>
                          </w:p>
                          <w:p w14:paraId="2383F835" w14:textId="08B0EA3A" w:rsidR="00025024" w:rsidRPr="006352DD" w:rsidRDefault="00025024" w:rsidP="00025024">
                            <w:pPr>
                              <w:rPr>
                                <w:rFonts w:ascii="Agency FB" w:hAnsi="Agency FB"/>
                                <w:i/>
                                <w:iCs/>
                                <w:sz w:val="18"/>
                                <w:szCs w:val="18"/>
                                <w:lang w:val="en-IN"/>
                              </w:rPr>
                            </w:pPr>
                            <w:r w:rsidRPr="006352DD">
                              <w:rPr>
                                <w:rFonts w:ascii="Agency FB" w:hAnsi="Agency FB"/>
                                <w:i/>
                                <w:iCs/>
                                <w:sz w:val="18"/>
                                <w:szCs w:val="18"/>
                                <w:lang w:val="en-IN"/>
                              </w:rPr>
                              <w:t>// Take 2's complement if negative</w:t>
                            </w:r>
                          </w:p>
                          <w:p w14:paraId="4B494C54" w14:textId="18D5D097" w:rsidR="00C11811" w:rsidRPr="004855D2" w:rsidRDefault="00025024" w:rsidP="00025024">
                            <w:pPr>
                              <w:rPr>
                                <w:b/>
                                <w:bCs/>
                                <w:sz w:val="22"/>
                                <w:lang w:val="en-IN"/>
                              </w:rPr>
                            </w:pPr>
                            <w:proofErr w:type="spellStart"/>
                            <w:r w:rsidRPr="00025024">
                              <w:rPr>
                                <w:sz w:val="18"/>
                                <w:szCs w:val="18"/>
                                <w:lang w:val="en-IN"/>
                              </w:rPr>
                              <w:t>endmodule</w:t>
                            </w:r>
                            <w:proofErr w:type="spellEnd"/>
                            <w:r w:rsidR="00C11811">
                              <w:rPr>
                                <w:noProof/>
                              </w:rPr>
                              <w:drawing>
                                <wp:inline distT="0" distB="0" distL="0" distR="0" wp14:anchorId="7E6C53E3" wp14:editId="354A18A5">
                                  <wp:extent cx="1885950" cy="1114425"/>
                                  <wp:effectExtent l="0" t="0" r="0" b="9525"/>
                                  <wp:docPr id="1457090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090129" name=""/>
                                          <pic:cNvPicPr/>
                                        </pic:nvPicPr>
                                        <pic:blipFill>
                                          <a:blip r:embed="rId25"/>
                                          <a:stretch>
                                            <a:fillRect/>
                                          </a:stretch>
                                        </pic:blipFill>
                                        <pic:spPr>
                                          <a:xfrm>
                                            <a:off x="0" y="0"/>
                                            <a:ext cx="1885950" cy="11144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816984" id="_x0000_s1053" type="#_x0000_t202" style="position:absolute;margin-left:380.1pt;margin-top:269.7pt;width:157.65pt;height:253.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" fillcolor="white [3201]" strokecolor="#4472c4 [3204]" strokeweight="1pt">
                <v:textbox>
                  <w:txbxContent>
                    <w:p w14:paraId="370912BE" w14:textId="575E6660" w:rsidR="00662B14" w:rsidRDefault="006F38C5">
                      <w:pPr>
                        <w:rPr>
                          <w:b/>
                          <w:bCs/>
                          <w:sz w:val="22"/>
                          <w:lang w:val="en-IN"/>
                        </w:rPr>
                      </w:pPr>
                      <w:r w:rsidRPr="004855D2">
                        <w:rPr>
                          <w:b/>
                          <w:bCs/>
                          <w:sz w:val="22"/>
                          <w:lang w:val="en-IN"/>
                        </w:rPr>
                        <w:t xml:space="preserve">       A</w:t>
                      </w:r>
                      <w:r w:rsidR="00073847" w:rsidRPr="004855D2">
                        <w:rPr>
                          <w:b/>
                          <w:bCs/>
                          <w:sz w:val="22"/>
                          <w:lang w:val="en-IN"/>
                        </w:rPr>
                        <w:t>BSOLUTE</w:t>
                      </w:r>
                      <w:r w:rsidR="004855D2" w:rsidRPr="004855D2">
                        <w:rPr>
                          <w:b/>
                          <w:bCs/>
                          <w:sz w:val="22"/>
                          <w:lang w:val="en-IN"/>
                        </w:rPr>
                        <w:t xml:space="preserve"> OF VALUE</w:t>
                      </w:r>
                    </w:p>
                    <w:p w14:paraId="445ACE7C" w14:textId="5A3C364B" w:rsidR="004855D2" w:rsidRDefault="00A676D3">
                      <w:pPr>
                        <w:rPr>
                          <w:b/>
                          <w:bCs/>
                          <w:sz w:val="22"/>
                          <w:lang w:val="en-IN"/>
                        </w:rPr>
                      </w:pPr>
                      <w:r>
                        <w:rPr>
                          <w:noProof/>
                        </w:rPr>
                        <w:drawing>
                          <wp:inline distT="0" distB="0" distL="0" distR="0" wp14:anchorId="52FBB862" wp14:editId="1DDD58FA">
                            <wp:extent cx="1323810" cy="314286"/>
                            <wp:effectExtent l="0" t="0" r="0" b="0"/>
                            <wp:docPr id="1869875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875109" name=""/>
                                    <pic:cNvPicPr/>
                                  </pic:nvPicPr>
                                  <pic:blipFill>
                                    <a:blip r:embed="rId24"/>
                                    <a:stretch>
                                      <a:fillRect/>
                                    </a:stretch>
                                  </pic:blipFill>
                                  <pic:spPr>
                                    <a:xfrm>
                                      <a:off x="0" y="0"/>
                                      <a:ext cx="1323810" cy="314286"/>
                                    </a:xfrm>
                                    <a:prstGeom prst="rect">
                                      <a:avLst/>
                                    </a:prstGeom>
                                  </pic:spPr>
                                </pic:pic>
                              </a:graphicData>
                            </a:graphic>
                          </wp:inline>
                        </w:drawing>
                      </w:r>
                    </w:p>
                    <w:p w14:paraId="68282D0C" w14:textId="5BD86394" w:rsidR="00025024" w:rsidRPr="00025024" w:rsidRDefault="00025024" w:rsidP="00025024">
                      <w:pPr>
                        <w:rPr>
                          <w:sz w:val="18"/>
                          <w:szCs w:val="18"/>
                          <w:lang w:val="en-IN"/>
                        </w:rPr>
                      </w:pPr>
                      <w:r w:rsidRPr="00025024">
                        <w:rPr>
                          <w:sz w:val="18"/>
                          <w:szCs w:val="18"/>
                          <w:lang w:val="en-IN"/>
                        </w:rPr>
                        <w:t xml:space="preserve">module </w:t>
                      </w:r>
                      <w:proofErr w:type="spellStart"/>
                      <w:r w:rsidRPr="00025024">
                        <w:rPr>
                          <w:sz w:val="18"/>
                          <w:szCs w:val="18"/>
                          <w:lang w:val="en-IN"/>
                        </w:rPr>
                        <w:t>Absolute_Value</w:t>
                      </w:r>
                      <w:proofErr w:type="spellEnd"/>
                      <w:r w:rsidRPr="00025024">
                        <w:rPr>
                          <w:sz w:val="18"/>
                          <w:szCs w:val="18"/>
                          <w:lang w:val="en-IN"/>
                        </w:rPr>
                        <w:t xml:space="preserve"> (</w:t>
                      </w:r>
                    </w:p>
                    <w:p w14:paraId="68551FF1" w14:textId="03B98323" w:rsidR="00025024" w:rsidRPr="00025024" w:rsidRDefault="00025024" w:rsidP="00025024">
                      <w:pPr>
                        <w:rPr>
                          <w:sz w:val="18"/>
                          <w:szCs w:val="18"/>
                          <w:lang w:val="en-IN"/>
                        </w:rPr>
                      </w:pPr>
                      <w:r w:rsidRPr="00025024">
                        <w:rPr>
                          <w:sz w:val="18"/>
                          <w:szCs w:val="18"/>
                          <w:lang w:val="en-IN"/>
                        </w:rPr>
                        <w:t xml:space="preserve">    input [3:0] value,</w:t>
                      </w:r>
                    </w:p>
                    <w:p w14:paraId="25395523" w14:textId="38230D27" w:rsidR="00025024" w:rsidRPr="00025024" w:rsidRDefault="00025024" w:rsidP="00025024">
                      <w:pPr>
                        <w:rPr>
                          <w:sz w:val="18"/>
                          <w:szCs w:val="18"/>
                          <w:lang w:val="en-IN"/>
                        </w:rPr>
                      </w:pPr>
                      <w:r w:rsidRPr="00025024">
                        <w:rPr>
                          <w:sz w:val="18"/>
                          <w:szCs w:val="18"/>
                          <w:lang w:val="en-IN"/>
                        </w:rPr>
                        <w:t xml:space="preserve">    output [3:0] </w:t>
                      </w:r>
                      <w:proofErr w:type="spellStart"/>
                      <w:r w:rsidRPr="00025024">
                        <w:rPr>
                          <w:sz w:val="18"/>
                          <w:szCs w:val="18"/>
                          <w:lang w:val="en-IN"/>
                        </w:rPr>
                        <w:t>abs_</w:t>
                      </w:r>
                      <w:proofErr w:type="gramStart"/>
                      <w:r w:rsidRPr="00025024">
                        <w:rPr>
                          <w:sz w:val="18"/>
                          <w:szCs w:val="18"/>
                          <w:lang w:val="en-IN"/>
                        </w:rPr>
                        <w:t>value</w:t>
                      </w:r>
                      <w:proofErr w:type="spellEnd"/>
                      <w:r w:rsidRPr="00025024">
                        <w:rPr>
                          <w:sz w:val="18"/>
                          <w:szCs w:val="18"/>
                          <w:lang w:val="en-IN"/>
                        </w:rPr>
                        <w:t xml:space="preserve">  )</w:t>
                      </w:r>
                      <w:proofErr w:type="gramEnd"/>
                      <w:r w:rsidRPr="00025024">
                        <w:rPr>
                          <w:sz w:val="18"/>
                          <w:szCs w:val="18"/>
                          <w:lang w:val="en-IN"/>
                        </w:rPr>
                        <w:t>;</w:t>
                      </w:r>
                    </w:p>
                    <w:p w14:paraId="06165D7C" w14:textId="77777777" w:rsidR="006352DD" w:rsidRDefault="00025024" w:rsidP="00025024">
                      <w:pPr>
                        <w:rPr>
                          <w:sz w:val="18"/>
                          <w:szCs w:val="18"/>
                          <w:lang w:val="en-IN"/>
                        </w:rPr>
                      </w:pPr>
                      <w:r w:rsidRPr="00025024">
                        <w:rPr>
                          <w:sz w:val="18"/>
                          <w:szCs w:val="18"/>
                          <w:lang w:val="en-IN"/>
                        </w:rPr>
                        <w:t xml:space="preserve">    assign </w:t>
                      </w:r>
                      <w:proofErr w:type="spellStart"/>
                      <w:r w:rsidRPr="00025024">
                        <w:rPr>
                          <w:sz w:val="18"/>
                          <w:szCs w:val="18"/>
                          <w:lang w:val="en-IN"/>
                        </w:rPr>
                        <w:t>abs_value</w:t>
                      </w:r>
                      <w:proofErr w:type="spellEnd"/>
                      <w:r w:rsidRPr="00025024">
                        <w:rPr>
                          <w:sz w:val="18"/>
                          <w:szCs w:val="18"/>
                          <w:lang w:val="en-IN"/>
                        </w:rPr>
                        <w:t xml:space="preserve"> = (</w:t>
                      </w:r>
                      <w:proofErr w:type="gramStart"/>
                      <w:r w:rsidRPr="00025024">
                        <w:rPr>
                          <w:sz w:val="18"/>
                          <w:szCs w:val="18"/>
                          <w:lang w:val="en-IN"/>
                        </w:rPr>
                        <w:t>value[</w:t>
                      </w:r>
                      <w:proofErr w:type="gramEnd"/>
                      <w:r w:rsidRPr="00025024">
                        <w:rPr>
                          <w:sz w:val="18"/>
                          <w:szCs w:val="18"/>
                          <w:lang w:val="en-IN"/>
                        </w:rPr>
                        <w:t>3] == 1'b1) ? (~value + 4'b0001</w:t>
                      </w:r>
                      <w:proofErr w:type="gramStart"/>
                      <w:r w:rsidRPr="00025024">
                        <w:rPr>
                          <w:sz w:val="18"/>
                          <w:szCs w:val="18"/>
                          <w:lang w:val="en-IN"/>
                        </w:rPr>
                        <w:t>) :</w:t>
                      </w:r>
                      <w:proofErr w:type="gramEnd"/>
                      <w:r w:rsidRPr="00025024">
                        <w:rPr>
                          <w:sz w:val="18"/>
                          <w:szCs w:val="18"/>
                          <w:lang w:val="en-IN"/>
                        </w:rPr>
                        <w:t xml:space="preserve"> value; </w:t>
                      </w:r>
                    </w:p>
                    <w:p w14:paraId="2383F835" w14:textId="08B0EA3A" w:rsidR="00025024" w:rsidRPr="006352DD" w:rsidRDefault="00025024" w:rsidP="00025024">
                      <w:pPr>
                        <w:rPr>
                          <w:rFonts w:ascii="Agency FB" w:hAnsi="Agency FB"/>
                          <w:i/>
                          <w:iCs/>
                          <w:sz w:val="18"/>
                          <w:szCs w:val="18"/>
                          <w:lang w:val="en-IN"/>
                        </w:rPr>
                      </w:pPr>
                      <w:r w:rsidRPr="006352DD">
                        <w:rPr>
                          <w:rFonts w:ascii="Agency FB" w:hAnsi="Agency FB"/>
                          <w:i/>
                          <w:iCs/>
                          <w:sz w:val="18"/>
                          <w:szCs w:val="18"/>
                          <w:lang w:val="en-IN"/>
                        </w:rPr>
                        <w:t>// Take 2's complement if negative</w:t>
                      </w:r>
                    </w:p>
                    <w:p w14:paraId="4B494C54" w14:textId="18D5D097" w:rsidR="00C11811" w:rsidRPr="004855D2" w:rsidRDefault="00025024" w:rsidP="00025024">
                      <w:pPr>
                        <w:rPr>
                          <w:b/>
                          <w:bCs/>
                          <w:sz w:val="22"/>
                          <w:lang w:val="en-IN"/>
                        </w:rPr>
                      </w:pPr>
                      <w:proofErr w:type="spellStart"/>
                      <w:r w:rsidRPr="00025024">
                        <w:rPr>
                          <w:sz w:val="18"/>
                          <w:szCs w:val="18"/>
                          <w:lang w:val="en-IN"/>
                        </w:rPr>
                        <w:t>endmodule</w:t>
                      </w:r>
                      <w:proofErr w:type="spellEnd"/>
                      <w:r w:rsidR="00C11811">
                        <w:rPr>
                          <w:noProof/>
                        </w:rPr>
                        <w:drawing>
                          <wp:inline distT="0" distB="0" distL="0" distR="0" wp14:anchorId="7E6C53E3" wp14:editId="354A18A5">
                            <wp:extent cx="1885950" cy="1114425"/>
                            <wp:effectExtent l="0" t="0" r="0" b="9525"/>
                            <wp:docPr id="1457090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090129" name=""/>
                                    <pic:cNvPicPr/>
                                  </pic:nvPicPr>
                                  <pic:blipFill>
                                    <a:blip r:embed="rId25"/>
                                    <a:stretch>
                                      <a:fillRect/>
                                    </a:stretch>
                                  </pic:blipFill>
                                  <pic:spPr>
                                    <a:xfrm>
                                      <a:off x="0" y="0"/>
                                      <a:ext cx="1885950" cy="1114425"/>
                                    </a:xfrm>
                                    <a:prstGeom prst="rect">
                                      <a:avLst/>
                                    </a:prstGeom>
                                  </pic:spPr>
                                </pic:pic>
                              </a:graphicData>
                            </a:graphic>
                          </wp:inline>
                        </w:drawing>
                      </w:r>
                    </w:p>
                  </w:txbxContent>
                </v:textbox>
              </v:shape>
            </w:pict>
          </mc:Fallback>
        </mc:AlternateContent>
      </w:r>
      <w:r w:rsidR="00541E77">
        <w:rPr>
          <w:noProof/>
          <w:lang w:val="en-IN"/>
        </w:rPr>
        <mc:AlternateContent>
          <mc:Choice Requires="wps">
            <w:drawing>
              <wp:anchor distT="0" distB="0" distL="114300" distR="114300" simplePos="0" relativeHeight="251719680" behindDoc="0" locked="0" layoutInCell="1" allowOverlap="1" wp14:anchorId="778F68DF" wp14:editId="0E178D82">
                <wp:simplePos x="0" y="0"/>
                <wp:positionH relativeFrom="margin">
                  <wp:posOffset>4803568</wp:posOffset>
                </wp:positionH>
                <wp:positionV relativeFrom="paragraph">
                  <wp:posOffset>5984041</wp:posOffset>
                </wp:positionV>
                <wp:extent cx="2042080" cy="2923697"/>
                <wp:effectExtent l="0" t="0" r="15875" b="10160"/>
                <wp:wrapNone/>
                <wp:docPr id="1179460308" name="Flowchart: Document 49"/>
                <wp:cNvGraphicFramePr/>
                <a:graphic xmlns:a="http://schemas.openxmlformats.org/drawingml/2006/main">
                  <a:graphicData uri="http://schemas.microsoft.com/office/word/2010/wordprocessingShape">
                    <wps:wsp>
                      <wps:cNvSpPr/>
                      <wps:spPr>
                        <a:xfrm flipH="1" flipV="1">
                          <a:off x="0" y="0"/>
                          <a:ext cx="2042080" cy="2923697"/>
                        </a:xfrm>
                        <a:prstGeom prst="flowChartDocument">
                          <a:avLst/>
                        </a:prstGeom>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2E5400" id="Flowchart: Document 49" o:spid="_x0000_s1026" type="#_x0000_t114" style="position:absolute;margin-left:378.25pt;margin-top:471.2pt;width:160.8pt;height:230.2pt;flip:x y;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" fillcolor="#5b9bd5 [3208]" strokecolor="white [3201]" strokeweight="1.5pt">
                <w10:wrap anchorx="margin"/>
              </v:shape>
            </w:pict>
          </mc:Fallback>
        </mc:AlternateContent>
      </w:r>
      <w:r w:rsidR="009F192D">
        <w:rPr>
          <w:noProof/>
          <w:lang w:val="en-IN"/>
        </w:rPr>
        <mc:AlternateContent>
          <mc:Choice Requires="wps">
            <w:drawing>
              <wp:anchor distT="0" distB="0" distL="114300" distR="114300" simplePos="0" relativeHeight="251715584" behindDoc="0" locked="0" layoutInCell="1" allowOverlap="1" wp14:anchorId="51657F57" wp14:editId="13DA7D1A">
                <wp:simplePos x="0" y="0"/>
                <wp:positionH relativeFrom="column">
                  <wp:posOffset>2371725</wp:posOffset>
                </wp:positionH>
                <wp:positionV relativeFrom="paragraph">
                  <wp:posOffset>3947795</wp:posOffset>
                </wp:positionV>
                <wp:extent cx="2390775" cy="4972050"/>
                <wp:effectExtent l="0" t="0" r="28575" b="19050"/>
                <wp:wrapNone/>
                <wp:docPr id="171601293" name="Text Box 45"/>
                <wp:cNvGraphicFramePr/>
                <a:graphic xmlns:a="http://schemas.openxmlformats.org/drawingml/2006/main">
                  <a:graphicData uri="http://schemas.microsoft.com/office/word/2010/wordprocessingShape">
                    <wps:wsp>
                      <wps:cNvSpPr txBox="1"/>
                      <wps:spPr>
                        <a:xfrm>
                          <a:off x="0" y="0"/>
                          <a:ext cx="2390775" cy="49720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071B3B4" w14:textId="41E8245A" w:rsidR="00BE2B47" w:rsidRPr="004D2C70" w:rsidRDefault="002D1188" w:rsidP="002D1188">
                            <w:pPr>
                              <w:jc w:val="center"/>
                              <w:rPr>
                                <w:b/>
                                <w:bCs/>
                                <w:sz w:val="24"/>
                                <w:szCs w:val="24"/>
                              </w:rPr>
                            </w:pPr>
                            <w:r w:rsidRPr="004D2C70">
                              <w:rPr>
                                <w:b/>
                                <w:bCs/>
                                <w:sz w:val="24"/>
                                <w:szCs w:val="24"/>
                              </w:rPr>
                              <w:t>BCD Adder</w:t>
                            </w:r>
                          </w:p>
                          <w:p w14:paraId="27DE33C9" w14:textId="5F0AC517" w:rsidR="00AE145F" w:rsidRDefault="00AE145F" w:rsidP="00AE145F">
                            <w:pPr>
                              <w:rPr>
                                <w:sz w:val="18"/>
                                <w:szCs w:val="18"/>
                              </w:rPr>
                            </w:pPr>
                            <w:r w:rsidRPr="0043496E">
                              <w:rPr>
                                <w:sz w:val="18"/>
                                <w:szCs w:val="18"/>
                              </w:rPr>
                              <w:t xml:space="preserve">BCD number can represent </w:t>
                            </w:r>
                            <w:r w:rsidR="002B57D9" w:rsidRPr="0043496E">
                              <w:rPr>
                                <w:sz w:val="18"/>
                                <w:szCs w:val="18"/>
                              </w:rPr>
                              <w:t>0000-</w:t>
                            </w:r>
                            <w:proofErr w:type="gramStart"/>
                            <w:r w:rsidR="002B57D9" w:rsidRPr="0043496E">
                              <w:rPr>
                                <w:sz w:val="18"/>
                                <w:szCs w:val="18"/>
                              </w:rPr>
                              <w:t>1001,so</w:t>
                            </w:r>
                            <w:proofErr w:type="gramEnd"/>
                            <w:r w:rsidR="002B57D9" w:rsidRPr="0043496E">
                              <w:rPr>
                                <w:sz w:val="18"/>
                                <w:szCs w:val="18"/>
                              </w:rPr>
                              <w:t xml:space="preserve"> when the sum to two BCD </w:t>
                            </w:r>
                            <w:r w:rsidR="00A242BB" w:rsidRPr="0043496E">
                              <w:rPr>
                                <w:sz w:val="18"/>
                                <w:szCs w:val="18"/>
                              </w:rPr>
                              <w:t>number greater then 9 ,need to add 0110</w:t>
                            </w:r>
                            <w:r w:rsidR="0043496E" w:rsidRPr="0043496E">
                              <w:rPr>
                                <w:sz w:val="18"/>
                                <w:szCs w:val="18"/>
                              </w:rPr>
                              <w:t xml:space="preserve"> to the resulted sum to make it </w:t>
                            </w:r>
                            <w:proofErr w:type="spellStart"/>
                            <w:r w:rsidR="0043496E" w:rsidRPr="0043496E">
                              <w:rPr>
                                <w:sz w:val="18"/>
                                <w:szCs w:val="18"/>
                              </w:rPr>
                              <w:t>vaild</w:t>
                            </w:r>
                            <w:proofErr w:type="spellEnd"/>
                            <w:r w:rsidR="0043496E" w:rsidRPr="0043496E">
                              <w:rPr>
                                <w:sz w:val="18"/>
                                <w:szCs w:val="18"/>
                              </w:rPr>
                              <w:t>.</w:t>
                            </w:r>
                            <w:r w:rsidR="004D2C70">
                              <w:rPr>
                                <w:sz w:val="18"/>
                                <w:szCs w:val="18"/>
                              </w:rPr>
                              <w:t xml:space="preserve"> Use </w:t>
                            </w:r>
                            <w:proofErr w:type="spellStart"/>
                            <w:r w:rsidR="004D2C70">
                              <w:rPr>
                                <w:sz w:val="18"/>
                                <w:szCs w:val="18"/>
                              </w:rPr>
                              <w:t>full_adder</w:t>
                            </w:r>
                            <w:proofErr w:type="spellEnd"/>
                            <w:r w:rsidR="004D2C70">
                              <w:rPr>
                                <w:sz w:val="18"/>
                                <w:szCs w:val="18"/>
                              </w:rPr>
                              <w:t xml:space="preserve"> module.</w:t>
                            </w:r>
                          </w:p>
                          <w:p w14:paraId="34261388" w14:textId="3EA6274E" w:rsidR="005200EE" w:rsidRDefault="003106B5" w:rsidP="00AE145F">
                            <w:pPr>
                              <w:rPr>
                                <w:sz w:val="18"/>
                                <w:szCs w:val="18"/>
                              </w:rPr>
                            </w:pPr>
                            <w:r>
                              <w:rPr>
                                <w:noProof/>
                              </w:rPr>
                              <w:drawing>
                                <wp:inline distT="0" distB="0" distL="0" distR="0" wp14:anchorId="26D22254" wp14:editId="2DC98906">
                                  <wp:extent cx="2094865" cy="1673524"/>
                                  <wp:effectExtent l="0" t="0" r="635" b="3175"/>
                                  <wp:docPr id="1270922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590171" name=""/>
                                          <pic:cNvPicPr/>
                                        </pic:nvPicPr>
                                        <pic:blipFill>
                                          <a:blip r:embed="rId26"/>
                                          <a:stretch>
                                            <a:fillRect/>
                                          </a:stretch>
                                        </pic:blipFill>
                                        <pic:spPr>
                                          <a:xfrm>
                                            <a:off x="0" y="0"/>
                                            <a:ext cx="2111118" cy="1686508"/>
                                          </a:xfrm>
                                          <a:prstGeom prst="rect">
                                            <a:avLst/>
                                          </a:prstGeom>
                                        </pic:spPr>
                                      </pic:pic>
                                    </a:graphicData>
                                  </a:graphic>
                                </wp:inline>
                              </w:drawing>
                            </w:r>
                          </w:p>
                          <w:p w14:paraId="1A0473E8" w14:textId="77777777" w:rsidR="003F5513" w:rsidRPr="003F5513" w:rsidRDefault="003F5513" w:rsidP="003F5513">
                            <w:pPr>
                              <w:rPr>
                                <w:sz w:val="18"/>
                                <w:szCs w:val="18"/>
                              </w:rPr>
                            </w:pPr>
                            <w:r w:rsidRPr="003F5513">
                              <w:rPr>
                                <w:sz w:val="18"/>
                                <w:szCs w:val="18"/>
                              </w:rPr>
                              <w:t xml:space="preserve">module </w:t>
                            </w:r>
                            <w:proofErr w:type="spellStart"/>
                            <w:r w:rsidRPr="003F5513">
                              <w:rPr>
                                <w:sz w:val="18"/>
                                <w:szCs w:val="18"/>
                              </w:rPr>
                              <w:t>BCD_Adder</w:t>
                            </w:r>
                            <w:proofErr w:type="spellEnd"/>
                            <w:r w:rsidRPr="003F5513">
                              <w:rPr>
                                <w:sz w:val="18"/>
                                <w:szCs w:val="18"/>
                              </w:rPr>
                              <w:t xml:space="preserve"> (</w:t>
                            </w:r>
                          </w:p>
                          <w:p w14:paraId="37DF5935" w14:textId="77777777" w:rsidR="003F5513" w:rsidRPr="006352DD" w:rsidRDefault="003F5513" w:rsidP="003F5513">
                            <w:pPr>
                              <w:rPr>
                                <w:rFonts w:ascii="Agency FB" w:hAnsi="Agency FB"/>
                                <w:i/>
                                <w:iCs/>
                                <w:sz w:val="18"/>
                                <w:szCs w:val="18"/>
                              </w:rPr>
                            </w:pPr>
                            <w:r w:rsidRPr="003F5513">
                              <w:rPr>
                                <w:sz w:val="18"/>
                                <w:szCs w:val="18"/>
                              </w:rPr>
                              <w:t xml:space="preserve">    input [3:0] </w:t>
                            </w:r>
                            <w:proofErr w:type="gramStart"/>
                            <w:r w:rsidRPr="003F5513">
                              <w:rPr>
                                <w:sz w:val="18"/>
                                <w:szCs w:val="18"/>
                              </w:rPr>
                              <w:t xml:space="preserve">a,   </w:t>
                            </w:r>
                            <w:proofErr w:type="gramEnd"/>
                            <w:r w:rsidRPr="003F5513">
                              <w:rPr>
                                <w:sz w:val="18"/>
                                <w:szCs w:val="18"/>
                              </w:rPr>
                              <w:t xml:space="preserve">          </w:t>
                            </w:r>
                            <w:r w:rsidRPr="006352DD">
                              <w:rPr>
                                <w:rFonts w:ascii="Agency FB" w:hAnsi="Agency FB"/>
                                <w:i/>
                                <w:iCs/>
                                <w:sz w:val="18"/>
                                <w:szCs w:val="18"/>
                              </w:rPr>
                              <w:t>// 4-bit BCD input A</w:t>
                            </w:r>
                          </w:p>
                          <w:p w14:paraId="0E6E1C80" w14:textId="77777777" w:rsidR="003F5513" w:rsidRPr="003F5513" w:rsidRDefault="003F5513" w:rsidP="003F5513">
                            <w:pPr>
                              <w:rPr>
                                <w:sz w:val="18"/>
                                <w:szCs w:val="18"/>
                              </w:rPr>
                            </w:pPr>
                            <w:r w:rsidRPr="003F5513">
                              <w:rPr>
                                <w:sz w:val="18"/>
                                <w:szCs w:val="18"/>
                              </w:rPr>
                              <w:t xml:space="preserve">    input [3:0] </w:t>
                            </w:r>
                            <w:proofErr w:type="gramStart"/>
                            <w:r w:rsidRPr="003F5513">
                              <w:rPr>
                                <w:sz w:val="18"/>
                                <w:szCs w:val="18"/>
                              </w:rPr>
                              <w:t>b</w:t>
                            </w:r>
                            <w:r w:rsidRPr="006352DD">
                              <w:rPr>
                                <w:rFonts w:ascii="Agency FB" w:hAnsi="Agency FB"/>
                                <w:sz w:val="18"/>
                                <w:szCs w:val="18"/>
                              </w:rPr>
                              <w:t xml:space="preserve">,   </w:t>
                            </w:r>
                            <w:proofErr w:type="gramEnd"/>
                            <w:r w:rsidRPr="006352DD">
                              <w:rPr>
                                <w:rFonts w:ascii="Agency FB" w:hAnsi="Agency FB"/>
                                <w:sz w:val="18"/>
                                <w:szCs w:val="18"/>
                              </w:rPr>
                              <w:t xml:space="preserve">          // 4-bit BCD input B</w:t>
                            </w:r>
                          </w:p>
                          <w:p w14:paraId="31481099" w14:textId="77777777" w:rsidR="003F5513" w:rsidRPr="00EE488B" w:rsidRDefault="003F5513" w:rsidP="003F5513">
                            <w:pPr>
                              <w:rPr>
                                <w:i/>
                                <w:iCs/>
                                <w:sz w:val="18"/>
                                <w:szCs w:val="18"/>
                              </w:rPr>
                            </w:pPr>
                            <w:r w:rsidRPr="003F5513">
                              <w:rPr>
                                <w:sz w:val="18"/>
                                <w:szCs w:val="18"/>
                              </w:rPr>
                              <w:t xml:space="preserve">    output [3:0] </w:t>
                            </w:r>
                            <w:proofErr w:type="gramStart"/>
                            <w:r w:rsidRPr="003F5513">
                              <w:rPr>
                                <w:sz w:val="18"/>
                                <w:szCs w:val="18"/>
                              </w:rPr>
                              <w:t>sum</w:t>
                            </w:r>
                            <w:r w:rsidRPr="00EE488B">
                              <w:rPr>
                                <w:i/>
                                <w:iCs/>
                                <w:sz w:val="18"/>
                                <w:szCs w:val="18"/>
                              </w:rPr>
                              <w:t xml:space="preserve">,   </w:t>
                            </w:r>
                            <w:proofErr w:type="gramEnd"/>
                            <w:r w:rsidRPr="00EE488B">
                              <w:rPr>
                                <w:i/>
                                <w:iCs/>
                                <w:sz w:val="18"/>
                                <w:szCs w:val="18"/>
                              </w:rPr>
                              <w:t xml:space="preserve">       // 4-bit BCD sum</w:t>
                            </w:r>
                          </w:p>
                          <w:p w14:paraId="34B19CF7" w14:textId="77777777" w:rsidR="003F5513" w:rsidRPr="003F5513" w:rsidRDefault="003F5513" w:rsidP="003F5513">
                            <w:pPr>
                              <w:rPr>
                                <w:sz w:val="18"/>
                                <w:szCs w:val="18"/>
                              </w:rPr>
                            </w:pPr>
                            <w:r w:rsidRPr="003F5513">
                              <w:rPr>
                                <w:sz w:val="18"/>
                                <w:szCs w:val="18"/>
                              </w:rPr>
                              <w:t xml:space="preserve">    output carry               // </w:t>
                            </w:r>
                            <w:r w:rsidRPr="00EE488B">
                              <w:rPr>
                                <w:i/>
                                <w:iCs/>
                                <w:sz w:val="18"/>
                                <w:szCs w:val="18"/>
                              </w:rPr>
                              <w:t>Carry out</w:t>
                            </w:r>
                          </w:p>
                          <w:p w14:paraId="1CDF9257" w14:textId="77777777" w:rsidR="003F5513" w:rsidRPr="003F5513" w:rsidRDefault="003F5513" w:rsidP="003F5513">
                            <w:pPr>
                              <w:rPr>
                                <w:sz w:val="18"/>
                                <w:szCs w:val="18"/>
                              </w:rPr>
                            </w:pPr>
                            <w:r w:rsidRPr="003F5513">
                              <w:rPr>
                                <w:sz w:val="18"/>
                                <w:szCs w:val="18"/>
                              </w:rPr>
                              <w:t>);</w:t>
                            </w:r>
                          </w:p>
                          <w:p w14:paraId="1CFA2AAB" w14:textId="77777777" w:rsidR="00662B14" w:rsidRDefault="003F5513" w:rsidP="003F5513">
                            <w:pPr>
                              <w:rPr>
                                <w:sz w:val="18"/>
                                <w:szCs w:val="18"/>
                              </w:rPr>
                            </w:pPr>
                            <w:r w:rsidRPr="003F5513">
                              <w:rPr>
                                <w:sz w:val="18"/>
                                <w:szCs w:val="18"/>
                              </w:rPr>
                              <w:t xml:space="preserve">    wire [4:0] </w:t>
                            </w:r>
                            <w:proofErr w:type="spellStart"/>
                            <w:r w:rsidRPr="003F5513">
                              <w:rPr>
                                <w:sz w:val="18"/>
                                <w:szCs w:val="18"/>
                              </w:rPr>
                              <w:t>temp_</w:t>
                            </w:r>
                            <w:proofErr w:type="gramStart"/>
                            <w:r w:rsidRPr="003F5513">
                              <w:rPr>
                                <w:sz w:val="18"/>
                                <w:szCs w:val="18"/>
                              </w:rPr>
                              <w:t>sum</w:t>
                            </w:r>
                            <w:proofErr w:type="spellEnd"/>
                            <w:r w:rsidRPr="003F5513">
                              <w:rPr>
                                <w:sz w:val="18"/>
                                <w:szCs w:val="18"/>
                              </w:rPr>
                              <w:t xml:space="preserve">;   </w:t>
                            </w:r>
                            <w:proofErr w:type="gramEnd"/>
                            <w:r w:rsidRPr="003F5513">
                              <w:rPr>
                                <w:sz w:val="18"/>
                                <w:szCs w:val="18"/>
                              </w:rPr>
                              <w:t xml:space="preserve">    // </w:t>
                            </w:r>
                            <w:r w:rsidRPr="00EE488B">
                              <w:rPr>
                                <w:i/>
                                <w:iCs/>
                                <w:sz w:val="18"/>
                                <w:szCs w:val="18"/>
                              </w:rPr>
                              <w:t>Temporary 5-bit</w:t>
                            </w:r>
                            <w:r w:rsidRPr="003F5513">
                              <w:rPr>
                                <w:sz w:val="18"/>
                                <w:szCs w:val="18"/>
                              </w:rPr>
                              <w:t xml:space="preserve"> sum to handle carry</w:t>
                            </w:r>
                          </w:p>
                          <w:p w14:paraId="473BA32D" w14:textId="262CBA77" w:rsidR="003F5513" w:rsidRPr="00EE488B" w:rsidRDefault="003F5513" w:rsidP="003F5513">
                            <w:pPr>
                              <w:rPr>
                                <w:i/>
                                <w:iCs/>
                                <w:sz w:val="18"/>
                                <w:szCs w:val="18"/>
                              </w:rPr>
                            </w:pPr>
                            <w:r w:rsidRPr="003F5513">
                              <w:rPr>
                                <w:sz w:val="18"/>
                                <w:szCs w:val="18"/>
                              </w:rPr>
                              <w:t xml:space="preserve">   assign </w:t>
                            </w:r>
                            <w:proofErr w:type="spellStart"/>
                            <w:r w:rsidRPr="003F5513">
                              <w:rPr>
                                <w:sz w:val="18"/>
                                <w:szCs w:val="18"/>
                              </w:rPr>
                              <w:t>temp_sum</w:t>
                            </w:r>
                            <w:proofErr w:type="spellEnd"/>
                            <w:r w:rsidRPr="003F5513">
                              <w:rPr>
                                <w:sz w:val="18"/>
                                <w:szCs w:val="18"/>
                              </w:rPr>
                              <w:t xml:space="preserve"> = a + </w:t>
                            </w:r>
                            <w:proofErr w:type="gramStart"/>
                            <w:r w:rsidRPr="003F5513">
                              <w:rPr>
                                <w:sz w:val="18"/>
                                <w:szCs w:val="18"/>
                              </w:rPr>
                              <w:t xml:space="preserve">b;   </w:t>
                            </w:r>
                            <w:proofErr w:type="gramEnd"/>
                            <w:r w:rsidRPr="00EE488B">
                              <w:rPr>
                                <w:i/>
                                <w:iCs/>
                                <w:sz w:val="18"/>
                                <w:szCs w:val="18"/>
                              </w:rPr>
                              <w:t>// Add the BCD numbers</w:t>
                            </w:r>
                          </w:p>
                          <w:p w14:paraId="526A8A9B" w14:textId="1F9780EA" w:rsidR="003F5513" w:rsidRPr="00EE488B" w:rsidRDefault="003F5513" w:rsidP="003F5513">
                            <w:pPr>
                              <w:rPr>
                                <w:i/>
                                <w:iCs/>
                                <w:sz w:val="18"/>
                                <w:szCs w:val="18"/>
                              </w:rPr>
                            </w:pPr>
                            <w:r w:rsidRPr="003F5513">
                              <w:rPr>
                                <w:sz w:val="18"/>
                                <w:szCs w:val="18"/>
                              </w:rPr>
                              <w:t xml:space="preserve">    assign carry = (</w:t>
                            </w:r>
                            <w:proofErr w:type="spellStart"/>
                            <w:r w:rsidRPr="003F5513">
                              <w:rPr>
                                <w:sz w:val="18"/>
                                <w:szCs w:val="18"/>
                              </w:rPr>
                              <w:t>temp_sum</w:t>
                            </w:r>
                            <w:proofErr w:type="spellEnd"/>
                            <w:r w:rsidRPr="003F5513">
                              <w:rPr>
                                <w:sz w:val="18"/>
                                <w:szCs w:val="18"/>
                              </w:rPr>
                              <w:t xml:space="preserve"> &gt; 4'd9</w:t>
                            </w:r>
                            <w:r w:rsidRPr="00EE488B">
                              <w:rPr>
                                <w:i/>
                                <w:iCs/>
                                <w:sz w:val="18"/>
                                <w:szCs w:val="18"/>
                              </w:rPr>
                              <w:t xml:space="preserve">); // Carry </w:t>
                            </w:r>
                            <w:r w:rsidR="00662B14" w:rsidRPr="00EE488B">
                              <w:rPr>
                                <w:i/>
                                <w:iCs/>
                                <w:sz w:val="18"/>
                                <w:szCs w:val="18"/>
                              </w:rPr>
                              <w:t xml:space="preserve">      </w:t>
                            </w:r>
                            <w:r w:rsidRPr="00EE488B">
                              <w:rPr>
                                <w:i/>
                                <w:iCs/>
                                <w:sz w:val="18"/>
                                <w:szCs w:val="18"/>
                              </w:rPr>
                              <w:t>occurs if sum exceeds 9</w:t>
                            </w:r>
                          </w:p>
                          <w:p w14:paraId="6B50FD17" w14:textId="790F1376" w:rsidR="003F5513" w:rsidRPr="00EE488B" w:rsidRDefault="003F5513" w:rsidP="003F5513">
                            <w:pPr>
                              <w:rPr>
                                <w:i/>
                                <w:iCs/>
                                <w:sz w:val="18"/>
                                <w:szCs w:val="18"/>
                              </w:rPr>
                            </w:pPr>
                            <w:r w:rsidRPr="003F5513">
                              <w:rPr>
                                <w:sz w:val="18"/>
                                <w:szCs w:val="18"/>
                              </w:rPr>
                              <w:t xml:space="preserve">assign sum = </w:t>
                            </w:r>
                            <w:proofErr w:type="gramStart"/>
                            <w:r w:rsidRPr="003F5513">
                              <w:rPr>
                                <w:sz w:val="18"/>
                                <w:szCs w:val="18"/>
                              </w:rPr>
                              <w:t>carry ?</w:t>
                            </w:r>
                            <w:proofErr w:type="gramEnd"/>
                            <w:r w:rsidRPr="003F5513">
                              <w:rPr>
                                <w:sz w:val="18"/>
                                <w:szCs w:val="18"/>
                              </w:rPr>
                              <w:t xml:space="preserve"> (</w:t>
                            </w:r>
                            <w:proofErr w:type="spellStart"/>
                            <w:r w:rsidRPr="003F5513">
                              <w:rPr>
                                <w:sz w:val="18"/>
                                <w:szCs w:val="18"/>
                              </w:rPr>
                              <w:t>temp_sum</w:t>
                            </w:r>
                            <w:proofErr w:type="spellEnd"/>
                            <w:r w:rsidRPr="003F5513">
                              <w:rPr>
                                <w:sz w:val="18"/>
                                <w:szCs w:val="18"/>
                              </w:rPr>
                              <w:t xml:space="preserve"> + 4'd6</w:t>
                            </w:r>
                            <w:proofErr w:type="gramStart"/>
                            <w:r w:rsidRPr="003F5513">
                              <w:rPr>
                                <w:sz w:val="18"/>
                                <w:szCs w:val="18"/>
                              </w:rPr>
                              <w:t>) :</w:t>
                            </w:r>
                            <w:proofErr w:type="gramEnd"/>
                            <w:r w:rsidRPr="003F5513">
                              <w:rPr>
                                <w:sz w:val="18"/>
                                <w:szCs w:val="18"/>
                              </w:rPr>
                              <w:t xml:space="preserve"> </w:t>
                            </w:r>
                            <w:proofErr w:type="spellStart"/>
                            <w:r w:rsidRPr="003F5513">
                              <w:rPr>
                                <w:sz w:val="18"/>
                                <w:szCs w:val="18"/>
                              </w:rPr>
                              <w:t>temp_sum</w:t>
                            </w:r>
                            <w:proofErr w:type="spellEnd"/>
                            <w:r w:rsidRPr="003F5513">
                              <w:rPr>
                                <w:sz w:val="18"/>
                                <w:szCs w:val="18"/>
                              </w:rPr>
                              <w:t xml:space="preserve">; </w:t>
                            </w:r>
                            <w:r w:rsidRPr="00EE488B">
                              <w:rPr>
                                <w:i/>
                                <w:iCs/>
                                <w:sz w:val="18"/>
                                <w:szCs w:val="18"/>
                              </w:rPr>
                              <w:t>// Adjust for BCD if carry</w:t>
                            </w:r>
                          </w:p>
                          <w:p w14:paraId="1D0A5378" w14:textId="77777777" w:rsidR="003F5513" w:rsidRPr="003F5513" w:rsidRDefault="003F5513" w:rsidP="003F5513">
                            <w:pPr>
                              <w:rPr>
                                <w:sz w:val="18"/>
                                <w:szCs w:val="18"/>
                              </w:rPr>
                            </w:pPr>
                          </w:p>
                          <w:p w14:paraId="17FBE927" w14:textId="3030DCAA" w:rsidR="001842A9" w:rsidRPr="0043496E" w:rsidRDefault="003F5513" w:rsidP="003F5513">
                            <w:pPr>
                              <w:rPr>
                                <w:sz w:val="18"/>
                                <w:szCs w:val="18"/>
                              </w:rPr>
                            </w:pPr>
                            <w:proofErr w:type="spellStart"/>
                            <w:r w:rsidRPr="003F5513">
                              <w:rPr>
                                <w:sz w:val="18"/>
                                <w:szCs w:val="18"/>
                              </w:rPr>
                              <w:t>endmodule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657F57" id="_x0000_s1054" type="#_x0000_t202" style="position:absolute;margin-left:186.75pt;margin-top:310.85pt;width:188.25pt;height:391.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" fillcolor="white [3201]" strokecolor="#4472c4 [3204]" strokeweight="1pt">
                <v:textbox>
                  <w:txbxContent>
                    <w:p w14:paraId="5071B3B4" w14:textId="41E8245A" w:rsidR="00BE2B47" w:rsidRPr="004D2C70" w:rsidRDefault="002D1188" w:rsidP="002D1188">
                      <w:pPr>
                        <w:jc w:val="center"/>
                        <w:rPr>
                          <w:b/>
                          <w:bCs/>
                          <w:sz w:val="24"/>
                          <w:szCs w:val="24"/>
                        </w:rPr>
                      </w:pPr>
                      <w:r w:rsidRPr="004D2C70">
                        <w:rPr>
                          <w:b/>
                          <w:bCs/>
                          <w:sz w:val="24"/>
                          <w:szCs w:val="24"/>
                        </w:rPr>
                        <w:t>BCD Adder</w:t>
                      </w:r>
                    </w:p>
                    <w:p w14:paraId="27DE33C9" w14:textId="5F0AC517" w:rsidR="00AE145F" w:rsidRDefault="00AE145F" w:rsidP="00AE145F">
                      <w:pPr>
                        <w:rPr>
                          <w:sz w:val="18"/>
                          <w:szCs w:val="18"/>
                        </w:rPr>
                      </w:pPr>
                      <w:r w:rsidRPr="0043496E">
                        <w:rPr>
                          <w:sz w:val="18"/>
                          <w:szCs w:val="18"/>
                        </w:rPr>
                        <w:t xml:space="preserve">BCD number can represent </w:t>
                      </w:r>
                      <w:r w:rsidR="002B57D9" w:rsidRPr="0043496E">
                        <w:rPr>
                          <w:sz w:val="18"/>
                          <w:szCs w:val="18"/>
                        </w:rPr>
                        <w:t>0000-</w:t>
                      </w:r>
                      <w:proofErr w:type="gramStart"/>
                      <w:r w:rsidR="002B57D9" w:rsidRPr="0043496E">
                        <w:rPr>
                          <w:sz w:val="18"/>
                          <w:szCs w:val="18"/>
                        </w:rPr>
                        <w:t>1001,so</w:t>
                      </w:r>
                      <w:proofErr w:type="gramEnd"/>
                      <w:r w:rsidR="002B57D9" w:rsidRPr="0043496E">
                        <w:rPr>
                          <w:sz w:val="18"/>
                          <w:szCs w:val="18"/>
                        </w:rPr>
                        <w:t xml:space="preserve"> when the sum to two BCD </w:t>
                      </w:r>
                      <w:r w:rsidR="00A242BB" w:rsidRPr="0043496E">
                        <w:rPr>
                          <w:sz w:val="18"/>
                          <w:szCs w:val="18"/>
                        </w:rPr>
                        <w:t>number greater then 9 ,need to add 0110</w:t>
                      </w:r>
                      <w:r w:rsidR="0043496E" w:rsidRPr="0043496E">
                        <w:rPr>
                          <w:sz w:val="18"/>
                          <w:szCs w:val="18"/>
                        </w:rPr>
                        <w:t xml:space="preserve"> to the resulted sum to make it </w:t>
                      </w:r>
                      <w:proofErr w:type="spellStart"/>
                      <w:r w:rsidR="0043496E" w:rsidRPr="0043496E">
                        <w:rPr>
                          <w:sz w:val="18"/>
                          <w:szCs w:val="18"/>
                        </w:rPr>
                        <w:t>vaild</w:t>
                      </w:r>
                      <w:proofErr w:type="spellEnd"/>
                      <w:r w:rsidR="0043496E" w:rsidRPr="0043496E">
                        <w:rPr>
                          <w:sz w:val="18"/>
                          <w:szCs w:val="18"/>
                        </w:rPr>
                        <w:t>.</w:t>
                      </w:r>
                      <w:r w:rsidR="004D2C70">
                        <w:rPr>
                          <w:sz w:val="18"/>
                          <w:szCs w:val="18"/>
                        </w:rPr>
                        <w:t xml:space="preserve"> Use </w:t>
                      </w:r>
                      <w:proofErr w:type="spellStart"/>
                      <w:r w:rsidR="004D2C70">
                        <w:rPr>
                          <w:sz w:val="18"/>
                          <w:szCs w:val="18"/>
                        </w:rPr>
                        <w:t>full_adder</w:t>
                      </w:r>
                      <w:proofErr w:type="spellEnd"/>
                      <w:r w:rsidR="004D2C70">
                        <w:rPr>
                          <w:sz w:val="18"/>
                          <w:szCs w:val="18"/>
                        </w:rPr>
                        <w:t xml:space="preserve"> module.</w:t>
                      </w:r>
                    </w:p>
                    <w:p w14:paraId="34261388" w14:textId="3EA6274E" w:rsidR="005200EE" w:rsidRDefault="003106B5" w:rsidP="00AE145F">
                      <w:pPr>
                        <w:rPr>
                          <w:sz w:val="18"/>
                          <w:szCs w:val="18"/>
                        </w:rPr>
                      </w:pPr>
                      <w:r>
                        <w:rPr>
                          <w:noProof/>
                        </w:rPr>
                        <w:drawing>
                          <wp:inline distT="0" distB="0" distL="0" distR="0" wp14:anchorId="26D22254" wp14:editId="2DC98906">
                            <wp:extent cx="2094865" cy="1673524"/>
                            <wp:effectExtent l="0" t="0" r="635" b="3175"/>
                            <wp:docPr id="1270922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590171" name=""/>
                                    <pic:cNvPicPr/>
                                  </pic:nvPicPr>
                                  <pic:blipFill>
                                    <a:blip r:embed="rId26"/>
                                    <a:stretch>
                                      <a:fillRect/>
                                    </a:stretch>
                                  </pic:blipFill>
                                  <pic:spPr>
                                    <a:xfrm>
                                      <a:off x="0" y="0"/>
                                      <a:ext cx="2111118" cy="1686508"/>
                                    </a:xfrm>
                                    <a:prstGeom prst="rect">
                                      <a:avLst/>
                                    </a:prstGeom>
                                  </pic:spPr>
                                </pic:pic>
                              </a:graphicData>
                            </a:graphic>
                          </wp:inline>
                        </w:drawing>
                      </w:r>
                    </w:p>
                    <w:p w14:paraId="1A0473E8" w14:textId="77777777" w:rsidR="003F5513" w:rsidRPr="003F5513" w:rsidRDefault="003F5513" w:rsidP="003F5513">
                      <w:pPr>
                        <w:rPr>
                          <w:sz w:val="18"/>
                          <w:szCs w:val="18"/>
                        </w:rPr>
                      </w:pPr>
                      <w:r w:rsidRPr="003F5513">
                        <w:rPr>
                          <w:sz w:val="18"/>
                          <w:szCs w:val="18"/>
                        </w:rPr>
                        <w:t xml:space="preserve">module </w:t>
                      </w:r>
                      <w:proofErr w:type="spellStart"/>
                      <w:r w:rsidRPr="003F5513">
                        <w:rPr>
                          <w:sz w:val="18"/>
                          <w:szCs w:val="18"/>
                        </w:rPr>
                        <w:t>BCD_Adder</w:t>
                      </w:r>
                      <w:proofErr w:type="spellEnd"/>
                      <w:r w:rsidRPr="003F5513">
                        <w:rPr>
                          <w:sz w:val="18"/>
                          <w:szCs w:val="18"/>
                        </w:rPr>
                        <w:t xml:space="preserve"> (</w:t>
                      </w:r>
                    </w:p>
                    <w:p w14:paraId="37DF5935" w14:textId="77777777" w:rsidR="003F5513" w:rsidRPr="006352DD" w:rsidRDefault="003F5513" w:rsidP="003F5513">
                      <w:pPr>
                        <w:rPr>
                          <w:rFonts w:ascii="Agency FB" w:hAnsi="Agency FB"/>
                          <w:i/>
                          <w:iCs/>
                          <w:sz w:val="18"/>
                          <w:szCs w:val="18"/>
                        </w:rPr>
                      </w:pPr>
                      <w:r w:rsidRPr="003F5513">
                        <w:rPr>
                          <w:sz w:val="18"/>
                          <w:szCs w:val="18"/>
                        </w:rPr>
                        <w:t xml:space="preserve">    input [3:0] </w:t>
                      </w:r>
                      <w:proofErr w:type="gramStart"/>
                      <w:r w:rsidRPr="003F5513">
                        <w:rPr>
                          <w:sz w:val="18"/>
                          <w:szCs w:val="18"/>
                        </w:rPr>
                        <w:t xml:space="preserve">a,   </w:t>
                      </w:r>
                      <w:proofErr w:type="gramEnd"/>
                      <w:r w:rsidRPr="003F5513">
                        <w:rPr>
                          <w:sz w:val="18"/>
                          <w:szCs w:val="18"/>
                        </w:rPr>
                        <w:t xml:space="preserve">          </w:t>
                      </w:r>
                      <w:r w:rsidRPr="006352DD">
                        <w:rPr>
                          <w:rFonts w:ascii="Agency FB" w:hAnsi="Agency FB"/>
                          <w:i/>
                          <w:iCs/>
                          <w:sz w:val="18"/>
                          <w:szCs w:val="18"/>
                        </w:rPr>
                        <w:t>// 4-bit BCD input A</w:t>
                      </w:r>
                    </w:p>
                    <w:p w14:paraId="0E6E1C80" w14:textId="77777777" w:rsidR="003F5513" w:rsidRPr="003F5513" w:rsidRDefault="003F5513" w:rsidP="003F5513">
                      <w:pPr>
                        <w:rPr>
                          <w:sz w:val="18"/>
                          <w:szCs w:val="18"/>
                        </w:rPr>
                      </w:pPr>
                      <w:r w:rsidRPr="003F5513">
                        <w:rPr>
                          <w:sz w:val="18"/>
                          <w:szCs w:val="18"/>
                        </w:rPr>
                        <w:t xml:space="preserve">    input [3:0] </w:t>
                      </w:r>
                      <w:proofErr w:type="gramStart"/>
                      <w:r w:rsidRPr="003F5513">
                        <w:rPr>
                          <w:sz w:val="18"/>
                          <w:szCs w:val="18"/>
                        </w:rPr>
                        <w:t>b</w:t>
                      </w:r>
                      <w:r w:rsidRPr="006352DD">
                        <w:rPr>
                          <w:rFonts w:ascii="Agency FB" w:hAnsi="Agency FB"/>
                          <w:sz w:val="18"/>
                          <w:szCs w:val="18"/>
                        </w:rPr>
                        <w:t xml:space="preserve">,   </w:t>
                      </w:r>
                      <w:proofErr w:type="gramEnd"/>
                      <w:r w:rsidRPr="006352DD">
                        <w:rPr>
                          <w:rFonts w:ascii="Agency FB" w:hAnsi="Agency FB"/>
                          <w:sz w:val="18"/>
                          <w:szCs w:val="18"/>
                        </w:rPr>
                        <w:t xml:space="preserve">          // 4-bit BCD input B</w:t>
                      </w:r>
                    </w:p>
                    <w:p w14:paraId="31481099" w14:textId="77777777" w:rsidR="003F5513" w:rsidRPr="00EE488B" w:rsidRDefault="003F5513" w:rsidP="003F5513">
                      <w:pPr>
                        <w:rPr>
                          <w:i/>
                          <w:iCs/>
                          <w:sz w:val="18"/>
                          <w:szCs w:val="18"/>
                        </w:rPr>
                      </w:pPr>
                      <w:r w:rsidRPr="003F5513">
                        <w:rPr>
                          <w:sz w:val="18"/>
                          <w:szCs w:val="18"/>
                        </w:rPr>
                        <w:t xml:space="preserve">    output [3:0] </w:t>
                      </w:r>
                      <w:proofErr w:type="gramStart"/>
                      <w:r w:rsidRPr="003F5513">
                        <w:rPr>
                          <w:sz w:val="18"/>
                          <w:szCs w:val="18"/>
                        </w:rPr>
                        <w:t>sum</w:t>
                      </w:r>
                      <w:r w:rsidRPr="00EE488B">
                        <w:rPr>
                          <w:i/>
                          <w:iCs/>
                          <w:sz w:val="18"/>
                          <w:szCs w:val="18"/>
                        </w:rPr>
                        <w:t xml:space="preserve">,   </w:t>
                      </w:r>
                      <w:proofErr w:type="gramEnd"/>
                      <w:r w:rsidRPr="00EE488B">
                        <w:rPr>
                          <w:i/>
                          <w:iCs/>
                          <w:sz w:val="18"/>
                          <w:szCs w:val="18"/>
                        </w:rPr>
                        <w:t xml:space="preserve">       // 4-bit BCD sum</w:t>
                      </w:r>
                    </w:p>
                    <w:p w14:paraId="34B19CF7" w14:textId="77777777" w:rsidR="003F5513" w:rsidRPr="003F5513" w:rsidRDefault="003F5513" w:rsidP="003F5513">
                      <w:pPr>
                        <w:rPr>
                          <w:sz w:val="18"/>
                          <w:szCs w:val="18"/>
                        </w:rPr>
                      </w:pPr>
                      <w:r w:rsidRPr="003F5513">
                        <w:rPr>
                          <w:sz w:val="18"/>
                          <w:szCs w:val="18"/>
                        </w:rPr>
                        <w:t xml:space="preserve">    output carry               // </w:t>
                      </w:r>
                      <w:r w:rsidRPr="00EE488B">
                        <w:rPr>
                          <w:i/>
                          <w:iCs/>
                          <w:sz w:val="18"/>
                          <w:szCs w:val="18"/>
                        </w:rPr>
                        <w:t>Carry out</w:t>
                      </w:r>
                    </w:p>
                    <w:p w14:paraId="1CDF9257" w14:textId="77777777" w:rsidR="003F5513" w:rsidRPr="003F5513" w:rsidRDefault="003F5513" w:rsidP="003F5513">
                      <w:pPr>
                        <w:rPr>
                          <w:sz w:val="18"/>
                          <w:szCs w:val="18"/>
                        </w:rPr>
                      </w:pPr>
                      <w:r w:rsidRPr="003F5513">
                        <w:rPr>
                          <w:sz w:val="18"/>
                          <w:szCs w:val="18"/>
                        </w:rPr>
                        <w:t>);</w:t>
                      </w:r>
                    </w:p>
                    <w:p w14:paraId="1CFA2AAB" w14:textId="77777777" w:rsidR="00662B14" w:rsidRDefault="003F5513" w:rsidP="003F5513">
                      <w:pPr>
                        <w:rPr>
                          <w:sz w:val="18"/>
                          <w:szCs w:val="18"/>
                        </w:rPr>
                      </w:pPr>
                      <w:r w:rsidRPr="003F5513">
                        <w:rPr>
                          <w:sz w:val="18"/>
                          <w:szCs w:val="18"/>
                        </w:rPr>
                        <w:t xml:space="preserve">    wire [4:0] </w:t>
                      </w:r>
                      <w:proofErr w:type="spellStart"/>
                      <w:r w:rsidRPr="003F5513">
                        <w:rPr>
                          <w:sz w:val="18"/>
                          <w:szCs w:val="18"/>
                        </w:rPr>
                        <w:t>temp_</w:t>
                      </w:r>
                      <w:proofErr w:type="gramStart"/>
                      <w:r w:rsidRPr="003F5513">
                        <w:rPr>
                          <w:sz w:val="18"/>
                          <w:szCs w:val="18"/>
                        </w:rPr>
                        <w:t>sum</w:t>
                      </w:r>
                      <w:proofErr w:type="spellEnd"/>
                      <w:r w:rsidRPr="003F5513">
                        <w:rPr>
                          <w:sz w:val="18"/>
                          <w:szCs w:val="18"/>
                        </w:rPr>
                        <w:t xml:space="preserve">;   </w:t>
                      </w:r>
                      <w:proofErr w:type="gramEnd"/>
                      <w:r w:rsidRPr="003F5513">
                        <w:rPr>
                          <w:sz w:val="18"/>
                          <w:szCs w:val="18"/>
                        </w:rPr>
                        <w:t xml:space="preserve">    // </w:t>
                      </w:r>
                      <w:r w:rsidRPr="00EE488B">
                        <w:rPr>
                          <w:i/>
                          <w:iCs/>
                          <w:sz w:val="18"/>
                          <w:szCs w:val="18"/>
                        </w:rPr>
                        <w:t>Temporary 5-bit</w:t>
                      </w:r>
                      <w:r w:rsidRPr="003F5513">
                        <w:rPr>
                          <w:sz w:val="18"/>
                          <w:szCs w:val="18"/>
                        </w:rPr>
                        <w:t xml:space="preserve"> sum to handle carry</w:t>
                      </w:r>
                    </w:p>
                    <w:p w14:paraId="473BA32D" w14:textId="262CBA77" w:rsidR="003F5513" w:rsidRPr="00EE488B" w:rsidRDefault="003F5513" w:rsidP="003F5513">
                      <w:pPr>
                        <w:rPr>
                          <w:i/>
                          <w:iCs/>
                          <w:sz w:val="18"/>
                          <w:szCs w:val="18"/>
                        </w:rPr>
                      </w:pPr>
                      <w:r w:rsidRPr="003F5513">
                        <w:rPr>
                          <w:sz w:val="18"/>
                          <w:szCs w:val="18"/>
                        </w:rPr>
                        <w:t xml:space="preserve">   assign </w:t>
                      </w:r>
                      <w:proofErr w:type="spellStart"/>
                      <w:r w:rsidRPr="003F5513">
                        <w:rPr>
                          <w:sz w:val="18"/>
                          <w:szCs w:val="18"/>
                        </w:rPr>
                        <w:t>temp_sum</w:t>
                      </w:r>
                      <w:proofErr w:type="spellEnd"/>
                      <w:r w:rsidRPr="003F5513">
                        <w:rPr>
                          <w:sz w:val="18"/>
                          <w:szCs w:val="18"/>
                        </w:rPr>
                        <w:t xml:space="preserve"> = a + </w:t>
                      </w:r>
                      <w:proofErr w:type="gramStart"/>
                      <w:r w:rsidRPr="003F5513">
                        <w:rPr>
                          <w:sz w:val="18"/>
                          <w:szCs w:val="18"/>
                        </w:rPr>
                        <w:t xml:space="preserve">b;   </w:t>
                      </w:r>
                      <w:proofErr w:type="gramEnd"/>
                      <w:r w:rsidRPr="00EE488B">
                        <w:rPr>
                          <w:i/>
                          <w:iCs/>
                          <w:sz w:val="18"/>
                          <w:szCs w:val="18"/>
                        </w:rPr>
                        <w:t>// Add the BCD numbers</w:t>
                      </w:r>
                    </w:p>
                    <w:p w14:paraId="526A8A9B" w14:textId="1F9780EA" w:rsidR="003F5513" w:rsidRPr="00EE488B" w:rsidRDefault="003F5513" w:rsidP="003F5513">
                      <w:pPr>
                        <w:rPr>
                          <w:i/>
                          <w:iCs/>
                          <w:sz w:val="18"/>
                          <w:szCs w:val="18"/>
                        </w:rPr>
                      </w:pPr>
                      <w:r w:rsidRPr="003F5513">
                        <w:rPr>
                          <w:sz w:val="18"/>
                          <w:szCs w:val="18"/>
                        </w:rPr>
                        <w:t xml:space="preserve">    assign carry = (</w:t>
                      </w:r>
                      <w:proofErr w:type="spellStart"/>
                      <w:r w:rsidRPr="003F5513">
                        <w:rPr>
                          <w:sz w:val="18"/>
                          <w:szCs w:val="18"/>
                        </w:rPr>
                        <w:t>temp_sum</w:t>
                      </w:r>
                      <w:proofErr w:type="spellEnd"/>
                      <w:r w:rsidRPr="003F5513">
                        <w:rPr>
                          <w:sz w:val="18"/>
                          <w:szCs w:val="18"/>
                        </w:rPr>
                        <w:t xml:space="preserve"> &gt; 4'd9</w:t>
                      </w:r>
                      <w:r w:rsidRPr="00EE488B">
                        <w:rPr>
                          <w:i/>
                          <w:iCs/>
                          <w:sz w:val="18"/>
                          <w:szCs w:val="18"/>
                        </w:rPr>
                        <w:t xml:space="preserve">); // Carry </w:t>
                      </w:r>
                      <w:r w:rsidR="00662B14" w:rsidRPr="00EE488B">
                        <w:rPr>
                          <w:i/>
                          <w:iCs/>
                          <w:sz w:val="18"/>
                          <w:szCs w:val="18"/>
                        </w:rPr>
                        <w:t xml:space="preserve">      </w:t>
                      </w:r>
                      <w:r w:rsidRPr="00EE488B">
                        <w:rPr>
                          <w:i/>
                          <w:iCs/>
                          <w:sz w:val="18"/>
                          <w:szCs w:val="18"/>
                        </w:rPr>
                        <w:t>occurs if sum exceeds 9</w:t>
                      </w:r>
                    </w:p>
                    <w:p w14:paraId="6B50FD17" w14:textId="790F1376" w:rsidR="003F5513" w:rsidRPr="00EE488B" w:rsidRDefault="003F5513" w:rsidP="003F5513">
                      <w:pPr>
                        <w:rPr>
                          <w:i/>
                          <w:iCs/>
                          <w:sz w:val="18"/>
                          <w:szCs w:val="18"/>
                        </w:rPr>
                      </w:pPr>
                      <w:r w:rsidRPr="003F5513">
                        <w:rPr>
                          <w:sz w:val="18"/>
                          <w:szCs w:val="18"/>
                        </w:rPr>
                        <w:t xml:space="preserve">assign sum = </w:t>
                      </w:r>
                      <w:proofErr w:type="gramStart"/>
                      <w:r w:rsidRPr="003F5513">
                        <w:rPr>
                          <w:sz w:val="18"/>
                          <w:szCs w:val="18"/>
                        </w:rPr>
                        <w:t>carry ?</w:t>
                      </w:r>
                      <w:proofErr w:type="gramEnd"/>
                      <w:r w:rsidRPr="003F5513">
                        <w:rPr>
                          <w:sz w:val="18"/>
                          <w:szCs w:val="18"/>
                        </w:rPr>
                        <w:t xml:space="preserve"> (</w:t>
                      </w:r>
                      <w:proofErr w:type="spellStart"/>
                      <w:r w:rsidRPr="003F5513">
                        <w:rPr>
                          <w:sz w:val="18"/>
                          <w:szCs w:val="18"/>
                        </w:rPr>
                        <w:t>temp_sum</w:t>
                      </w:r>
                      <w:proofErr w:type="spellEnd"/>
                      <w:r w:rsidRPr="003F5513">
                        <w:rPr>
                          <w:sz w:val="18"/>
                          <w:szCs w:val="18"/>
                        </w:rPr>
                        <w:t xml:space="preserve"> + 4'd6</w:t>
                      </w:r>
                      <w:proofErr w:type="gramStart"/>
                      <w:r w:rsidRPr="003F5513">
                        <w:rPr>
                          <w:sz w:val="18"/>
                          <w:szCs w:val="18"/>
                        </w:rPr>
                        <w:t>) :</w:t>
                      </w:r>
                      <w:proofErr w:type="gramEnd"/>
                      <w:r w:rsidRPr="003F5513">
                        <w:rPr>
                          <w:sz w:val="18"/>
                          <w:szCs w:val="18"/>
                        </w:rPr>
                        <w:t xml:space="preserve"> </w:t>
                      </w:r>
                      <w:proofErr w:type="spellStart"/>
                      <w:r w:rsidRPr="003F5513">
                        <w:rPr>
                          <w:sz w:val="18"/>
                          <w:szCs w:val="18"/>
                        </w:rPr>
                        <w:t>temp_sum</w:t>
                      </w:r>
                      <w:proofErr w:type="spellEnd"/>
                      <w:r w:rsidRPr="003F5513">
                        <w:rPr>
                          <w:sz w:val="18"/>
                          <w:szCs w:val="18"/>
                        </w:rPr>
                        <w:t xml:space="preserve">; </w:t>
                      </w:r>
                      <w:r w:rsidRPr="00EE488B">
                        <w:rPr>
                          <w:i/>
                          <w:iCs/>
                          <w:sz w:val="18"/>
                          <w:szCs w:val="18"/>
                        </w:rPr>
                        <w:t>// Adjust for BCD if carry</w:t>
                      </w:r>
                    </w:p>
                    <w:p w14:paraId="1D0A5378" w14:textId="77777777" w:rsidR="003F5513" w:rsidRPr="003F5513" w:rsidRDefault="003F5513" w:rsidP="003F5513">
                      <w:pPr>
                        <w:rPr>
                          <w:sz w:val="18"/>
                          <w:szCs w:val="18"/>
                        </w:rPr>
                      </w:pPr>
                    </w:p>
                    <w:p w14:paraId="17FBE927" w14:textId="3030DCAA" w:rsidR="001842A9" w:rsidRPr="0043496E" w:rsidRDefault="003F5513" w:rsidP="003F5513">
                      <w:pPr>
                        <w:rPr>
                          <w:sz w:val="18"/>
                          <w:szCs w:val="18"/>
                        </w:rPr>
                      </w:pPr>
                      <w:proofErr w:type="spellStart"/>
                      <w:r w:rsidRPr="003F5513">
                        <w:rPr>
                          <w:sz w:val="18"/>
                          <w:szCs w:val="18"/>
                        </w:rPr>
                        <w:t>endmodule</w:t>
                      </w:r>
                      <w:proofErr w:type="spellEnd"/>
                    </w:p>
                  </w:txbxContent>
                </v:textbox>
              </v:shape>
            </w:pict>
          </mc:Fallback>
        </mc:AlternateContent>
      </w:r>
      <w:r w:rsidR="00923776">
        <w:rPr>
          <w:lang w:val="en-IN"/>
        </w:rPr>
        <w:t xml:space="preserve"> </w:t>
      </w:r>
    </w:p>
    <w:p w14:paraId="2D891152" w14:textId="77777777" w:rsidR="00AF0540" w:rsidRPr="00AF0540" w:rsidRDefault="00AF0540" w:rsidP="00AF0540">
      <w:pPr>
        <w:rPr>
          <w:lang w:val="en-IN"/>
        </w:rPr>
      </w:pPr>
    </w:p>
    <w:p w14:paraId="7D3BF42A" w14:textId="77777777" w:rsidR="00AF0540" w:rsidRPr="00AF0540" w:rsidRDefault="00AF0540" w:rsidP="00AF0540">
      <w:pPr>
        <w:rPr>
          <w:lang w:val="en-IN"/>
        </w:rPr>
      </w:pPr>
    </w:p>
    <w:p w14:paraId="7367BD5E" w14:textId="77777777" w:rsidR="00AF0540" w:rsidRPr="00AF0540" w:rsidRDefault="00AF0540" w:rsidP="00AF0540">
      <w:pPr>
        <w:rPr>
          <w:lang w:val="en-IN"/>
        </w:rPr>
      </w:pPr>
    </w:p>
    <w:p w14:paraId="2D6E7376" w14:textId="77777777" w:rsidR="00AF0540" w:rsidRPr="00AF0540" w:rsidRDefault="00AF0540" w:rsidP="00AF0540">
      <w:pPr>
        <w:rPr>
          <w:lang w:val="en-IN"/>
        </w:rPr>
      </w:pPr>
    </w:p>
    <w:p w14:paraId="7CE71446" w14:textId="77777777" w:rsidR="00AF0540" w:rsidRPr="00AF0540" w:rsidRDefault="00AF0540" w:rsidP="00AF0540">
      <w:pPr>
        <w:rPr>
          <w:lang w:val="en-IN"/>
        </w:rPr>
      </w:pPr>
    </w:p>
    <w:p w14:paraId="04E752BB" w14:textId="77777777" w:rsidR="00AF0540" w:rsidRPr="00AF0540" w:rsidRDefault="00AF0540" w:rsidP="00AF0540">
      <w:pPr>
        <w:rPr>
          <w:lang w:val="en-IN"/>
        </w:rPr>
      </w:pPr>
    </w:p>
    <w:p w14:paraId="521A153D" w14:textId="77777777" w:rsidR="00AF0540" w:rsidRPr="00AF0540" w:rsidRDefault="00AF0540" w:rsidP="00AF0540">
      <w:pPr>
        <w:rPr>
          <w:lang w:val="en-IN"/>
        </w:rPr>
      </w:pPr>
    </w:p>
    <w:p w14:paraId="1C5A0AE7" w14:textId="77777777" w:rsidR="00AF0540" w:rsidRPr="00AF0540" w:rsidRDefault="00AF0540" w:rsidP="00AF0540">
      <w:pPr>
        <w:rPr>
          <w:lang w:val="en-IN"/>
        </w:rPr>
      </w:pPr>
    </w:p>
    <w:p w14:paraId="35128818" w14:textId="77777777" w:rsidR="00AF0540" w:rsidRPr="00AF0540" w:rsidRDefault="00AF0540" w:rsidP="00AF0540">
      <w:pPr>
        <w:rPr>
          <w:lang w:val="en-IN"/>
        </w:rPr>
      </w:pPr>
    </w:p>
    <w:p w14:paraId="32E292C9" w14:textId="77777777" w:rsidR="00AF0540" w:rsidRPr="00AF0540" w:rsidRDefault="00AF0540" w:rsidP="00AF0540">
      <w:pPr>
        <w:rPr>
          <w:lang w:val="en-IN"/>
        </w:rPr>
      </w:pPr>
    </w:p>
    <w:p w14:paraId="02066693" w14:textId="77777777" w:rsidR="00AF0540" w:rsidRPr="00AF0540" w:rsidRDefault="00AF0540" w:rsidP="00AF0540">
      <w:pPr>
        <w:rPr>
          <w:lang w:val="en-IN"/>
        </w:rPr>
      </w:pPr>
    </w:p>
    <w:p w14:paraId="059FF53D" w14:textId="77777777" w:rsidR="00AF0540" w:rsidRPr="00AF0540" w:rsidRDefault="00AF0540" w:rsidP="00AF0540">
      <w:pPr>
        <w:rPr>
          <w:lang w:val="en-IN"/>
        </w:rPr>
      </w:pPr>
    </w:p>
    <w:p w14:paraId="7F70A01F" w14:textId="77777777" w:rsidR="00AF0540" w:rsidRPr="00AF0540" w:rsidRDefault="00AF0540" w:rsidP="00AF0540">
      <w:pPr>
        <w:rPr>
          <w:lang w:val="en-IN"/>
        </w:rPr>
      </w:pPr>
    </w:p>
    <w:p w14:paraId="250BF28C" w14:textId="77777777" w:rsidR="00AF0540" w:rsidRPr="00AF0540" w:rsidRDefault="00AF0540" w:rsidP="00AF0540">
      <w:pPr>
        <w:rPr>
          <w:lang w:val="en-IN"/>
        </w:rPr>
      </w:pPr>
    </w:p>
    <w:p w14:paraId="6FFDA154" w14:textId="77777777" w:rsidR="00AF0540" w:rsidRPr="00AF0540" w:rsidRDefault="00AF0540" w:rsidP="00AF0540">
      <w:pPr>
        <w:rPr>
          <w:lang w:val="en-IN"/>
        </w:rPr>
      </w:pPr>
    </w:p>
    <w:p w14:paraId="0B7EF9C4" w14:textId="77777777" w:rsidR="00AF0540" w:rsidRPr="00AF0540" w:rsidRDefault="00AF0540" w:rsidP="00AF0540">
      <w:pPr>
        <w:rPr>
          <w:lang w:val="en-IN"/>
        </w:rPr>
      </w:pPr>
    </w:p>
    <w:p w14:paraId="43FDEBBF" w14:textId="77777777" w:rsidR="00AF0540" w:rsidRPr="00AF0540" w:rsidRDefault="00AF0540" w:rsidP="00AF0540">
      <w:pPr>
        <w:rPr>
          <w:lang w:val="en-IN"/>
        </w:rPr>
      </w:pPr>
    </w:p>
    <w:p w14:paraId="4C63D87D" w14:textId="77777777" w:rsidR="00AF0540" w:rsidRPr="00AF0540" w:rsidRDefault="00AF0540" w:rsidP="00AF0540">
      <w:pPr>
        <w:rPr>
          <w:lang w:val="en-IN"/>
        </w:rPr>
      </w:pPr>
    </w:p>
    <w:p w14:paraId="7CC9B618" w14:textId="77777777" w:rsidR="00AF0540" w:rsidRPr="00AF0540" w:rsidRDefault="00AF0540" w:rsidP="00AF0540">
      <w:pPr>
        <w:rPr>
          <w:lang w:val="en-IN"/>
        </w:rPr>
      </w:pPr>
    </w:p>
    <w:p w14:paraId="150F9E4C" w14:textId="77777777" w:rsidR="00AF0540" w:rsidRPr="00AF0540" w:rsidRDefault="00AF0540" w:rsidP="00AF0540">
      <w:pPr>
        <w:rPr>
          <w:lang w:val="en-IN"/>
        </w:rPr>
      </w:pPr>
    </w:p>
    <w:p w14:paraId="79E9DDBD" w14:textId="77777777" w:rsidR="00AF0540" w:rsidRPr="00AF0540" w:rsidRDefault="00AF0540" w:rsidP="00AF0540">
      <w:pPr>
        <w:rPr>
          <w:lang w:val="en-IN"/>
        </w:rPr>
      </w:pPr>
    </w:p>
    <w:p w14:paraId="5CB47B2B" w14:textId="77777777" w:rsidR="00AF0540" w:rsidRPr="00AF0540" w:rsidRDefault="00AF0540" w:rsidP="00AF0540">
      <w:pPr>
        <w:rPr>
          <w:lang w:val="en-IN"/>
        </w:rPr>
      </w:pPr>
    </w:p>
    <w:p w14:paraId="1F94C6B3" w14:textId="77777777" w:rsidR="00AF0540" w:rsidRPr="00AF0540" w:rsidRDefault="00AF0540" w:rsidP="00AF0540">
      <w:pPr>
        <w:rPr>
          <w:lang w:val="en-IN"/>
        </w:rPr>
      </w:pPr>
    </w:p>
    <w:p w14:paraId="35A784A5" w14:textId="77777777" w:rsidR="00AF0540" w:rsidRPr="00AF0540" w:rsidRDefault="00AF0540" w:rsidP="00AF0540">
      <w:pPr>
        <w:rPr>
          <w:lang w:val="en-IN"/>
        </w:rPr>
      </w:pPr>
    </w:p>
    <w:p w14:paraId="51D21588" w14:textId="77777777" w:rsidR="00AF0540" w:rsidRPr="00AF0540" w:rsidRDefault="00AF0540" w:rsidP="00AF0540">
      <w:pPr>
        <w:rPr>
          <w:lang w:val="en-IN"/>
        </w:rPr>
      </w:pPr>
    </w:p>
    <w:p w14:paraId="65DCFFE3" w14:textId="77777777" w:rsidR="00AF0540" w:rsidRPr="00AF0540" w:rsidRDefault="00AF0540" w:rsidP="00AF0540">
      <w:pPr>
        <w:rPr>
          <w:lang w:val="en-IN"/>
        </w:rPr>
      </w:pPr>
    </w:p>
    <w:p w14:paraId="560DC5A9" w14:textId="77777777" w:rsidR="00AF0540" w:rsidRPr="00AF0540" w:rsidRDefault="00AF0540" w:rsidP="00AF0540">
      <w:pPr>
        <w:rPr>
          <w:lang w:val="en-IN"/>
        </w:rPr>
      </w:pPr>
    </w:p>
    <w:p w14:paraId="588119DD" w14:textId="77777777" w:rsidR="00AF0540" w:rsidRPr="00AF0540" w:rsidRDefault="00AF0540" w:rsidP="00AF0540">
      <w:pPr>
        <w:rPr>
          <w:lang w:val="en-IN"/>
        </w:rPr>
      </w:pPr>
    </w:p>
    <w:p w14:paraId="45152BE1" w14:textId="77777777" w:rsidR="00AF0540" w:rsidRPr="00AF0540" w:rsidRDefault="00AF0540" w:rsidP="00AF0540">
      <w:pPr>
        <w:rPr>
          <w:lang w:val="en-IN"/>
        </w:rPr>
      </w:pPr>
    </w:p>
    <w:p w14:paraId="568CFF79" w14:textId="77777777" w:rsidR="00AF0540" w:rsidRPr="00AF0540" w:rsidRDefault="00AF0540" w:rsidP="00AF0540">
      <w:pPr>
        <w:rPr>
          <w:lang w:val="en-IN"/>
        </w:rPr>
      </w:pPr>
    </w:p>
    <w:p w14:paraId="5E6BF559" w14:textId="77777777" w:rsidR="00AF0540" w:rsidRPr="00AF0540" w:rsidRDefault="00AF0540" w:rsidP="00AF0540">
      <w:pPr>
        <w:rPr>
          <w:lang w:val="en-IN"/>
        </w:rPr>
      </w:pPr>
    </w:p>
    <w:p w14:paraId="7872359E" w14:textId="77777777" w:rsidR="00AF0540" w:rsidRPr="00AF0540" w:rsidRDefault="00AF0540" w:rsidP="00AF0540">
      <w:pPr>
        <w:rPr>
          <w:lang w:val="en-IN"/>
        </w:rPr>
      </w:pPr>
    </w:p>
    <w:p w14:paraId="57B4D2E6" w14:textId="77777777" w:rsidR="00AF0540" w:rsidRPr="00AF0540" w:rsidRDefault="00AF0540" w:rsidP="00AF0540">
      <w:pPr>
        <w:rPr>
          <w:lang w:val="en-IN"/>
        </w:rPr>
      </w:pPr>
    </w:p>
    <w:p w14:paraId="0A8EEC4A" w14:textId="2ACCAB4B" w:rsidR="00AF0540" w:rsidRPr="00AF0540" w:rsidRDefault="00AF0540" w:rsidP="00AF0540">
      <w:pPr>
        <w:rPr>
          <w:lang w:val="en-IN"/>
        </w:rPr>
      </w:pPr>
    </w:p>
    <w:p w14:paraId="5F7B8E95" w14:textId="08D42B26" w:rsidR="00AF0540" w:rsidRPr="00AF0540" w:rsidRDefault="00AF0540" w:rsidP="00AF0540">
      <w:pPr>
        <w:rPr>
          <w:lang w:val="en-IN"/>
        </w:rPr>
      </w:pPr>
      <w:r>
        <w:rPr>
          <w:noProof/>
          <w:lang w:val="en-IN"/>
        </w:rPr>
        <mc:AlternateContent>
          <mc:Choice Requires="wps">
            <w:drawing>
              <wp:anchor distT="0" distB="0" distL="114300" distR="114300" simplePos="0" relativeHeight="251716608" behindDoc="0" locked="0" layoutInCell="1" allowOverlap="1" wp14:anchorId="7FDC6529" wp14:editId="2F09CA34">
                <wp:simplePos x="0" y="0"/>
                <wp:positionH relativeFrom="column">
                  <wp:posOffset>-114300</wp:posOffset>
                </wp:positionH>
                <wp:positionV relativeFrom="paragraph">
                  <wp:posOffset>64770</wp:posOffset>
                </wp:positionV>
                <wp:extent cx="2397601" cy="3416459"/>
                <wp:effectExtent l="0" t="0" r="22225" b="12700"/>
                <wp:wrapNone/>
                <wp:docPr id="2038043824" name="Text Box 46"/>
                <wp:cNvGraphicFramePr/>
                <a:graphic xmlns:a="http://schemas.openxmlformats.org/drawingml/2006/main">
                  <a:graphicData uri="http://schemas.microsoft.com/office/word/2010/wordprocessingShape">
                    <wps:wsp>
                      <wps:cNvSpPr txBox="1"/>
                      <wps:spPr>
                        <a:xfrm>
                          <a:off x="0" y="0"/>
                          <a:ext cx="2397601" cy="3416459"/>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0D1E1568" w14:textId="73D1A8DD" w:rsidR="00CD4017" w:rsidRDefault="004042DA" w:rsidP="00EE07E6">
                            <w:pPr>
                              <w:jc w:val="center"/>
                              <w:rPr>
                                <w:b/>
                                <w:bCs/>
                                <w:sz w:val="24"/>
                                <w:szCs w:val="24"/>
                                <w:lang w:val="en-IN"/>
                              </w:rPr>
                            </w:pPr>
                            <w:r>
                              <w:rPr>
                                <w:b/>
                                <w:bCs/>
                                <w:sz w:val="24"/>
                                <w:szCs w:val="24"/>
                                <w:lang w:val="en-IN"/>
                              </w:rPr>
                              <w:t>MAGINTUDE COMPARATOR</w:t>
                            </w:r>
                          </w:p>
                          <w:p w14:paraId="59841B2F" w14:textId="13FE27F0" w:rsidR="00EE07E6" w:rsidRDefault="00EE07E6" w:rsidP="00EE07E6">
                            <w:pPr>
                              <w:rPr>
                                <w:sz w:val="18"/>
                                <w:szCs w:val="18"/>
                              </w:rPr>
                            </w:pPr>
                            <w:r>
                              <w:rPr>
                                <w:sz w:val="18"/>
                                <w:szCs w:val="18"/>
                                <w:lang w:val="en-IN"/>
                              </w:rPr>
                              <w:t>A=B:</w:t>
                            </w:r>
                            <w:r w:rsidRPr="00EE07E6">
                              <w:rPr>
                                <w:rFonts w:ascii="MathJax_Main" w:hAnsi="MathJax_Main"/>
                                <w:color w:val="000000"/>
                                <w:sz w:val="28"/>
                                <w:szCs w:val="28"/>
                                <w:bdr w:val="none" w:sz="0" w:space="0" w:color="auto" w:frame="1"/>
                                <w:shd w:val="clear" w:color="auto" w:fill="FFFFFF"/>
                              </w:rPr>
                              <w:t xml:space="preserve"> </w:t>
                            </w:r>
                            <w:r w:rsidRPr="00EE07E6">
                              <w:rPr>
                                <w:sz w:val="18"/>
                                <w:szCs w:val="18"/>
                              </w:rPr>
                              <w:t>E=(A0</w:t>
                            </w:r>
                            <w:r w:rsidRPr="00EE07E6">
                              <w:rPr>
                                <w:rFonts w:ascii="Cambria Math" w:hAnsi="Cambria Math" w:cs="Cambria Math"/>
                                <w:sz w:val="18"/>
                                <w:szCs w:val="18"/>
                              </w:rPr>
                              <w:t>⊙</w:t>
                            </w:r>
                            <w:r w:rsidRPr="00EE07E6">
                              <w:rPr>
                                <w:sz w:val="18"/>
                                <w:szCs w:val="18"/>
                              </w:rPr>
                              <w:t>B</w:t>
                            </w:r>
                            <w:proofErr w:type="gramStart"/>
                            <w:r w:rsidRPr="00EE07E6">
                              <w:rPr>
                                <w:sz w:val="18"/>
                                <w:szCs w:val="18"/>
                              </w:rPr>
                              <w:t>0)(</w:t>
                            </w:r>
                            <w:proofErr w:type="gramEnd"/>
                            <w:r w:rsidRPr="00EE07E6">
                              <w:rPr>
                                <w:sz w:val="18"/>
                                <w:szCs w:val="18"/>
                              </w:rPr>
                              <w:t>A1</w:t>
                            </w:r>
                            <w:r w:rsidRPr="00EE07E6">
                              <w:rPr>
                                <w:rFonts w:ascii="Cambria Math" w:hAnsi="Cambria Math" w:cs="Cambria Math"/>
                                <w:sz w:val="18"/>
                                <w:szCs w:val="18"/>
                              </w:rPr>
                              <w:t>⊙</w:t>
                            </w:r>
                            <w:r w:rsidRPr="00EE07E6">
                              <w:rPr>
                                <w:sz w:val="18"/>
                                <w:szCs w:val="18"/>
                              </w:rPr>
                              <w:t>B1)</w:t>
                            </w:r>
                          </w:p>
                          <w:p w14:paraId="12880862" w14:textId="2AC97935" w:rsidR="00EE07E6" w:rsidRDefault="00E01A58" w:rsidP="00EE07E6">
                            <w:pPr>
                              <w:rPr>
                                <w:sz w:val="18"/>
                                <w:szCs w:val="18"/>
                              </w:rPr>
                            </w:pPr>
                            <w:r>
                              <w:rPr>
                                <w:sz w:val="18"/>
                                <w:szCs w:val="18"/>
                              </w:rPr>
                              <w:t xml:space="preserve">A&lt;B:  </w:t>
                            </w:r>
                            <w:r w:rsidRPr="00E01A58">
                              <w:rPr>
                                <w:sz w:val="18"/>
                                <w:szCs w:val="18"/>
                              </w:rPr>
                              <w:t>L=</w:t>
                            </w:r>
                            <w:r w:rsidR="0067195A">
                              <w:rPr>
                                <w:sz w:val="18"/>
                                <w:szCs w:val="18"/>
                              </w:rPr>
                              <w:t>~</w:t>
                            </w:r>
                            <w:r w:rsidRPr="00E01A58">
                              <w:rPr>
                                <w:sz w:val="18"/>
                                <w:szCs w:val="18"/>
                              </w:rPr>
                              <w:t>A1B1+(A1</w:t>
                            </w:r>
                            <w:r w:rsidRPr="00E01A58">
                              <w:rPr>
                                <w:rFonts w:ascii="Cambria Math" w:hAnsi="Cambria Math" w:cs="Cambria Math"/>
                                <w:sz w:val="18"/>
                                <w:szCs w:val="18"/>
                              </w:rPr>
                              <w:t>⊙</w:t>
                            </w:r>
                            <w:r w:rsidRPr="00E01A58">
                              <w:rPr>
                                <w:sz w:val="18"/>
                                <w:szCs w:val="18"/>
                              </w:rPr>
                              <w:t>B</w:t>
                            </w:r>
                            <w:proofErr w:type="gramStart"/>
                            <w:r w:rsidRPr="00E01A58">
                              <w:rPr>
                                <w:sz w:val="18"/>
                                <w:szCs w:val="18"/>
                              </w:rPr>
                              <w:t>1)</w:t>
                            </w:r>
                            <w:r w:rsidR="0067195A">
                              <w:rPr>
                                <w:sz w:val="18"/>
                                <w:szCs w:val="18"/>
                              </w:rPr>
                              <w:t>(</w:t>
                            </w:r>
                            <w:proofErr w:type="gramEnd"/>
                            <w:r w:rsidR="0067195A">
                              <w:rPr>
                                <w:sz w:val="18"/>
                                <w:szCs w:val="18"/>
                              </w:rPr>
                              <w:t>~</w:t>
                            </w:r>
                            <w:r w:rsidRPr="00E01A58">
                              <w:rPr>
                                <w:sz w:val="18"/>
                                <w:szCs w:val="18"/>
                              </w:rPr>
                              <w:t>A0</w:t>
                            </w:r>
                            <w:r w:rsidR="0067195A">
                              <w:rPr>
                                <w:sz w:val="18"/>
                                <w:szCs w:val="18"/>
                              </w:rPr>
                              <w:t>)</w:t>
                            </w:r>
                            <w:r w:rsidRPr="00E01A58">
                              <w:rPr>
                                <w:sz w:val="18"/>
                                <w:szCs w:val="18"/>
                              </w:rPr>
                              <w:t>B0</w:t>
                            </w:r>
                          </w:p>
                          <w:p w14:paraId="238D5E2E" w14:textId="7DDE4914" w:rsidR="0067195A" w:rsidRDefault="00977456" w:rsidP="00EE07E6">
                            <w:pPr>
                              <w:rPr>
                                <w:sz w:val="18"/>
                                <w:szCs w:val="18"/>
                              </w:rPr>
                            </w:pPr>
                            <w:r>
                              <w:rPr>
                                <w:sz w:val="18"/>
                                <w:szCs w:val="18"/>
                              </w:rPr>
                              <w:t xml:space="preserve">A&gt;B:  </w:t>
                            </w:r>
                            <w:r w:rsidRPr="00977456">
                              <w:rPr>
                                <w:sz w:val="18"/>
                                <w:szCs w:val="18"/>
                              </w:rPr>
                              <w:t>G=A1</w:t>
                            </w:r>
                            <w:r>
                              <w:rPr>
                                <w:sz w:val="18"/>
                                <w:szCs w:val="18"/>
                              </w:rPr>
                              <w:t>(~</w:t>
                            </w:r>
                            <w:r w:rsidRPr="00977456">
                              <w:rPr>
                                <w:sz w:val="18"/>
                                <w:szCs w:val="18"/>
                              </w:rPr>
                              <w:t>B</w:t>
                            </w:r>
                            <w:proofErr w:type="gramStart"/>
                            <w:r>
                              <w:rPr>
                                <w:sz w:val="18"/>
                                <w:szCs w:val="18"/>
                              </w:rPr>
                              <w:t>1)</w:t>
                            </w:r>
                            <w:r w:rsidRPr="00977456">
                              <w:rPr>
                                <w:sz w:val="18"/>
                                <w:szCs w:val="18"/>
                              </w:rPr>
                              <w:t>+(</w:t>
                            </w:r>
                            <w:proofErr w:type="gramEnd"/>
                            <w:r w:rsidRPr="00977456">
                              <w:rPr>
                                <w:sz w:val="18"/>
                                <w:szCs w:val="18"/>
                              </w:rPr>
                              <w:t>A1</w:t>
                            </w:r>
                            <w:r w:rsidRPr="00977456">
                              <w:rPr>
                                <w:rFonts w:ascii="Cambria Math" w:hAnsi="Cambria Math" w:cs="Cambria Math"/>
                                <w:sz w:val="18"/>
                                <w:szCs w:val="18"/>
                              </w:rPr>
                              <w:t>⊙</w:t>
                            </w:r>
                            <w:r w:rsidRPr="00977456">
                              <w:rPr>
                                <w:sz w:val="18"/>
                                <w:szCs w:val="18"/>
                              </w:rPr>
                              <w:t>B1)A0</w:t>
                            </w:r>
                            <w:r>
                              <w:rPr>
                                <w:sz w:val="18"/>
                                <w:szCs w:val="18"/>
                              </w:rPr>
                              <w:t>(~B0)</w:t>
                            </w:r>
                          </w:p>
                          <w:p w14:paraId="1086C6D1" w14:textId="3F1BBEBD" w:rsidR="00A14A5A" w:rsidRPr="00EE07E6" w:rsidRDefault="008F1672" w:rsidP="00EE07E6">
                            <w:pPr>
                              <w:rPr>
                                <w:sz w:val="18"/>
                                <w:szCs w:val="18"/>
                                <w:lang w:val="en-IN"/>
                              </w:rPr>
                            </w:pPr>
                            <w:r>
                              <w:rPr>
                                <w:noProof/>
                              </w:rPr>
                              <w:drawing>
                                <wp:inline distT="0" distB="0" distL="0" distR="0" wp14:anchorId="26712563" wp14:editId="5D012CCB">
                                  <wp:extent cx="2129175" cy="1207008"/>
                                  <wp:effectExtent l="0" t="0" r="4445" b="0"/>
                                  <wp:docPr id="1605573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761169" name=""/>
                                          <pic:cNvPicPr/>
                                        </pic:nvPicPr>
                                        <pic:blipFill>
                                          <a:blip r:embed="rId27"/>
                                          <a:stretch>
                                            <a:fillRect/>
                                          </a:stretch>
                                        </pic:blipFill>
                                        <pic:spPr>
                                          <a:xfrm>
                                            <a:off x="0" y="0"/>
                                            <a:ext cx="2185206" cy="1238771"/>
                                          </a:xfrm>
                                          <a:prstGeom prst="rect">
                                            <a:avLst/>
                                          </a:prstGeom>
                                        </pic:spPr>
                                      </pic:pic>
                                    </a:graphicData>
                                  </a:graphic>
                                </wp:inline>
                              </w:drawing>
                            </w:r>
                          </w:p>
                          <w:p w14:paraId="7ADF5BF4" w14:textId="0415F8CD" w:rsidR="002C3322" w:rsidRPr="002C3322" w:rsidRDefault="002C3322" w:rsidP="002C3322">
                            <w:pPr>
                              <w:rPr>
                                <w:sz w:val="18"/>
                                <w:szCs w:val="18"/>
                                <w:lang w:val="en-IN"/>
                              </w:rPr>
                            </w:pPr>
                            <w:r w:rsidRPr="002C3322">
                              <w:rPr>
                                <w:sz w:val="18"/>
                                <w:szCs w:val="18"/>
                                <w:lang w:val="en-IN"/>
                              </w:rPr>
                              <w:t xml:space="preserve">module </w:t>
                            </w:r>
                            <w:proofErr w:type="spellStart"/>
                            <w:r w:rsidRPr="002C3322">
                              <w:rPr>
                                <w:sz w:val="18"/>
                                <w:szCs w:val="18"/>
                                <w:lang w:val="en-IN"/>
                              </w:rPr>
                              <w:t>magComp</w:t>
                            </w:r>
                            <w:proofErr w:type="spellEnd"/>
                            <w:r w:rsidRPr="002C3322">
                              <w:rPr>
                                <w:sz w:val="18"/>
                                <w:szCs w:val="18"/>
                                <w:lang w:val="en-IN"/>
                              </w:rPr>
                              <w:t xml:space="preserve"> (</w:t>
                            </w:r>
                            <w:r w:rsidRPr="002C3322">
                              <w:rPr>
                                <w:sz w:val="18"/>
                                <w:szCs w:val="18"/>
                                <w:lang w:val="en-IN"/>
                              </w:rPr>
                              <w:br/>
                              <w:t>input [7:0] In</w:t>
                            </w:r>
                            <w:proofErr w:type="gramStart"/>
                            <w:r w:rsidRPr="002C3322">
                              <w:rPr>
                                <w:sz w:val="18"/>
                                <w:szCs w:val="18"/>
                                <w:lang w:val="en-IN"/>
                              </w:rPr>
                              <w:t>1,input</w:t>
                            </w:r>
                            <w:proofErr w:type="gramEnd"/>
                            <w:r w:rsidRPr="002C3322">
                              <w:rPr>
                                <w:sz w:val="18"/>
                                <w:szCs w:val="18"/>
                                <w:lang w:val="en-IN"/>
                              </w:rPr>
                              <w:t xml:space="preserve"> [7:0] In2,</w:t>
                            </w:r>
                            <w:r w:rsidRPr="002C3322">
                              <w:rPr>
                                <w:sz w:val="18"/>
                                <w:szCs w:val="18"/>
                                <w:lang w:val="en-IN"/>
                              </w:rPr>
                              <w:br/>
                              <w:t xml:space="preserve">output </w:t>
                            </w:r>
                            <w:proofErr w:type="spellStart"/>
                            <w:r w:rsidRPr="002C3322">
                              <w:rPr>
                                <w:sz w:val="18"/>
                                <w:szCs w:val="18"/>
                                <w:lang w:val="en-IN"/>
                              </w:rPr>
                              <w:t>Gt,output</w:t>
                            </w:r>
                            <w:proofErr w:type="spellEnd"/>
                            <w:r w:rsidRPr="002C3322">
                              <w:rPr>
                                <w:sz w:val="18"/>
                                <w:szCs w:val="18"/>
                                <w:lang w:val="en-IN"/>
                              </w:rPr>
                              <w:t xml:space="preserve"> </w:t>
                            </w:r>
                            <w:proofErr w:type="spellStart"/>
                            <w:r w:rsidRPr="002C3322">
                              <w:rPr>
                                <w:sz w:val="18"/>
                                <w:szCs w:val="18"/>
                                <w:lang w:val="en-IN"/>
                              </w:rPr>
                              <w:t>Lt,output</w:t>
                            </w:r>
                            <w:proofErr w:type="spellEnd"/>
                            <w:r w:rsidRPr="002C3322">
                              <w:rPr>
                                <w:sz w:val="18"/>
                                <w:szCs w:val="18"/>
                                <w:lang w:val="en-IN"/>
                              </w:rPr>
                              <w:t xml:space="preserve"> </w:t>
                            </w:r>
                            <w:proofErr w:type="spellStart"/>
                            <w:r w:rsidRPr="002C3322">
                              <w:rPr>
                                <w:sz w:val="18"/>
                                <w:szCs w:val="18"/>
                                <w:lang w:val="en-IN"/>
                              </w:rPr>
                              <w:t>Eq</w:t>
                            </w:r>
                            <w:proofErr w:type="spellEnd"/>
                            <w:r w:rsidRPr="002C3322">
                              <w:rPr>
                                <w:sz w:val="18"/>
                                <w:szCs w:val="18"/>
                                <w:lang w:val="en-IN"/>
                              </w:rPr>
                              <w:t>);</w:t>
                            </w:r>
                          </w:p>
                          <w:p w14:paraId="65D7A755" w14:textId="77777777" w:rsidR="002C3322" w:rsidRPr="002C3322" w:rsidRDefault="002C3322" w:rsidP="002C3322">
                            <w:pPr>
                              <w:rPr>
                                <w:sz w:val="18"/>
                                <w:szCs w:val="18"/>
                                <w:lang w:val="en-IN"/>
                              </w:rPr>
                            </w:pPr>
                            <w:r w:rsidRPr="002C3322">
                              <w:rPr>
                                <w:sz w:val="18"/>
                                <w:szCs w:val="18"/>
                                <w:lang w:val="en-IN"/>
                              </w:rPr>
                              <w:t xml:space="preserve">reg Gt, Lt, </w:t>
                            </w:r>
                            <w:proofErr w:type="spellStart"/>
                            <w:r w:rsidRPr="002C3322">
                              <w:rPr>
                                <w:sz w:val="18"/>
                                <w:szCs w:val="18"/>
                                <w:lang w:val="en-IN"/>
                              </w:rPr>
                              <w:t>Eq</w:t>
                            </w:r>
                            <w:proofErr w:type="spellEnd"/>
                            <w:r w:rsidRPr="002C3322">
                              <w:rPr>
                                <w:sz w:val="18"/>
                                <w:szCs w:val="18"/>
                                <w:lang w:val="en-IN"/>
                              </w:rPr>
                              <w:t>;</w:t>
                            </w:r>
                          </w:p>
                          <w:p w14:paraId="1D3B6649" w14:textId="1B8C3934" w:rsidR="002C3322" w:rsidRPr="002C3322" w:rsidRDefault="002C3322" w:rsidP="002C3322">
                            <w:pPr>
                              <w:rPr>
                                <w:sz w:val="18"/>
                                <w:szCs w:val="18"/>
                                <w:lang w:val="en-IN"/>
                              </w:rPr>
                            </w:pPr>
                            <w:r w:rsidRPr="002C3322">
                              <w:rPr>
                                <w:sz w:val="18"/>
                                <w:szCs w:val="18"/>
                                <w:lang w:val="en-IN"/>
                              </w:rPr>
                              <w:t>always @ (</w:t>
                            </w:r>
                            <w:r>
                              <w:rPr>
                                <w:sz w:val="18"/>
                                <w:szCs w:val="18"/>
                                <w:lang w:val="en-IN"/>
                              </w:rPr>
                              <w:t>*)</w:t>
                            </w:r>
                            <w:r w:rsidRPr="002C3322">
                              <w:rPr>
                                <w:sz w:val="18"/>
                                <w:szCs w:val="18"/>
                                <w:lang w:val="en-IN"/>
                              </w:rPr>
                              <w:br/>
                              <w:t>begin</w:t>
                            </w:r>
                            <w:r w:rsidRPr="002C3322">
                              <w:rPr>
                                <w:sz w:val="18"/>
                                <w:szCs w:val="18"/>
                                <w:lang w:val="en-IN"/>
                              </w:rPr>
                              <w:br/>
                            </w:r>
                            <w:r w:rsidR="00C248A5">
                              <w:rPr>
                                <w:sz w:val="18"/>
                                <w:szCs w:val="18"/>
                                <w:lang w:val="en-IN"/>
                              </w:rPr>
                              <w:t xml:space="preserve">   </w:t>
                            </w:r>
                            <w:r w:rsidRPr="002C3322">
                              <w:rPr>
                                <w:sz w:val="18"/>
                                <w:szCs w:val="18"/>
                                <w:lang w:val="en-IN"/>
                              </w:rPr>
                              <w:t>Gt &lt;= (In1 &gt; In2</w:t>
                            </w:r>
                            <w:proofErr w:type="gramStart"/>
                            <w:r w:rsidRPr="002C3322">
                              <w:rPr>
                                <w:sz w:val="18"/>
                                <w:szCs w:val="18"/>
                                <w:lang w:val="en-IN"/>
                              </w:rPr>
                              <w:t>) ?</w:t>
                            </w:r>
                            <w:proofErr w:type="gramEnd"/>
                            <w:r w:rsidRPr="002C3322">
                              <w:rPr>
                                <w:sz w:val="18"/>
                                <w:szCs w:val="18"/>
                                <w:lang w:val="en-IN"/>
                              </w:rPr>
                              <w:t xml:space="preserve"> 1’b</w:t>
                            </w:r>
                            <w:proofErr w:type="gramStart"/>
                            <w:r w:rsidRPr="002C3322">
                              <w:rPr>
                                <w:sz w:val="18"/>
                                <w:szCs w:val="18"/>
                                <w:lang w:val="en-IN"/>
                              </w:rPr>
                              <w:t>1 :</w:t>
                            </w:r>
                            <w:proofErr w:type="gramEnd"/>
                            <w:r w:rsidRPr="002C3322">
                              <w:rPr>
                                <w:sz w:val="18"/>
                                <w:szCs w:val="18"/>
                                <w:lang w:val="en-IN"/>
                              </w:rPr>
                              <w:t xml:space="preserve"> 1’b0;</w:t>
                            </w:r>
                            <w:r w:rsidRPr="002C3322">
                              <w:rPr>
                                <w:sz w:val="18"/>
                                <w:szCs w:val="18"/>
                                <w:lang w:val="en-IN"/>
                              </w:rPr>
                              <w:br/>
                            </w:r>
                            <w:r w:rsidR="00C248A5">
                              <w:rPr>
                                <w:sz w:val="18"/>
                                <w:szCs w:val="18"/>
                                <w:lang w:val="en-IN"/>
                              </w:rPr>
                              <w:t xml:space="preserve">   </w:t>
                            </w:r>
                            <w:r w:rsidRPr="002C3322">
                              <w:rPr>
                                <w:sz w:val="18"/>
                                <w:szCs w:val="18"/>
                                <w:lang w:val="en-IN"/>
                              </w:rPr>
                              <w:t>Lt &lt;= (In1 &lt; In2) ? 1’b</w:t>
                            </w:r>
                            <w:proofErr w:type="gramStart"/>
                            <w:r w:rsidRPr="002C3322">
                              <w:rPr>
                                <w:sz w:val="18"/>
                                <w:szCs w:val="18"/>
                                <w:lang w:val="en-IN"/>
                              </w:rPr>
                              <w:t>1 :</w:t>
                            </w:r>
                            <w:proofErr w:type="gramEnd"/>
                            <w:r w:rsidRPr="002C3322">
                              <w:rPr>
                                <w:sz w:val="18"/>
                                <w:szCs w:val="18"/>
                                <w:lang w:val="en-IN"/>
                              </w:rPr>
                              <w:t xml:space="preserve"> 1’b0;</w:t>
                            </w:r>
                            <w:r w:rsidRPr="002C3322">
                              <w:rPr>
                                <w:sz w:val="18"/>
                                <w:szCs w:val="18"/>
                                <w:lang w:val="en-IN"/>
                              </w:rPr>
                              <w:br/>
                            </w:r>
                            <w:r w:rsidR="00C248A5">
                              <w:rPr>
                                <w:sz w:val="18"/>
                                <w:szCs w:val="18"/>
                                <w:lang w:val="en-IN"/>
                              </w:rPr>
                              <w:t xml:space="preserve">   </w:t>
                            </w:r>
                            <w:proofErr w:type="spellStart"/>
                            <w:r w:rsidRPr="002C3322">
                              <w:rPr>
                                <w:sz w:val="18"/>
                                <w:szCs w:val="18"/>
                                <w:lang w:val="en-IN"/>
                              </w:rPr>
                              <w:t>Eq</w:t>
                            </w:r>
                            <w:proofErr w:type="spellEnd"/>
                            <w:r w:rsidRPr="002C3322">
                              <w:rPr>
                                <w:sz w:val="18"/>
                                <w:szCs w:val="18"/>
                                <w:lang w:val="en-IN"/>
                              </w:rPr>
                              <w:t xml:space="preserve"> &lt;= (In1 == In2) ? 1’b</w:t>
                            </w:r>
                            <w:proofErr w:type="gramStart"/>
                            <w:r w:rsidRPr="002C3322">
                              <w:rPr>
                                <w:sz w:val="18"/>
                                <w:szCs w:val="18"/>
                                <w:lang w:val="en-IN"/>
                              </w:rPr>
                              <w:t>1 :</w:t>
                            </w:r>
                            <w:proofErr w:type="gramEnd"/>
                            <w:r w:rsidRPr="002C3322">
                              <w:rPr>
                                <w:sz w:val="18"/>
                                <w:szCs w:val="18"/>
                                <w:lang w:val="en-IN"/>
                              </w:rPr>
                              <w:t xml:space="preserve"> 1’b0;</w:t>
                            </w:r>
                            <w:r w:rsidRPr="002C3322">
                              <w:rPr>
                                <w:sz w:val="18"/>
                                <w:szCs w:val="18"/>
                                <w:lang w:val="en-IN"/>
                              </w:rPr>
                              <w:br/>
                            </w:r>
                            <w:r w:rsidR="00C248A5">
                              <w:rPr>
                                <w:sz w:val="18"/>
                                <w:szCs w:val="18"/>
                                <w:lang w:val="en-IN"/>
                              </w:rPr>
                              <w:t xml:space="preserve"> </w:t>
                            </w:r>
                            <w:r w:rsidRPr="002C3322">
                              <w:rPr>
                                <w:sz w:val="18"/>
                                <w:szCs w:val="18"/>
                                <w:lang w:val="en-IN"/>
                              </w:rPr>
                              <w:t>end</w:t>
                            </w:r>
                          </w:p>
                          <w:p w14:paraId="0ACFC268" w14:textId="77777777" w:rsidR="002C3322" w:rsidRPr="002C3322" w:rsidRDefault="002C3322" w:rsidP="002C3322">
                            <w:pPr>
                              <w:rPr>
                                <w:sz w:val="18"/>
                                <w:szCs w:val="18"/>
                                <w:lang w:val="en-IN"/>
                              </w:rPr>
                            </w:pPr>
                            <w:proofErr w:type="spellStart"/>
                            <w:r w:rsidRPr="002C3322">
                              <w:rPr>
                                <w:sz w:val="18"/>
                                <w:szCs w:val="18"/>
                                <w:lang w:val="en-IN"/>
                              </w:rPr>
                              <w:t>endmodule</w:t>
                            </w:r>
                            <w:proofErr w:type="spellEnd"/>
                          </w:p>
                          <w:p w14:paraId="1AFBBF9E" w14:textId="5C1F24B0" w:rsidR="00CD4017" w:rsidRPr="00CD4017" w:rsidRDefault="00CD4017" w:rsidP="00CD4017">
                            <w:pPr>
                              <w:rPr>
                                <w:sz w:val="18"/>
                                <w:szCs w:val="18"/>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DC6529" id="_x0000_s1055" type="#_x0000_t202" style="position:absolute;margin-left:-9pt;margin-top:5.1pt;width:188.8pt;height:26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" fillcolor="white [3201]" strokecolor="#4472c4 [3204]" strokeweight="1pt">
                <v:textbox>
                  <w:txbxContent>
                    <w:p w14:paraId="0D1E1568" w14:textId="73D1A8DD" w:rsidR="00CD4017" w:rsidRDefault="004042DA" w:rsidP="00EE07E6">
                      <w:pPr>
                        <w:jc w:val="center"/>
                        <w:rPr>
                          <w:b/>
                          <w:bCs/>
                          <w:sz w:val="24"/>
                          <w:szCs w:val="24"/>
                          <w:lang w:val="en-IN"/>
                        </w:rPr>
                      </w:pPr>
                      <w:r>
                        <w:rPr>
                          <w:b/>
                          <w:bCs/>
                          <w:sz w:val="24"/>
                          <w:szCs w:val="24"/>
                          <w:lang w:val="en-IN"/>
                        </w:rPr>
                        <w:t>MAGINTUDE COMPARATOR</w:t>
                      </w:r>
                    </w:p>
                    <w:p w14:paraId="59841B2F" w14:textId="13FE27F0" w:rsidR="00EE07E6" w:rsidRDefault="00EE07E6" w:rsidP="00EE07E6">
                      <w:pPr>
                        <w:rPr>
                          <w:sz w:val="18"/>
                          <w:szCs w:val="18"/>
                        </w:rPr>
                      </w:pPr>
                      <w:r>
                        <w:rPr>
                          <w:sz w:val="18"/>
                          <w:szCs w:val="18"/>
                          <w:lang w:val="en-IN"/>
                        </w:rPr>
                        <w:t>A=B:</w:t>
                      </w:r>
                      <w:r w:rsidRPr="00EE07E6">
                        <w:rPr>
                          <w:rFonts w:ascii="MathJax_Main" w:hAnsi="MathJax_Main"/>
                          <w:color w:val="000000"/>
                          <w:sz w:val="28"/>
                          <w:szCs w:val="28"/>
                          <w:bdr w:val="none" w:sz="0" w:space="0" w:color="auto" w:frame="1"/>
                          <w:shd w:val="clear" w:color="auto" w:fill="FFFFFF"/>
                        </w:rPr>
                        <w:t xml:space="preserve"> </w:t>
                      </w:r>
                      <w:r w:rsidRPr="00EE07E6">
                        <w:rPr>
                          <w:sz w:val="18"/>
                          <w:szCs w:val="18"/>
                        </w:rPr>
                        <w:t>E=(A0</w:t>
                      </w:r>
                      <w:r w:rsidRPr="00EE07E6">
                        <w:rPr>
                          <w:rFonts w:ascii="Cambria Math" w:hAnsi="Cambria Math" w:cs="Cambria Math"/>
                          <w:sz w:val="18"/>
                          <w:szCs w:val="18"/>
                        </w:rPr>
                        <w:t>⊙</w:t>
                      </w:r>
                      <w:r w:rsidRPr="00EE07E6">
                        <w:rPr>
                          <w:sz w:val="18"/>
                          <w:szCs w:val="18"/>
                        </w:rPr>
                        <w:t>B</w:t>
                      </w:r>
                      <w:proofErr w:type="gramStart"/>
                      <w:r w:rsidRPr="00EE07E6">
                        <w:rPr>
                          <w:sz w:val="18"/>
                          <w:szCs w:val="18"/>
                        </w:rPr>
                        <w:t>0)(</w:t>
                      </w:r>
                      <w:proofErr w:type="gramEnd"/>
                      <w:r w:rsidRPr="00EE07E6">
                        <w:rPr>
                          <w:sz w:val="18"/>
                          <w:szCs w:val="18"/>
                        </w:rPr>
                        <w:t>A1</w:t>
                      </w:r>
                      <w:r w:rsidRPr="00EE07E6">
                        <w:rPr>
                          <w:rFonts w:ascii="Cambria Math" w:hAnsi="Cambria Math" w:cs="Cambria Math"/>
                          <w:sz w:val="18"/>
                          <w:szCs w:val="18"/>
                        </w:rPr>
                        <w:t>⊙</w:t>
                      </w:r>
                      <w:r w:rsidRPr="00EE07E6">
                        <w:rPr>
                          <w:sz w:val="18"/>
                          <w:szCs w:val="18"/>
                        </w:rPr>
                        <w:t>B1)</w:t>
                      </w:r>
                    </w:p>
                    <w:p w14:paraId="12880862" w14:textId="2AC97935" w:rsidR="00EE07E6" w:rsidRDefault="00E01A58" w:rsidP="00EE07E6">
                      <w:pPr>
                        <w:rPr>
                          <w:sz w:val="18"/>
                          <w:szCs w:val="18"/>
                        </w:rPr>
                      </w:pPr>
                      <w:r>
                        <w:rPr>
                          <w:sz w:val="18"/>
                          <w:szCs w:val="18"/>
                        </w:rPr>
                        <w:t xml:space="preserve">A&lt;B:  </w:t>
                      </w:r>
                      <w:r w:rsidRPr="00E01A58">
                        <w:rPr>
                          <w:sz w:val="18"/>
                          <w:szCs w:val="18"/>
                        </w:rPr>
                        <w:t>L=</w:t>
                      </w:r>
                      <w:r w:rsidR="0067195A">
                        <w:rPr>
                          <w:sz w:val="18"/>
                          <w:szCs w:val="18"/>
                        </w:rPr>
                        <w:t>~</w:t>
                      </w:r>
                      <w:r w:rsidRPr="00E01A58">
                        <w:rPr>
                          <w:sz w:val="18"/>
                          <w:szCs w:val="18"/>
                        </w:rPr>
                        <w:t>A1B1+(A1</w:t>
                      </w:r>
                      <w:r w:rsidRPr="00E01A58">
                        <w:rPr>
                          <w:rFonts w:ascii="Cambria Math" w:hAnsi="Cambria Math" w:cs="Cambria Math"/>
                          <w:sz w:val="18"/>
                          <w:szCs w:val="18"/>
                        </w:rPr>
                        <w:t>⊙</w:t>
                      </w:r>
                      <w:r w:rsidRPr="00E01A58">
                        <w:rPr>
                          <w:sz w:val="18"/>
                          <w:szCs w:val="18"/>
                        </w:rPr>
                        <w:t>B</w:t>
                      </w:r>
                      <w:proofErr w:type="gramStart"/>
                      <w:r w:rsidRPr="00E01A58">
                        <w:rPr>
                          <w:sz w:val="18"/>
                          <w:szCs w:val="18"/>
                        </w:rPr>
                        <w:t>1)</w:t>
                      </w:r>
                      <w:r w:rsidR="0067195A">
                        <w:rPr>
                          <w:sz w:val="18"/>
                          <w:szCs w:val="18"/>
                        </w:rPr>
                        <w:t>(</w:t>
                      </w:r>
                      <w:proofErr w:type="gramEnd"/>
                      <w:r w:rsidR="0067195A">
                        <w:rPr>
                          <w:sz w:val="18"/>
                          <w:szCs w:val="18"/>
                        </w:rPr>
                        <w:t>~</w:t>
                      </w:r>
                      <w:r w:rsidRPr="00E01A58">
                        <w:rPr>
                          <w:sz w:val="18"/>
                          <w:szCs w:val="18"/>
                        </w:rPr>
                        <w:t>A0</w:t>
                      </w:r>
                      <w:r w:rsidR="0067195A">
                        <w:rPr>
                          <w:sz w:val="18"/>
                          <w:szCs w:val="18"/>
                        </w:rPr>
                        <w:t>)</w:t>
                      </w:r>
                      <w:r w:rsidRPr="00E01A58">
                        <w:rPr>
                          <w:sz w:val="18"/>
                          <w:szCs w:val="18"/>
                        </w:rPr>
                        <w:t>B0</w:t>
                      </w:r>
                    </w:p>
                    <w:p w14:paraId="238D5E2E" w14:textId="7DDE4914" w:rsidR="0067195A" w:rsidRDefault="00977456" w:rsidP="00EE07E6">
                      <w:pPr>
                        <w:rPr>
                          <w:sz w:val="18"/>
                          <w:szCs w:val="18"/>
                        </w:rPr>
                      </w:pPr>
                      <w:r>
                        <w:rPr>
                          <w:sz w:val="18"/>
                          <w:szCs w:val="18"/>
                        </w:rPr>
                        <w:t xml:space="preserve">A&gt;B:  </w:t>
                      </w:r>
                      <w:r w:rsidRPr="00977456">
                        <w:rPr>
                          <w:sz w:val="18"/>
                          <w:szCs w:val="18"/>
                        </w:rPr>
                        <w:t>G=A1</w:t>
                      </w:r>
                      <w:r>
                        <w:rPr>
                          <w:sz w:val="18"/>
                          <w:szCs w:val="18"/>
                        </w:rPr>
                        <w:t>(~</w:t>
                      </w:r>
                      <w:r w:rsidRPr="00977456">
                        <w:rPr>
                          <w:sz w:val="18"/>
                          <w:szCs w:val="18"/>
                        </w:rPr>
                        <w:t>B</w:t>
                      </w:r>
                      <w:proofErr w:type="gramStart"/>
                      <w:r>
                        <w:rPr>
                          <w:sz w:val="18"/>
                          <w:szCs w:val="18"/>
                        </w:rPr>
                        <w:t>1)</w:t>
                      </w:r>
                      <w:r w:rsidRPr="00977456">
                        <w:rPr>
                          <w:sz w:val="18"/>
                          <w:szCs w:val="18"/>
                        </w:rPr>
                        <w:t>+(</w:t>
                      </w:r>
                      <w:proofErr w:type="gramEnd"/>
                      <w:r w:rsidRPr="00977456">
                        <w:rPr>
                          <w:sz w:val="18"/>
                          <w:szCs w:val="18"/>
                        </w:rPr>
                        <w:t>A1</w:t>
                      </w:r>
                      <w:r w:rsidRPr="00977456">
                        <w:rPr>
                          <w:rFonts w:ascii="Cambria Math" w:hAnsi="Cambria Math" w:cs="Cambria Math"/>
                          <w:sz w:val="18"/>
                          <w:szCs w:val="18"/>
                        </w:rPr>
                        <w:t>⊙</w:t>
                      </w:r>
                      <w:r w:rsidRPr="00977456">
                        <w:rPr>
                          <w:sz w:val="18"/>
                          <w:szCs w:val="18"/>
                        </w:rPr>
                        <w:t>B1)A0</w:t>
                      </w:r>
                      <w:r>
                        <w:rPr>
                          <w:sz w:val="18"/>
                          <w:szCs w:val="18"/>
                        </w:rPr>
                        <w:t>(~B0)</w:t>
                      </w:r>
                    </w:p>
                    <w:p w14:paraId="1086C6D1" w14:textId="3F1BBEBD" w:rsidR="00A14A5A" w:rsidRPr="00EE07E6" w:rsidRDefault="008F1672" w:rsidP="00EE07E6">
                      <w:pPr>
                        <w:rPr>
                          <w:sz w:val="18"/>
                          <w:szCs w:val="18"/>
                          <w:lang w:val="en-IN"/>
                        </w:rPr>
                      </w:pPr>
                      <w:r>
                        <w:rPr>
                          <w:noProof/>
                        </w:rPr>
                        <w:drawing>
                          <wp:inline distT="0" distB="0" distL="0" distR="0" wp14:anchorId="26712563" wp14:editId="5D012CCB">
                            <wp:extent cx="2129175" cy="1207008"/>
                            <wp:effectExtent l="0" t="0" r="4445" b="0"/>
                            <wp:docPr id="1605573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761169" name=""/>
                                    <pic:cNvPicPr/>
                                  </pic:nvPicPr>
                                  <pic:blipFill>
                                    <a:blip r:embed="rId27"/>
                                    <a:stretch>
                                      <a:fillRect/>
                                    </a:stretch>
                                  </pic:blipFill>
                                  <pic:spPr>
                                    <a:xfrm>
                                      <a:off x="0" y="0"/>
                                      <a:ext cx="2185206" cy="1238771"/>
                                    </a:xfrm>
                                    <a:prstGeom prst="rect">
                                      <a:avLst/>
                                    </a:prstGeom>
                                  </pic:spPr>
                                </pic:pic>
                              </a:graphicData>
                            </a:graphic>
                          </wp:inline>
                        </w:drawing>
                      </w:r>
                    </w:p>
                    <w:p w14:paraId="7ADF5BF4" w14:textId="0415F8CD" w:rsidR="002C3322" w:rsidRPr="002C3322" w:rsidRDefault="002C3322" w:rsidP="002C3322">
                      <w:pPr>
                        <w:rPr>
                          <w:sz w:val="18"/>
                          <w:szCs w:val="18"/>
                          <w:lang w:val="en-IN"/>
                        </w:rPr>
                      </w:pPr>
                      <w:r w:rsidRPr="002C3322">
                        <w:rPr>
                          <w:sz w:val="18"/>
                          <w:szCs w:val="18"/>
                          <w:lang w:val="en-IN"/>
                        </w:rPr>
                        <w:t xml:space="preserve">module </w:t>
                      </w:r>
                      <w:proofErr w:type="spellStart"/>
                      <w:r w:rsidRPr="002C3322">
                        <w:rPr>
                          <w:sz w:val="18"/>
                          <w:szCs w:val="18"/>
                          <w:lang w:val="en-IN"/>
                        </w:rPr>
                        <w:t>magComp</w:t>
                      </w:r>
                      <w:proofErr w:type="spellEnd"/>
                      <w:r w:rsidRPr="002C3322">
                        <w:rPr>
                          <w:sz w:val="18"/>
                          <w:szCs w:val="18"/>
                          <w:lang w:val="en-IN"/>
                        </w:rPr>
                        <w:t xml:space="preserve"> (</w:t>
                      </w:r>
                      <w:r w:rsidRPr="002C3322">
                        <w:rPr>
                          <w:sz w:val="18"/>
                          <w:szCs w:val="18"/>
                          <w:lang w:val="en-IN"/>
                        </w:rPr>
                        <w:br/>
                        <w:t>input [7:0] In</w:t>
                      </w:r>
                      <w:proofErr w:type="gramStart"/>
                      <w:r w:rsidRPr="002C3322">
                        <w:rPr>
                          <w:sz w:val="18"/>
                          <w:szCs w:val="18"/>
                          <w:lang w:val="en-IN"/>
                        </w:rPr>
                        <w:t>1,input</w:t>
                      </w:r>
                      <w:proofErr w:type="gramEnd"/>
                      <w:r w:rsidRPr="002C3322">
                        <w:rPr>
                          <w:sz w:val="18"/>
                          <w:szCs w:val="18"/>
                          <w:lang w:val="en-IN"/>
                        </w:rPr>
                        <w:t xml:space="preserve"> [7:0] In2,</w:t>
                      </w:r>
                      <w:r w:rsidRPr="002C3322">
                        <w:rPr>
                          <w:sz w:val="18"/>
                          <w:szCs w:val="18"/>
                          <w:lang w:val="en-IN"/>
                        </w:rPr>
                        <w:br/>
                        <w:t xml:space="preserve">output </w:t>
                      </w:r>
                      <w:proofErr w:type="spellStart"/>
                      <w:r w:rsidRPr="002C3322">
                        <w:rPr>
                          <w:sz w:val="18"/>
                          <w:szCs w:val="18"/>
                          <w:lang w:val="en-IN"/>
                        </w:rPr>
                        <w:t>Gt,output</w:t>
                      </w:r>
                      <w:proofErr w:type="spellEnd"/>
                      <w:r w:rsidRPr="002C3322">
                        <w:rPr>
                          <w:sz w:val="18"/>
                          <w:szCs w:val="18"/>
                          <w:lang w:val="en-IN"/>
                        </w:rPr>
                        <w:t xml:space="preserve"> </w:t>
                      </w:r>
                      <w:proofErr w:type="spellStart"/>
                      <w:r w:rsidRPr="002C3322">
                        <w:rPr>
                          <w:sz w:val="18"/>
                          <w:szCs w:val="18"/>
                          <w:lang w:val="en-IN"/>
                        </w:rPr>
                        <w:t>Lt,output</w:t>
                      </w:r>
                      <w:proofErr w:type="spellEnd"/>
                      <w:r w:rsidRPr="002C3322">
                        <w:rPr>
                          <w:sz w:val="18"/>
                          <w:szCs w:val="18"/>
                          <w:lang w:val="en-IN"/>
                        </w:rPr>
                        <w:t xml:space="preserve"> </w:t>
                      </w:r>
                      <w:proofErr w:type="spellStart"/>
                      <w:r w:rsidRPr="002C3322">
                        <w:rPr>
                          <w:sz w:val="18"/>
                          <w:szCs w:val="18"/>
                          <w:lang w:val="en-IN"/>
                        </w:rPr>
                        <w:t>Eq</w:t>
                      </w:r>
                      <w:proofErr w:type="spellEnd"/>
                      <w:r w:rsidRPr="002C3322">
                        <w:rPr>
                          <w:sz w:val="18"/>
                          <w:szCs w:val="18"/>
                          <w:lang w:val="en-IN"/>
                        </w:rPr>
                        <w:t>);</w:t>
                      </w:r>
                    </w:p>
                    <w:p w14:paraId="65D7A755" w14:textId="77777777" w:rsidR="002C3322" w:rsidRPr="002C3322" w:rsidRDefault="002C3322" w:rsidP="002C3322">
                      <w:pPr>
                        <w:rPr>
                          <w:sz w:val="18"/>
                          <w:szCs w:val="18"/>
                          <w:lang w:val="en-IN"/>
                        </w:rPr>
                      </w:pPr>
                      <w:r w:rsidRPr="002C3322">
                        <w:rPr>
                          <w:sz w:val="18"/>
                          <w:szCs w:val="18"/>
                          <w:lang w:val="en-IN"/>
                        </w:rPr>
                        <w:t xml:space="preserve">reg Gt, Lt, </w:t>
                      </w:r>
                      <w:proofErr w:type="spellStart"/>
                      <w:r w:rsidRPr="002C3322">
                        <w:rPr>
                          <w:sz w:val="18"/>
                          <w:szCs w:val="18"/>
                          <w:lang w:val="en-IN"/>
                        </w:rPr>
                        <w:t>Eq</w:t>
                      </w:r>
                      <w:proofErr w:type="spellEnd"/>
                      <w:r w:rsidRPr="002C3322">
                        <w:rPr>
                          <w:sz w:val="18"/>
                          <w:szCs w:val="18"/>
                          <w:lang w:val="en-IN"/>
                        </w:rPr>
                        <w:t>;</w:t>
                      </w:r>
                    </w:p>
                    <w:p w14:paraId="1D3B6649" w14:textId="1B8C3934" w:rsidR="002C3322" w:rsidRPr="002C3322" w:rsidRDefault="002C3322" w:rsidP="002C3322">
                      <w:pPr>
                        <w:rPr>
                          <w:sz w:val="18"/>
                          <w:szCs w:val="18"/>
                          <w:lang w:val="en-IN"/>
                        </w:rPr>
                      </w:pPr>
                      <w:r w:rsidRPr="002C3322">
                        <w:rPr>
                          <w:sz w:val="18"/>
                          <w:szCs w:val="18"/>
                          <w:lang w:val="en-IN"/>
                        </w:rPr>
                        <w:t>always @ (</w:t>
                      </w:r>
                      <w:r>
                        <w:rPr>
                          <w:sz w:val="18"/>
                          <w:szCs w:val="18"/>
                          <w:lang w:val="en-IN"/>
                        </w:rPr>
                        <w:t>*)</w:t>
                      </w:r>
                      <w:r w:rsidRPr="002C3322">
                        <w:rPr>
                          <w:sz w:val="18"/>
                          <w:szCs w:val="18"/>
                          <w:lang w:val="en-IN"/>
                        </w:rPr>
                        <w:br/>
                        <w:t>begin</w:t>
                      </w:r>
                      <w:r w:rsidRPr="002C3322">
                        <w:rPr>
                          <w:sz w:val="18"/>
                          <w:szCs w:val="18"/>
                          <w:lang w:val="en-IN"/>
                        </w:rPr>
                        <w:br/>
                      </w:r>
                      <w:r w:rsidR="00C248A5">
                        <w:rPr>
                          <w:sz w:val="18"/>
                          <w:szCs w:val="18"/>
                          <w:lang w:val="en-IN"/>
                        </w:rPr>
                        <w:t xml:space="preserve">   </w:t>
                      </w:r>
                      <w:r w:rsidRPr="002C3322">
                        <w:rPr>
                          <w:sz w:val="18"/>
                          <w:szCs w:val="18"/>
                          <w:lang w:val="en-IN"/>
                        </w:rPr>
                        <w:t>Gt &lt;= (In1 &gt; In2</w:t>
                      </w:r>
                      <w:proofErr w:type="gramStart"/>
                      <w:r w:rsidRPr="002C3322">
                        <w:rPr>
                          <w:sz w:val="18"/>
                          <w:szCs w:val="18"/>
                          <w:lang w:val="en-IN"/>
                        </w:rPr>
                        <w:t>) ?</w:t>
                      </w:r>
                      <w:proofErr w:type="gramEnd"/>
                      <w:r w:rsidRPr="002C3322">
                        <w:rPr>
                          <w:sz w:val="18"/>
                          <w:szCs w:val="18"/>
                          <w:lang w:val="en-IN"/>
                        </w:rPr>
                        <w:t xml:space="preserve"> 1’b</w:t>
                      </w:r>
                      <w:proofErr w:type="gramStart"/>
                      <w:r w:rsidRPr="002C3322">
                        <w:rPr>
                          <w:sz w:val="18"/>
                          <w:szCs w:val="18"/>
                          <w:lang w:val="en-IN"/>
                        </w:rPr>
                        <w:t>1 :</w:t>
                      </w:r>
                      <w:proofErr w:type="gramEnd"/>
                      <w:r w:rsidRPr="002C3322">
                        <w:rPr>
                          <w:sz w:val="18"/>
                          <w:szCs w:val="18"/>
                          <w:lang w:val="en-IN"/>
                        </w:rPr>
                        <w:t xml:space="preserve"> 1’b0;</w:t>
                      </w:r>
                      <w:r w:rsidRPr="002C3322">
                        <w:rPr>
                          <w:sz w:val="18"/>
                          <w:szCs w:val="18"/>
                          <w:lang w:val="en-IN"/>
                        </w:rPr>
                        <w:br/>
                      </w:r>
                      <w:r w:rsidR="00C248A5">
                        <w:rPr>
                          <w:sz w:val="18"/>
                          <w:szCs w:val="18"/>
                          <w:lang w:val="en-IN"/>
                        </w:rPr>
                        <w:t xml:space="preserve">   </w:t>
                      </w:r>
                      <w:r w:rsidRPr="002C3322">
                        <w:rPr>
                          <w:sz w:val="18"/>
                          <w:szCs w:val="18"/>
                          <w:lang w:val="en-IN"/>
                        </w:rPr>
                        <w:t>Lt &lt;= (In1 &lt; In2) ? 1’b</w:t>
                      </w:r>
                      <w:proofErr w:type="gramStart"/>
                      <w:r w:rsidRPr="002C3322">
                        <w:rPr>
                          <w:sz w:val="18"/>
                          <w:szCs w:val="18"/>
                          <w:lang w:val="en-IN"/>
                        </w:rPr>
                        <w:t>1 :</w:t>
                      </w:r>
                      <w:proofErr w:type="gramEnd"/>
                      <w:r w:rsidRPr="002C3322">
                        <w:rPr>
                          <w:sz w:val="18"/>
                          <w:szCs w:val="18"/>
                          <w:lang w:val="en-IN"/>
                        </w:rPr>
                        <w:t xml:space="preserve"> 1’b0;</w:t>
                      </w:r>
                      <w:r w:rsidRPr="002C3322">
                        <w:rPr>
                          <w:sz w:val="18"/>
                          <w:szCs w:val="18"/>
                          <w:lang w:val="en-IN"/>
                        </w:rPr>
                        <w:br/>
                      </w:r>
                      <w:r w:rsidR="00C248A5">
                        <w:rPr>
                          <w:sz w:val="18"/>
                          <w:szCs w:val="18"/>
                          <w:lang w:val="en-IN"/>
                        </w:rPr>
                        <w:t xml:space="preserve">   </w:t>
                      </w:r>
                      <w:proofErr w:type="spellStart"/>
                      <w:r w:rsidRPr="002C3322">
                        <w:rPr>
                          <w:sz w:val="18"/>
                          <w:szCs w:val="18"/>
                          <w:lang w:val="en-IN"/>
                        </w:rPr>
                        <w:t>Eq</w:t>
                      </w:r>
                      <w:proofErr w:type="spellEnd"/>
                      <w:r w:rsidRPr="002C3322">
                        <w:rPr>
                          <w:sz w:val="18"/>
                          <w:szCs w:val="18"/>
                          <w:lang w:val="en-IN"/>
                        </w:rPr>
                        <w:t xml:space="preserve"> &lt;= (In1 == In2) ? 1’b</w:t>
                      </w:r>
                      <w:proofErr w:type="gramStart"/>
                      <w:r w:rsidRPr="002C3322">
                        <w:rPr>
                          <w:sz w:val="18"/>
                          <w:szCs w:val="18"/>
                          <w:lang w:val="en-IN"/>
                        </w:rPr>
                        <w:t>1 :</w:t>
                      </w:r>
                      <w:proofErr w:type="gramEnd"/>
                      <w:r w:rsidRPr="002C3322">
                        <w:rPr>
                          <w:sz w:val="18"/>
                          <w:szCs w:val="18"/>
                          <w:lang w:val="en-IN"/>
                        </w:rPr>
                        <w:t xml:space="preserve"> 1’b0;</w:t>
                      </w:r>
                      <w:r w:rsidRPr="002C3322">
                        <w:rPr>
                          <w:sz w:val="18"/>
                          <w:szCs w:val="18"/>
                          <w:lang w:val="en-IN"/>
                        </w:rPr>
                        <w:br/>
                      </w:r>
                      <w:r w:rsidR="00C248A5">
                        <w:rPr>
                          <w:sz w:val="18"/>
                          <w:szCs w:val="18"/>
                          <w:lang w:val="en-IN"/>
                        </w:rPr>
                        <w:t xml:space="preserve"> </w:t>
                      </w:r>
                      <w:r w:rsidRPr="002C3322">
                        <w:rPr>
                          <w:sz w:val="18"/>
                          <w:szCs w:val="18"/>
                          <w:lang w:val="en-IN"/>
                        </w:rPr>
                        <w:t>end</w:t>
                      </w:r>
                    </w:p>
                    <w:p w14:paraId="0ACFC268" w14:textId="77777777" w:rsidR="002C3322" w:rsidRPr="002C3322" w:rsidRDefault="002C3322" w:rsidP="002C3322">
                      <w:pPr>
                        <w:rPr>
                          <w:sz w:val="18"/>
                          <w:szCs w:val="18"/>
                          <w:lang w:val="en-IN"/>
                        </w:rPr>
                      </w:pPr>
                      <w:proofErr w:type="spellStart"/>
                      <w:r w:rsidRPr="002C3322">
                        <w:rPr>
                          <w:sz w:val="18"/>
                          <w:szCs w:val="18"/>
                          <w:lang w:val="en-IN"/>
                        </w:rPr>
                        <w:t>endmodule</w:t>
                      </w:r>
                      <w:proofErr w:type="spellEnd"/>
                    </w:p>
                    <w:p w14:paraId="1AFBBF9E" w14:textId="5C1F24B0" w:rsidR="00CD4017" w:rsidRPr="00CD4017" w:rsidRDefault="00CD4017" w:rsidP="00CD4017">
                      <w:pPr>
                        <w:rPr>
                          <w:sz w:val="18"/>
                          <w:szCs w:val="18"/>
                          <w:lang w:val="en-IN"/>
                        </w:rPr>
                      </w:pPr>
                    </w:p>
                  </w:txbxContent>
                </v:textbox>
              </v:shape>
            </w:pict>
          </mc:Fallback>
        </mc:AlternateContent>
      </w:r>
    </w:p>
    <w:p w14:paraId="514EF4F7" w14:textId="77777777" w:rsidR="00AF0540" w:rsidRPr="00AF0540" w:rsidRDefault="00AF0540" w:rsidP="00AF0540">
      <w:pPr>
        <w:rPr>
          <w:lang w:val="en-IN"/>
        </w:rPr>
      </w:pPr>
    </w:p>
    <w:p w14:paraId="0F1E7C00" w14:textId="77777777" w:rsidR="00AF0540" w:rsidRPr="00AF0540" w:rsidRDefault="00AF0540" w:rsidP="00AF0540">
      <w:pPr>
        <w:rPr>
          <w:lang w:val="en-IN"/>
        </w:rPr>
      </w:pPr>
    </w:p>
    <w:p w14:paraId="36E61031" w14:textId="77777777" w:rsidR="00AF0540" w:rsidRPr="00AF0540" w:rsidRDefault="00AF0540" w:rsidP="00AF0540">
      <w:pPr>
        <w:rPr>
          <w:lang w:val="en-IN"/>
        </w:rPr>
      </w:pPr>
    </w:p>
    <w:p w14:paraId="517C4D0E" w14:textId="77777777" w:rsidR="00AF0540" w:rsidRPr="00AF0540" w:rsidRDefault="00AF0540" w:rsidP="00AF0540">
      <w:pPr>
        <w:rPr>
          <w:lang w:val="en-IN"/>
        </w:rPr>
      </w:pPr>
    </w:p>
    <w:p w14:paraId="5D1DB0B0" w14:textId="77777777" w:rsidR="00AF0540" w:rsidRPr="00AF0540" w:rsidRDefault="00AF0540" w:rsidP="00AF0540">
      <w:pPr>
        <w:rPr>
          <w:lang w:val="en-IN"/>
        </w:rPr>
      </w:pPr>
    </w:p>
    <w:p w14:paraId="223967CE" w14:textId="77777777" w:rsidR="00AF0540" w:rsidRPr="00AF0540" w:rsidRDefault="00AF0540" w:rsidP="00AF0540">
      <w:pPr>
        <w:rPr>
          <w:lang w:val="en-IN"/>
        </w:rPr>
      </w:pPr>
    </w:p>
    <w:p w14:paraId="0AD55651" w14:textId="77777777" w:rsidR="00AF0540" w:rsidRPr="00AF0540" w:rsidRDefault="00AF0540" w:rsidP="00AF0540">
      <w:pPr>
        <w:rPr>
          <w:lang w:val="en-IN"/>
        </w:rPr>
      </w:pPr>
    </w:p>
    <w:p w14:paraId="4DDB2064" w14:textId="77777777" w:rsidR="00AF0540" w:rsidRPr="00AF0540" w:rsidRDefault="00AF0540" w:rsidP="00AF0540">
      <w:pPr>
        <w:rPr>
          <w:lang w:val="en-IN"/>
        </w:rPr>
      </w:pPr>
    </w:p>
    <w:p w14:paraId="61351809" w14:textId="77777777" w:rsidR="00AF0540" w:rsidRPr="00AF0540" w:rsidRDefault="00AF0540" w:rsidP="00AF0540">
      <w:pPr>
        <w:rPr>
          <w:lang w:val="en-IN"/>
        </w:rPr>
      </w:pPr>
    </w:p>
    <w:p w14:paraId="7C58131E" w14:textId="77777777" w:rsidR="00AF0540" w:rsidRPr="00AF0540" w:rsidRDefault="00AF0540" w:rsidP="00AF0540">
      <w:pPr>
        <w:rPr>
          <w:lang w:val="en-IN"/>
        </w:rPr>
      </w:pPr>
    </w:p>
    <w:p w14:paraId="5F764E1E" w14:textId="77777777" w:rsidR="00AF0540" w:rsidRPr="00AF0540" w:rsidRDefault="00AF0540" w:rsidP="00AF0540">
      <w:pPr>
        <w:rPr>
          <w:lang w:val="en-IN"/>
        </w:rPr>
      </w:pPr>
    </w:p>
    <w:p w14:paraId="01B47230" w14:textId="77777777" w:rsidR="00AF0540" w:rsidRPr="00AF0540" w:rsidRDefault="00AF0540" w:rsidP="00AF0540">
      <w:pPr>
        <w:rPr>
          <w:lang w:val="en-IN"/>
        </w:rPr>
      </w:pPr>
    </w:p>
    <w:p w14:paraId="035E0A12" w14:textId="77777777" w:rsidR="00AF0540" w:rsidRPr="00AF0540" w:rsidRDefault="00AF0540" w:rsidP="00AF0540">
      <w:pPr>
        <w:rPr>
          <w:lang w:val="en-IN"/>
        </w:rPr>
      </w:pPr>
    </w:p>
    <w:p w14:paraId="43964763" w14:textId="77777777" w:rsidR="00AF0540" w:rsidRPr="00AF0540" w:rsidRDefault="00AF0540" w:rsidP="00AF0540">
      <w:pPr>
        <w:rPr>
          <w:lang w:val="en-IN"/>
        </w:rPr>
      </w:pPr>
    </w:p>
    <w:p w14:paraId="0E9F8B5D" w14:textId="77777777" w:rsidR="00AF0540" w:rsidRPr="00AF0540" w:rsidRDefault="00AF0540" w:rsidP="00AF0540">
      <w:pPr>
        <w:rPr>
          <w:lang w:val="en-IN"/>
        </w:rPr>
      </w:pPr>
    </w:p>
    <w:p w14:paraId="607A85CA" w14:textId="77777777" w:rsidR="00AF0540" w:rsidRPr="00AF0540" w:rsidRDefault="00AF0540" w:rsidP="00AF0540">
      <w:pPr>
        <w:rPr>
          <w:lang w:val="en-IN"/>
        </w:rPr>
      </w:pPr>
    </w:p>
    <w:p w14:paraId="5047062C" w14:textId="77777777" w:rsidR="00AF0540" w:rsidRPr="00AF0540" w:rsidRDefault="00AF0540" w:rsidP="00AF0540">
      <w:pPr>
        <w:rPr>
          <w:lang w:val="en-IN"/>
        </w:rPr>
      </w:pPr>
    </w:p>
    <w:p w14:paraId="443CFE72" w14:textId="77777777" w:rsidR="00AF0540" w:rsidRPr="00AF0540" w:rsidRDefault="00AF0540" w:rsidP="00AF0540">
      <w:pPr>
        <w:rPr>
          <w:lang w:val="en-IN"/>
        </w:rPr>
      </w:pPr>
    </w:p>
    <w:p w14:paraId="0527414A" w14:textId="77777777" w:rsidR="00AF0540" w:rsidRDefault="00AF0540" w:rsidP="00AF0540">
      <w:pPr>
        <w:rPr>
          <w:lang w:val="en-IN"/>
        </w:rPr>
      </w:pPr>
    </w:p>
    <w:p w14:paraId="7DD82521" w14:textId="77777777" w:rsidR="00AF0540" w:rsidRDefault="00AF0540" w:rsidP="00AF0540">
      <w:pPr>
        <w:rPr>
          <w:lang w:val="en-IN"/>
        </w:rPr>
      </w:pPr>
    </w:p>
    <w:p w14:paraId="1637EFD0" w14:textId="58E27214" w:rsidR="00AF0540" w:rsidRPr="00AF0540" w:rsidRDefault="00720A85" w:rsidP="00AF0540">
      <w:pPr>
        <w:rPr>
          <w:lang w:val="en-IN"/>
        </w:rPr>
      </w:pPr>
      <w:r>
        <w:rPr>
          <w:noProof/>
          <w:lang w:val="en-IN"/>
        </w:rPr>
        <w:lastRenderedPageBreak/>
        <mc:AlternateContent>
          <mc:Choice Requires="wps">
            <w:drawing>
              <wp:anchor distT="0" distB="0" distL="114300" distR="114300" simplePos="0" relativeHeight="251725824" behindDoc="0" locked="0" layoutInCell="1" allowOverlap="1" wp14:anchorId="257B8C1D" wp14:editId="42C688F8">
                <wp:simplePos x="0" y="0"/>
                <wp:positionH relativeFrom="column">
                  <wp:posOffset>-200025</wp:posOffset>
                </wp:positionH>
                <wp:positionV relativeFrom="paragraph">
                  <wp:posOffset>795179</wp:posOffset>
                </wp:positionV>
                <wp:extent cx="7222331" cy="6071870"/>
                <wp:effectExtent l="0" t="0" r="0" b="5080"/>
                <wp:wrapNone/>
                <wp:docPr id="983644107" name="Text Box 51"/>
                <wp:cNvGraphicFramePr/>
                <a:graphic xmlns:a="http://schemas.openxmlformats.org/drawingml/2006/main">
                  <a:graphicData uri="http://schemas.microsoft.com/office/word/2010/wordprocessingShape">
                    <wps:wsp>
                      <wps:cNvSpPr txBox="1"/>
                      <wps:spPr>
                        <a:xfrm>
                          <a:off x="0" y="0"/>
                          <a:ext cx="7222331" cy="6071870"/>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4D242F3F" w14:textId="5EF97D48" w:rsidR="00435B5D" w:rsidRPr="004C0192" w:rsidRDefault="00F2773E" w:rsidP="00435B5D">
                            <w:pPr>
                              <w:pStyle w:val="ListParagraph"/>
                              <w:numPr>
                                <w:ilvl w:val="0"/>
                                <w:numId w:val="10"/>
                              </w:numPr>
                              <w:rPr>
                                <w:sz w:val="32"/>
                                <w:szCs w:val="32"/>
                                <w:lang w:val="en-IN"/>
                              </w:rPr>
                            </w:pPr>
                            <w:r w:rsidRPr="004C0192">
                              <w:rPr>
                                <w:sz w:val="32"/>
                                <w:szCs w:val="32"/>
                                <w:lang w:val="en-IN"/>
                              </w:rPr>
                              <w:t xml:space="preserve">IIT </w:t>
                            </w:r>
                            <w:proofErr w:type="gramStart"/>
                            <w:r w:rsidRPr="004C0192">
                              <w:rPr>
                                <w:sz w:val="32"/>
                                <w:szCs w:val="32"/>
                                <w:lang w:val="en-IN"/>
                              </w:rPr>
                              <w:t>KHA</w:t>
                            </w:r>
                            <w:r w:rsidR="00435B5D" w:rsidRPr="004C0192">
                              <w:rPr>
                                <w:sz w:val="32"/>
                                <w:szCs w:val="32"/>
                                <w:lang w:val="en-IN"/>
                              </w:rPr>
                              <w:t xml:space="preserve">RAGPUR </w:t>
                            </w:r>
                            <w:r w:rsidR="00435B5D" w:rsidRPr="004C0192">
                              <w:rPr>
                                <w:b/>
                                <w:bCs/>
                                <w:sz w:val="32"/>
                                <w:szCs w:val="32"/>
                                <w:lang w:val="en-IN"/>
                              </w:rPr>
                              <w:t>:</w:t>
                            </w:r>
                            <w:proofErr w:type="gramEnd"/>
                            <w:r w:rsidR="00435B5D" w:rsidRPr="004C0192">
                              <w:rPr>
                                <w:b/>
                                <w:bCs/>
                                <w:sz w:val="32"/>
                                <w:szCs w:val="32"/>
                                <w:lang w:val="en-IN"/>
                              </w:rPr>
                              <w:t xml:space="preserve"> PROF. INDRANIL SENGUPTA</w:t>
                            </w:r>
                            <w:r w:rsidR="00435B5D" w:rsidRPr="004C0192">
                              <w:rPr>
                                <w:sz w:val="32"/>
                                <w:szCs w:val="32"/>
                                <w:lang w:val="en-IN"/>
                              </w:rPr>
                              <w:t xml:space="preserve"> </w:t>
                            </w:r>
                            <w:r w:rsidR="00CC664F" w:rsidRPr="004C0192">
                              <w:rPr>
                                <w:sz w:val="32"/>
                                <w:szCs w:val="32"/>
                                <w:lang w:val="en-IN"/>
                              </w:rPr>
                              <w:t>( HARDWARE MODELING USING VERILOG)</w:t>
                            </w:r>
                          </w:p>
                          <w:p w14:paraId="7E0FE2CF" w14:textId="7B9C3513" w:rsidR="00CC664F" w:rsidRPr="004C0192" w:rsidRDefault="008B62EF" w:rsidP="00CC664F">
                            <w:pPr>
                              <w:pStyle w:val="ListParagraph"/>
                              <w:ind w:left="1210"/>
                              <w:rPr>
                                <w:color w:val="1F3864" w:themeColor="accent1" w:themeShade="80"/>
                                <w:sz w:val="32"/>
                                <w:szCs w:val="32"/>
                                <w:lang w:val="en-IN"/>
                              </w:rPr>
                            </w:pPr>
                            <w:r w:rsidRPr="004C0192">
                              <w:rPr>
                                <w:sz w:val="32"/>
                                <w:szCs w:val="32"/>
                                <w:lang w:val="en-IN"/>
                              </w:rPr>
                              <w:t xml:space="preserve">    </w:t>
                            </w:r>
                            <w:hyperlink r:id="rId28" w:history="1">
                              <w:r w:rsidR="008066A7" w:rsidRPr="004C0192">
                                <w:rPr>
                                  <w:rStyle w:val="Hyperlink"/>
                                  <w:color w:val="1F3864" w:themeColor="accent1" w:themeShade="80"/>
                                  <w:sz w:val="32"/>
                                  <w:szCs w:val="32"/>
                                  <w:lang w:val="en-IN"/>
                                </w:rPr>
                                <w:t>https://www.youtube.com/watch?v=NCrlyaXMAn8&amp;list=PLJ5C_6qdAvBELELTSPgzYkQg3HgclQh-5</w:t>
                              </w:r>
                            </w:hyperlink>
                          </w:p>
                          <w:p w14:paraId="64461D2D" w14:textId="3261A920" w:rsidR="008066A7" w:rsidRPr="004C0192" w:rsidRDefault="008066A7" w:rsidP="008066A7">
                            <w:pPr>
                              <w:pStyle w:val="ListParagraph"/>
                              <w:ind w:left="1210"/>
                              <w:rPr>
                                <w:color w:val="1F3864" w:themeColor="accent1" w:themeShade="80"/>
                                <w:sz w:val="32"/>
                                <w:szCs w:val="32"/>
                                <w:lang w:val="en-IN"/>
                              </w:rPr>
                            </w:pPr>
                          </w:p>
                          <w:p w14:paraId="7B754D32" w14:textId="77777777" w:rsidR="00DE6DD4" w:rsidRPr="004C0192" w:rsidRDefault="00DE6DD4" w:rsidP="008066A7">
                            <w:pPr>
                              <w:pStyle w:val="ListParagraph"/>
                              <w:ind w:left="1210"/>
                              <w:rPr>
                                <w:sz w:val="32"/>
                                <w:szCs w:val="32"/>
                                <w:lang w:val="en-IN"/>
                              </w:rPr>
                            </w:pPr>
                          </w:p>
                          <w:p w14:paraId="749B4C47" w14:textId="77777777" w:rsidR="00DE6DD4" w:rsidRPr="004C0192" w:rsidRDefault="00DE6DD4" w:rsidP="008066A7">
                            <w:pPr>
                              <w:pStyle w:val="ListParagraph"/>
                              <w:ind w:left="1210"/>
                              <w:rPr>
                                <w:sz w:val="32"/>
                                <w:szCs w:val="32"/>
                                <w:lang w:val="en-IN"/>
                              </w:rPr>
                            </w:pPr>
                          </w:p>
                          <w:p w14:paraId="74CDCF7F" w14:textId="0284B064" w:rsidR="00DE6DD4" w:rsidRPr="004C0192" w:rsidRDefault="004D20AE" w:rsidP="00DE6DD4">
                            <w:pPr>
                              <w:pStyle w:val="ListParagraph"/>
                              <w:numPr>
                                <w:ilvl w:val="0"/>
                                <w:numId w:val="10"/>
                              </w:numPr>
                              <w:rPr>
                                <w:sz w:val="32"/>
                                <w:szCs w:val="32"/>
                                <w:lang w:val="en-IN"/>
                              </w:rPr>
                            </w:pPr>
                            <w:r w:rsidRPr="004C0192">
                              <w:rPr>
                                <w:b/>
                                <w:bCs/>
                                <w:sz w:val="32"/>
                                <w:szCs w:val="32"/>
                                <w:lang w:val="en-IN"/>
                              </w:rPr>
                              <w:t>ANKIT GOYAL SIR</w:t>
                            </w:r>
                            <w:r w:rsidR="0046072B" w:rsidRPr="004C0192">
                              <w:rPr>
                                <w:sz w:val="32"/>
                                <w:szCs w:val="32"/>
                                <w:lang w:val="en-IN"/>
                              </w:rPr>
                              <w:t xml:space="preserve">: DIGITAL ELECTRONICS </w:t>
                            </w:r>
                          </w:p>
                          <w:p w14:paraId="207B1F01" w14:textId="12557E08" w:rsidR="00AB7491" w:rsidRPr="004C0192" w:rsidRDefault="00AB7491" w:rsidP="00AB7491">
                            <w:pPr>
                              <w:pStyle w:val="ListParagraph"/>
                              <w:ind w:left="1210"/>
                              <w:rPr>
                                <w:color w:val="1F3864" w:themeColor="accent1" w:themeShade="80"/>
                                <w:sz w:val="32"/>
                                <w:szCs w:val="32"/>
                                <w:lang w:val="en-IN"/>
                              </w:rPr>
                            </w:pPr>
                            <w:hyperlink r:id="rId29" w:history="1">
                              <w:r w:rsidRPr="004C0192">
                                <w:rPr>
                                  <w:rStyle w:val="Hyperlink"/>
                                  <w:color w:val="1F3864" w:themeColor="accent1" w:themeShade="80"/>
                                  <w:sz w:val="32"/>
                                  <w:szCs w:val="32"/>
                                  <w:lang w:val="en-IN"/>
                                </w:rPr>
                                <w:t>https://youtube.com/playlist?list=PLs5_Rtf2P2r41iuDKULDHHnIwfXyTAxBH&amp;si=PhMhOvo8_rT1a53y</w:t>
                              </w:r>
                            </w:hyperlink>
                          </w:p>
                          <w:p w14:paraId="419F371C" w14:textId="3D1F943C" w:rsidR="00AB7491" w:rsidRPr="004C0192" w:rsidRDefault="00AB7491" w:rsidP="00AB7491">
                            <w:pPr>
                              <w:pStyle w:val="ListParagraph"/>
                              <w:ind w:left="1210"/>
                              <w:rPr>
                                <w:color w:val="1F3864" w:themeColor="accent1" w:themeShade="80"/>
                                <w:sz w:val="32"/>
                                <w:szCs w:val="32"/>
                                <w:lang w:val="en-IN"/>
                              </w:rPr>
                            </w:pPr>
                          </w:p>
                          <w:p w14:paraId="2502F461" w14:textId="745F2E6B" w:rsidR="0046072B" w:rsidRPr="004C0192" w:rsidRDefault="0046072B" w:rsidP="0046072B">
                            <w:pPr>
                              <w:ind w:left="850"/>
                              <w:rPr>
                                <w:sz w:val="32"/>
                                <w:szCs w:val="32"/>
                                <w:lang w:val="en-IN"/>
                              </w:rPr>
                            </w:pPr>
                            <w:r w:rsidRPr="004C0192">
                              <w:rPr>
                                <w:sz w:val="32"/>
                                <w:szCs w:val="32"/>
                                <w:lang w:val="en-IN"/>
                              </w:rPr>
                              <w:t xml:space="preserve">           </w:t>
                            </w:r>
                          </w:p>
                          <w:p w14:paraId="5B682997" w14:textId="3E5F8FF3" w:rsidR="00DE6DD4" w:rsidRPr="004C0192" w:rsidRDefault="00C931B8" w:rsidP="0055457F">
                            <w:pPr>
                              <w:pStyle w:val="ListParagraph"/>
                              <w:numPr>
                                <w:ilvl w:val="0"/>
                                <w:numId w:val="10"/>
                              </w:numPr>
                              <w:rPr>
                                <w:sz w:val="32"/>
                                <w:szCs w:val="32"/>
                                <w:lang w:val="en-IN"/>
                              </w:rPr>
                            </w:pPr>
                            <w:r w:rsidRPr="004C0192">
                              <w:rPr>
                                <w:sz w:val="32"/>
                                <w:szCs w:val="32"/>
                                <w:lang w:val="en-IN"/>
                              </w:rPr>
                              <w:t>BOOKS:</w:t>
                            </w:r>
                          </w:p>
                          <w:p w14:paraId="24F459F0" w14:textId="77777777" w:rsidR="00EC07C4" w:rsidRPr="004C0192" w:rsidRDefault="00EC07C4" w:rsidP="00EC07C4">
                            <w:pPr>
                              <w:rPr>
                                <w:sz w:val="32"/>
                                <w:szCs w:val="32"/>
                                <w:lang w:val="en-IN"/>
                              </w:rPr>
                            </w:pPr>
                            <w:r w:rsidRPr="004C0192">
                              <w:rPr>
                                <w:sz w:val="32"/>
                                <w:szCs w:val="32"/>
                                <w:lang w:val="en-IN"/>
                              </w:rPr>
                              <w:t xml:space="preserve"> </w:t>
                            </w:r>
                          </w:p>
                          <w:p w14:paraId="7CA945B1" w14:textId="3FB41FE3" w:rsidR="00EC07C4" w:rsidRPr="004C0192" w:rsidRDefault="00C931B8" w:rsidP="0015341F">
                            <w:pPr>
                              <w:pStyle w:val="ListParagraph"/>
                              <w:numPr>
                                <w:ilvl w:val="6"/>
                                <w:numId w:val="12"/>
                              </w:numPr>
                              <w:rPr>
                                <w:b/>
                                <w:bCs/>
                                <w:sz w:val="32"/>
                                <w:szCs w:val="32"/>
                                <w:lang w:val="en-IN"/>
                              </w:rPr>
                            </w:pPr>
                            <w:r w:rsidRPr="004C0192">
                              <w:rPr>
                                <w:sz w:val="32"/>
                                <w:szCs w:val="32"/>
                                <w:lang w:val="en-IN"/>
                              </w:rPr>
                              <w:t xml:space="preserve">DIGITAL ELECTRONICS: </w:t>
                            </w:r>
                            <w:r w:rsidR="00EC07C4" w:rsidRPr="004C0192">
                              <w:rPr>
                                <w:b/>
                                <w:bCs/>
                                <w:sz w:val="32"/>
                                <w:szCs w:val="32"/>
                                <w:lang w:val="en-IN"/>
                              </w:rPr>
                              <w:t>Digital Logic and Computer Design by M. Morris Mano</w:t>
                            </w:r>
                            <w:r w:rsidR="0015341F" w:rsidRPr="004C0192">
                              <w:rPr>
                                <w:b/>
                                <w:bCs/>
                                <w:sz w:val="32"/>
                                <w:szCs w:val="32"/>
                                <w:lang w:val="en-IN"/>
                              </w:rPr>
                              <w:t>.</w:t>
                            </w:r>
                          </w:p>
                          <w:p w14:paraId="29D753A8" w14:textId="77777777" w:rsidR="003315B5" w:rsidRPr="004C0192" w:rsidRDefault="003315B5" w:rsidP="003315B5">
                            <w:pPr>
                              <w:ind w:left="2160"/>
                              <w:rPr>
                                <w:b/>
                                <w:bCs/>
                                <w:sz w:val="32"/>
                                <w:szCs w:val="32"/>
                                <w:lang w:val="en-IN"/>
                              </w:rPr>
                            </w:pPr>
                          </w:p>
                          <w:p w14:paraId="0F7C895B" w14:textId="22FB84FC" w:rsidR="0015341F" w:rsidRPr="004C0192" w:rsidRDefault="0015341F" w:rsidP="0015341F">
                            <w:pPr>
                              <w:pStyle w:val="ListParagraph"/>
                              <w:numPr>
                                <w:ilvl w:val="6"/>
                                <w:numId w:val="12"/>
                              </w:numPr>
                              <w:rPr>
                                <w:sz w:val="32"/>
                                <w:szCs w:val="32"/>
                                <w:lang w:val="en-IN"/>
                              </w:rPr>
                            </w:pPr>
                            <w:proofErr w:type="gramStart"/>
                            <w:r w:rsidRPr="004C0192">
                              <w:rPr>
                                <w:sz w:val="32"/>
                                <w:szCs w:val="32"/>
                                <w:lang w:val="en-IN"/>
                              </w:rPr>
                              <w:t>VERILOG :</w:t>
                            </w:r>
                            <w:proofErr w:type="gramEnd"/>
                            <w:r w:rsidR="003A1043" w:rsidRPr="004C0192">
                              <w:rPr>
                                <w:sz w:val="32"/>
                                <w:szCs w:val="32"/>
                                <w:lang w:val="en-IN"/>
                              </w:rPr>
                              <w:t xml:space="preserve"> </w:t>
                            </w:r>
                            <w:r w:rsidR="003315B5" w:rsidRPr="004C0192">
                              <w:rPr>
                                <w:b/>
                                <w:bCs/>
                                <w:sz w:val="32"/>
                                <w:szCs w:val="32"/>
                              </w:rPr>
                              <w:t>Verilog HDL - Samir Palnitkar</w:t>
                            </w:r>
                          </w:p>
                          <w:p w14:paraId="45B70329" w14:textId="77777777" w:rsidR="003315B5" w:rsidRPr="004C0192" w:rsidRDefault="003315B5" w:rsidP="003315B5">
                            <w:pPr>
                              <w:pStyle w:val="ListParagraph"/>
                              <w:rPr>
                                <w:sz w:val="32"/>
                                <w:szCs w:val="32"/>
                                <w:lang w:val="en-IN"/>
                              </w:rPr>
                            </w:pPr>
                          </w:p>
                          <w:p w14:paraId="10AFDCD1" w14:textId="77777777" w:rsidR="003315B5" w:rsidRPr="004C0192" w:rsidRDefault="003315B5" w:rsidP="003315B5">
                            <w:pPr>
                              <w:rPr>
                                <w:sz w:val="32"/>
                                <w:szCs w:val="32"/>
                                <w:lang w:val="en-IN"/>
                              </w:rPr>
                            </w:pPr>
                          </w:p>
                          <w:p w14:paraId="340BF3B1" w14:textId="5A635FFB" w:rsidR="00FA1139" w:rsidRPr="00622CD7" w:rsidRDefault="00FA1139" w:rsidP="00622CD7">
                            <w:pPr>
                              <w:pStyle w:val="ListParagraph"/>
                              <w:numPr>
                                <w:ilvl w:val="6"/>
                                <w:numId w:val="12"/>
                              </w:numPr>
                              <w:rPr>
                                <w:sz w:val="32"/>
                                <w:szCs w:val="32"/>
                                <w:lang w:val="en-IN"/>
                              </w:rPr>
                            </w:pPr>
                            <w:r w:rsidRPr="004C0192">
                              <w:rPr>
                                <w:sz w:val="32"/>
                                <w:szCs w:val="32"/>
                                <w:lang w:val="en-IN"/>
                              </w:rPr>
                              <w:t>Digital Design</w:t>
                            </w:r>
                            <w:r w:rsidRPr="004C0192">
                              <w:rPr>
                                <w:sz w:val="32"/>
                                <w:szCs w:val="32"/>
                                <w:lang w:val="en-IN"/>
                              </w:rPr>
                              <w:t xml:space="preserve"> </w:t>
                            </w:r>
                            <w:proofErr w:type="gramStart"/>
                            <w:r w:rsidRPr="004C0192">
                              <w:rPr>
                                <w:sz w:val="32"/>
                                <w:szCs w:val="32"/>
                                <w:lang w:val="en-IN"/>
                              </w:rPr>
                              <w:t>With</w:t>
                            </w:r>
                            <w:proofErr w:type="gramEnd"/>
                            <w:r w:rsidRPr="004C0192">
                              <w:rPr>
                                <w:sz w:val="32"/>
                                <w:szCs w:val="32"/>
                                <w:lang w:val="en-IN"/>
                              </w:rPr>
                              <w:t xml:space="preserve"> an Introduction to the Verilog HDL, VHDL, and </w:t>
                            </w:r>
                            <w:proofErr w:type="spellStart"/>
                            <w:r w:rsidRPr="004C0192">
                              <w:rPr>
                                <w:sz w:val="32"/>
                                <w:szCs w:val="32"/>
                                <w:lang w:val="en-IN"/>
                              </w:rPr>
                              <w:t>SystemVerilog</w:t>
                            </w:r>
                            <w:proofErr w:type="spellEnd"/>
                            <w:r w:rsidR="00622CD7">
                              <w:rPr>
                                <w:sz w:val="32"/>
                                <w:szCs w:val="32"/>
                                <w:lang w:val="en-IN"/>
                              </w:rPr>
                              <w:t xml:space="preserve"> </w:t>
                            </w:r>
                            <w:r w:rsidR="00622CD7" w:rsidRPr="00622CD7">
                              <w:rPr>
                                <w:sz w:val="36"/>
                                <w:szCs w:val="36"/>
                                <w:lang w:val="en-IN"/>
                              </w:rPr>
                              <w:t>b</w:t>
                            </w:r>
                            <w:r w:rsidRPr="00622CD7">
                              <w:rPr>
                                <w:sz w:val="36"/>
                                <w:szCs w:val="36"/>
                                <w:lang w:val="en-IN"/>
                              </w:rPr>
                              <w:t xml:space="preserve">y </w:t>
                            </w:r>
                            <w:r w:rsidRPr="00622CD7">
                              <w:rPr>
                                <w:b/>
                                <w:bCs/>
                                <w:sz w:val="36"/>
                                <w:szCs w:val="36"/>
                                <w:lang w:val="en-IN"/>
                              </w:rPr>
                              <w:t>M. Morris Mano</w:t>
                            </w:r>
                            <w:r w:rsidRPr="00622CD7">
                              <w:rPr>
                                <w:b/>
                                <w:bCs/>
                                <w:sz w:val="36"/>
                                <w:szCs w:val="36"/>
                                <w:lang w:val="en-IN"/>
                              </w:rPr>
                              <w:t xml:space="preserve"> and </w:t>
                            </w:r>
                            <w:r w:rsidR="004C0192" w:rsidRPr="00622CD7">
                              <w:rPr>
                                <w:b/>
                                <w:bCs/>
                                <w:sz w:val="36"/>
                                <w:szCs w:val="36"/>
                                <w:lang w:val="en-IN"/>
                              </w:rPr>
                              <w:t>Michael D. Ciletti</w:t>
                            </w:r>
                          </w:p>
                          <w:p w14:paraId="499098AE" w14:textId="77777777" w:rsidR="00FA1139" w:rsidRPr="004C0192" w:rsidRDefault="00FA1139" w:rsidP="00FA1139">
                            <w:pPr>
                              <w:ind w:left="2160"/>
                              <w:rPr>
                                <w:b/>
                                <w:bCs/>
                                <w:sz w:val="36"/>
                                <w:szCs w:val="36"/>
                                <w:lang w:val="en-IN"/>
                              </w:rPr>
                            </w:pPr>
                          </w:p>
                          <w:p w14:paraId="0323E651" w14:textId="4B3E31B6" w:rsidR="00FA1139" w:rsidRPr="004C0192" w:rsidRDefault="00FA1139" w:rsidP="00FA1139">
                            <w:pPr>
                              <w:pStyle w:val="ListParagraph"/>
                              <w:ind w:left="2520"/>
                              <w:rPr>
                                <w:sz w:val="36"/>
                                <w:szCs w:val="36"/>
                                <w:lang w:val="en-IN"/>
                              </w:rPr>
                            </w:pPr>
                          </w:p>
                          <w:p w14:paraId="03D2C0A7" w14:textId="04E38B85" w:rsidR="00C931B8" w:rsidRDefault="00C931B8" w:rsidP="00C931B8">
                            <w:pPr>
                              <w:pStyle w:val="ListParagraph"/>
                              <w:ind w:left="1210"/>
                              <w:rPr>
                                <w:lang w:val="en-IN"/>
                              </w:rPr>
                            </w:pPr>
                          </w:p>
                          <w:p w14:paraId="7F64881D" w14:textId="0EA22268" w:rsidR="00DE6DD4" w:rsidRPr="0055457F" w:rsidRDefault="0055457F" w:rsidP="0055457F">
                            <w:pPr>
                              <w:rPr>
                                <w:lang w:val="en-IN"/>
                              </w:rPr>
                            </w:pPr>
                            <w:r>
                              <w:rPr>
                                <w:lang w:val="en-IN"/>
                              </w:rPr>
                              <w:t xml:space="preserve">                       </w:t>
                            </w:r>
                          </w:p>
                          <w:p w14:paraId="3A19419E" w14:textId="77777777" w:rsidR="00DE6DD4" w:rsidRDefault="00DE6DD4" w:rsidP="008066A7">
                            <w:pPr>
                              <w:pStyle w:val="ListParagraph"/>
                              <w:ind w:left="1210"/>
                              <w:rPr>
                                <w:lang w:val="en-IN"/>
                              </w:rPr>
                            </w:pPr>
                          </w:p>
                          <w:p w14:paraId="23AC3B8D" w14:textId="77777777" w:rsidR="00DE6DD4" w:rsidRDefault="00DE6DD4" w:rsidP="008066A7">
                            <w:pPr>
                              <w:pStyle w:val="ListParagraph"/>
                              <w:ind w:left="1210"/>
                              <w:rPr>
                                <w:lang w:val="en-IN"/>
                              </w:rPr>
                            </w:pPr>
                          </w:p>
                          <w:p w14:paraId="2EC38CE2" w14:textId="77777777" w:rsidR="00DE6DD4" w:rsidRDefault="00DE6DD4" w:rsidP="008066A7">
                            <w:pPr>
                              <w:pStyle w:val="ListParagraph"/>
                              <w:ind w:left="1210"/>
                              <w:rPr>
                                <w:lang w:val="en-IN"/>
                              </w:rPr>
                            </w:pPr>
                          </w:p>
                          <w:p w14:paraId="044D10B3" w14:textId="77777777" w:rsidR="008066A7" w:rsidRPr="00435B5D" w:rsidRDefault="008066A7" w:rsidP="008066A7">
                            <w:pPr>
                              <w:pStyle w:val="ListParagraph"/>
                              <w:ind w:left="1210"/>
                              <w:rPr>
                                <w:lang w:val="en-IN"/>
                              </w:rPr>
                            </w:pPr>
                          </w:p>
                          <w:p w14:paraId="46BA4924" w14:textId="3221CA2F" w:rsidR="008066A7" w:rsidRPr="00435B5D" w:rsidRDefault="008066A7" w:rsidP="008066A7">
                            <w:pPr>
                              <w:pStyle w:val="ListParagraph"/>
                              <w:ind w:left="1210"/>
                              <w:rPr>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7B8C1D" id="Text Box 51" o:spid="_x0000_s1056" type="#_x0000_t202" style="position:absolute;margin-left:-15.75pt;margin-top:62.6pt;width:568.7pt;height:478.1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" fillcolor="#5b9bd5 [3208]" stroked="f">
                <v:fill opacity="32896f"/>
                <v:textbox>
                  <w:txbxContent>
                    <w:p w14:paraId="4D242F3F" w14:textId="5EF97D48" w:rsidR="00435B5D" w:rsidRPr="004C0192" w:rsidRDefault="00F2773E" w:rsidP="00435B5D">
                      <w:pPr>
                        <w:pStyle w:val="ListParagraph"/>
                        <w:numPr>
                          <w:ilvl w:val="0"/>
                          <w:numId w:val="10"/>
                        </w:numPr>
                        <w:rPr>
                          <w:sz w:val="32"/>
                          <w:szCs w:val="32"/>
                          <w:lang w:val="en-IN"/>
                        </w:rPr>
                      </w:pPr>
                      <w:r w:rsidRPr="004C0192">
                        <w:rPr>
                          <w:sz w:val="32"/>
                          <w:szCs w:val="32"/>
                          <w:lang w:val="en-IN"/>
                        </w:rPr>
                        <w:t xml:space="preserve">IIT </w:t>
                      </w:r>
                      <w:proofErr w:type="gramStart"/>
                      <w:r w:rsidRPr="004C0192">
                        <w:rPr>
                          <w:sz w:val="32"/>
                          <w:szCs w:val="32"/>
                          <w:lang w:val="en-IN"/>
                        </w:rPr>
                        <w:t>KHA</w:t>
                      </w:r>
                      <w:r w:rsidR="00435B5D" w:rsidRPr="004C0192">
                        <w:rPr>
                          <w:sz w:val="32"/>
                          <w:szCs w:val="32"/>
                          <w:lang w:val="en-IN"/>
                        </w:rPr>
                        <w:t xml:space="preserve">RAGPUR </w:t>
                      </w:r>
                      <w:r w:rsidR="00435B5D" w:rsidRPr="004C0192">
                        <w:rPr>
                          <w:b/>
                          <w:bCs/>
                          <w:sz w:val="32"/>
                          <w:szCs w:val="32"/>
                          <w:lang w:val="en-IN"/>
                        </w:rPr>
                        <w:t>:</w:t>
                      </w:r>
                      <w:proofErr w:type="gramEnd"/>
                      <w:r w:rsidR="00435B5D" w:rsidRPr="004C0192">
                        <w:rPr>
                          <w:b/>
                          <w:bCs/>
                          <w:sz w:val="32"/>
                          <w:szCs w:val="32"/>
                          <w:lang w:val="en-IN"/>
                        </w:rPr>
                        <w:t xml:space="preserve"> PROF. INDRANIL SENGUPTA</w:t>
                      </w:r>
                      <w:r w:rsidR="00435B5D" w:rsidRPr="004C0192">
                        <w:rPr>
                          <w:sz w:val="32"/>
                          <w:szCs w:val="32"/>
                          <w:lang w:val="en-IN"/>
                        </w:rPr>
                        <w:t xml:space="preserve"> </w:t>
                      </w:r>
                      <w:r w:rsidR="00CC664F" w:rsidRPr="004C0192">
                        <w:rPr>
                          <w:sz w:val="32"/>
                          <w:szCs w:val="32"/>
                          <w:lang w:val="en-IN"/>
                        </w:rPr>
                        <w:t>( HARDWARE MODELING USING VERILOG)</w:t>
                      </w:r>
                    </w:p>
                    <w:p w14:paraId="7E0FE2CF" w14:textId="7B9C3513" w:rsidR="00CC664F" w:rsidRPr="004C0192" w:rsidRDefault="008B62EF" w:rsidP="00CC664F">
                      <w:pPr>
                        <w:pStyle w:val="ListParagraph"/>
                        <w:ind w:left="1210"/>
                        <w:rPr>
                          <w:color w:val="1F3864" w:themeColor="accent1" w:themeShade="80"/>
                          <w:sz w:val="32"/>
                          <w:szCs w:val="32"/>
                          <w:lang w:val="en-IN"/>
                        </w:rPr>
                      </w:pPr>
                      <w:r w:rsidRPr="004C0192">
                        <w:rPr>
                          <w:sz w:val="32"/>
                          <w:szCs w:val="32"/>
                          <w:lang w:val="en-IN"/>
                        </w:rPr>
                        <w:t xml:space="preserve">    </w:t>
                      </w:r>
                      <w:hyperlink r:id="rId30" w:history="1">
                        <w:r w:rsidR="008066A7" w:rsidRPr="004C0192">
                          <w:rPr>
                            <w:rStyle w:val="Hyperlink"/>
                            <w:color w:val="1F3864" w:themeColor="accent1" w:themeShade="80"/>
                            <w:sz w:val="32"/>
                            <w:szCs w:val="32"/>
                            <w:lang w:val="en-IN"/>
                          </w:rPr>
                          <w:t>https://www.youtube.com/watch?v=NCrlyaXMAn8&amp;list=PLJ5C_6qdAvBELELTSPgzYkQg3HgclQh-5</w:t>
                        </w:r>
                      </w:hyperlink>
                    </w:p>
                    <w:p w14:paraId="64461D2D" w14:textId="3261A920" w:rsidR="008066A7" w:rsidRPr="004C0192" w:rsidRDefault="008066A7" w:rsidP="008066A7">
                      <w:pPr>
                        <w:pStyle w:val="ListParagraph"/>
                        <w:ind w:left="1210"/>
                        <w:rPr>
                          <w:color w:val="1F3864" w:themeColor="accent1" w:themeShade="80"/>
                          <w:sz w:val="32"/>
                          <w:szCs w:val="32"/>
                          <w:lang w:val="en-IN"/>
                        </w:rPr>
                      </w:pPr>
                    </w:p>
                    <w:p w14:paraId="7B754D32" w14:textId="77777777" w:rsidR="00DE6DD4" w:rsidRPr="004C0192" w:rsidRDefault="00DE6DD4" w:rsidP="008066A7">
                      <w:pPr>
                        <w:pStyle w:val="ListParagraph"/>
                        <w:ind w:left="1210"/>
                        <w:rPr>
                          <w:sz w:val="32"/>
                          <w:szCs w:val="32"/>
                          <w:lang w:val="en-IN"/>
                        </w:rPr>
                      </w:pPr>
                    </w:p>
                    <w:p w14:paraId="749B4C47" w14:textId="77777777" w:rsidR="00DE6DD4" w:rsidRPr="004C0192" w:rsidRDefault="00DE6DD4" w:rsidP="008066A7">
                      <w:pPr>
                        <w:pStyle w:val="ListParagraph"/>
                        <w:ind w:left="1210"/>
                        <w:rPr>
                          <w:sz w:val="32"/>
                          <w:szCs w:val="32"/>
                          <w:lang w:val="en-IN"/>
                        </w:rPr>
                      </w:pPr>
                    </w:p>
                    <w:p w14:paraId="74CDCF7F" w14:textId="0284B064" w:rsidR="00DE6DD4" w:rsidRPr="004C0192" w:rsidRDefault="004D20AE" w:rsidP="00DE6DD4">
                      <w:pPr>
                        <w:pStyle w:val="ListParagraph"/>
                        <w:numPr>
                          <w:ilvl w:val="0"/>
                          <w:numId w:val="10"/>
                        </w:numPr>
                        <w:rPr>
                          <w:sz w:val="32"/>
                          <w:szCs w:val="32"/>
                          <w:lang w:val="en-IN"/>
                        </w:rPr>
                      </w:pPr>
                      <w:r w:rsidRPr="004C0192">
                        <w:rPr>
                          <w:b/>
                          <w:bCs/>
                          <w:sz w:val="32"/>
                          <w:szCs w:val="32"/>
                          <w:lang w:val="en-IN"/>
                        </w:rPr>
                        <w:t>ANKIT GOYAL SIR</w:t>
                      </w:r>
                      <w:r w:rsidR="0046072B" w:rsidRPr="004C0192">
                        <w:rPr>
                          <w:sz w:val="32"/>
                          <w:szCs w:val="32"/>
                          <w:lang w:val="en-IN"/>
                        </w:rPr>
                        <w:t xml:space="preserve">: DIGITAL ELECTRONICS </w:t>
                      </w:r>
                    </w:p>
                    <w:p w14:paraId="207B1F01" w14:textId="12557E08" w:rsidR="00AB7491" w:rsidRPr="004C0192" w:rsidRDefault="00AB7491" w:rsidP="00AB7491">
                      <w:pPr>
                        <w:pStyle w:val="ListParagraph"/>
                        <w:ind w:left="1210"/>
                        <w:rPr>
                          <w:color w:val="1F3864" w:themeColor="accent1" w:themeShade="80"/>
                          <w:sz w:val="32"/>
                          <w:szCs w:val="32"/>
                          <w:lang w:val="en-IN"/>
                        </w:rPr>
                      </w:pPr>
                      <w:hyperlink r:id="rId31" w:history="1">
                        <w:r w:rsidRPr="004C0192">
                          <w:rPr>
                            <w:rStyle w:val="Hyperlink"/>
                            <w:color w:val="1F3864" w:themeColor="accent1" w:themeShade="80"/>
                            <w:sz w:val="32"/>
                            <w:szCs w:val="32"/>
                            <w:lang w:val="en-IN"/>
                          </w:rPr>
                          <w:t>https://youtube.com/playlist?list=PLs5_Rtf2P2r41iuDKULDHHnIwfXyTAxBH&amp;si=PhMhOvo8_rT1a53y</w:t>
                        </w:r>
                      </w:hyperlink>
                    </w:p>
                    <w:p w14:paraId="419F371C" w14:textId="3D1F943C" w:rsidR="00AB7491" w:rsidRPr="004C0192" w:rsidRDefault="00AB7491" w:rsidP="00AB7491">
                      <w:pPr>
                        <w:pStyle w:val="ListParagraph"/>
                        <w:ind w:left="1210"/>
                        <w:rPr>
                          <w:color w:val="1F3864" w:themeColor="accent1" w:themeShade="80"/>
                          <w:sz w:val="32"/>
                          <w:szCs w:val="32"/>
                          <w:lang w:val="en-IN"/>
                        </w:rPr>
                      </w:pPr>
                    </w:p>
                    <w:p w14:paraId="2502F461" w14:textId="745F2E6B" w:rsidR="0046072B" w:rsidRPr="004C0192" w:rsidRDefault="0046072B" w:rsidP="0046072B">
                      <w:pPr>
                        <w:ind w:left="850"/>
                        <w:rPr>
                          <w:sz w:val="32"/>
                          <w:szCs w:val="32"/>
                          <w:lang w:val="en-IN"/>
                        </w:rPr>
                      </w:pPr>
                      <w:r w:rsidRPr="004C0192">
                        <w:rPr>
                          <w:sz w:val="32"/>
                          <w:szCs w:val="32"/>
                          <w:lang w:val="en-IN"/>
                        </w:rPr>
                        <w:t xml:space="preserve">           </w:t>
                      </w:r>
                    </w:p>
                    <w:p w14:paraId="5B682997" w14:textId="3E5F8FF3" w:rsidR="00DE6DD4" w:rsidRPr="004C0192" w:rsidRDefault="00C931B8" w:rsidP="0055457F">
                      <w:pPr>
                        <w:pStyle w:val="ListParagraph"/>
                        <w:numPr>
                          <w:ilvl w:val="0"/>
                          <w:numId w:val="10"/>
                        </w:numPr>
                        <w:rPr>
                          <w:sz w:val="32"/>
                          <w:szCs w:val="32"/>
                          <w:lang w:val="en-IN"/>
                        </w:rPr>
                      </w:pPr>
                      <w:r w:rsidRPr="004C0192">
                        <w:rPr>
                          <w:sz w:val="32"/>
                          <w:szCs w:val="32"/>
                          <w:lang w:val="en-IN"/>
                        </w:rPr>
                        <w:t>BOOKS:</w:t>
                      </w:r>
                    </w:p>
                    <w:p w14:paraId="24F459F0" w14:textId="77777777" w:rsidR="00EC07C4" w:rsidRPr="004C0192" w:rsidRDefault="00EC07C4" w:rsidP="00EC07C4">
                      <w:pPr>
                        <w:rPr>
                          <w:sz w:val="32"/>
                          <w:szCs w:val="32"/>
                          <w:lang w:val="en-IN"/>
                        </w:rPr>
                      </w:pPr>
                      <w:r w:rsidRPr="004C0192">
                        <w:rPr>
                          <w:sz w:val="32"/>
                          <w:szCs w:val="32"/>
                          <w:lang w:val="en-IN"/>
                        </w:rPr>
                        <w:t xml:space="preserve"> </w:t>
                      </w:r>
                    </w:p>
                    <w:p w14:paraId="7CA945B1" w14:textId="3FB41FE3" w:rsidR="00EC07C4" w:rsidRPr="004C0192" w:rsidRDefault="00C931B8" w:rsidP="0015341F">
                      <w:pPr>
                        <w:pStyle w:val="ListParagraph"/>
                        <w:numPr>
                          <w:ilvl w:val="6"/>
                          <w:numId w:val="12"/>
                        </w:numPr>
                        <w:rPr>
                          <w:b/>
                          <w:bCs/>
                          <w:sz w:val="32"/>
                          <w:szCs w:val="32"/>
                          <w:lang w:val="en-IN"/>
                        </w:rPr>
                      </w:pPr>
                      <w:r w:rsidRPr="004C0192">
                        <w:rPr>
                          <w:sz w:val="32"/>
                          <w:szCs w:val="32"/>
                          <w:lang w:val="en-IN"/>
                        </w:rPr>
                        <w:t xml:space="preserve">DIGITAL ELECTRONICS: </w:t>
                      </w:r>
                      <w:r w:rsidR="00EC07C4" w:rsidRPr="004C0192">
                        <w:rPr>
                          <w:b/>
                          <w:bCs/>
                          <w:sz w:val="32"/>
                          <w:szCs w:val="32"/>
                          <w:lang w:val="en-IN"/>
                        </w:rPr>
                        <w:t>Digital Logic and Computer Design by M. Morris Mano</w:t>
                      </w:r>
                      <w:r w:rsidR="0015341F" w:rsidRPr="004C0192">
                        <w:rPr>
                          <w:b/>
                          <w:bCs/>
                          <w:sz w:val="32"/>
                          <w:szCs w:val="32"/>
                          <w:lang w:val="en-IN"/>
                        </w:rPr>
                        <w:t>.</w:t>
                      </w:r>
                    </w:p>
                    <w:p w14:paraId="29D753A8" w14:textId="77777777" w:rsidR="003315B5" w:rsidRPr="004C0192" w:rsidRDefault="003315B5" w:rsidP="003315B5">
                      <w:pPr>
                        <w:ind w:left="2160"/>
                        <w:rPr>
                          <w:b/>
                          <w:bCs/>
                          <w:sz w:val="32"/>
                          <w:szCs w:val="32"/>
                          <w:lang w:val="en-IN"/>
                        </w:rPr>
                      </w:pPr>
                    </w:p>
                    <w:p w14:paraId="0F7C895B" w14:textId="22FB84FC" w:rsidR="0015341F" w:rsidRPr="004C0192" w:rsidRDefault="0015341F" w:rsidP="0015341F">
                      <w:pPr>
                        <w:pStyle w:val="ListParagraph"/>
                        <w:numPr>
                          <w:ilvl w:val="6"/>
                          <w:numId w:val="12"/>
                        </w:numPr>
                        <w:rPr>
                          <w:sz w:val="32"/>
                          <w:szCs w:val="32"/>
                          <w:lang w:val="en-IN"/>
                        </w:rPr>
                      </w:pPr>
                      <w:proofErr w:type="gramStart"/>
                      <w:r w:rsidRPr="004C0192">
                        <w:rPr>
                          <w:sz w:val="32"/>
                          <w:szCs w:val="32"/>
                          <w:lang w:val="en-IN"/>
                        </w:rPr>
                        <w:t>VERILOG :</w:t>
                      </w:r>
                      <w:proofErr w:type="gramEnd"/>
                      <w:r w:rsidR="003A1043" w:rsidRPr="004C0192">
                        <w:rPr>
                          <w:sz w:val="32"/>
                          <w:szCs w:val="32"/>
                          <w:lang w:val="en-IN"/>
                        </w:rPr>
                        <w:t xml:space="preserve"> </w:t>
                      </w:r>
                      <w:r w:rsidR="003315B5" w:rsidRPr="004C0192">
                        <w:rPr>
                          <w:b/>
                          <w:bCs/>
                          <w:sz w:val="32"/>
                          <w:szCs w:val="32"/>
                        </w:rPr>
                        <w:t>Verilog HDL - Samir Palnitkar</w:t>
                      </w:r>
                    </w:p>
                    <w:p w14:paraId="45B70329" w14:textId="77777777" w:rsidR="003315B5" w:rsidRPr="004C0192" w:rsidRDefault="003315B5" w:rsidP="003315B5">
                      <w:pPr>
                        <w:pStyle w:val="ListParagraph"/>
                        <w:rPr>
                          <w:sz w:val="32"/>
                          <w:szCs w:val="32"/>
                          <w:lang w:val="en-IN"/>
                        </w:rPr>
                      </w:pPr>
                    </w:p>
                    <w:p w14:paraId="10AFDCD1" w14:textId="77777777" w:rsidR="003315B5" w:rsidRPr="004C0192" w:rsidRDefault="003315B5" w:rsidP="003315B5">
                      <w:pPr>
                        <w:rPr>
                          <w:sz w:val="32"/>
                          <w:szCs w:val="32"/>
                          <w:lang w:val="en-IN"/>
                        </w:rPr>
                      </w:pPr>
                    </w:p>
                    <w:p w14:paraId="340BF3B1" w14:textId="5A635FFB" w:rsidR="00FA1139" w:rsidRPr="00622CD7" w:rsidRDefault="00FA1139" w:rsidP="00622CD7">
                      <w:pPr>
                        <w:pStyle w:val="ListParagraph"/>
                        <w:numPr>
                          <w:ilvl w:val="6"/>
                          <w:numId w:val="12"/>
                        </w:numPr>
                        <w:rPr>
                          <w:sz w:val="32"/>
                          <w:szCs w:val="32"/>
                          <w:lang w:val="en-IN"/>
                        </w:rPr>
                      </w:pPr>
                      <w:r w:rsidRPr="004C0192">
                        <w:rPr>
                          <w:sz w:val="32"/>
                          <w:szCs w:val="32"/>
                          <w:lang w:val="en-IN"/>
                        </w:rPr>
                        <w:t>Digital Design</w:t>
                      </w:r>
                      <w:r w:rsidRPr="004C0192">
                        <w:rPr>
                          <w:sz w:val="32"/>
                          <w:szCs w:val="32"/>
                          <w:lang w:val="en-IN"/>
                        </w:rPr>
                        <w:t xml:space="preserve"> </w:t>
                      </w:r>
                      <w:proofErr w:type="gramStart"/>
                      <w:r w:rsidRPr="004C0192">
                        <w:rPr>
                          <w:sz w:val="32"/>
                          <w:szCs w:val="32"/>
                          <w:lang w:val="en-IN"/>
                        </w:rPr>
                        <w:t>With</w:t>
                      </w:r>
                      <w:proofErr w:type="gramEnd"/>
                      <w:r w:rsidRPr="004C0192">
                        <w:rPr>
                          <w:sz w:val="32"/>
                          <w:szCs w:val="32"/>
                          <w:lang w:val="en-IN"/>
                        </w:rPr>
                        <w:t xml:space="preserve"> an Introduction to the Verilog HDL, VHDL, and </w:t>
                      </w:r>
                      <w:proofErr w:type="spellStart"/>
                      <w:r w:rsidRPr="004C0192">
                        <w:rPr>
                          <w:sz w:val="32"/>
                          <w:szCs w:val="32"/>
                          <w:lang w:val="en-IN"/>
                        </w:rPr>
                        <w:t>SystemVerilog</w:t>
                      </w:r>
                      <w:proofErr w:type="spellEnd"/>
                      <w:r w:rsidR="00622CD7">
                        <w:rPr>
                          <w:sz w:val="32"/>
                          <w:szCs w:val="32"/>
                          <w:lang w:val="en-IN"/>
                        </w:rPr>
                        <w:t xml:space="preserve"> </w:t>
                      </w:r>
                      <w:r w:rsidR="00622CD7" w:rsidRPr="00622CD7">
                        <w:rPr>
                          <w:sz w:val="36"/>
                          <w:szCs w:val="36"/>
                          <w:lang w:val="en-IN"/>
                        </w:rPr>
                        <w:t>b</w:t>
                      </w:r>
                      <w:r w:rsidRPr="00622CD7">
                        <w:rPr>
                          <w:sz w:val="36"/>
                          <w:szCs w:val="36"/>
                          <w:lang w:val="en-IN"/>
                        </w:rPr>
                        <w:t xml:space="preserve">y </w:t>
                      </w:r>
                      <w:r w:rsidRPr="00622CD7">
                        <w:rPr>
                          <w:b/>
                          <w:bCs/>
                          <w:sz w:val="36"/>
                          <w:szCs w:val="36"/>
                          <w:lang w:val="en-IN"/>
                        </w:rPr>
                        <w:t>M. Morris Mano</w:t>
                      </w:r>
                      <w:r w:rsidRPr="00622CD7">
                        <w:rPr>
                          <w:b/>
                          <w:bCs/>
                          <w:sz w:val="36"/>
                          <w:szCs w:val="36"/>
                          <w:lang w:val="en-IN"/>
                        </w:rPr>
                        <w:t xml:space="preserve"> and </w:t>
                      </w:r>
                      <w:r w:rsidR="004C0192" w:rsidRPr="00622CD7">
                        <w:rPr>
                          <w:b/>
                          <w:bCs/>
                          <w:sz w:val="36"/>
                          <w:szCs w:val="36"/>
                          <w:lang w:val="en-IN"/>
                        </w:rPr>
                        <w:t>Michael D. Ciletti</w:t>
                      </w:r>
                    </w:p>
                    <w:p w14:paraId="499098AE" w14:textId="77777777" w:rsidR="00FA1139" w:rsidRPr="004C0192" w:rsidRDefault="00FA1139" w:rsidP="00FA1139">
                      <w:pPr>
                        <w:ind w:left="2160"/>
                        <w:rPr>
                          <w:b/>
                          <w:bCs/>
                          <w:sz w:val="36"/>
                          <w:szCs w:val="36"/>
                          <w:lang w:val="en-IN"/>
                        </w:rPr>
                      </w:pPr>
                    </w:p>
                    <w:p w14:paraId="0323E651" w14:textId="4B3E31B6" w:rsidR="00FA1139" w:rsidRPr="004C0192" w:rsidRDefault="00FA1139" w:rsidP="00FA1139">
                      <w:pPr>
                        <w:pStyle w:val="ListParagraph"/>
                        <w:ind w:left="2520"/>
                        <w:rPr>
                          <w:sz w:val="36"/>
                          <w:szCs w:val="36"/>
                          <w:lang w:val="en-IN"/>
                        </w:rPr>
                      </w:pPr>
                    </w:p>
                    <w:p w14:paraId="03D2C0A7" w14:textId="04E38B85" w:rsidR="00C931B8" w:rsidRDefault="00C931B8" w:rsidP="00C931B8">
                      <w:pPr>
                        <w:pStyle w:val="ListParagraph"/>
                        <w:ind w:left="1210"/>
                        <w:rPr>
                          <w:lang w:val="en-IN"/>
                        </w:rPr>
                      </w:pPr>
                    </w:p>
                    <w:p w14:paraId="7F64881D" w14:textId="0EA22268" w:rsidR="00DE6DD4" w:rsidRPr="0055457F" w:rsidRDefault="0055457F" w:rsidP="0055457F">
                      <w:pPr>
                        <w:rPr>
                          <w:lang w:val="en-IN"/>
                        </w:rPr>
                      </w:pPr>
                      <w:r>
                        <w:rPr>
                          <w:lang w:val="en-IN"/>
                        </w:rPr>
                        <w:t xml:space="preserve">                       </w:t>
                      </w:r>
                    </w:p>
                    <w:p w14:paraId="3A19419E" w14:textId="77777777" w:rsidR="00DE6DD4" w:rsidRDefault="00DE6DD4" w:rsidP="008066A7">
                      <w:pPr>
                        <w:pStyle w:val="ListParagraph"/>
                        <w:ind w:left="1210"/>
                        <w:rPr>
                          <w:lang w:val="en-IN"/>
                        </w:rPr>
                      </w:pPr>
                    </w:p>
                    <w:p w14:paraId="23AC3B8D" w14:textId="77777777" w:rsidR="00DE6DD4" w:rsidRDefault="00DE6DD4" w:rsidP="008066A7">
                      <w:pPr>
                        <w:pStyle w:val="ListParagraph"/>
                        <w:ind w:left="1210"/>
                        <w:rPr>
                          <w:lang w:val="en-IN"/>
                        </w:rPr>
                      </w:pPr>
                    </w:p>
                    <w:p w14:paraId="2EC38CE2" w14:textId="77777777" w:rsidR="00DE6DD4" w:rsidRDefault="00DE6DD4" w:rsidP="008066A7">
                      <w:pPr>
                        <w:pStyle w:val="ListParagraph"/>
                        <w:ind w:left="1210"/>
                        <w:rPr>
                          <w:lang w:val="en-IN"/>
                        </w:rPr>
                      </w:pPr>
                    </w:p>
                    <w:p w14:paraId="044D10B3" w14:textId="77777777" w:rsidR="008066A7" w:rsidRPr="00435B5D" w:rsidRDefault="008066A7" w:rsidP="008066A7">
                      <w:pPr>
                        <w:pStyle w:val="ListParagraph"/>
                        <w:ind w:left="1210"/>
                        <w:rPr>
                          <w:lang w:val="en-IN"/>
                        </w:rPr>
                      </w:pPr>
                    </w:p>
                    <w:p w14:paraId="46BA4924" w14:textId="3221CA2F" w:rsidR="008066A7" w:rsidRPr="00435B5D" w:rsidRDefault="008066A7" w:rsidP="008066A7">
                      <w:pPr>
                        <w:pStyle w:val="ListParagraph"/>
                        <w:ind w:left="1210"/>
                        <w:rPr>
                          <w:lang w:val="en-IN"/>
                        </w:rPr>
                      </w:pPr>
                    </w:p>
                  </w:txbxContent>
                </v:textbox>
              </v:shape>
            </w:pict>
          </mc:Fallback>
        </mc:AlternateContent>
      </w:r>
      <w:r w:rsidR="00D6676A">
        <w:rPr>
          <w:noProof/>
          <w:lang w:val="en-IN"/>
        </w:rPr>
        <mc:AlternateContent>
          <mc:Choice Requires="wps">
            <w:drawing>
              <wp:anchor distT="0" distB="0" distL="114300" distR="114300" simplePos="0" relativeHeight="251724800" behindDoc="0" locked="0" layoutInCell="1" allowOverlap="1" wp14:anchorId="1FBC9736" wp14:editId="264A5602">
                <wp:simplePos x="0" y="0"/>
                <wp:positionH relativeFrom="page">
                  <wp:align>left</wp:align>
                </wp:positionH>
                <wp:positionV relativeFrom="paragraph">
                  <wp:posOffset>-970728</wp:posOffset>
                </wp:positionV>
                <wp:extent cx="7853082" cy="10076329"/>
                <wp:effectExtent l="0" t="0" r="14605" b="0"/>
                <wp:wrapNone/>
                <wp:docPr id="1870654938" name="Flowchart: Document 48"/>
                <wp:cNvGraphicFramePr/>
                <a:graphic xmlns:a="http://schemas.openxmlformats.org/drawingml/2006/main">
                  <a:graphicData uri="http://schemas.microsoft.com/office/word/2010/wordprocessingShape">
                    <wps:wsp>
                      <wps:cNvSpPr/>
                      <wps:spPr>
                        <a:xfrm>
                          <a:off x="0" y="0"/>
                          <a:ext cx="7853082" cy="10076329"/>
                        </a:xfrm>
                        <a:prstGeom prst="flowChartDocument">
                          <a:avLst/>
                        </a:prstGeom>
                      </wps:spPr>
                      <wps:style>
                        <a:lnRef idx="2">
                          <a:schemeClr val="accent5">
                            <a:shade val="15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9F85978" id="Flowchart: Document 48" o:spid="_x0000_s1026" type="#_x0000_t114" style="position:absolute;margin-left:0;margin-top:-76.45pt;width:618.35pt;height:793.4pt;z-index:251724800;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" fillcolor="#5b9bd5 [3208]" strokecolor="#091723 [488]" strokeweight="1pt">
                <w10:wrap anchorx="page"/>
              </v:shape>
            </w:pict>
          </mc:Fallback>
        </mc:AlternateContent>
      </w:r>
      <w:r w:rsidR="00DC196E">
        <w:rPr>
          <w:lang w:val="en-IN"/>
        </w:rPr>
        <w:t>R</w:t>
      </w:r>
    </w:p>
    <w:sectPr w:rsidR="00AF0540" w:rsidRPr="00AF0540" w:rsidSect="00C84A2C">
      <w:headerReference w:type="default" r:id="rId32"/>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FFF449" w14:textId="77777777" w:rsidR="00A82623" w:rsidRDefault="00A82623" w:rsidP="000C45FF">
      <w:r>
        <w:separator/>
      </w:r>
    </w:p>
  </w:endnote>
  <w:endnote w:type="continuationSeparator" w:id="0">
    <w:p w14:paraId="0A124567" w14:textId="77777777" w:rsidR="00A82623" w:rsidRDefault="00A82623"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Perpetua Titling MT">
    <w:panose1 w:val="02020502060505020804"/>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Times New Roman (Body CS)">
    <w:altName w:val="Times New Roman"/>
    <w:charset w:val="00"/>
    <w:family w:val="roman"/>
    <w:pitch w:val="default"/>
  </w:font>
  <w:font w:name="Cochocib Script Latin Pro">
    <w:charset w:val="00"/>
    <w:family w:val="auto"/>
    <w:pitch w:val="variable"/>
    <w:sig w:usb0="A00000AF" w:usb1="5000004A" w:usb2="00000000" w:usb3="00000000" w:csb0="00000093" w:csb1="00000000"/>
  </w:font>
  <w:font w:name="Bahnschrift">
    <w:panose1 w:val="020B0502040204020203"/>
    <w:charset w:val="00"/>
    <w:family w:val="swiss"/>
    <w:pitch w:val="variable"/>
    <w:sig w:usb0="A00002C7" w:usb1="00000002" w:usb2="00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ahnschrift Light SemiCondensed">
    <w:panose1 w:val="020B0502040204020203"/>
    <w:charset w:val="00"/>
    <w:family w:val="swiss"/>
    <w:pitch w:val="variable"/>
    <w:sig w:usb0="A00002C7" w:usb1="00000002" w:usb2="00000000" w:usb3="00000000" w:csb0="0000019F" w:csb1="00000000"/>
  </w:font>
  <w:font w:name="Bell MT">
    <w:panose1 w:val="020205030603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MathJax_Main">
    <w:altName w:val="Cambria"/>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0F5627" w14:textId="77777777" w:rsidR="00A82623" w:rsidRDefault="00A82623" w:rsidP="000C45FF">
      <w:r>
        <w:separator/>
      </w:r>
    </w:p>
  </w:footnote>
  <w:footnote w:type="continuationSeparator" w:id="0">
    <w:p w14:paraId="0EBB91B5" w14:textId="77777777" w:rsidR="00A82623" w:rsidRDefault="00A82623"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0B8756" w14:textId="77777777" w:rsidR="00C84A2C" w:rsidRDefault="00C84A2C">
    <w:pPr>
      <w:pStyle w:val="Header"/>
    </w:pPr>
    <w:r>
      <w:rPr>
        <w:noProof/>
      </w:rPr>
      <mc:AlternateContent>
        <mc:Choice Requires="wpg">
          <w:drawing>
            <wp:anchor distT="0" distB="0" distL="114300" distR="114300" simplePos="0" relativeHeight="251663360" behindDoc="1" locked="0" layoutInCell="1" allowOverlap="1" wp14:anchorId="6B94D9E7" wp14:editId="48786F86">
              <wp:simplePos x="0" y="0"/>
              <wp:positionH relativeFrom="column">
                <wp:posOffset>-464820</wp:posOffset>
              </wp:positionH>
              <wp:positionV relativeFrom="paragraph">
                <wp:posOffset>-457200</wp:posOffset>
              </wp:positionV>
              <wp:extent cx="7772400" cy="10059924"/>
              <wp:effectExtent l="0" t="0" r="0" b="0"/>
              <wp:wrapNone/>
              <wp:docPr id="1479699589" name="Group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9924"/>
                        <a:chOff x="0" y="0"/>
                        <a:chExt cx="7772400" cy="10059924"/>
                      </a:xfrm>
                    </wpg:grpSpPr>
                    <wps:wsp>
                      <wps:cNvPr id="432104086" name="Rectangle 2">
                        <a:extLst>
                          <a:ext uri="{C183D7F6-B498-43B3-948B-1728B52AA6E4}">
                            <adec:decorative xmlns:adec="http://schemas.microsoft.com/office/drawing/2017/decorative" val="1"/>
                          </a:ext>
                        </a:extLst>
                      </wps:cNvPr>
                      <wps:cNvSpPr/>
                      <wps:spPr>
                        <a:xfrm>
                          <a:off x="0" y="0"/>
                          <a:ext cx="7772400" cy="10058400"/>
                        </a:xfrm>
                        <a:prstGeom prst="rect">
                          <a:avLst/>
                        </a:prstGeom>
                        <a:solidFill>
                          <a:schemeClr val="bg2">
                            <a:alpha val="2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745154" name="Freeform: Shape 4">
                        <a:extLst>
                          <a:ext uri="{C183D7F6-B498-43B3-948B-1728B52AA6E4}">
                            <adec:decorative xmlns:adec="http://schemas.microsoft.com/office/drawing/2017/decorative" val="1"/>
                          </a:ext>
                        </a:extLst>
                      </wps:cNvPr>
                      <wps:cNvSpPr>
                        <a:spLocks noChangeAspect="1"/>
                      </wps:cNvSpPr>
                      <wps:spPr>
                        <a:xfrm>
                          <a:off x="5440680" y="8724900"/>
                          <a:ext cx="1856232" cy="1335024"/>
                        </a:xfrm>
                        <a:custGeom>
                          <a:avLst/>
                          <a:gdLst>
                            <a:gd name="connsiteX0" fmla="*/ 969484 w 1857376"/>
                            <a:gd name="connsiteY0" fmla="*/ 899676 h 1335024"/>
                            <a:gd name="connsiteX1" fmla="*/ 911147 w 1857376"/>
                            <a:gd name="connsiteY1" fmla="*/ 1140924 h 1335024"/>
                            <a:gd name="connsiteX2" fmla="*/ 969484 w 1857376"/>
                            <a:gd name="connsiteY2" fmla="*/ 899676 h 1335024"/>
                            <a:gd name="connsiteX3" fmla="*/ 1022675 w 1857376"/>
                            <a:gd name="connsiteY3" fmla="*/ 877433 h 1335024"/>
                            <a:gd name="connsiteX4" fmla="*/ 1024390 w 1857376"/>
                            <a:gd name="connsiteY4" fmla="*/ 880998 h 1335024"/>
                            <a:gd name="connsiteX5" fmla="*/ 1024390 w 1857376"/>
                            <a:gd name="connsiteY5" fmla="*/ 892832 h 1335024"/>
                            <a:gd name="connsiteX6" fmla="*/ 1103318 w 1857376"/>
                            <a:gd name="connsiteY6" fmla="*/ 1110125 h 1335024"/>
                            <a:gd name="connsiteX7" fmla="*/ 1075865 w 1857376"/>
                            <a:gd name="connsiteY7" fmla="*/ 988005 h 1335024"/>
                            <a:gd name="connsiteX8" fmla="*/ 1024390 w 1857376"/>
                            <a:gd name="connsiteY8" fmla="*/ 880998 h 1335024"/>
                            <a:gd name="connsiteX9" fmla="*/ 1024390 w 1857376"/>
                            <a:gd name="connsiteY9" fmla="*/ 877433 h 1335024"/>
                            <a:gd name="connsiteX10" fmla="*/ 729271 w 1857376"/>
                            <a:gd name="connsiteY10" fmla="*/ 855190 h 1335024"/>
                            <a:gd name="connsiteX11" fmla="*/ 799618 w 1857376"/>
                            <a:gd name="connsiteY11" fmla="*/ 877433 h 1335024"/>
                            <a:gd name="connsiteX12" fmla="*/ 729271 w 1857376"/>
                            <a:gd name="connsiteY12" fmla="*/ 855190 h 1335024"/>
                            <a:gd name="connsiteX13" fmla="*/ 1190395 w 1857376"/>
                            <a:gd name="connsiteY13" fmla="*/ 726439 h 1335024"/>
                            <a:gd name="connsiteX14" fmla="*/ 1019244 w 1857376"/>
                            <a:gd name="connsiteY14" fmla="*/ 800439 h 1335024"/>
                            <a:gd name="connsiteX15" fmla="*/ 1110181 w 1857376"/>
                            <a:gd name="connsiteY15" fmla="*/ 822682 h 1335024"/>
                            <a:gd name="connsiteX16" fmla="*/ 1384710 w 1857376"/>
                            <a:gd name="connsiteY16" fmla="*/ 846634 h 1335024"/>
                            <a:gd name="connsiteX17" fmla="*/ 1369269 w 1857376"/>
                            <a:gd name="connsiteY17" fmla="*/ 810704 h 1335024"/>
                            <a:gd name="connsiteX18" fmla="*/ 1369269 w 1857376"/>
                            <a:gd name="connsiteY18" fmla="*/ 808994 h 1335024"/>
                            <a:gd name="connsiteX19" fmla="*/ 1190395 w 1857376"/>
                            <a:gd name="connsiteY19" fmla="*/ 726439 h 1335024"/>
                            <a:gd name="connsiteX20" fmla="*/ 538119 w 1857376"/>
                            <a:gd name="connsiteY20" fmla="*/ 629019 h 1335024"/>
                            <a:gd name="connsiteX21" fmla="*/ 538817 w 1857376"/>
                            <a:gd name="connsiteY21" fmla="*/ 692646 h 1335024"/>
                            <a:gd name="connsiteX22" fmla="*/ 895705 w 1857376"/>
                            <a:gd name="connsiteY22" fmla="*/ 808994 h 1335024"/>
                            <a:gd name="connsiteX23" fmla="*/ 538119 w 1857376"/>
                            <a:gd name="connsiteY23" fmla="*/ 629019 h 1335024"/>
                            <a:gd name="connsiteX24" fmla="*/ 828788 w 1857376"/>
                            <a:gd name="connsiteY24" fmla="*/ 405203 h 1335024"/>
                            <a:gd name="connsiteX25" fmla="*/ 827073 w 1857376"/>
                            <a:gd name="connsiteY25" fmla="*/ 441133 h 1335024"/>
                            <a:gd name="connsiteX26" fmla="*/ 825356 w 1857376"/>
                            <a:gd name="connsiteY26" fmla="*/ 441133 h 1335024"/>
                            <a:gd name="connsiteX27" fmla="*/ 935168 w 1857376"/>
                            <a:gd name="connsiteY27" fmla="*/ 696068 h 1335024"/>
                            <a:gd name="connsiteX28" fmla="*/ 833934 w 1857376"/>
                            <a:gd name="connsiteY28" fmla="*/ 405203 h 1335024"/>
                            <a:gd name="connsiteX29" fmla="*/ 828788 w 1857376"/>
                            <a:gd name="connsiteY29" fmla="*/ 405203 h 1335024"/>
                            <a:gd name="connsiteX30" fmla="*/ 1129056 w 1857376"/>
                            <a:gd name="connsiteY30" fmla="*/ 398359 h 1335024"/>
                            <a:gd name="connsiteX31" fmla="*/ 1032970 w 1857376"/>
                            <a:gd name="connsiteY31" fmla="*/ 653294 h 1335024"/>
                            <a:gd name="connsiteX32" fmla="*/ 1086159 w 1857376"/>
                            <a:gd name="connsiteY32" fmla="*/ 548925 h 1335024"/>
                            <a:gd name="connsiteX33" fmla="*/ 1129056 w 1857376"/>
                            <a:gd name="connsiteY33" fmla="*/ 398359 h 1335024"/>
                            <a:gd name="connsiteX34" fmla="*/ 1266246 w 1857376"/>
                            <a:gd name="connsiteY34" fmla="*/ 75555 h 1335024"/>
                            <a:gd name="connsiteX35" fmla="*/ 1230288 w 1857376"/>
                            <a:gd name="connsiteY35" fmla="*/ 76695 h 1335024"/>
                            <a:gd name="connsiteX36" fmla="*/ 1230288 w 1857376"/>
                            <a:gd name="connsiteY36" fmla="*/ 78405 h 1335024"/>
                            <a:gd name="connsiteX37" fmla="*/ 1012381 w 1857376"/>
                            <a:gd name="connsiteY37" fmla="*/ 600255 h 1335024"/>
                            <a:gd name="connsiteX38" fmla="*/ 1161655 w 1857376"/>
                            <a:gd name="connsiteY38" fmla="*/ 437711 h 1335024"/>
                            <a:gd name="connsiteX39" fmla="*/ 1058706 w 1857376"/>
                            <a:gd name="connsiteY39" fmla="*/ 682381 h 1335024"/>
                            <a:gd name="connsiteX40" fmla="*/ 1672967 w 1857376"/>
                            <a:gd name="connsiteY40" fmla="*/ 829525 h 1335024"/>
                            <a:gd name="connsiteX41" fmla="*/ 1724441 w 1857376"/>
                            <a:gd name="connsiteY41" fmla="*/ 750819 h 1335024"/>
                            <a:gd name="connsiteX42" fmla="*/ 1669535 w 1857376"/>
                            <a:gd name="connsiteY42" fmla="*/ 512993 h 1335024"/>
                            <a:gd name="connsiteX43" fmla="*/ 1444763 w 1857376"/>
                            <a:gd name="connsiteY43" fmla="*/ 247792 h 1335024"/>
                            <a:gd name="connsiteX44" fmla="*/ 1266246 w 1857376"/>
                            <a:gd name="connsiteY44" fmla="*/ 75555 h 1335024"/>
                            <a:gd name="connsiteX45" fmla="*/ 651641 w 1857376"/>
                            <a:gd name="connsiteY45" fmla="*/ 33311 h 1335024"/>
                            <a:gd name="connsiteX46" fmla="*/ 437583 w 1857376"/>
                            <a:gd name="connsiteY46" fmla="*/ 453110 h 1335024"/>
                            <a:gd name="connsiteX47" fmla="*/ 456458 w 1857376"/>
                            <a:gd name="connsiteY47" fmla="*/ 458242 h 1335024"/>
                            <a:gd name="connsiteX48" fmla="*/ 845946 w 1857376"/>
                            <a:gd name="connsiteY48" fmla="*/ 624208 h 1335024"/>
                            <a:gd name="connsiteX49" fmla="*/ 890557 w 1857376"/>
                            <a:gd name="connsiteY49" fmla="*/ 425734 h 1335024"/>
                            <a:gd name="connsiteX50" fmla="*/ 971201 w 1857376"/>
                            <a:gd name="connsiteY50" fmla="*/ 682381 h 1335024"/>
                            <a:gd name="connsiteX51" fmla="*/ 978064 w 1857376"/>
                            <a:gd name="connsiteY51" fmla="*/ 682381 h 1335024"/>
                            <a:gd name="connsiteX52" fmla="*/ 990074 w 1857376"/>
                            <a:gd name="connsiteY52" fmla="*/ 287144 h 1335024"/>
                            <a:gd name="connsiteX53" fmla="*/ 732703 w 1857376"/>
                            <a:gd name="connsiteY53" fmla="*/ 52740 h 1335024"/>
                            <a:gd name="connsiteX54" fmla="*/ 734419 w 1857376"/>
                            <a:gd name="connsiteY54" fmla="*/ 52740 h 1335024"/>
                            <a:gd name="connsiteX55" fmla="*/ 651641 w 1857376"/>
                            <a:gd name="connsiteY55" fmla="*/ 33311 h 1335024"/>
                            <a:gd name="connsiteX56" fmla="*/ 634355 w 1857376"/>
                            <a:gd name="connsiteY56" fmla="*/ 1 h 1335024"/>
                            <a:gd name="connsiteX57" fmla="*/ 725839 w 1857376"/>
                            <a:gd name="connsiteY57" fmla="*/ 18520 h 1335024"/>
                            <a:gd name="connsiteX58" fmla="*/ 1082728 w 1857376"/>
                            <a:gd name="connsiteY58" fmla="*/ 121179 h 1335024"/>
                            <a:gd name="connsiteX59" fmla="*/ 1110181 w 1857376"/>
                            <a:gd name="connsiteY59" fmla="*/ 104070 h 1335024"/>
                            <a:gd name="connsiteX60" fmla="*/ 1537418 w 1857376"/>
                            <a:gd name="connsiteY60" fmla="*/ 312809 h 1335024"/>
                            <a:gd name="connsiteX61" fmla="*/ 1696988 w 1857376"/>
                            <a:gd name="connsiteY61" fmla="*/ 846634 h 1335024"/>
                            <a:gd name="connsiteX62" fmla="*/ 1755325 w 1857376"/>
                            <a:gd name="connsiteY62" fmla="*/ 1128946 h 1335024"/>
                            <a:gd name="connsiteX63" fmla="*/ 1697498 w 1857376"/>
                            <a:gd name="connsiteY63" fmla="*/ 1237166 h 1335024"/>
                            <a:gd name="connsiteX64" fmla="*/ 1667784 w 1857376"/>
                            <a:gd name="connsiteY64" fmla="*/ 1335024 h 1335024"/>
                            <a:gd name="connsiteX65" fmla="*/ 1641850 w 1857376"/>
                            <a:gd name="connsiteY65" fmla="*/ 1335024 h 1335024"/>
                            <a:gd name="connsiteX66" fmla="*/ 1651574 w 1857376"/>
                            <a:gd name="connsiteY66" fmla="*/ 1307958 h 1335024"/>
                            <a:gd name="connsiteX67" fmla="*/ 1678115 w 1857376"/>
                            <a:gd name="connsiteY67" fmla="*/ 1219628 h 1335024"/>
                            <a:gd name="connsiteX68" fmla="*/ 1815380 w 1857376"/>
                            <a:gd name="connsiteY68" fmla="*/ 966404 h 1335024"/>
                            <a:gd name="connsiteX69" fmla="*/ 1101601 w 1857376"/>
                            <a:gd name="connsiteY69" fmla="*/ 692646 h 1335024"/>
                            <a:gd name="connsiteX70" fmla="*/ 1139350 w 1857376"/>
                            <a:gd name="connsiteY70" fmla="*/ 692646 h 1335024"/>
                            <a:gd name="connsiteX71" fmla="*/ 1425890 w 1857376"/>
                            <a:gd name="connsiteY71" fmla="*/ 827813 h 1335024"/>
                            <a:gd name="connsiteX72" fmla="*/ 1158223 w 1857376"/>
                            <a:gd name="connsiteY72" fmla="*/ 872299 h 1335024"/>
                            <a:gd name="connsiteX73" fmla="*/ 1312003 w 1857376"/>
                            <a:gd name="connsiteY73" fmla="*/ 1188617 h 1335024"/>
                            <a:gd name="connsiteX74" fmla="*/ 1377591 w 1857376"/>
                            <a:gd name="connsiteY74" fmla="*/ 1335024 h 1335024"/>
                            <a:gd name="connsiteX75" fmla="*/ 1330679 w 1857376"/>
                            <a:gd name="connsiteY75" fmla="*/ 1335024 h 1335024"/>
                            <a:gd name="connsiteX76" fmla="*/ 1302352 w 1857376"/>
                            <a:gd name="connsiteY76" fmla="*/ 1285715 h 1335024"/>
                            <a:gd name="connsiteX77" fmla="*/ 1197688 w 1857376"/>
                            <a:gd name="connsiteY77" fmla="*/ 1012600 h 1335024"/>
                            <a:gd name="connsiteX78" fmla="*/ 1041548 w 1857376"/>
                            <a:gd name="connsiteY78" fmla="*/ 850056 h 1335024"/>
                            <a:gd name="connsiteX79" fmla="*/ 1046697 w 1857376"/>
                            <a:gd name="connsiteY79" fmla="*/ 872299 h 1335024"/>
                            <a:gd name="connsiteX80" fmla="*/ 1127339 w 1857376"/>
                            <a:gd name="connsiteY80" fmla="*/ 1195675 h 1335024"/>
                            <a:gd name="connsiteX81" fmla="*/ 1003801 w 1857376"/>
                            <a:gd name="connsiteY81" fmla="*/ 952715 h 1335024"/>
                            <a:gd name="connsiteX82" fmla="*/ 940316 w 1857376"/>
                            <a:gd name="connsiteY82" fmla="*/ 1161454 h 1335024"/>
                            <a:gd name="connsiteX83" fmla="*/ 902567 w 1857376"/>
                            <a:gd name="connsiteY83" fmla="*/ 1181987 h 1335024"/>
                            <a:gd name="connsiteX84" fmla="*/ 940316 w 1857376"/>
                            <a:gd name="connsiteY84" fmla="*/ 894542 h 1335024"/>
                            <a:gd name="connsiteX85" fmla="*/ 763587 w 1857376"/>
                            <a:gd name="connsiteY85" fmla="*/ 1128946 h 1335024"/>
                            <a:gd name="connsiteX86" fmla="*/ 682575 w 1857376"/>
                            <a:gd name="connsiteY86" fmla="*/ 1333913 h 1335024"/>
                            <a:gd name="connsiteX87" fmla="*/ 682387 w 1857376"/>
                            <a:gd name="connsiteY87" fmla="*/ 1335024 h 1335024"/>
                            <a:gd name="connsiteX88" fmla="*/ 651184 w 1857376"/>
                            <a:gd name="connsiteY88" fmla="*/ 1335024 h 1335024"/>
                            <a:gd name="connsiteX89" fmla="*/ 665787 w 1857376"/>
                            <a:gd name="connsiteY89" fmla="*/ 1282934 h 1335024"/>
                            <a:gd name="connsiteX90" fmla="*/ 888842 w 1857376"/>
                            <a:gd name="connsiteY90" fmla="*/ 889410 h 1335024"/>
                            <a:gd name="connsiteX91" fmla="*/ 634902 w 1857376"/>
                            <a:gd name="connsiteY91" fmla="*/ 947583 h 1335024"/>
                            <a:gd name="connsiteX92" fmla="*/ 657207 w 1857376"/>
                            <a:gd name="connsiteY92" fmla="*/ 831237 h 1335024"/>
                            <a:gd name="connsiteX93" fmla="*/ 578280 w 1857376"/>
                            <a:gd name="connsiteY93" fmla="*/ 779908 h 1335024"/>
                            <a:gd name="connsiteX94" fmla="*/ 531954 w 1857376"/>
                            <a:gd name="connsiteY94" fmla="*/ 603676 h 1335024"/>
                            <a:gd name="connsiteX95" fmla="*/ 845946 w 1857376"/>
                            <a:gd name="connsiteY95" fmla="*/ 701202 h 1335024"/>
                            <a:gd name="connsiteX96" fmla="*/ 494206 w 1857376"/>
                            <a:gd name="connsiteY96" fmla="*/ 497596 h 1335024"/>
                            <a:gd name="connsiteX97" fmla="*/ 267719 w 1857376"/>
                            <a:gd name="connsiteY97" fmla="*/ 524971 h 1335024"/>
                            <a:gd name="connsiteX98" fmla="*/ 266002 w 1857376"/>
                            <a:gd name="connsiteY98" fmla="*/ 526682 h 1335024"/>
                            <a:gd name="connsiteX99" fmla="*/ 85841 w 1857376"/>
                            <a:gd name="connsiteY99" fmla="*/ 1086172 h 1335024"/>
                            <a:gd name="connsiteX100" fmla="*/ 212812 w 1857376"/>
                            <a:gd name="connsiteY100" fmla="*/ 1233744 h 1335024"/>
                            <a:gd name="connsiteX101" fmla="*/ 294991 w 1857376"/>
                            <a:gd name="connsiteY101" fmla="*/ 1335024 h 1335024"/>
                            <a:gd name="connsiteX102" fmla="*/ 238576 w 1857376"/>
                            <a:gd name="connsiteY102" fmla="*/ 1335024 h 1335024"/>
                            <a:gd name="connsiteX103" fmla="*/ 216740 w 1857376"/>
                            <a:gd name="connsiteY103" fmla="*/ 1308610 h 1335024"/>
                            <a:gd name="connsiteX104" fmla="*/ 39515 w 1857376"/>
                            <a:gd name="connsiteY104" fmla="*/ 1072485 h 1335024"/>
                            <a:gd name="connsiteX105" fmla="*/ 403267 w 1857376"/>
                            <a:gd name="connsiteY105" fmla="*/ 453110 h 1335024"/>
                            <a:gd name="connsiteX106" fmla="*/ 634355 w 1857376"/>
                            <a:gd name="connsiteY106" fmla="*/ 1 h 133502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Lst>
                          <a:rect l="l" t="t" r="r" b="b"/>
                          <a:pathLst>
                            <a:path w="1857376" h="1335024">
                              <a:moveTo>
                                <a:pt x="969484" y="899676"/>
                              </a:moveTo>
                              <a:cubicBezTo>
                                <a:pt x="918010" y="971536"/>
                                <a:pt x="904284" y="1053664"/>
                                <a:pt x="911147" y="1140924"/>
                              </a:cubicBezTo>
                              <a:cubicBezTo>
                                <a:pt x="945463" y="1063929"/>
                                <a:pt x="962621" y="983513"/>
                                <a:pt x="969484" y="899676"/>
                              </a:cubicBezTo>
                              <a:close/>
                              <a:moveTo>
                                <a:pt x="1022675" y="877433"/>
                              </a:moveTo>
                              <a:lnTo>
                                <a:pt x="1024390" y="880998"/>
                              </a:lnTo>
                              <a:lnTo>
                                <a:pt x="1024390" y="892832"/>
                              </a:lnTo>
                              <a:cubicBezTo>
                                <a:pt x="1062138" y="962982"/>
                                <a:pt x="1062138" y="1045108"/>
                                <a:pt x="1103318" y="1110125"/>
                              </a:cubicBezTo>
                              <a:cubicBezTo>
                                <a:pt x="1096454" y="1067351"/>
                                <a:pt x="1088305" y="1026716"/>
                                <a:pt x="1075865" y="988005"/>
                              </a:cubicBezTo>
                              <a:lnTo>
                                <a:pt x="1024390" y="880998"/>
                              </a:lnTo>
                              <a:lnTo>
                                <a:pt x="1024390" y="877433"/>
                              </a:lnTo>
                              <a:close/>
                              <a:moveTo>
                                <a:pt x="729271" y="855190"/>
                              </a:moveTo>
                              <a:cubicBezTo>
                                <a:pt x="485626" y="884276"/>
                                <a:pt x="674365" y="962982"/>
                                <a:pt x="799618" y="877433"/>
                              </a:cubicBezTo>
                              <a:cubicBezTo>
                                <a:pt x="777314" y="863745"/>
                                <a:pt x="753292" y="856902"/>
                                <a:pt x="729271" y="855190"/>
                              </a:cubicBezTo>
                              <a:close/>
                              <a:moveTo>
                                <a:pt x="1190395" y="726439"/>
                              </a:moveTo>
                              <a:cubicBezTo>
                                <a:pt x="1123478" y="720451"/>
                                <a:pt x="1057849" y="740555"/>
                                <a:pt x="1019244" y="800439"/>
                              </a:cubicBezTo>
                              <a:cubicBezTo>
                                <a:pt x="1051843" y="808994"/>
                                <a:pt x="1081013" y="815838"/>
                                <a:pt x="1110181" y="822682"/>
                              </a:cubicBezTo>
                              <a:cubicBezTo>
                                <a:pt x="1197688" y="850056"/>
                                <a:pt x="1293773" y="877433"/>
                                <a:pt x="1384710" y="846634"/>
                              </a:cubicBezTo>
                              <a:cubicBezTo>
                                <a:pt x="1388142" y="831237"/>
                                <a:pt x="1377847" y="817548"/>
                                <a:pt x="1369269" y="810704"/>
                              </a:cubicBezTo>
                              <a:lnTo>
                                <a:pt x="1369269" y="808994"/>
                              </a:lnTo>
                              <a:cubicBezTo>
                                <a:pt x="1325515" y="764508"/>
                                <a:pt x="1257312" y="732428"/>
                                <a:pt x="1190395" y="726439"/>
                              </a:cubicBezTo>
                              <a:close/>
                              <a:moveTo>
                                <a:pt x="538119" y="629019"/>
                              </a:moveTo>
                              <a:cubicBezTo>
                                <a:pt x="509969" y="633403"/>
                                <a:pt x="504071" y="652438"/>
                                <a:pt x="538817" y="692646"/>
                              </a:cubicBezTo>
                              <a:cubicBezTo>
                                <a:pt x="638334" y="771352"/>
                                <a:pt x="772167" y="793595"/>
                                <a:pt x="895705" y="808994"/>
                              </a:cubicBezTo>
                              <a:cubicBezTo>
                                <a:pt x="907286" y="734566"/>
                                <a:pt x="622569" y="615866"/>
                                <a:pt x="538119" y="629019"/>
                              </a:cubicBezTo>
                              <a:close/>
                              <a:moveTo>
                                <a:pt x="828788" y="405203"/>
                              </a:moveTo>
                              <a:cubicBezTo>
                                <a:pt x="827073" y="417180"/>
                                <a:pt x="827073" y="429155"/>
                                <a:pt x="827073" y="441133"/>
                              </a:cubicBezTo>
                              <a:lnTo>
                                <a:pt x="825356" y="441133"/>
                              </a:lnTo>
                              <a:cubicBezTo>
                                <a:pt x="840800" y="531814"/>
                                <a:pt x="876831" y="624208"/>
                                <a:pt x="935168" y="696068"/>
                              </a:cubicBezTo>
                              <a:cubicBezTo>
                                <a:pt x="911147" y="596833"/>
                                <a:pt x="892274" y="490752"/>
                                <a:pt x="833934" y="405203"/>
                              </a:cubicBezTo>
                              <a:cubicBezTo>
                                <a:pt x="832220" y="405203"/>
                                <a:pt x="830505" y="405203"/>
                                <a:pt x="828788" y="405203"/>
                              </a:cubicBezTo>
                              <a:close/>
                              <a:moveTo>
                                <a:pt x="1129056" y="398359"/>
                              </a:moveTo>
                              <a:cubicBezTo>
                                <a:pt x="1103318" y="477063"/>
                                <a:pt x="1039833" y="591699"/>
                                <a:pt x="1032970" y="653294"/>
                              </a:cubicBezTo>
                              <a:cubicBezTo>
                                <a:pt x="1050128" y="619074"/>
                                <a:pt x="1069001" y="584856"/>
                                <a:pt x="1086159" y="548925"/>
                              </a:cubicBezTo>
                              <a:cubicBezTo>
                                <a:pt x="1101601" y="501018"/>
                                <a:pt x="1146214" y="451398"/>
                                <a:pt x="1129056" y="398359"/>
                              </a:cubicBezTo>
                              <a:close/>
                              <a:moveTo>
                                <a:pt x="1266246" y="75555"/>
                              </a:moveTo>
                              <a:cubicBezTo>
                                <a:pt x="1254899" y="73888"/>
                                <a:pt x="1242942" y="74128"/>
                                <a:pt x="1230288" y="76695"/>
                              </a:cubicBezTo>
                              <a:lnTo>
                                <a:pt x="1230288" y="78405"/>
                              </a:lnTo>
                              <a:cubicBezTo>
                                <a:pt x="1022675" y="146844"/>
                                <a:pt x="969484" y="413758"/>
                                <a:pt x="1012381" y="600255"/>
                              </a:cubicBezTo>
                              <a:cubicBezTo>
                                <a:pt x="1032970" y="531814"/>
                                <a:pt x="1185676" y="167376"/>
                                <a:pt x="1161655" y="437711"/>
                              </a:cubicBezTo>
                              <a:cubicBezTo>
                                <a:pt x="1147929" y="530104"/>
                                <a:pt x="1086159" y="591699"/>
                                <a:pt x="1058706" y="682381"/>
                              </a:cubicBezTo>
                              <a:cubicBezTo>
                                <a:pt x="1244014" y="456532"/>
                                <a:pt x="1508249" y="702914"/>
                                <a:pt x="1672967" y="829525"/>
                              </a:cubicBezTo>
                              <a:cubicBezTo>
                                <a:pt x="1698705" y="805572"/>
                                <a:pt x="1714146" y="779908"/>
                                <a:pt x="1724441" y="750819"/>
                              </a:cubicBezTo>
                              <a:cubicBezTo>
                                <a:pt x="1772484" y="663560"/>
                                <a:pt x="1738167" y="576300"/>
                                <a:pt x="1669535" y="512993"/>
                              </a:cubicBezTo>
                              <a:cubicBezTo>
                                <a:pt x="1588893" y="430867"/>
                                <a:pt x="1516829" y="338474"/>
                                <a:pt x="1444763" y="247792"/>
                              </a:cubicBezTo>
                              <a:cubicBezTo>
                                <a:pt x="1395220" y="192399"/>
                                <a:pt x="1345677" y="87227"/>
                                <a:pt x="1266246" y="75555"/>
                              </a:cubicBezTo>
                              <a:close/>
                              <a:moveTo>
                                <a:pt x="651641" y="33311"/>
                              </a:moveTo>
                              <a:cubicBezTo>
                                <a:pt x="481872" y="31113"/>
                                <a:pt x="467610" y="310884"/>
                                <a:pt x="437583" y="453110"/>
                              </a:cubicBezTo>
                              <a:cubicBezTo>
                                <a:pt x="446163" y="454820"/>
                                <a:pt x="451310" y="458242"/>
                                <a:pt x="456458" y="458242"/>
                              </a:cubicBezTo>
                              <a:cubicBezTo>
                                <a:pt x="605733" y="463376"/>
                                <a:pt x="737851" y="521549"/>
                                <a:pt x="845946" y="624208"/>
                              </a:cubicBezTo>
                              <a:cubicBezTo>
                                <a:pt x="815061" y="559191"/>
                                <a:pt x="755009" y="251214"/>
                                <a:pt x="890557" y="425734"/>
                              </a:cubicBezTo>
                              <a:cubicBezTo>
                                <a:pt x="940316" y="501018"/>
                                <a:pt x="948895" y="596833"/>
                                <a:pt x="971201" y="682381"/>
                              </a:cubicBezTo>
                              <a:cubicBezTo>
                                <a:pt x="974633" y="694358"/>
                                <a:pt x="978064" y="689224"/>
                                <a:pt x="978064" y="682381"/>
                              </a:cubicBezTo>
                              <a:cubicBezTo>
                                <a:pt x="976348" y="550635"/>
                                <a:pt x="945463" y="413758"/>
                                <a:pt x="990074" y="287144"/>
                              </a:cubicBezTo>
                              <a:cubicBezTo>
                                <a:pt x="1170233" y="-27676"/>
                                <a:pt x="930022" y="121179"/>
                                <a:pt x="732703" y="52740"/>
                              </a:cubicBezTo>
                              <a:lnTo>
                                <a:pt x="734419" y="52740"/>
                              </a:lnTo>
                              <a:cubicBezTo>
                                <a:pt x="703320" y="39694"/>
                                <a:pt x="675894" y="33625"/>
                                <a:pt x="651641" y="33311"/>
                              </a:cubicBezTo>
                              <a:close/>
                              <a:moveTo>
                                <a:pt x="634355" y="1"/>
                              </a:moveTo>
                              <a:cubicBezTo>
                                <a:pt x="661389" y="-86"/>
                                <a:pt x="691738" y="5688"/>
                                <a:pt x="725839" y="18520"/>
                              </a:cubicBezTo>
                              <a:cubicBezTo>
                                <a:pt x="823641" y="59584"/>
                                <a:pt x="1053560" y="3123"/>
                                <a:pt x="1082728" y="121179"/>
                              </a:cubicBezTo>
                              <a:cubicBezTo>
                                <a:pt x="1093023" y="114335"/>
                                <a:pt x="1101601" y="109203"/>
                                <a:pt x="1110181" y="104070"/>
                              </a:cubicBezTo>
                              <a:cubicBezTo>
                                <a:pt x="1302352" y="-67028"/>
                                <a:pt x="1424175" y="184486"/>
                                <a:pt x="1537418" y="312809"/>
                              </a:cubicBezTo>
                              <a:cubicBezTo>
                                <a:pt x="1686693" y="489040"/>
                                <a:pt x="1882295" y="608808"/>
                                <a:pt x="1696988" y="846634"/>
                              </a:cubicBezTo>
                              <a:cubicBezTo>
                                <a:pt x="1844548" y="981802"/>
                                <a:pt x="1940633" y="944161"/>
                                <a:pt x="1755325" y="1128946"/>
                              </a:cubicBezTo>
                              <a:cubicBezTo>
                                <a:pt x="1728301" y="1159744"/>
                                <a:pt x="1711144" y="1197386"/>
                                <a:pt x="1697498" y="1237166"/>
                              </a:cubicBezTo>
                              <a:lnTo>
                                <a:pt x="1667784" y="1335024"/>
                              </a:lnTo>
                              <a:lnTo>
                                <a:pt x="1641850" y="1335024"/>
                              </a:lnTo>
                              <a:lnTo>
                                <a:pt x="1651574" y="1307958"/>
                              </a:lnTo>
                              <a:cubicBezTo>
                                <a:pt x="1660635" y="1276839"/>
                                <a:pt x="1668678" y="1246148"/>
                                <a:pt x="1678115" y="1219628"/>
                              </a:cubicBezTo>
                              <a:cubicBezTo>
                                <a:pt x="1681547" y="1149479"/>
                                <a:pt x="1902885" y="1009178"/>
                                <a:pt x="1815380" y="966404"/>
                              </a:cubicBezTo>
                              <a:cubicBezTo>
                                <a:pt x="1611197" y="884276"/>
                                <a:pt x="1322941" y="465087"/>
                                <a:pt x="1101601" y="692646"/>
                              </a:cubicBezTo>
                              <a:cubicBezTo>
                                <a:pt x="1091308" y="706335"/>
                                <a:pt x="1132487" y="692646"/>
                                <a:pt x="1139350" y="692646"/>
                              </a:cubicBezTo>
                              <a:cubicBezTo>
                                <a:pt x="1249162" y="670403"/>
                                <a:pt x="1358972" y="747397"/>
                                <a:pt x="1425890" y="827813"/>
                              </a:cubicBezTo>
                              <a:cubicBezTo>
                                <a:pt x="1415595" y="932184"/>
                                <a:pt x="1228573" y="887698"/>
                                <a:pt x="1158223" y="872299"/>
                              </a:cubicBezTo>
                              <a:cubicBezTo>
                                <a:pt x="1224282" y="970681"/>
                                <a:pt x="1267177" y="1080184"/>
                                <a:pt x="1312003" y="1188617"/>
                              </a:cubicBezTo>
                              <a:lnTo>
                                <a:pt x="1377591" y="1335024"/>
                              </a:lnTo>
                              <a:lnTo>
                                <a:pt x="1330679" y="1335024"/>
                              </a:lnTo>
                              <a:lnTo>
                                <a:pt x="1302352" y="1285715"/>
                              </a:lnTo>
                              <a:cubicBezTo>
                                <a:pt x="1259457" y="1198669"/>
                                <a:pt x="1223425" y="1108415"/>
                                <a:pt x="1197688" y="1012600"/>
                              </a:cubicBezTo>
                              <a:cubicBezTo>
                                <a:pt x="1165087" y="944161"/>
                                <a:pt x="1127339" y="862034"/>
                                <a:pt x="1041548" y="850056"/>
                              </a:cubicBezTo>
                              <a:cubicBezTo>
                                <a:pt x="1026107" y="846634"/>
                                <a:pt x="1046697" y="867167"/>
                                <a:pt x="1046697" y="872299"/>
                              </a:cubicBezTo>
                              <a:cubicBezTo>
                                <a:pt x="1103318" y="957849"/>
                                <a:pt x="1214846" y="1101572"/>
                                <a:pt x="1127339" y="1195675"/>
                              </a:cubicBezTo>
                              <a:cubicBezTo>
                                <a:pt x="1075865" y="1211074"/>
                                <a:pt x="1031254" y="993779"/>
                                <a:pt x="1003801" y="952715"/>
                              </a:cubicBezTo>
                              <a:cubicBezTo>
                                <a:pt x="978064" y="1022866"/>
                                <a:pt x="976348" y="1096438"/>
                                <a:pt x="940316" y="1161454"/>
                              </a:cubicBezTo>
                              <a:cubicBezTo>
                                <a:pt x="935168" y="1171722"/>
                                <a:pt x="907715" y="1185409"/>
                                <a:pt x="902567" y="1181987"/>
                              </a:cubicBezTo>
                              <a:cubicBezTo>
                                <a:pt x="828788" y="1110125"/>
                                <a:pt x="911147" y="976670"/>
                                <a:pt x="940316" y="894542"/>
                              </a:cubicBezTo>
                              <a:cubicBezTo>
                                <a:pt x="844231" y="925340"/>
                                <a:pt x="808198" y="1046820"/>
                                <a:pt x="763587" y="1128946"/>
                              </a:cubicBezTo>
                              <a:cubicBezTo>
                                <a:pt x="732059" y="1187975"/>
                                <a:pt x="700289" y="1260237"/>
                                <a:pt x="682575" y="1333913"/>
                              </a:cubicBezTo>
                              <a:lnTo>
                                <a:pt x="682387" y="1335024"/>
                              </a:lnTo>
                              <a:lnTo>
                                <a:pt x="651184" y="1335024"/>
                              </a:lnTo>
                              <a:lnTo>
                                <a:pt x="665787" y="1282934"/>
                              </a:lnTo>
                              <a:cubicBezTo>
                                <a:pt x="715544" y="1139212"/>
                                <a:pt x="784177" y="1002334"/>
                                <a:pt x="888842" y="889410"/>
                              </a:cubicBezTo>
                              <a:cubicBezTo>
                                <a:pt x="804767" y="906519"/>
                                <a:pt x="727556" y="980092"/>
                                <a:pt x="634902" y="947583"/>
                              </a:cubicBezTo>
                              <a:cubicBezTo>
                                <a:pt x="526805" y="925340"/>
                                <a:pt x="590291" y="858612"/>
                                <a:pt x="657207" y="831237"/>
                              </a:cubicBezTo>
                              <a:cubicBezTo>
                                <a:pt x="631471" y="814126"/>
                                <a:pt x="605733" y="793595"/>
                                <a:pt x="578280" y="779908"/>
                              </a:cubicBezTo>
                              <a:cubicBezTo>
                                <a:pt x="511364" y="749109"/>
                                <a:pt x="413562" y="629341"/>
                                <a:pt x="531954" y="603676"/>
                              </a:cubicBezTo>
                              <a:cubicBezTo>
                                <a:pt x="645195" y="586566"/>
                                <a:pt x="746429" y="656716"/>
                                <a:pt x="845946" y="701202"/>
                              </a:cubicBezTo>
                              <a:cubicBezTo>
                                <a:pt x="768735" y="581434"/>
                                <a:pt x="636617" y="506150"/>
                                <a:pt x="494206" y="497596"/>
                              </a:cubicBezTo>
                              <a:cubicBezTo>
                                <a:pt x="418710" y="490752"/>
                                <a:pt x="331203" y="463376"/>
                                <a:pt x="267719" y="524971"/>
                              </a:cubicBezTo>
                              <a:lnTo>
                                <a:pt x="266002" y="526682"/>
                              </a:lnTo>
                              <a:cubicBezTo>
                                <a:pt x="120159" y="658428"/>
                                <a:pt x="-72014" y="894542"/>
                                <a:pt x="85841" y="1086172"/>
                              </a:cubicBezTo>
                              <a:cubicBezTo>
                                <a:pt x="127021" y="1136645"/>
                                <a:pt x="170346" y="1184981"/>
                                <a:pt x="212812" y="1233744"/>
                              </a:cubicBezTo>
                              <a:lnTo>
                                <a:pt x="294991" y="1335024"/>
                              </a:lnTo>
                              <a:lnTo>
                                <a:pt x="238576" y="1335024"/>
                              </a:lnTo>
                              <a:lnTo>
                                <a:pt x="216740" y="1308610"/>
                              </a:lnTo>
                              <a:cubicBezTo>
                                <a:pt x="151392" y="1222383"/>
                                <a:pt x="92920" y="1128306"/>
                                <a:pt x="39515" y="1072485"/>
                              </a:cubicBezTo>
                              <a:cubicBezTo>
                                <a:pt x="-104613" y="885988"/>
                                <a:pt x="175063" y="420602"/>
                                <a:pt x="403267" y="453110"/>
                              </a:cubicBezTo>
                              <a:cubicBezTo>
                                <a:pt x="418280" y="288428"/>
                                <a:pt x="445117" y="610"/>
                                <a:pt x="634355" y="1"/>
                              </a:cubicBezTo>
                              <a:close/>
                            </a:path>
                          </a:pathLst>
                        </a:custGeom>
                        <a:solidFill>
                          <a:srgbClr val="000000"/>
                        </a:solidFill>
                        <a:ln w="0" cap="flat">
                          <a:noFill/>
                          <a:prstDash val="solid"/>
                          <a:miter/>
                        </a:ln>
                      </wps:spPr>
                      <wps:txbx>
                        <w:txbxContent>
                          <w:p w14:paraId="4F5B4437" w14:textId="77777777" w:rsidR="00C84A2C" w:rsidRDefault="00C84A2C" w:rsidP="00295935">
                            <w:pPr>
                              <w:rPr>
                                <w:rFonts w:hAnsi="Century Gothic"/>
                                <w:color w:val="000000" w:themeColor="text1"/>
                                <w:kern w:val="24"/>
                                <w:sz w:val="36"/>
                                <w:szCs w:val="36"/>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w14:anchorId="6B94D9E7" id="Group 3" o:spid="_x0000_s1057" alt="&quot;&quot;" style="position:absolute;margin-left:-36.6pt;margin-top:-36pt;width:612pt;height:792.1pt;z-index:-251653120;mso-width-percent:1000;mso-height-percent:1000;mso-width-percent:1000;mso-height-percent:1000" coordsize="77724,100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">
              <v:rect id="Rectangle 2" o:spid="_x0000_s1058" alt="&quot;&quot;" style="position:absolute;width:77724;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" fillcolor="#e7e6e6 [3214]" stroked="f" strokeweight="1pt">
                <v:fill opacity="13107f"/>
              </v:rect>
              <v:shape id="Freeform: Shape 4" o:spid="_x0000_s1059" alt="&quot;&quot;" style="position:absolute;left:54406;top:87249;width:18563;height:13350;visibility:visible;mso-wrap-style:square;v-text-anchor:middle" coordsize="1857376,13350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" adj="-11796480,,5400" path="m969484,899676v-51474,71860,-65200,153988,-58337,241248c945463,1063929,962621,983513,969484,899676xm1022675,877433r1715,3565l1024390,892832v37748,70150,37748,152276,78928,217293c1096454,1067351,1088305,1026716,1075865,988005l1024390,880998r,-3565l1022675,877433xm729271,855190v-243645,29086,-54906,107792,70347,22243c777314,863745,753292,856902,729271,855190xm1190395,726439v-66917,-5988,-132546,14116,-171151,74000c1051843,808994,1081013,815838,1110181,822682v87507,27374,183592,54751,274529,23952c1388142,831237,1377847,817548,1369269,810704r,-1710c1325515,764508,1257312,732428,1190395,726439xm538119,629019v-28150,4384,-34048,23419,698,63627c638334,771352,772167,793595,895705,808994,907286,734566,622569,615866,538119,629019xm828788,405203v-1715,11977,-1715,23952,-1715,35930l825356,441133v15444,90681,51475,183075,109812,254935c911147,596833,892274,490752,833934,405203v-1714,,-3429,,-5146,xm1129056,398359v-25738,78704,-89223,193340,-96086,254935c1050128,619074,1069001,584856,1086159,548925v15442,-47907,60055,-97527,42897,-150566xm1266246,75555v-11347,-1667,-23304,-1427,-35958,1140l1230288,78405c1022675,146844,969484,413758,1012381,600255v20589,-68441,173295,-432879,149274,-162544c1147929,530104,1086159,591699,1058706,682381v185308,-225849,449543,20533,614261,147144c1698705,805572,1714146,779908,1724441,750819v48043,-87259,13726,-174519,-54906,-237826c1588893,430867,1516829,338474,1444763,247792,1395220,192399,1345677,87227,1266246,75555xm651641,33311c481872,31113,467610,310884,437583,453110v8580,1710,13727,5132,18875,5132c605733,463376,737851,521549,845946,624208,815061,559191,755009,251214,890557,425734v49759,75284,58338,171099,80644,256647c974633,694358,978064,689224,978064,682381,976348,550635,945463,413758,990074,287144,1170233,-27676,930022,121179,732703,52740r1716,c703320,39694,675894,33625,651641,33311xm634355,1v27034,-87,57383,5687,91484,18519c823641,59584,1053560,3123,1082728,121179v10295,-6844,18873,-11976,27453,-17109c1302352,-67028,1424175,184486,1537418,312809v149275,176231,344877,295999,159570,533825c1844548,981802,1940633,944161,1755325,1128946v-27024,30798,-44181,68440,-57827,108220l1667784,1335024r-25934,l1651574,1307958v9061,-31119,17104,-61810,26541,-88330c1681547,1149479,1902885,1009178,1815380,966404,1611197,884276,1322941,465087,1101601,692646v-10293,13689,30886,,37749,c1249162,670403,1358972,747397,1425890,827813v-10295,104371,-197317,59885,-267667,44486c1224282,970681,1267177,1080184,1312003,1188617r65588,146407l1330679,1335024r-28327,-49309c1259457,1198669,1223425,1108415,1197688,1012600,1165087,944161,1127339,862034,1041548,850056v-15441,-3422,5149,17111,5149,22243c1103318,957849,1214846,1101572,1127339,1195675v-51474,15399,-96085,-201896,-123538,-242960c978064,1022866,976348,1096438,940316,1161454v-5148,10268,-32601,23955,-37749,20533c828788,1110125,911147,976670,940316,894542v-96085,30798,-132118,152278,-176729,234404c732059,1187975,700289,1260237,682575,1333913r-188,1111l651184,1335024r14603,-52090c715544,1139212,784177,1002334,888842,889410v-84075,17109,-161286,90682,-253940,58173c526805,925340,590291,858612,657207,831237,631471,814126,605733,793595,578280,779908,511364,749109,413562,629341,531954,603676v113241,-17110,214475,53040,313992,97526c768735,581434,636617,506150,494206,497596,418710,490752,331203,463376,267719,524971r-1717,1711c120159,658428,-72014,894542,85841,1086172v41180,50473,84505,98809,126971,147572l294991,1335024r-56415,l216740,1308610c151392,1222383,92920,1128306,39515,1072485,-104613,885988,175063,420602,403267,453110,418280,288428,445117,610,634355,1xe" fillcolor="black" stroked="f" strokeweight="0">
                <v:stroke joinstyle="miter"/>
                <v:formulas/>
                <v:path arrowok="t" o:connecttype="custom" o:connectlocs="968887,899676;910586,1140924;968887,899676;1022045,877433;1023759,880998;1023759,892832;1102638,1110125;1075202,988005;1023759,880998;1023759,877433;728822,855190;799125,877433;728822,855190;1189662,726439;1018616,800439;1109497,822682;1383857,846634;1368426,810704;1368426,808994;1189662,726439;537788,629019;538485,692646;895153,808994;537788,629019;828278,405203;826564,441133;824848,441133;934592,696068;833420,405203;828278,405203;1128361,398359;1032334,653294;1085490,548925;1128361,398359;1265466,75555;1229530,76695;1229530,78405;1011757,600255;1160940,437711;1058054,682381;1671937,829525;1723379,750819;1668507,512993;1443873,247792;1265466,75555;651240,33311;437313,453110;456177,458242;845425,624208;890008,425734;970603,682381;977462,682381;989464,287144;732252,52740;733967,52740;651240,33311;633964,1;725392,18520;1082061,121179;1109497,104070;1536471,312809;1695943,846634;1754244,1128946;1696452,1237166;1666757,1335024;1640839,1335024;1650557,1307958;1677081,1219628;1814262,966404;1100922,692646;1138648,692646;1425012,827813;1157510,872299;1311195,1188617;1376743,1335024;1329859,1335024;1301550,1285715;1196950,1012600;1040906,850056;1046052,872299;1126645,1195675;1003183,952715;939737,1161454;902011,1181987;939737,894542;763117,1128946;682155,1333913;681967,1335024;650783,1335024;665377,1282934;888295,889410;634511,947583;656802,831237;577924,779908;531626,603676;845425,701202;493902,497596;267554,524971;265838,526682;85788,1086172;212681,1233744;294809,1335024;238429,1335024;216607,1308610;39491,1072485;403019,453110;633964,1" o:connectangles="0,0,0,0,0,0,0,0,0,0,0,0,0,0,0,0,0,0,0,0,0,0,0,0,0,0,0,0,0,0,0,0,0,0,0,0,0,0,0,0,0,0,0,0,0,0,0,0,0,0,0,0,0,0,0,0,0,0,0,0,0,0,0,0,0,0,0,0,0,0,0,0,0,0,0,0,0,0,0,0,0,0,0,0,0,0,0,0,0,0,0,0,0,0,0,0,0,0,0,0,0,0,0,0,0,0,0" textboxrect="0,0,1857376,1335024"/>
                <o:lock v:ext="edit" aspectratio="t"/>
                <v:textbox>
                  <w:txbxContent>
                    <w:p w14:paraId="4F5B4437" w14:textId="77777777" w:rsidR="00C84A2C" w:rsidRDefault="00C84A2C" w:rsidP="00295935">
                      <w:pPr>
                        <w:rPr>
                          <w:rFonts w:hAnsi="Century Gothic"/>
                          <w:color w:val="000000" w:themeColor="text1"/>
                          <w:kern w:val="24"/>
                          <w:sz w:val="36"/>
                          <w:szCs w:val="36"/>
                        </w:rPr>
                      </w:pPr>
                    </w:p>
                  </w:txbxContent>
                </v:textbox>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C6E1C"/>
    <w:multiLevelType w:val="hybridMultilevel"/>
    <w:tmpl w:val="779E5B80"/>
    <w:lvl w:ilvl="0" w:tplc="9A180C52">
      <w:start w:val="1"/>
      <w:numFmt w:val="bullet"/>
      <w:lvlText w:val=""/>
      <w:lvlJc w:val="left"/>
      <w:pPr>
        <w:ind w:left="1210" w:hanging="360"/>
      </w:pPr>
      <w:rPr>
        <w:rFonts w:ascii="Wingdings" w:hAnsi="Wingdings"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FEF0179"/>
    <w:multiLevelType w:val="multilevel"/>
    <w:tmpl w:val="63CE4ABE"/>
    <w:styleLink w:val="CurrentList1"/>
    <w:lvl w:ilvl="0">
      <w:start w:val="1"/>
      <w:numFmt w:val="bullet"/>
      <w:lvlText w:val=""/>
      <w:lvlJc w:val="left"/>
      <w:pPr>
        <w:ind w:left="720" w:hanging="72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441D513C"/>
    <w:multiLevelType w:val="hybridMultilevel"/>
    <w:tmpl w:val="CC685FDE"/>
    <w:lvl w:ilvl="0" w:tplc="06C8732C">
      <w:start w:val="1"/>
      <w:numFmt w:val="bullet"/>
      <w:pStyle w:val="Skillslis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37405D"/>
    <w:multiLevelType w:val="hybridMultilevel"/>
    <w:tmpl w:val="D0CCD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AE44A2"/>
    <w:multiLevelType w:val="hybridMultilevel"/>
    <w:tmpl w:val="3C004034"/>
    <w:lvl w:ilvl="0" w:tplc="9A180C52">
      <w:start w:val="1"/>
      <w:numFmt w:val="bullet"/>
      <w:lvlText w:val=""/>
      <w:lvlJc w:val="left"/>
      <w:pPr>
        <w:ind w:left="1210" w:hanging="360"/>
      </w:pPr>
      <w:rPr>
        <w:rFonts w:ascii="Wingdings" w:hAnsi="Wingdings" w:hint="default"/>
        <w:sz w:val="32"/>
        <w:szCs w:val="32"/>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5" w15:restartNumberingAfterBreak="0">
    <w:nsid w:val="59DE53C0"/>
    <w:multiLevelType w:val="hybridMultilevel"/>
    <w:tmpl w:val="74149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48B668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061"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65A94E70"/>
    <w:multiLevelType w:val="multilevel"/>
    <w:tmpl w:val="B1C0B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CF2182"/>
    <w:multiLevelType w:val="multilevel"/>
    <w:tmpl w:val="3B84C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6C46C5"/>
    <w:multiLevelType w:val="hybridMultilevel"/>
    <w:tmpl w:val="6F6607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A6368CC"/>
    <w:multiLevelType w:val="hybridMultilevel"/>
    <w:tmpl w:val="3AEA9A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EEF64E6"/>
    <w:multiLevelType w:val="hybridMultilevel"/>
    <w:tmpl w:val="3B1C09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72455530">
    <w:abstractNumId w:val="3"/>
  </w:num>
  <w:num w:numId="2" w16cid:durableId="1628898235">
    <w:abstractNumId w:val="2"/>
  </w:num>
  <w:num w:numId="3" w16cid:durableId="550121475">
    <w:abstractNumId w:val="1"/>
  </w:num>
  <w:num w:numId="4" w16cid:durableId="259486799">
    <w:abstractNumId w:val="5"/>
  </w:num>
  <w:num w:numId="5" w16cid:durableId="1132134893">
    <w:abstractNumId w:val="11"/>
  </w:num>
  <w:num w:numId="6" w16cid:durableId="1579552734">
    <w:abstractNumId w:val="10"/>
  </w:num>
  <w:num w:numId="7" w16cid:durableId="464007790">
    <w:abstractNumId w:val="9"/>
  </w:num>
  <w:num w:numId="8" w16cid:durableId="1512064060">
    <w:abstractNumId w:val="8"/>
  </w:num>
  <w:num w:numId="9" w16cid:durableId="1114205927">
    <w:abstractNumId w:val="4"/>
  </w:num>
  <w:num w:numId="10" w16cid:durableId="2133011131">
    <w:abstractNumId w:val="0"/>
  </w:num>
  <w:num w:numId="11" w16cid:durableId="861937921">
    <w:abstractNumId w:val="7"/>
  </w:num>
  <w:num w:numId="12" w16cid:durableId="20464425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E82"/>
    <w:rsid w:val="0000311A"/>
    <w:rsid w:val="00007BBF"/>
    <w:rsid w:val="00007DCD"/>
    <w:rsid w:val="00011E31"/>
    <w:rsid w:val="00021B60"/>
    <w:rsid w:val="00025024"/>
    <w:rsid w:val="00027EA8"/>
    <w:rsid w:val="00034B29"/>
    <w:rsid w:val="00036450"/>
    <w:rsid w:val="000373A0"/>
    <w:rsid w:val="000411D6"/>
    <w:rsid w:val="00042014"/>
    <w:rsid w:val="00045FA5"/>
    <w:rsid w:val="00052742"/>
    <w:rsid w:val="00055CE8"/>
    <w:rsid w:val="00056AF7"/>
    <w:rsid w:val="00057FDF"/>
    <w:rsid w:val="00064381"/>
    <w:rsid w:val="00067B25"/>
    <w:rsid w:val="00073847"/>
    <w:rsid w:val="0007386D"/>
    <w:rsid w:val="00081195"/>
    <w:rsid w:val="0008202B"/>
    <w:rsid w:val="00082289"/>
    <w:rsid w:val="00084B28"/>
    <w:rsid w:val="00094499"/>
    <w:rsid w:val="00094960"/>
    <w:rsid w:val="00094F89"/>
    <w:rsid w:val="00094FF7"/>
    <w:rsid w:val="000A0C21"/>
    <w:rsid w:val="000A123D"/>
    <w:rsid w:val="000A3BDA"/>
    <w:rsid w:val="000B01D3"/>
    <w:rsid w:val="000C1272"/>
    <w:rsid w:val="000C45FF"/>
    <w:rsid w:val="000C584E"/>
    <w:rsid w:val="000E1F6F"/>
    <w:rsid w:val="000E3FD1"/>
    <w:rsid w:val="001009E6"/>
    <w:rsid w:val="00101166"/>
    <w:rsid w:val="00105CBE"/>
    <w:rsid w:val="00112054"/>
    <w:rsid w:val="00113CCD"/>
    <w:rsid w:val="00114857"/>
    <w:rsid w:val="00115C04"/>
    <w:rsid w:val="00125818"/>
    <w:rsid w:val="001309D3"/>
    <w:rsid w:val="001317D8"/>
    <w:rsid w:val="00147297"/>
    <w:rsid w:val="0015008C"/>
    <w:rsid w:val="001505EC"/>
    <w:rsid w:val="0015225E"/>
    <w:rsid w:val="001525E1"/>
    <w:rsid w:val="0015341F"/>
    <w:rsid w:val="00157310"/>
    <w:rsid w:val="00160478"/>
    <w:rsid w:val="00160E79"/>
    <w:rsid w:val="0016243B"/>
    <w:rsid w:val="00175387"/>
    <w:rsid w:val="00180329"/>
    <w:rsid w:val="00181F9A"/>
    <w:rsid w:val="00182988"/>
    <w:rsid w:val="001842A9"/>
    <w:rsid w:val="0019001F"/>
    <w:rsid w:val="00192537"/>
    <w:rsid w:val="00194584"/>
    <w:rsid w:val="00195BBB"/>
    <w:rsid w:val="001A3B96"/>
    <w:rsid w:val="001A74A5"/>
    <w:rsid w:val="001B0201"/>
    <w:rsid w:val="001B2ABD"/>
    <w:rsid w:val="001B31A7"/>
    <w:rsid w:val="001B3E07"/>
    <w:rsid w:val="001B6714"/>
    <w:rsid w:val="001E0391"/>
    <w:rsid w:val="001E1759"/>
    <w:rsid w:val="001E1C25"/>
    <w:rsid w:val="001F1ECC"/>
    <w:rsid w:val="00200C2D"/>
    <w:rsid w:val="00207E8B"/>
    <w:rsid w:val="00210E84"/>
    <w:rsid w:val="00211485"/>
    <w:rsid w:val="00211E21"/>
    <w:rsid w:val="00212938"/>
    <w:rsid w:val="00214F65"/>
    <w:rsid w:val="002163CA"/>
    <w:rsid w:val="00216E2E"/>
    <w:rsid w:val="0022218E"/>
    <w:rsid w:val="00222717"/>
    <w:rsid w:val="00226179"/>
    <w:rsid w:val="00233D58"/>
    <w:rsid w:val="002400EB"/>
    <w:rsid w:val="0024049E"/>
    <w:rsid w:val="00242ECA"/>
    <w:rsid w:val="002441D5"/>
    <w:rsid w:val="002516CC"/>
    <w:rsid w:val="00255ADA"/>
    <w:rsid w:val="00256CF7"/>
    <w:rsid w:val="002622FD"/>
    <w:rsid w:val="00266717"/>
    <w:rsid w:val="00281186"/>
    <w:rsid w:val="00281FD5"/>
    <w:rsid w:val="002855E6"/>
    <w:rsid w:val="00285C6F"/>
    <w:rsid w:val="00286D5F"/>
    <w:rsid w:val="00287DFF"/>
    <w:rsid w:val="00295935"/>
    <w:rsid w:val="002B1F98"/>
    <w:rsid w:val="002B57D9"/>
    <w:rsid w:val="002C3322"/>
    <w:rsid w:val="002C5A6B"/>
    <w:rsid w:val="002C6370"/>
    <w:rsid w:val="002D0C47"/>
    <w:rsid w:val="002D1188"/>
    <w:rsid w:val="002D3E1E"/>
    <w:rsid w:val="002E7A7C"/>
    <w:rsid w:val="0030481B"/>
    <w:rsid w:val="00307E41"/>
    <w:rsid w:val="003106B5"/>
    <w:rsid w:val="003156FC"/>
    <w:rsid w:val="003161D5"/>
    <w:rsid w:val="003254B5"/>
    <w:rsid w:val="003315B5"/>
    <w:rsid w:val="00333C1C"/>
    <w:rsid w:val="00351756"/>
    <w:rsid w:val="00355D92"/>
    <w:rsid w:val="00361C9C"/>
    <w:rsid w:val="0037121F"/>
    <w:rsid w:val="003715BF"/>
    <w:rsid w:val="0037486B"/>
    <w:rsid w:val="0037698D"/>
    <w:rsid w:val="00381760"/>
    <w:rsid w:val="003823BC"/>
    <w:rsid w:val="00384217"/>
    <w:rsid w:val="003850D4"/>
    <w:rsid w:val="003910D8"/>
    <w:rsid w:val="00391359"/>
    <w:rsid w:val="00394F25"/>
    <w:rsid w:val="003953FC"/>
    <w:rsid w:val="0039787D"/>
    <w:rsid w:val="003A1043"/>
    <w:rsid w:val="003A2D81"/>
    <w:rsid w:val="003A6B2B"/>
    <w:rsid w:val="003A6B7D"/>
    <w:rsid w:val="003B06CA"/>
    <w:rsid w:val="003D47B4"/>
    <w:rsid w:val="003D53AB"/>
    <w:rsid w:val="003E07A5"/>
    <w:rsid w:val="003E51AD"/>
    <w:rsid w:val="003E61E2"/>
    <w:rsid w:val="003F2118"/>
    <w:rsid w:val="003F5513"/>
    <w:rsid w:val="003F73F3"/>
    <w:rsid w:val="0040366E"/>
    <w:rsid w:val="004042DA"/>
    <w:rsid w:val="004071FC"/>
    <w:rsid w:val="004168A8"/>
    <w:rsid w:val="00425698"/>
    <w:rsid w:val="00431436"/>
    <w:rsid w:val="0043496E"/>
    <w:rsid w:val="00435B5D"/>
    <w:rsid w:val="00436118"/>
    <w:rsid w:val="00445947"/>
    <w:rsid w:val="00446DED"/>
    <w:rsid w:val="00450B70"/>
    <w:rsid w:val="00453B8A"/>
    <w:rsid w:val="0046072B"/>
    <w:rsid w:val="00471FAD"/>
    <w:rsid w:val="00474681"/>
    <w:rsid w:val="0047523D"/>
    <w:rsid w:val="004813B3"/>
    <w:rsid w:val="00481F04"/>
    <w:rsid w:val="004839CF"/>
    <w:rsid w:val="004855D2"/>
    <w:rsid w:val="004872D8"/>
    <w:rsid w:val="004908A2"/>
    <w:rsid w:val="00496591"/>
    <w:rsid w:val="004A7EC4"/>
    <w:rsid w:val="004B1355"/>
    <w:rsid w:val="004B1BC7"/>
    <w:rsid w:val="004B2CE3"/>
    <w:rsid w:val="004C0192"/>
    <w:rsid w:val="004C2249"/>
    <w:rsid w:val="004C3BFC"/>
    <w:rsid w:val="004C5A7A"/>
    <w:rsid w:val="004C63E4"/>
    <w:rsid w:val="004C6721"/>
    <w:rsid w:val="004C7C2F"/>
    <w:rsid w:val="004D11E6"/>
    <w:rsid w:val="004D20AE"/>
    <w:rsid w:val="004D2C70"/>
    <w:rsid w:val="004D3011"/>
    <w:rsid w:val="004D3A5E"/>
    <w:rsid w:val="004E0461"/>
    <w:rsid w:val="004E05CC"/>
    <w:rsid w:val="004F2598"/>
    <w:rsid w:val="004F3AFF"/>
    <w:rsid w:val="004F45C4"/>
    <w:rsid w:val="00500D7C"/>
    <w:rsid w:val="00501A64"/>
    <w:rsid w:val="00501B8C"/>
    <w:rsid w:val="005043BD"/>
    <w:rsid w:val="00505422"/>
    <w:rsid w:val="00506E1D"/>
    <w:rsid w:val="005132E7"/>
    <w:rsid w:val="005137A9"/>
    <w:rsid w:val="005200EE"/>
    <w:rsid w:val="00520DE3"/>
    <w:rsid w:val="0052103E"/>
    <w:rsid w:val="0052467D"/>
    <w:rsid w:val="005262AC"/>
    <w:rsid w:val="005262E3"/>
    <w:rsid w:val="0052769B"/>
    <w:rsid w:val="00536512"/>
    <w:rsid w:val="00540BEF"/>
    <w:rsid w:val="00541E77"/>
    <w:rsid w:val="0055457F"/>
    <w:rsid w:val="0056359A"/>
    <w:rsid w:val="00564F7C"/>
    <w:rsid w:val="00565F86"/>
    <w:rsid w:val="005663F9"/>
    <w:rsid w:val="005755EC"/>
    <w:rsid w:val="00587A9C"/>
    <w:rsid w:val="005917EE"/>
    <w:rsid w:val="005A2C10"/>
    <w:rsid w:val="005A2C82"/>
    <w:rsid w:val="005A6794"/>
    <w:rsid w:val="005B0206"/>
    <w:rsid w:val="005B44DF"/>
    <w:rsid w:val="005B6E7B"/>
    <w:rsid w:val="005C0DAA"/>
    <w:rsid w:val="005C1F5C"/>
    <w:rsid w:val="005C49D0"/>
    <w:rsid w:val="005C5621"/>
    <w:rsid w:val="005D1BED"/>
    <w:rsid w:val="005D4DDB"/>
    <w:rsid w:val="005E1FA3"/>
    <w:rsid w:val="005E39D5"/>
    <w:rsid w:val="005F78DB"/>
    <w:rsid w:val="005F7FFA"/>
    <w:rsid w:val="00600670"/>
    <w:rsid w:val="006052D1"/>
    <w:rsid w:val="0062123A"/>
    <w:rsid w:val="00622CD7"/>
    <w:rsid w:val="006352DD"/>
    <w:rsid w:val="00643F9E"/>
    <w:rsid w:val="00646E75"/>
    <w:rsid w:val="0065144F"/>
    <w:rsid w:val="00662B14"/>
    <w:rsid w:val="00662E2C"/>
    <w:rsid w:val="00663808"/>
    <w:rsid w:val="00664E82"/>
    <w:rsid w:val="0067195A"/>
    <w:rsid w:val="006771D0"/>
    <w:rsid w:val="00685412"/>
    <w:rsid w:val="0068578A"/>
    <w:rsid w:val="00685A37"/>
    <w:rsid w:val="00696F00"/>
    <w:rsid w:val="006A197C"/>
    <w:rsid w:val="006A1BF7"/>
    <w:rsid w:val="006A51D6"/>
    <w:rsid w:val="006B366C"/>
    <w:rsid w:val="006B4E5C"/>
    <w:rsid w:val="006C029E"/>
    <w:rsid w:val="006C58DA"/>
    <w:rsid w:val="006D4F15"/>
    <w:rsid w:val="006D6CB3"/>
    <w:rsid w:val="006D7EE6"/>
    <w:rsid w:val="006E1C8B"/>
    <w:rsid w:val="006F1C58"/>
    <w:rsid w:val="006F38C5"/>
    <w:rsid w:val="006F74F3"/>
    <w:rsid w:val="0070789A"/>
    <w:rsid w:val="00710B22"/>
    <w:rsid w:val="00715FCB"/>
    <w:rsid w:val="00720A85"/>
    <w:rsid w:val="00731E5E"/>
    <w:rsid w:val="00742117"/>
    <w:rsid w:val="00743101"/>
    <w:rsid w:val="00745536"/>
    <w:rsid w:val="0075147F"/>
    <w:rsid w:val="0075428B"/>
    <w:rsid w:val="007545F4"/>
    <w:rsid w:val="00761712"/>
    <w:rsid w:val="00767CF8"/>
    <w:rsid w:val="00771DDD"/>
    <w:rsid w:val="007775E1"/>
    <w:rsid w:val="00777634"/>
    <w:rsid w:val="007867A0"/>
    <w:rsid w:val="00787A35"/>
    <w:rsid w:val="007916B2"/>
    <w:rsid w:val="007927F5"/>
    <w:rsid w:val="00796897"/>
    <w:rsid w:val="007A043B"/>
    <w:rsid w:val="007A3AE6"/>
    <w:rsid w:val="007A3B6F"/>
    <w:rsid w:val="007B2199"/>
    <w:rsid w:val="007C1D37"/>
    <w:rsid w:val="007D518E"/>
    <w:rsid w:val="007E75BC"/>
    <w:rsid w:val="007F3E7B"/>
    <w:rsid w:val="00802CA0"/>
    <w:rsid w:val="00804ACE"/>
    <w:rsid w:val="008066A7"/>
    <w:rsid w:val="008079B7"/>
    <w:rsid w:val="00821D2D"/>
    <w:rsid w:val="00824279"/>
    <w:rsid w:val="00834944"/>
    <w:rsid w:val="008379F2"/>
    <w:rsid w:val="008543E5"/>
    <w:rsid w:val="00866C01"/>
    <w:rsid w:val="008729E7"/>
    <w:rsid w:val="00882386"/>
    <w:rsid w:val="00891BAD"/>
    <w:rsid w:val="008A7FB9"/>
    <w:rsid w:val="008B2187"/>
    <w:rsid w:val="008B62AD"/>
    <w:rsid w:val="008B62EF"/>
    <w:rsid w:val="008B6380"/>
    <w:rsid w:val="008C2056"/>
    <w:rsid w:val="008C2304"/>
    <w:rsid w:val="008E111E"/>
    <w:rsid w:val="008F1672"/>
    <w:rsid w:val="008F27B2"/>
    <w:rsid w:val="009014DD"/>
    <w:rsid w:val="00903BAA"/>
    <w:rsid w:val="00906AA3"/>
    <w:rsid w:val="00907D00"/>
    <w:rsid w:val="00917387"/>
    <w:rsid w:val="00921CB7"/>
    <w:rsid w:val="00921D6F"/>
    <w:rsid w:val="00923776"/>
    <w:rsid w:val="009260CD"/>
    <w:rsid w:val="00940A66"/>
    <w:rsid w:val="00945AF0"/>
    <w:rsid w:val="0095287B"/>
    <w:rsid w:val="00952C25"/>
    <w:rsid w:val="00956391"/>
    <w:rsid w:val="0096066C"/>
    <w:rsid w:val="00977456"/>
    <w:rsid w:val="00980FC7"/>
    <w:rsid w:val="009A2E07"/>
    <w:rsid w:val="009A4D0A"/>
    <w:rsid w:val="009B151B"/>
    <w:rsid w:val="009B7810"/>
    <w:rsid w:val="009C3415"/>
    <w:rsid w:val="009D6723"/>
    <w:rsid w:val="009E219D"/>
    <w:rsid w:val="009E47EA"/>
    <w:rsid w:val="009E4EF2"/>
    <w:rsid w:val="009F192D"/>
    <w:rsid w:val="00A01631"/>
    <w:rsid w:val="00A03CED"/>
    <w:rsid w:val="00A06010"/>
    <w:rsid w:val="00A07070"/>
    <w:rsid w:val="00A1214A"/>
    <w:rsid w:val="00A14A5A"/>
    <w:rsid w:val="00A16BA2"/>
    <w:rsid w:val="00A2118D"/>
    <w:rsid w:val="00A242BB"/>
    <w:rsid w:val="00A33375"/>
    <w:rsid w:val="00A516E9"/>
    <w:rsid w:val="00A555A3"/>
    <w:rsid w:val="00A5663F"/>
    <w:rsid w:val="00A5735A"/>
    <w:rsid w:val="00A6287D"/>
    <w:rsid w:val="00A676D3"/>
    <w:rsid w:val="00A71C0F"/>
    <w:rsid w:val="00A82623"/>
    <w:rsid w:val="00A840FC"/>
    <w:rsid w:val="00A847E6"/>
    <w:rsid w:val="00A961A6"/>
    <w:rsid w:val="00A96D64"/>
    <w:rsid w:val="00AB7491"/>
    <w:rsid w:val="00AB77B3"/>
    <w:rsid w:val="00AC01B6"/>
    <w:rsid w:val="00AC5769"/>
    <w:rsid w:val="00AD076C"/>
    <w:rsid w:val="00AD1DDC"/>
    <w:rsid w:val="00AD32DB"/>
    <w:rsid w:val="00AD76E2"/>
    <w:rsid w:val="00AE145F"/>
    <w:rsid w:val="00AE1A98"/>
    <w:rsid w:val="00AE201B"/>
    <w:rsid w:val="00AE258F"/>
    <w:rsid w:val="00AF0540"/>
    <w:rsid w:val="00AF40E2"/>
    <w:rsid w:val="00AF4E48"/>
    <w:rsid w:val="00B04308"/>
    <w:rsid w:val="00B20152"/>
    <w:rsid w:val="00B210CC"/>
    <w:rsid w:val="00B3272D"/>
    <w:rsid w:val="00B359E4"/>
    <w:rsid w:val="00B46439"/>
    <w:rsid w:val="00B5353B"/>
    <w:rsid w:val="00B57D98"/>
    <w:rsid w:val="00B61D90"/>
    <w:rsid w:val="00B65D92"/>
    <w:rsid w:val="00B65EEB"/>
    <w:rsid w:val="00B70850"/>
    <w:rsid w:val="00B7336A"/>
    <w:rsid w:val="00B8073F"/>
    <w:rsid w:val="00B81351"/>
    <w:rsid w:val="00B819B7"/>
    <w:rsid w:val="00B85ED3"/>
    <w:rsid w:val="00B9540D"/>
    <w:rsid w:val="00BA0611"/>
    <w:rsid w:val="00BA3469"/>
    <w:rsid w:val="00BA4732"/>
    <w:rsid w:val="00BA4E64"/>
    <w:rsid w:val="00BA7225"/>
    <w:rsid w:val="00BB44CD"/>
    <w:rsid w:val="00BB5557"/>
    <w:rsid w:val="00BC1F14"/>
    <w:rsid w:val="00BC2042"/>
    <w:rsid w:val="00BC46E8"/>
    <w:rsid w:val="00BC6BC1"/>
    <w:rsid w:val="00BD64A9"/>
    <w:rsid w:val="00BE2B47"/>
    <w:rsid w:val="00BF367E"/>
    <w:rsid w:val="00C01368"/>
    <w:rsid w:val="00C04304"/>
    <w:rsid w:val="00C066B6"/>
    <w:rsid w:val="00C103D0"/>
    <w:rsid w:val="00C11811"/>
    <w:rsid w:val="00C14066"/>
    <w:rsid w:val="00C14177"/>
    <w:rsid w:val="00C15153"/>
    <w:rsid w:val="00C163DB"/>
    <w:rsid w:val="00C16B3E"/>
    <w:rsid w:val="00C248A5"/>
    <w:rsid w:val="00C37BA1"/>
    <w:rsid w:val="00C42105"/>
    <w:rsid w:val="00C4674C"/>
    <w:rsid w:val="00C506CF"/>
    <w:rsid w:val="00C548B7"/>
    <w:rsid w:val="00C56B36"/>
    <w:rsid w:val="00C61BF5"/>
    <w:rsid w:val="00C61DED"/>
    <w:rsid w:val="00C6510C"/>
    <w:rsid w:val="00C72BED"/>
    <w:rsid w:val="00C73792"/>
    <w:rsid w:val="00C84A2C"/>
    <w:rsid w:val="00C931B8"/>
    <w:rsid w:val="00C94849"/>
    <w:rsid w:val="00C9550E"/>
    <w:rsid w:val="00C9578B"/>
    <w:rsid w:val="00C96326"/>
    <w:rsid w:val="00CA6A49"/>
    <w:rsid w:val="00CB0055"/>
    <w:rsid w:val="00CB00E0"/>
    <w:rsid w:val="00CB7065"/>
    <w:rsid w:val="00CC0FBA"/>
    <w:rsid w:val="00CC158A"/>
    <w:rsid w:val="00CC256B"/>
    <w:rsid w:val="00CC664F"/>
    <w:rsid w:val="00CD4017"/>
    <w:rsid w:val="00CD6057"/>
    <w:rsid w:val="00CE0565"/>
    <w:rsid w:val="00CE0931"/>
    <w:rsid w:val="00CF4D35"/>
    <w:rsid w:val="00D06CF7"/>
    <w:rsid w:val="00D074EF"/>
    <w:rsid w:val="00D121A2"/>
    <w:rsid w:val="00D17D6D"/>
    <w:rsid w:val="00D24439"/>
    <w:rsid w:val="00D245AF"/>
    <w:rsid w:val="00D2522B"/>
    <w:rsid w:val="00D269A4"/>
    <w:rsid w:val="00D310D4"/>
    <w:rsid w:val="00D34B12"/>
    <w:rsid w:val="00D422DE"/>
    <w:rsid w:val="00D430B4"/>
    <w:rsid w:val="00D43B0E"/>
    <w:rsid w:val="00D5459D"/>
    <w:rsid w:val="00D61AA1"/>
    <w:rsid w:val="00D632BB"/>
    <w:rsid w:val="00D6676A"/>
    <w:rsid w:val="00D75C1D"/>
    <w:rsid w:val="00D7779B"/>
    <w:rsid w:val="00D808AF"/>
    <w:rsid w:val="00D81AD4"/>
    <w:rsid w:val="00D83335"/>
    <w:rsid w:val="00D90951"/>
    <w:rsid w:val="00D95A9C"/>
    <w:rsid w:val="00D967C7"/>
    <w:rsid w:val="00DA1F4D"/>
    <w:rsid w:val="00DA2172"/>
    <w:rsid w:val="00DA586D"/>
    <w:rsid w:val="00DB1A82"/>
    <w:rsid w:val="00DC196E"/>
    <w:rsid w:val="00DC71F1"/>
    <w:rsid w:val="00DD172A"/>
    <w:rsid w:val="00DD379E"/>
    <w:rsid w:val="00DE6DD4"/>
    <w:rsid w:val="00DF0420"/>
    <w:rsid w:val="00DF1345"/>
    <w:rsid w:val="00DF4197"/>
    <w:rsid w:val="00DF43ED"/>
    <w:rsid w:val="00E01A58"/>
    <w:rsid w:val="00E023F5"/>
    <w:rsid w:val="00E0696E"/>
    <w:rsid w:val="00E11F6D"/>
    <w:rsid w:val="00E22F6F"/>
    <w:rsid w:val="00E25A26"/>
    <w:rsid w:val="00E371BA"/>
    <w:rsid w:val="00E4312B"/>
    <w:rsid w:val="00E43516"/>
    <w:rsid w:val="00E4381A"/>
    <w:rsid w:val="00E5080D"/>
    <w:rsid w:val="00E5366D"/>
    <w:rsid w:val="00E536AC"/>
    <w:rsid w:val="00E5499A"/>
    <w:rsid w:val="00E55D74"/>
    <w:rsid w:val="00E565D0"/>
    <w:rsid w:val="00E6140C"/>
    <w:rsid w:val="00E63ABB"/>
    <w:rsid w:val="00E64A91"/>
    <w:rsid w:val="00E73534"/>
    <w:rsid w:val="00E74CBA"/>
    <w:rsid w:val="00E74F40"/>
    <w:rsid w:val="00E75680"/>
    <w:rsid w:val="00E84891"/>
    <w:rsid w:val="00E84F2B"/>
    <w:rsid w:val="00E91922"/>
    <w:rsid w:val="00E9788D"/>
    <w:rsid w:val="00EA2BF0"/>
    <w:rsid w:val="00EA4F55"/>
    <w:rsid w:val="00EB73EB"/>
    <w:rsid w:val="00EC07C4"/>
    <w:rsid w:val="00EC6E9D"/>
    <w:rsid w:val="00ED168B"/>
    <w:rsid w:val="00ED16BF"/>
    <w:rsid w:val="00ED5399"/>
    <w:rsid w:val="00EE07E6"/>
    <w:rsid w:val="00EE488B"/>
    <w:rsid w:val="00EF3413"/>
    <w:rsid w:val="00F06D7D"/>
    <w:rsid w:val="00F113F7"/>
    <w:rsid w:val="00F23394"/>
    <w:rsid w:val="00F2463C"/>
    <w:rsid w:val="00F2773E"/>
    <w:rsid w:val="00F43085"/>
    <w:rsid w:val="00F438CE"/>
    <w:rsid w:val="00F51D98"/>
    <w:rsid w:val="00F527F8"/>
    <w:rsid w:val="00F57C10"/>
    <w:rsid w:val="00F60274"/>
    <w:rsid w:val="00F62FDE"/>
    <w:rsid w:val="00F67FBF"/>
    <w:rsid w:val="00F718F4"/>
    <w:rsid w:val="00F77FB9"/>
    <w:rsid w:val="00F874FB"/>
    <w:rsid w:val="00F936A0"/>
    <w:rsid w:val="00FA1139"/>
    <w:rsid w:val="00FB068F"/>
    <w:rsid w:val="00FB250B"/>
    <w:rsid w:val="00FB47E8"/>
    <w:rsid w:val="00FD7CA2"/>
    <w:rsid w:val="00FE56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F2786F"/>
  <w14:defaultImageDpi w14:val="32767"/>
  <w15:chartTrackingRefBased/>
  <w15:docId w15:val="{5C7F99EB-0832-4F7C-AC54-2EA2E1DD5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FA1139"/>
    <w:rPr>
      <w:sz w:val="20"/>
      <w:szCs w:val="22"/>
    </w:rPr>
  </w:style>
  <w:style w:type="paragraph" w:styleId="Heading1">
    <w:name w:val="heading 1"/>
    <w:basedOn w:val="Normal"/>
    <w:next w:val="Normal"/>
    <w:link w:val="Heading1Char"/>
    <w:uiPriority w:val="9"/>
    <w:rsid w:val="005F78DB"/>
    <w:pPr>
      <w:keepNext/>
      <w:pBdr>
        <w:bottom w:val="single" w:sz="6" w:space="4" w:color="A6A6A6" w:themeColor="background1" w:themeShade="A6"/>
      </w:pBdr>
      <w:spacing w:before="480" w:after="240"/>
      <w:outlineLvl w:val="0"/>
    </w:pPr>
    <w:rPr>
      <w:rFonts w:ascii="Perpetua Titling MT" w:eastAsiaTheme="majorEastAsia" w:hAnsi="Perpetua Titling MT" w:cs="Times New Roman (Headings CS)"/>
      <w:caps/>
      <w:color w:val="000000" w:themeColor="text1"/>
      <w:sz w:val="36"/>
    </w:rPr>
  </w:style>
  <w:style w:type="paragraph" w:styleId="Heading2">
    <w:name w:val="heading 2"/>
    <w:basedOn w:val="Normal"/>
    <w:next w:val="Normal"/>
    <w:link w:val="Heading2Char"/>
    <w:uiPriority w:val="9"/>
    <w:qFormat/>
    <w:rsid w:val="00EF3413"/>
    <w:pPr>
      <w:outlineLvl w:val="1"/>
    </w:pPr>
    <w:rPr>
      <w:caps/>
      <w:sz w:val="24"/>
    </w:rPr>
  </w:style>
  <w:style w:type="paragraph" w:styleId="Heading3">
    <w:name w:val="heading 3"/>
    <w:basedOn w:val="Normal"/>
    <w:next w:val="Normal"/>
    <w:link w:val="Heading3Char"/>
    <w:uiPriority w:val="9"/>
    <w:qFormat/>
    <w:rsid w:val="00384217"/>
    <w:pPr>
      <w:keepNext/>
      <w:keepLines/>
      <w:spacing w:before="40" w:after="80"/>
      <w:outlineLvl w:val="2"/>
    </w:pPr>
    <w:rPr>
      <w:rFonts w:eastAsiaTheme="majorEastAsia" w:cs="Times New Roman (Headings CS)"/>
      <w:color w:val="000000" w:themeColor="text1"/>
      <w:sz w:val="22"/>
      <w:szCs w:val="24"/>
    </w:rPr>
  </w:style>
  <w:style w:type="paragraph" w:styleId="Heading4">
    <w:name w:val="heading 4"/>
    <w:basedOn w:val="Normal"/>
    <w:next w:val="Normal"/>
    <w:link w:val="Heading4Char"/>
    <w:uiPriority w:val="9"/>
    <w:semiHidden/>
    <w:qFormat/>
    <w:rsid w:val="00787A35"/>
    <w:pPr>
      <w:outlineLvl w:val="3"/>
    </w:pPr>
    <w:rPr>
      <w:rFonts w:cs="Times New Roman (Body CS)"/>
      <w:cap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3413"/>
    <w:rPr>
      <w:caps/>
      <w:szCs w:val="22"/>
    </w:rPr>
  </w:style>
  <w:style w:type="paragraph" w:styleId="Title">
    <w:name w:val="Title"/>
    <w:basedOn w:val="Normal"/>
    <w:next w:val="Normal"/>
    <w:link w:val="TitleChar"/>
    <w:uiPriority w:val="10"/>
    <w:qFormat/>
    <w:rsid w:val="005F78DB"/>
    <w:pPr>
      <w:spacing w:line="960" w:lineRule="exact"/>
      <w:jc w:val="center"/>
    </w:pPr>
    <w:rPr>
      <w:rFonts w:asciiTheme="majorHAnsi" w:hAnsiTheme="majorHAnsi"/>
      <w:caps/>
      <w:color w:val="000000" w:themeColor="text1"/>
      <w:sz w:val="80"/>
      <w:szCs w:val="76"/>
    </w:rPr>
  </w:style>
  <w:style w:type="character" w:customStyle="1" w:styleId="TitleChar">
    <w:name w:val="Title Char"/>
    <w:basedOn w:val="DefaultParagraphFont"/>
    <w:link w:val="Title"/>
    <w:uiPriority w:val="10"/>
    <w:rsid w:val="005F78DB"/>
    <w:rPr>
      <w:rFonts w:asciiTheme="majorHAnsi" w:hAnsiTheme="majorHAnsi"/>
      <w:caps/>
      <w:color w:val="000000" w:themeColor="text1"/>
      <w:sz w:val="80"/>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5F78DB"/>
    <w:rPr>
      <w:rFonts w:ascii="Perpetua Titling MT" w:eastAsiaTheme="majorEastAsia" w:hAnsi="Perpetua Titling MT" w:cs="Times New Roman (Headings CS)"/>
      <w:caps/>
      <w:color w:val="000000" w:themeColor="text1"/>
      <w:sz w:val="36"/>
      <w:szCs w:val="22"/>
    </w:rPr>
  </w:style>
  <w:style w:type="paragraph" w:styleId="Date">
    <w:name w:val="Date"/>
    <w:basedOn w:val="Normal"/>
    <w:next w:val="Normal"/>
    <w:link w:val="DateChar"/>
    <w:uiPriority w:val="99"/>
    <w:semiHidden/>
    <w:rsid w:val="00036450"/>
  </w:style>
  <w:style w:type="character" w:customStyle="1" w:styleId="DateChar">
    <w:name w:val="Date Char"/>
    <w:basedOn w:val="DefaultParagraphFont"/>
    <w:link w:val="Date"/>
    <w:uiPriority w:val="99"/>
    <w:semiHidden/>
    <w:rsid w:val="00384217"/>
    <w:rPr>
      <w:sz w:val="20"/>
      <w:szCs w:val="22"/>
    </w:rPr>
  </w:style>
  <w:style w:type="character" w:styleId="Hyperlink">
    <w:name w:val="Hyperlink"/>
    <w:basedOn w:val="DefaultParagraphFont"/>
    <w:uiPriority w:val="99"/>
    <w:unhideWhenUsed/>
    <w:rsid w:val="00281FD5"/>
    <w:rPr>
      <w:color w:val="C45911"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C84A2C"/>
    <w:pPr>
      <w:spacing w:before="120" w:after="720"/>
      <w:jc w:val="center"/>
    </w:pPr>
    <w:rPr>
      <w:rFonts w:ascii="Cochocib Script Latin Pro" w:hAnsi="Cochocib Script Latin Pro" w:cs="Times New Roman (Body CS)"/>
      <w:color w:val="595959" w:themeColor="text1" w:themeTint="A6"/>
      <w:sz w:val="72"/>
      <w:szCs w:val="28"/>
    </w:rPr>
  </w:style>
  <w:style w:type="character" w:customStyle="1" w:styleId="SubtitleChar">
    <w:name w:val="Subtitle Char"/>
    <w:basedOn w:val="DefaultParagraphFont"/>
    <w:link w:val="Subtitle"/>
    <w:uiPriority w:val="11"/>
    <w:rsid w:val="00C84A2C"/>
    <w:rPr>
      <w:rFonts w:ascii="Cochocib Script Latin Pro" w:hAnsi="Cochocib Script Latin Pro" w:cs="Times New Roman (Body CS)"/>
      <w:color w:val="595959" w:themeColor="text1" w:themeTint="A6"/>
      <w:sz w:val="72"/>
      <w:szCs w:val="28"/>
    </w:rPr>
  </w:style>
  <w:style w:type="character" w:customStyle="1" w:styleId="Heading3Char">
    <w:name w:val="Heading 3 Char"/>
    <w:basedOn w:val="DefaultParagraphFont"/>
    <w:link w:val="Heading3"/>
    <w:uiPriority w:val="9"/>
    <w:rsid w:val="00384217"/>
    <w:rPr>
      <w:rFonts w:eastAsiaTheme="majorEastAsia" w:cs="Times New Roman (Headings CS)"/>
      <w:color w:val="000000" w:themeColor="text1"/>
      <w:sz w:val="22"/>
    </w:rPr>
  </w:style>
  <w:style w:type="character" w:customStyle="1" w:styleId="Heading4Char">
    <w:name w:val="Heading 4 Char"/>
    <w:basedOn w:val="DefaultParagraphFont"/>
    <w:link w:val="Heading4"/>
    <w:uiPriority w:val="9"/>
    <w:semiHidden/>
    <w:rsid w:val="00384217"/>
    <w:rPr>
      <w:rFonts w:cs="Times New Roman (Body CS)"/>
      <w:caps/>
      <w:szCs w:val="22"/>
    </w:rPr>
  </w:style>
  <w:style w:type="paragraph" w:customStyle="1" w:styleId="ContactInfo">
    <w:name w:val="Contact Info"/>
    <w:basedOn w:val="Normal"/>
    <w:semiHidden/>
    <w:qFormat/>
    <w:rsid w:val="00194584"/>
    <w:pPr>
      <w:spacing w:after="120"/>
    </w:pPr>
    <w:rPr>
      <w:color w:val="595959" w:themeColor="text1" w:themeTint="A6"/>
    </w:rPr>
  </w:style>
  <w:style w:type="paragraph" w:customStyle="1" w:styleId="Dates">
    <w:name w:val="Dates"/>
    <w:basedOn w:val="Date"/>
    <w:semiHidden/>
    <w:qFormat/>
    <w:rsid w:val="00A847E6"/>
    <w:pPr>
      <w:spacing w:after="80"/>
    </w:pPr>
    <w:rPr>
      <w:i/>
    </w:rPr>
  </w:style>
  <w:style w:type="paragraph" w:customStyle="1" w:styleId="JobTitle">
    <w:name w:val="Job Title"/>
    <w:basedOn w:val="Heading4"/>
    <w:semiHidden/>
    <w:qFormat/>
    <w:rsid w:val="00787A35"/>
    <w:pPr>
      <w:spacing w:before="40" w:after="80"/>
    </w:pPr>
    <w:rPr>
      <w:caps w:val="0"/>
      <w:sz w:val="22"/>
    </w:rPr>
  </w:style>
  <w:style w:type="paragraph" w:customStyle="1" w:styleId="Skillslist">
    <w:name w:val="Skills list"/>
    <w:basedOn w:val="Normal"/>
    <w:qFormat/>
    <w:rsid w:val="004D11E6"/>
    <w:pPr>
      <w:numPr>
        <w:numId w:val="2"/>
      </w:numPr>
      <w:spacing w:after="120"/>
    </w:pPr>
  </w:style>
  <w:style w:type="paragraph" w:styleId="ListParagraph">
    <w:name w:val="List Paragraph"/>
    <w:basedOn w:val="Normal"/>
    <w:uiPriority w:val="34"/>
    <w:qFormat/>
    <w:rsid w:val="004D11E6"/>
    <w:pPr>
      <w:ind w:left="720"/>
      <w:contextualSpacing/>
    </w:pPr>
  </w:style>
  <w:style w:type="numbering" w:customStyle="1" w:styleId="CurrentList1">
    <w:name w:val="Current List1"/>
    <w:uiPriority w:val="99"/>
    <w:rsid w:val="004D11E6"/>
    <w:pPr>
      <w:numPr>
        <w:numId w:val="3"/>
      </w:numPr>
    </w:pPr>
  </w:style>
  <w:style w:type="paragraph" w:customStyle="1" w:styleId="JobDescription">
    <w:name w:val="Job Description"/>
    <w:basedOn w:val="ContactInfo"/>
    <w:semiHidden/>
    <w:qFormat/>
    <w:rsid w:val="004839CF"/>
    <w:pPr>
      <w:spacing w:before="120" w:after="0"/>
    </w:pPr>
  </w:style>
  <w:style w:type="table" w:styleId="GridTable1Light-Accent5">
    <w:name w:val="Grid Table 1 Light Accent 5"/>
    <w:basedOn w:val="TableNormal"/>
    <w:uiPriority w:val="46"/>
    <w:rsid w:val="00FB47E8"/>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319133">
      <w:bodyDiv w:val="1"/>
      <w:marLeft w:val="0"/>
      <w:marRight w:val="0"/>
      <w:marTop w:val="0"/>
      <w:marBottom w:val="0"/>
      <w:divBdr>
        <w:top w:val="none" w:sz="0" w:space="0" w:color="auto"/>
        <w:left w:val="none" w:sz="0" w:space="0" w:color="auto"/>
        <w:bottom w:val="none" w:sz="0" w:space="0" w:color="auto"/>
        <w:right w:val="none" w:sz="0" w:space="0" w:color="auto"/>
      </w:divBdr>
    </w:div>
    <w:div w:id="519321804">
      <w:bodyDiv w:val="1"/>
      <w:marLeft w:val="0"/>
      <w:marRight w:val="0"/>
      <w:marTop w:val="0"/>
      <w:marBottom w:val="0"/>
      <w:divBdr>
        <w:top w:val="none" w:sz="0" w:space="0" w:color="auto"/>
        <w:left w:val="none" w:sz="0" w:space="0" w:color="auto"/>
        <w:bottom w:val="none" w:sz="0" w:space="0" w:color="auto"/>
        <w:right w:val="none" w:sz="0" w:space="0" w:color="auto"/>
      </w:divBdr>
    </w:div>
    <w:div w:id="792136099">
      <w:bodyDiv w:val="1"/>
      <w:marLeft w:val="0"/>
      <w:marRight w:val="0"/>
      <w:marTop w:val="0"/>
      <w:marBottom w:val="0"/>
      <w:divBdr>
        <w:top w:val="none" w:sz="0" w:space="0" w:color="auto"/>
        <w:left w:val="none" w:sz="0" w:space="0" w:color="auto"/>
        <w:bottom w:val="none" w:sz="0" w:space="0" w:color="auto"/>
        <w:right w:val="none" w:sz="0" w:space="0" w:color="auto"/>
      </w:divBdr>
    </w:div>
    <w:div w:id="1006790492">
      <w:bodyDiv w:val="1"/>
      <w:marLeft w:val="0"/>
      <w:marRight w:val="0"/>
      <w:marTop w:val="0"/>
      <w:marBottom w:val="0"/>
      <w:divBdr>
        <w:top w:val="none" w:sz="0" w:space="0" w:color="auto"/>
        <w:left w:val="none" w:sz="0" w:space="0" w:color="auto"/>
        <w:bottom w:val="none" w:sz="0" w:space="0" w:color="auto"/>
        <w:right w:val="none" w:sz="0" w:space="0" w:color="auto"/>
      </w:divBdr>
    </w:div>
    <w:div w:id="1490946875">
      <w:bodyDiv w:val="1"/>
      <w:marLeft w:val="0"/>
      <w:marRight w:val="0"/>
      <w:marTop w:val="0"/>
      <w:marBottom w:val="0"/>
      <w:divBdr>
        <w:top w:val="none" w:sz="0" w:space="0" w:color="auto"/>
        <w:left w:val="none" w:sz="0" w:space="0" w:color="auto"/>
        <w:bottom w:val="none" w:sz="0" w:space="0" w:color="auto"/>
        <w:right w:val="none" w:sz="0" w:space="0" w:color="auto"/>
      </w:divBdr>
    </w:div>
    <w:div w:id="1549341723">
      <w:bodyDiv w:val="1"/>
      <w:marLeft w:val="0"/>
      <w:marRight w:val="0"/>
      <w:marTop w:val="0"/>
      <w:marBottom w:val="0"/>
      <w:divBdr>
        <w:top w:val="none" w:sz="0" w:space="0" w:color="auto"/>
        <w:left w:val="none" w:sz="0" w:space="0" w:color="auto"/>
        <w:bottom w:val="none" w:sz="0" w:space="0" w:color="auto"/>
        <w:right w:val="none" w:sz="0" w:space="0" w:color="auto"/>
      </w:divBdr>
    </w:div>
    <w:div w:id="1680155980">
      <w:bodyDiv w:val="1"/>
      <w:marLeft w:val="0"/>
      <w:marRight w:val="0"/>
      <w:marTop w:val="0"/>
      <w:marBottom w:val="0"/>
      <w:divBdr>
        <w:top w:val="none" w:sz="0" w:space="0" w:color="auto"/>
        <w:left w:val="none" w:sz="0" w:space="0" w:color="auto"/>
        <w:bottom w:val="none" w:sz="0" w:space="0" w:color="auto"/>
        <w:right w:val="none" w:sz="0" w:space="0" w:color="auto"/>
      </w:divBdr>
    </w:div>
    <w:div w:id="1772046769">
      <w:bodyDiv w:val="1"/>
      <w:marLeft w:val="0"/>
      <w:marRight w:val="0"/>
      <w:marTop w:val="0"/>
      <w:marBottom w:val="0"/>
      <w:divBdr>
        <w:top w:val="none" w:sz="0" w:space="0" w:color="auto"/>
        <w:left w:val="none" w:sz="0" w:space="0" w:color="auto"/>
        <w:bottom w:val="none" w:sz="0" w:space="0" w:color="auto"/>
        <w:right w:val="none" w:sz="0" w:space="0" w:color="auto"/>
      </w:divBdr>
    </w:div>
    <w:div w:id="1776753188">
      <w:bodyDiv w:val="1"/>
      <w:marLeft w:val="0"/>
      <w:marRight w:val="0"/>
      <w:marTop w:val="0"/>
      <w:marBottom w:val="0"/>
      <w:divBdr>
        <w:top w:val="none" w:sz="0" w:space="0" w:color="auto"/>
        <w:left w:val="none" w:sz="0" w:space="0" w:color="auto"/>
        <w:bottom w:val="none" w:sz="0" w:space="0" w:color="auto"/>
        <w:right w:val="none" w:sz="0" w:space="0" w:color="auto"/>
      </w:divBdr>
    </w:div>
    <w:div w:id="1800218981">
      <w:bodyDiv w:val="1"/>
      <w:marLeft w:val="0"/>
      <w:marRight w:val="0"/>
      <w:marTop w:val="0"/>
      <w:marBottom w:val="0"/>
      <w:divBdr>
        <w:top w:val="none" w:sz="0" w:space="0" w:color="auto"/>
        <w:left w:val="none" w:sz="0" w:space="0" w:color="auto"/>
        <w:bottom w:val="none" w:sz="0" w:space="0" w:color="auto"/>
        <w:right w:val="none" w:sz="0" w:space="0" w:color="auto"/>
      </w:divBdr>
    </w:div>
    <w:div w:id="1801459350">
      <w:bodyDiv w:val="1"/>
      <w:marLeft w:val="0"/>
      <w:marRight w:val="0"/>
      <w:marTop w:val="0"/>
      <w:marBottom w:val="0"/>
      <w:divBdr>
        <w:top w:val="none" w:sz="0" w:space="0" w:color="auto"/>
        <w:left w:val="none" w:sz="0" w:space="0" w:color="auto"/>
        <w:bottom w:val="none" w:sz="0" w:space="0" w:color="auto"/>
        <w:right w:val="none" w:sz="0" w:space="0" w:color="auto"/>
      </w:divBdr>
    </w:div>
    <w:div w:id="1893881066">
      <w:bodyDiv w:val="1"/>
      <w:marLeft w:val="0"/>
      <w:marRight w:val="0"/>
      <w:marTop w:val="0"/>
      <w:marBottom w:val="0"/>
      <w:divBdr>
        <w:top w:val="none" w:sz="0" w:space="0" w:color="auto"/>
        <w:left w:val="none" w:sz="0" w:space="0" w:color="auto"/>
        <w:bottom w:val="none" w:sz="0" w:space="0" w:color="auto"/>
        <w:right w:val="none" w:sz="0" w:space="0" w:color="auto"/>
      </w:divBdr>
    </w:div>
    <w:div w:id="1900823627">
      <w:bodyDiv w:val="1"/>
      <w:marLeft w:val="0"/>
      <w:marRight w:val="0"/>
      <w:marTop w:val="0"/>
      <w:marBottom w:val="0"/>
      <w:divBdr>
        <w:top w:val="none" w:sz="0" w:space="0" w:color="auto"/>
        <w:left w:val="none" w:sz="0" w:space="0" w:color="auto"/>
        <w:bottom w:val="none" w:sz="0" w:space="0" w:color="auto"/>
        <w:right w:val="none" w:sz="0" w:space="0" w:color="auto"/>
      </w:divBdr>
    </w:div>
    <w:div w:id="2012298268">
      <w:bodyDiv w:val="1"/>
      <w:marLeft w:val="0"/>
      <w:marRight w:val="0"/>
      <w:marTop w:val="0"/>
      <w:marBottom w:val="0"/>
      <w:divBdr>
        <w:top w:val="none" w:sz="0" w:space="0" w:color="auto"/>
        <w:left w:val="none" w:sz="0" w:space="0" w:color="auto"/>
        <w:bottom w:val="none" w:sz="0" w:space="0" w:color="auto"/>
        <w:right w:val="none" w:sz="0" w:space="0" w:color="auto"/>
      </w:divBdr>
    </w:div>
    <w:div w:id="2028677005">
      <w:bodyDiv w:val="1"/>
      <w:marLeft w:val="0"/>
      <w:marRight w:val="0"/>
      <w:marTop w:val="0"/>
      <w:marBottom w:val="0"/>
      <w:divBdr>
        <w:top w:val="none" w:sz="0" w:space="0" w:color="auto"/>
        <w:left w:val="none" w:sz="0" w:space="0" w:color="auto"/>
        <w:bottom w:val="none" w:sz="0" w:space="0" w:color="auto"/>
        <w:right w:val="none" w:sz="0" w:space="0" w:color="auto"/>
      </w:divBdr>
    </w:div>
    <w:div w:id="210792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youtube.com/playlist?list=PLs5_Rtf2P2r41iuDKULDHHnIwfXyTAxBH&amp;si=PhMhOvo8_rT1a53y"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image" Target="media/image14.png"/><Relationship Id="rId32"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www.youtube.com/watch?v=NCrlyaXMAn8&amp;list=PLJ5C_6qdAvBELELTSPgzYkQg3HgclQh-5"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youtube.com/playlist?list=PLs5_Rtf2P2r41iuDKULDHHnIwfXyTAxBH&amp;si=PhMhOvo8_rT1a53y"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www.youtube.com/watch?v=NCrlyaXMAn8&amp;list=PLJ5C_6qdAvBELELTSPgzYkQg3HgclQh-5" TargetMode="Externa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war\AppData\Roaming\Microsoft\Templates\Elegant%20graphic%20design%20resum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1">
      <a:majorFont>
        <a:latin typeface="Perpetua Titling MT"/>
        <a:ea typeface=""/>
        <a:cs typeface=""/>
      </a:majorFont>
      <a:minorFont>
        <a:latin typeface="Apto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38B72D9-D856-4705-B9D6-25C79EA17D6A}">
  <we:reference id="wa200007708" version="1.0.0.0" store="en-US" storeType="OMEX"/>
  <we:alternateReferences>
    <we:reference id="wa200007708" version="1.0.0.0" store="wa2000077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9A4320D2-0124-4D0C-8F09-76A2F123F7BB}">
  <ds:schemaRefs>
    <ds:schemaRef ds:uri="http://schemas.openxmlformats.org/officeDocument/2006/bibliography"/>
  </ds:schemaRefs>
</ds:datastoreItem>
</file>

<file path=customXml/itemProps2.xml><?xml version="1.0" encoding="utf-8"?>
<ds:datastoreItem xmlns:ds="http://schemas.openxmlformats.org/officeDocument/2006/customXml" ds:itemID="{BDAADE68-F035-4A5D-AE53-44197648CC5D}">
  <ds:schemaRefs>
    <ds:schemaRef ds:uri="http://schemas.microsoft.com/sharepoint/v3/contenttype/forms"/>
  </ds:schemaRefs>
</ds:datastoreItem>
</file>

<file path=customXml/itemProps3.xml><?xml version="1.0" encoding="utf-8"?>
<ds:datastoreItem xmlns:ds="http://schemas.openxmlformats.org/officeDocument/2006/customXml" ds:itemID="{BBBD0F04-8D02-40BB-96C8-7ED2877A30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7EDF072-5485-40AC-8CAD-04328D0069B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Elegant graphic design resume.dotx</Template>
  <TotalTime>984</TotalTime>
  <Pages>4</Pages>
  <Words>156</Words>
  <Characters>894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MIHIR TIWARI</dc:creator>
  <cp:keywords/>
  <dc:description/>
  <cp:lastModifiedBy>MIHIR_Tiwari_220960940019 TIWARI</cp:lastModifiedBy>
  <cp:revision>385</cp:revision>
  <dcterms:created xsi:type="dcterms:W3CDTF">2024-12-21T13:21:00Z</dcterms:created>
  <dcterms:modified xsi:type="dcterms:W3CDTF">2024-12-23T11:10:00Z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