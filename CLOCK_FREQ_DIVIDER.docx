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5E762" w14:textId="2E2D60AA" w:rsidR="00A840FC" w:rsidRDefault="009E47EA" w:rsidP="00664E82">
      <w:pPr>
        <w:pStyle w:val="Title"/>
        <w:jc w:val="left"/>
        <w:rPr>
          <w:color w:val="2E74B5" w:themeColor="accent5" w:themeShade="BF"/>
          <w:sz w:val="52"/>
          <w:szCs w:val="52"/>
          <w:lang w:val="en-IN"/>
        </w:rPr>
      </w:pPr>
      <w:r>
        <w:rPr>
          <w:noProof/>
          <w:color w:val="2E74B5" w:themeColor="accent5" w:themeShade="BF"/>
          <w:sz w:val="52"/>
          <w:szCs w:val="52"/>
          <w:lang w:val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50CAAB" wp14:editId="1DB4774D">
                <wp:simplePos x="0" y="0"/>
                <wp:positionH relativeFrom="page">
                  <wp:align>right</wp:align>
                </wp:positionH>
                <wp:positionV relativeFrom="paragraph">
                  <wp:posOffset>-612140</wp:posOffset>
                </wp:positionV>
                <wp:extent cx="7761767" cy="637953"/>
                <wp:effectExtent l="0" t="0" r="10795" b="10160"/>
                <wp:wrapNone/>
                <wp:docPr id="2098023093" name="Wav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67" cy="637953"/>
                        </a:xfrm>
                        <a:prstGeom prst="wav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27E4BF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Wave 44" o:spid="_x0000_s1026" type="#_x0000_t64" style="position:absolute;margin-left:559.95pt;margin-top:-48.2pt;width:611.15pt;height:50.25pt;z-index:25170329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" adj="2700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w10:wrap anchorx="page"/>
              </v:shape>
            </w:pict>
          </mc:Fallback>
        </mc:AlternateContent>
      </w:r>
      <w:r w:rsidR="00664E82" w:rsidRPr="00664E82">
        <w:rPr>
          <w:color w:val="2E74B5" w:themeColor="accent5" w:themeShade="BF"/>
          <w:sz w:val="52"/>
          <w:szCs w:val="52"/>
          <w:lang w:val="en-IN"/>
        </w:rPr>
        <w:t xml:space="preserve">         </w:t>
      </w:r>
      <w:r w:rsidR="00363D4F">
        <w:rPr>
          <w:color w:val="2E74B5" w:themeColor="accent5" w:themeShade="BF"/>
          <w:sz w:val="52"/>
          <w:szCs w:val="52"/>
          <w:lang w:val="en-IN"/>
        </w:rPr>
        <w:t xml:space="preserve">     </w:t>
      </w:r>
      <w:r w:rsidR="00EC5170">
        <w:rPr>
          <w:color w:val="2E74B5" w:themeColor="accent5" w:themeShade="BF"/>
          <w:sz w:val="52"/>
          <w:szCs w:val="52"/>
          <w:lang w:val="en-IN"/>
        </w:rPr>
        <w:t>FREQUENCY DIVIDER</w:t>
      </w:r>
    </w:p>
    <w:p w14:paraId="15F82FC6" w14:textId="08E5D23A" w:rsidR="00814C3D" w:rsidRPr="00814C3D" w:rsidRDefault="00646B07" w:rsidP="00EC5170">
      <w:pPr>
        <w:rPr>
          <w:sz w:val="24"/>
          <w:szCs w:val="28"/>
          <w:lang w:val="en-IN"/>
        </w:rPr>
      </w:pPr>
      <w:r>
        <w:rPr>
          <w:noProof/>
          <w:sz w:val="24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BEC1A7" wp14:editId="6FC79956">
                <wp:simplePos x="0" y="0"/>
                <wp:positionH relativeFrom="column">
                  <wp:posOffset>3117273</wp:posOffset>
                </wp:positionH>
                <wp:positionV relativeFrom="paragraph">
                  <wp:posOffset>228369</wp:posOffset>
                </wp:positionV>
                <wp:extent cx="4082472" cy="655782"/>
                <wp:effectExtent l="0" t="0" r="13335" b="11430"/>
                <wp:wrapNone/>
                <wp:docPr id="867787270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472" cy="655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728B59" w14:textId="3069C919" w:rsidR="00646B07" w:rsidRPr="00646B07" w:rsidRDefault="00646B07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BEC1A7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245.45pt;margin-top:18pt;width:321.45pt;height:51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" fillcolor="white [3201]" strokeweight=".5pt">
                <v:textbox>
                  <w:txbxContent>
                    <w:p w14:paraId="4F728B59" w14:textId="3069C919" w:rsidR="00646B07" w:rsidRPr="00646B07" w:rsidRDefault="00646B07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2773" w:rsidRPr="00814C3D">
        <w:rPr>
          <w:sz w:val="24"/>
          <w:szCs w:val="28"/>
          <w:lang w:val="en-IN"/>
        </w:rPr>
        <w:t xml:space="preserve">A frequency divider, also called clock divider is a circuit that takes an input signal of </w:t>
      </w:r>
      <w:r w:rsidR="00884FCE" w:rsidRPr="00814C3D">
        <w:rPr>
          <w:sz w:val="24"/>
          <w:szCs w:val="28"/>
          <w:lang w:val="en-IN"/>
        </w:rPr>
        <w:t>a frequency fin. And generates an output signal of a frequency:</w:t>
      </w:r>
      <w:r w:rsidR="00565899" w:rsidRPr="00814C3D">
        <w:rPr>
          <w:sz w:val="24"/>
          <w:szCs w:val="28"/>
          <w:lang w:val="en-IN"/>
        </w:rPr>
        <w:t xml:space="preserve"> </w:t>
      </w:r>
    </w:p>
    <w:p w14:paraId="204825F4" w14:textId="3CEF2C56" w:rsidR="00EC5170" w:rsidRDefault="00667BE4" w:rsidP="00EC5170">
      <w:pPr>
        <w:rPr>
          <w:sz w:val="22"/>
          <w:szCs w:val="24"/>
          <w:lang w:val="en-IN"/>
        </w:rPr>
      </w:pPr>
      <w:r>
        <w:rPr>
          <w:noProof/>
          <w:sz w:val="22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84BAE1" wp14:editId="74B3DC27">
                <wp:simplePos x="0" y="0"/>
                <wp:positionH relativeFrom="column">
                  <wp:posOffset>-355600</wp:posOffset>
                </wp:positionH>
                <wp:positionV relativeFrom="paragraph">
                  <wp:posOffset>558223</wp:posOffset>
                </wp:positionV>
                <wp:extent cx="7527405" cy="7824932"/>
                <wp:effectExtent l="0" t="0" r="16510" b="24130"/>
                <wp:wrapNone/>
                <wp:docPr id="1261625412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7405" cy="7824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F34CBD" w14:textId="68D5EA2F" w:rsidR="00667BE4" w:rsidRDefault="003A772D">
                            <w:r w:rsidRPr="003A772D">
                              <w:t>Integer Clock Dividers</w:t>
                            </w:r>
                            <w:r>
                              <w:t>: where N is an integer.</w:t>
                            </w:r>
                          </w:p>
                          <w:p w14:paraId="3A378253" w14:textId="77777777" w:rsidR="003A772D" w:rsidRDefault="003A77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84BAE1" id="Text Box 26" o:spid="_x0000_s1027" type="#_x0000_t202" style="position:absolute;margin-left:-28pt;margin-top:43.95pt;width:592.7pt;height:616.1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" fillcolor="white [3201]" strokeweight=".5pt">
                <v:textbox>
                  <w:txbxContent>
                    <w:p w14:paraId="3EF34CBD" w14:textId="68D5EA2F" w:rsidR="00667BE4" w:rsidRDefault="003A772D">
                      <w:r w:rsidRPr="003A772D">
                        <w:t>Integer Clock Dividers</w:t>
                      </w:r>
                      <w:r>
                        <w:t>: where N is an integer.</w:t>
                      </w:r>
                    </w:p>
                    <w:p w14:paraId="3A378253" w14:textId="77777777" w:rsidR="003A772D" w:rsidRDefault="003A772D"/>
                  </w:txbxContent>
                </v:textbox>
              </v:shape>
            </w:pict>
          </mc:Fallback>
        </mc:AlternateContent>
      </w:r>
      <w:r w:rsidR="00565899">
        <w:rPr>
          <w:sz w:val="22"/>
          <w:szCs w:val="24"/>
          <w:lang w:val="en-IN"/>
        </w:rPr>
        <w:t xml:space="preserve"> </w:t>
      </w:r>
      <w:r w:rsidR="00814C3D">
        <w:rPr>
          <w:sz w:val="22"/>
          <w:szCs w:val="24"/>
          <w:lang w:val="en-IN"/>
        </w:rPr>
        <w:t xml:space="preserve">                                                                   </w:t>
      </w:r>
      <w:r w:rsidR="00565899">
        <w:rPr>
          <w:sz w:val="22"/>
          <w:szCs w:val="24"/>
          <w:lang w:val="en-IN"/>
        </w:rPr>
        <w:t xml:space="preserve">   </w:t>
      </w:r>
      <w:r w:rsidR="00814C3D" w:rsidRPr="00814C3D">
        <w:rPr>
          <w:sz w:val="22"/>
          <w:szCs w:val="24"/>
          <w:lang w:val="en-IN"/>
        </w:rPr>
        <w:drawing>
          <wp:inline distT="0" distB="0" distL="0" distR="0" wp14:anchorId="7B363F06" wp14:editId="4DC98622">
            <wp:extent cx="646428" cy="552912"/>
            <wp:effectExtent l="0" t="0" r="1905" b="0"/>
            <wp:docPr id="177810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031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6627" cy="58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B96E" w14:textId="0250BD78" w:rsidR="00E6413F" w:rsidRPr="00E6413F" w:rsidRDefault="00A92412" w:rsidP="00E6413F">
      <w:pPr>
        <w:rPr>
          <w:sz w:val="22"/>
          <w:szCs w:val="24"/>
          <w:lang w:val="en-IN"/>
        </w:rPr>
      </w:pPr>
      <w:r>
        <w:rPr>
          <w:noProof/>
          <w:sz w:val="22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814C3A" wp14:editId="7FED8063">
                <wp:simplePos x="0" y="0"/>
                <wp:positionH relativeFrom="column">
                  <wp:posOffset>-290945</wp:posOffset>
                </wp:positionH>
                <wp:positionV relativeFrom="paragraph">
                  <wp:posOffset>236682</wp:posOffset>
                </wp:positionV>
                <wp:extent cx="3158836" cy="7518400"/>
                <wp:effectExtent l="0" t="0" r="22860" b="25400"/>
                <wp:wrapNone/>
                <wp:docPr id="858160018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8836" cy="7518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0B95D" w14:textId="0A1BBE2E" w:rsidR="00A92412" w:rsidRPr="009D6269" w:rsidRDefault="004A2EE0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9D6269">
                              <w:rPr>
                                <w:b/>
                                <w:bCs/>
                                <w:color w:val="1F3864" w:themeColor="accent1" w:themeShade="80"/>
                                <w:lang w:val="en-IN"/>
                              </w:rPr>
                              <w:t xml:space="preserve">EVEN DIVIDER </w:t>
                            </w:r>
                          </w:p>
                          <w:p w14:paraId="0F2FD3EE" w14:textId="68D4CA8E" w:rsidR="008D6D57" w:rsidRPr="008D6D57" w:rsidRDefault="008D6D57" w:rsidP="008D6D57">
                            <w:pPr>
                              <w:rPr>
                                <w:lang w:val="en-IN"/>
                              </w:rPr>
                            </w:pPr>
                            <w:r w:rsidRPr="008D6D57">
                              <w:rPr>
                                <w:lang w:val="en-IN"/>
                              </w:rPr>
                              <w:t xml:space="preserve"> The division factor N is an even number (2, 4, 6, 8</w:t>
                            </w:r>
                            <w:r w:rsidR="00BF174E">
                              <w:rPr>
                                <w:lang w:val="en-IN"/>
                              </w:rPr>
                              <w:t>…</w:t>
                            </w:r>
                            <w:r w:rsidRPr="008D6D57">
                              <w:rPr>
                                <w:lang w:val="en-IN"/>
                              </w:rPr>
                              <w:t>).</w:t>
                            </w:r>
                          </w:p>
                          <w:p w14:paraId="53CE4DC1" w14:textId="5892626D" w:rsidR="004A2EE0" w:rsidRPr="004A2EE0" w:rsidRDefault="008D6D57" w:rsidP="008D6D57">
                            <w:pPr>
                              <w:rPr>
                                <w:lang w:val="en-IN"/>
                              </w:rPr>
                            </w:pPr>
                            <w:r w:rsidRPr="008D6D57">
                              <w:rPr>
                                <w:lang w:val="en-IN"/>
                              </w:rPr>
                              <w:t xml:space="preserve"> Simple to implement using toggle flip-flops or counters.</w:t>
                            </w:r>
                          </w:p>
                          <w:p w14:paraId="6D146061" w14:textId="60F3AF01" w:rsidR="00CA5329" w:rsidRDefault="00305D04" w:rsidP="00305D04">
                            <w:pPr>
                              <w:jc w:val="center"/>
                            </w:pPr>
                            <w:r>
                              <w:t>Divide by 2</w:t>
                            </w:r>
                          </w:p>
                          <w:p w14:paraId="47664F8A" w14:textId="77777777" w:rsidR="00305D04" w:rsidRDefault="00305D04" w:rsidP="00305D04">
                            <w:pPr>
                              <w:jc w:val="center"/>
                            </w:pPr>
                          </w:p>
                          <w:p w14:paraId="79507148" w14:textId="77777777" w:rsidR="00305D04" w:rsidRDefault="00305D04" w:rsidP="00305D04">
                            <w:pPr>
                              <w:jc w:val="center"/>
                            </w:pPr>
                          </w:p>
                          <w:p w14:paraId="6B28CEFF" w14:textId="77777777" w:rsidR="00305D04" w:rsidRDefault="00305D04" w:rsidP="00305D04">
                            <w:pPr>
                              <w:jc w:val="center"/>
                            </w:pPr>
                          </w:p>
                          <w:p w14:paraId="0ABD9383" w14:textId="77777777" w:rsidR="00305D04" w:rsidRDefault="00305D04" w:rsidP="00305D04">
                            <w:pPr>
                              <w:jc w:val="center"/>
                            </w:pPr>
                          </w:p>
                          <w:p w14:paraId="35062F56" w14:textId="77777777" w:rsidR="00305D04" w:rsidRDefault="00305D04" w:rsidP="00305D04">
                            <w:pPr>
                              <w:jc w:val="center"/>
                            </w:pPr>
                          </w:p>
                          <w:p w14:paraId="1D0089DD" w14:textId="77777777" w:rsidR="00305D04" w:rsidRDefault="00305D04"/>
                          <w:p w14:paraId="78320295" w14:textId="77777777" w:rsidR="00305D04" w:rsidRDefault="00305D04"/>
                          <w:p w14:paraId="7BD47F43" w14:textId="77777777" w:rsidR="00305D04" w:rsidRDefault="00305D04"/>
                          <w:p w14:paraId="3C4ECB62" w14:textId="77777777" w:rsidR="00305D04" w:rsidRDefault="00305D04"/>
                          <w:p w14:paraId="40FDE541" w14:textId="294D4CBD" w:rsidR="001B5C49" w:rsidRDefault="001B5C49">
                            <w:r>
                              <w:t xml:space="preserve">         </w:t>
                            </w:r>
                          </w:p>
                          <w:p w14:paraId="3297EE5D" w14:textId="77777777" w:rsidR="00487DFC" w:rsidRDefault="00487DFC"/>
                          <w:p w14:paraId="14B7E34D" w14:textId="09A0355D" w:rsidR="00305D04" w:rsidRDefault="001B5C49">
                            <w:r>
                              <w:t xml:space="preserve">                                       </w:t>
                            </w:r>
                            <w:r w:rsidR="00305D04">
                              <w:t xml:space="preserve"> Divide by 4</w:t>
                            </w:r>
                          </w:p>
                          <w:p w14:paraId="55728919" w14:textId="77777777" w:rsidR="00305D04" w:rsidRDefault="00305D04"/>
                          <w:p w14:paraId="06ED1E09" w14:textId="77777777" w:rsidR="00487DFC" w:rsidRDefault="00487DFC"/>
                          <w:p w14:paraId="68D0FEDD" w14:textId="77777777" w:rsidR="00487DFC" w:rsidRDefault="00487DFC"/>
                          <w:p w14:paraId="6A797D88" w14:textId="77777777" w:rsidR="00487DFC" w:rsidRDefault="00487DFC"/>
                          <w:p w14:paraId="7628ED6E" w14:textId="77777777" w:rsidR="00487DFC" w:rsidRDefault="00487DFC"/>
                          <w:p w14:paraId="244F4963" w14:textId="77777777" w:rsidR="00487DFC" w:rsidRDefault="00487DFC"/>
                          <w:p w14:paraId="102ECD79" w14:textId="77777777" w:rsidR="00487DFC" w:rsidRDefault="00487DFC"/>
                          <w:p w14:paraId="3C6BBC7D" w14:textId="77777777" w:rsidR="00487DFC" w:rsidRDefault="00487DFC"/>
                          <w:p w14:paraId="66158EA4" w14:textId="77777777" w:rsidR="00487DFC" w:rsidRDefault="00487DFC"/>
                          <w:p w14:paraId="0C66065A" w14:textId="77777777" w:rsidR="00487DFC" w:rsidRDefault="00487DFC"/>
                          <w:p w14:paraId="5FE0886A" w14:textId="77777777" w:rsidR="00487DFC" w:rsidRDefault="00487DFC"/>
                          <w:p w14:paraId="3BFCFDD1" w14:textId="77777777" w:rsidR="00487DFC" w:rsidRDefault="00487DFC"/>
                          <w:p w14:paraId="29181680" w14:textId="77777777" w:rsidR="00487DFC" w:rsidRDefault="00487DFC"/>
                          <w:p w14:paraId="2CA10E74" w14:textId="77777777" w:rsidR="00487DFC" w:rsidRDefault="00487DFC"/>
                          <w:p w14:paraId="519DCB30" w14:textId="77777777" w:rsidR="00487DFC" w:rsidRDefault="00487DFC"/>
                          <w:p w14:paraId="2FA7AB9C" w14:textId="790556B0" w:rsidR="00487DFC" w:rsidRDefault="001455B7">
                            <w:r>
                              <w:t xml:space="preserve">                                          </w:t>
                            </w:r>
                            <w:r w:rsidR="00487DFC">
                              <w:t xml:space="preserve">  Divide by 6</w:t>
                            </w:r>
                          </w:p>
                          <w:p w14:paraId="7231285E" w14:textId="2C8D7985" w:rsidR="00487DFC" w:rsidRDefault="00487DFC">
                            <w:r>
                              <w:t xml:space="preserve">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14C3A" id="Text Box 27" o:spid="_x0000_s1028" type="#_x0000_t202" style="position:absolute;margin-left:-22.9pt;margin-top:18.65pt;width:248.75pt;height:59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" fillcolor="white [3201]" strokecolor="#4472c4 [3204]" strokeweight="1pt">
                <v:textbox>
                  <w:txbxContent>
                    <w:p w14:paraId="1760B95D" w14:textId="0A1BBE2E" w:rsidR="00A92412" w:rsidRPr="009D6269" w:rsidRDefault="004A2EE0">
                      <w:pPr>
                        <w:rPr>
                          <w:b/>
                          <w:bCs/>
                          <w:color w:val="1F3864" w:themeColor="accent1" w:themeShade="80"/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</w:t>
                      </w:r>
                      <w:r w:rsidRPr="009D6269">
                        <w:rPr>
                          <w:b/>
                          <w:bCs/>
                          <w:color w:val="1F3864" w:themeColor="accent1" w:themeShade="80"/>
                          <w:lang w:val="en-IN"/>
                        </w:rPr>
                        <w:t xml:space="preserve">EVEN DIVIDER </w:t>
                      </w:r>
                    </w:p>
                    <w:p w14:paraId="0F2FD3EE" w14:textId="68D4CA8E" w:rsidR="008D6D57" w:rsidRPr="008D6D57" w:rsidRDefault="008D6D57" w:rsidP="008D6D57">
                      <w:pPr>
                        <w:rPr>
                          <w:lang w:val="en-IN"/>
                        </w:rPr>
                      </w:pPr>
                      <w:r w:rsidRPr="008D6D57">
                        <w:rPr>
                          <w:lang w:val="en-IN"/>
                        </w:rPr>
                        <w:t xml:space="preserve"> The division factor N is an even number (2, 4, 6, 8</w:t>
                      </w:r>
                      <w:r w:rsidR="00BF174E">
                        <w:rPr>
                          <w:lang w:val="en-IN"/>
                        </w:rPr>
                        <w:t>…</w:t>
                      </w:r>
                      <w:r w:rsidRPr="008D6D57">
                        <w:rPr>
                          <w:lang w:val="en-IN"/>
                        </w:rPr>
                        <w:t>).</w:t>
                      </w:r>
                    </w:p>
                    <w:p w14:paraId="53CE4DC1" w14:textId="5892626D" w:rsidR="004A2EE0" w:rsidRPr="004A2EE0" w:rsidRDefault="008D6D57" w:rsidP="008D6D57">
                      <w:pPr>
                        <w:rPr>
                          <w:lang w:val="en-IN"/>
                        </w:rPr>
                      </w:pPr>
                      <w:r w:rsidRPr="008D6D57">
                        <w:rPr>
                          <w:lang w:val="en-IN"/>
                        </w:rPr>
                        <w:t xml:space="preserve"> Simple to implement using toggle flip-flops or counters.</w:t>
                      </w:r>
                    </w:p>
                    <w:p w14:paraId="6D146061" w14:textId="60F3AF01" w:rsidR="00CA5329" w:rsidRDefault="00305D04" w:rsidP="00305D04">
                      <w:pPr>
                        <w:jc w:val="center"/>
                      </w:pPr>
                      <w:r>
                        <w:t>Divide by 2</w:t>
                      </w:r>
                    </w:p>
                    <w:p w14:paraId="47664F8A" w14:textId="77777777" w:rsidR="00305D04" w:rsidRDefault="00305D04" w:rsidP="00305D04">
                      <w:pPr>
                        <w:jc w:val="center"/>
                      </w:pPr>
                    </w:p>
                    <w:p w14:paraId="79507148" w14:textId="77777777" w:rsidR="00305D04" w:rsidRDefault="00305D04" w:rsidP="00305D04">
                      <w:pPr>
                        <w:jc w:val="center"/>
                      </w:pPr>
                    </w:p>
                    <w:p w14:paraId="6B28CEFF" w14:textId="77777777" w:rsidR="00305D04" w:rsidRDefault="00305D04" w:rsidP="00305D04">
                      <w:pPr>
                        <w:jc w:val="center"/>
                      </w:pPr>
                    </w:p>
                    <w:p w14:paraId="0ABD9383" w14:textId="77777777" w:rsidR="00305D04" w:rsidRDefault="00305D04" w:rsidP="00305D04">
                      <w:pPr>
                        <w:jc w:val="center"/>
                      </w:pPr>
                    </w:p>
                    <w:p w14:paraId="35062F56" w14:textId="77777777" w:rsidR="00305D04" w:rsidRDefault="00305D04" w:rsidP="00305D04">
                      <w:pPr>
                        <w:jc w:val="center"/>
                      </w:pPr>
                    </w:p>
                    <w:p w14:paraId="1D0089DD" w14:textId="77777777" w:rsidR="00305D04" w:rsidRDefault="00305D04"/>
                    <w:p w14:paraId="78320295" w14:textId="77777777" w:rsidR="00305D04" w:rsidRDefault="00305D04"/>
                    <w:p w14:paraId="7BD47F43" w14:textId="77777777" w:rsidR="00305D04" w:rsidRDefault="00305D04"/>
                    <w:p w14:paraId="3C4ECB62" w14:textId="77777777" w:rsidR="00305D04" w:rsidRDefault="00305D04"/>
                    <w:p w14:paraId="40FDE541" w14:textId="294D4CBD" w:rsidR="001B5C49" w:rsidRDefault="001B5C49">
                      <w:r>
                        <w:t xml:space="preserve">         </w:t>
                      </w:r>
                    </w:p>
                    <w:p w14:paraId="3297EE5D" w14:textId="77777777" w:rsidR="00487DFC" w:rsidRDefault="00487DFC"/>
                    <w:p w14:paraId="14B7E34D" w14:textId="09A0355D" w:rsidR="00305D04" w:rsidRDefault="001B5C49">
                      <w:r>
                        <w:t xml:space="preserve">                                       </w:t>
                      </w:r>
                      <w:r w:rsidR="00305D04">
                        <w:t xml:space="preserve"> Divide by 4</w:t>
                      </w:r>
                    </w:p>
                    <w:p w14:paraId="55728919" w14:textId="77777777" w:rsidR="00305D04" w:rsidRDefault="00305D04"/>
                    <w:p w14:paraId="06ED1E09" w14:textId="77777777" w:rsidR="00487DFC" w:rsidRDefault="00487DFC"/>
                    <w:p w14:paraId="68D0FEDD" w14:textId="77777777" w:rsidR="00487DFC" w:rsidRDefault="00487DFC"/>
                    <w:p w14:paraId="6A797D88" w14:textId="77777777" w:rsidR="00487DFC" w:rsidRDefault="00487DFC"/>
                    <w:p w14:paraId="7628ED6E" w14:textId="77777777" w:rsidR="00487DFC" w:rsidRDefault="00487DFC"/>
                    <w:p w14:paraId="244F4963" w14:textId="77777777" w:rsidR="00487DFC" w:rsidRDefault="00487DFC"/>
                    <w:p w14:paraId="102ECD79" w14:textId="77777777" w:rsidR="00487DFC" w:rsidRDefault="00487DFC"/>
                    <w:p w14:paraId="3C6BBC7D" w14:textId="77777777" w:rsidR="00487DFC" w:rsidRDefault="00487DFC"/>
                    <w:p w14:paraId="66158EA4" w14:textId="77777777" w:rsidR="00487DFC" w:rsidRDefault="00487DFC"/>
                    <w:p w14:paraId="0C66065A" w14:textId="77777777" w:rsidR="00487DFC" w:rsidRDefault="00487DFC"/>
                    <w:p w14:paraId="5FE0886A" w14:textId="77777777" w:rsidR="00487DFC" w:rsidRDefault="00487DFC"/>
                    <w:p w14:paraId="3BFCFDD1" w14:textId="77777777" w:rsidR="00487DFC" w:rsidRDefault="00487DFC"/>
                    <w:p w14:paraId="29181680" w14:textId="77777777" w:rsidR="00487DFC" w:rsidRDefault="00487DFC"/>
                    <w:p w14:paraId="2CA10E74" w14:textId="77777777" w:rsidR="00487DFC" w:rsidRDefault="00487DFC"/>
                    <w:p w14:paraId="519DCB30" w14:textId="77777777" w:rsidR="00487DFC" w:rsidRDefault="00487DFC"/>
                    <w:p w14:paraId="2FA7AB9C" w14:textId="790556B0" w:rsidR="00487DFC" w:rsidRDefault="001455B7">
                      <w:r>
                        <w:t xml:space="preserve">                                          </w:t>
                      </w:r>
                      <w:r w:rsidR="00487DFC">
                        <w:t xml:space="preserve">  Divide by 6</w:t>
                      </w:r>
                    </w:p>
                    <w:p w14:paraId="7231285E" w14:textId="2C8D7985" w:rsidR="00487DFC" w:rsidRDefault="00487DFC">
                      <w:r>
                        <w:t xml:space="preserve">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884FCE">
        <w:rPr>
          <w:sz w:val="22"/>
          <w:szCs w:val="24"/>
          <w:lang w:val="en-IN"/>
        </w:rPr>
        <w:t xml:space="preserve">               </w:t>
      </w:r>
      <w:r w:rsidR="00E6413F" w:rsidRPr="00E6413F">
        <w:rPr>
          <w:vanish/>
          <w:sz w:val="22"/>
          <w:szCs w:val="24"/>
          <w:lang w:val="en-IN"/>
        </w:rPr>
        <w:t>N</w:t>
      </w:r>
    </w:p>
    <w:p w14:paraId="2BFC185F" w14:textId="7722BABC" w:rsidR="00884FCE" w:rsidRPr="00EC5170" w:rsidRDefault="00A92412" w:rsidP="00EC5170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62B1C4" wp14:editId="60E79751">
                <wp:simplePos x="0" y="0"/>
                <wp:positionH relativeFrom="column">
                  <wp:posOffset>2932545</wp:posOffset>
                </wp:positionH>
                <wp:positionV relativeFrom="paragraph">
                  <wp:posOffset>65867</wp:posOffset>
                </wp:positionV>
                <wp:extent cx="4183958" cy="7527636"/>
                <wp:effectExtent l="0" t="0" r="26670" b="16510"/>
                <wp:wrapNone/>
                <wp:docPr id="511677853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958" cy="7527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C12DD5" w14:textId="026D0DD1" w:rsidR="00A92412" w:rsidRDefault="001B5C49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lang w:val="en-IN"/>
                              </w:rPr>
                            </w:pPr>
                            <w:r w:rsidRPr="001B5C49">
                              <w:rPr>
                                <w:b/>
                                <w:bCs/>
                                <w:color w:val="1F3864" w:themeColor="accent1" w:themeShade="80"/>
                                <w:lang w:val="en-IN"/>
                              </w:rPr>
                              <w:t xml:space="preserve">ODD DIVIDER </w:t>
                            </w:r>
                          </w:p>
                          <w:p w14:paraId="3FA04A47" w14:textId="4A4D9E1F" w:rsidR="00226543" w:rsidRPr="00226543" w:rsidRDefault="00226543" w:rsidP="00226543">
                            <w:pPr>
                              <w:rPr>
                                <w:lang w:val="en-IN"/>
                              </w:rPr>
                            </w:pPr>
                            <w:r w:rsidRPr="00226543">
                              <w:rPr>
                                <w:lang w:val="en-IN"/>
                              </w:rPr>
                              <w:t xml:space="preserve">  The division factor NNN is an odd number (e.g., 3, 5, 7).</w:t>
                            </w:r>
                          </w:p>
                          <w:p w14:paraId="034E5213" w14:textId="1EB7D631" w:rsidR="00226543" w:rsidRPr="00226543" w:rsidRDefault="00226543" w:rsidP="00226543">
                            <w:pPr>
                              <w:rPr>
                                <w:lang w:val="en-IN"/>
                              </w:rPr>
                            </w:pPr>
                            <w:r w:rsidRPr="00226543">
                              <w:rPr>
                                <w:lang w:val="en-IN"/>
                              </w:rPr>
                              <w:t xml:space="preserve">  Odd dividers inherently produce asymmetric output waveforms with unequal high and low phases (non-50% duty cycle).</w:t>
                            </w:r>
                          </w:p>
                          <w:p w14:paraId="22662F4B" w14:textId="6FA2620C" w:rsidR="00226543" w:rsidRDefault="00226543" w:rsidP="00226543">
                            <w:pPr>
                              <w:rPr>
                                <w:lang w:val="en-IN"/>
                              </w:rPr>
                            </w:pPr>
                            <w:r w:rsidRPr="00226543">
                              <w:rPr>
                                <w:lang w:val="en-IN"/>
                              </w:rPr>
                              <w:t xml:space="preserve">  Additional logic is needed for duty cycle correction if symmetry is required.</w:t>
                            </w:r>
                            <w:r w:rsidR="00662614">
                              <w:rPr>
                                <w:lang w:val="en-IN"/>
                              </w:rPr>
                              <w:t xml:space="preserve"> </w:t>
                            </w:r>
                          </w:p>
                          <w:p w14:paraId="183969DF" w14:textId="0B681103" w:rsidR="005749F0" w:rsidRDefault="005749F0" w:rsidP="0022654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                                    Divide by </w:t>
                            </w:r>
                            <w:r w:rsidR="00FA3508">
                              <w:rPr>
                                <w:lang w:val="en-IN"/>
                              </w:rPr>
                              <w:t>3</w:t>
                            </w:r>
                          </w:p>
                          <w:p w14:paraId="1DC62156" w14:textId="77777777" w:rsidR="00FA3508" w:rsidRDefault="00FA3508" w:rsidP="00226543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0A17184E" w14:textId="77777777" w:rsidR="00FA3508" w:rsidRDefault="00FA3508" w:rsidP="00226543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7528EE7D" w14:textId="77777777" w:rsidR="00FA3508" w:rsidRDefault="00FA3508" w:rsidP="00226543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6E24555F" w14:textId="77777777" w:rsidR="00FA3508" w:rsidRDefault="00FA3508" w:rsidP="00226543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3584FB17" w14:textId="77777777" w:rsidR="00FA3508" w:rsidRDefault="00FA3508" w:rsidP="00226543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51C6C3EF" w14:textId="77777777" w:rsidR="00FA3508" w:rsidRDefault="00FA3508" w:rsidP="00226543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27BC89E9" w14:textId="77777777" w:rsidR="00FA3508" w:rsidRDefault="00FA3508" w:rsidP="00226543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2BA783C6" w14:textId="77777777" w:rsidR="00FA3508" w:rsidRDefault="00FA3508" w:rsidP="00226543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7869854E" w14:textId="77777777" w:rsidR="00FA3508" w:rsidRDefault="00FA3508" w:rsidP="00226543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4894B047" w14:textId="77777777" w:rsidR="00FA3508" w:rsidRDefault="00FA3508" w:rsidP="00226543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038A95C7" w14:textId="77777777" w:rsidR="00FA3508" w:rsidRDefault="00FA3508" w:rsidP="00226543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0D2D599A" w14:textId="77777777" w:rsidR="00FA3508" w:rsidRDefault="00FA3508" w:rsidP="00226543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02CD97B3" w14:textId="77777777" w:rsidR="00FA3508" w:rsidRDefault="00FA3508" w:rsidP="00226543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316A0401" w14:textId="77777777" w:rsidR="00F40CBE" w:rsidRDefault="00F40CBE" w:rsidP="00226543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3FABDD2F" w14:textId="0C9F2B52" w:rsidR="00FA3508" w:rsidRPr="00226543" w:rsidRDefault="00F40CBE" w:rsidP="0022654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                                        </w:t>
                            </w:r>
                            <w:r w:rsidR="00FA3508">
                              <w:rPr>
                                <w:lang w:val="en-IN"/>
                              </w:rPr>
                              <w:t>Divide by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2B1C4" id="Text Box 28" o:spid="_x0000_s1029" type="#_x0000_t202" style="position:absolute;margin-left:230.9pt;margin-top:5.2pt;width:329.45pt;height:592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" fillcolor="white [3201]" strokeweight=".5pt">
                <v:textbox>
                  <w:txbxContent>
                    <w:p w14:paraId="4AC12DD5" w14:textId="026D0DD1" w:rsidR="00A92412" w:rsidRDefault="001B5C49">
                      <w:pPr>
                        <w:rPr>
                          <w:b/>
                          <w:bCs/>
                          <w:color w:val="1F3864" w:themeColor="accent1" w:themeShade="80"/>
                          <w:lang w:val="en-IN"/>
                        </w:rPr>
                      </w:pPr>
                      <w:r w:rsidRPr="001B5C49">
                        <w:rPr>
                          <w:b/>
                          <w:bCs/>
                          <w:color w:val="1F3864" w:themeColor="accent1" w:themeShade="80"/>
                          <w:lang w:val="en-IN"/>
                        </w:rPr>
                        <w:t xml:space="preserve">ODD DIVIDER </w:t>
                      </w:r>
                    </w:p>
                    <w:p w14:paraId="3FA04A47" w14:textId="4A4D9E1F" w:rsidR="00226543" w:rsidRPr="00226543" w:rsidRDefault="00226543" w:rsidP="00226543">
                      <w:pPr>
                        <w:rPr>
                          <w:lang w:val="en-IN"/>
                        </w:rPr>
                      </w:pPr>
                      <w:r w:rsidRPr="00226543">
                        <w:rPr>
                          <w:lang w:val="en-IN"/>
                        </w:rPr>
                        <w:t xml:space="preserve">  The division factor NNN is an odd number (e.g., 3, 5, 7).</w:t>
                      </w:r>
                    </w:p>
                    <w:p w14:paraId="034E5213" w14:textId="1EB7D631" w:rsidR="00226543" w:rsidRPr="00226543" w:rsidRDefault="00226543" w:rsidP="00226543">
                      <w:pPr>
                        <w:rPr>
                          <w:lang w:val="en-IN"/>
                        </w:rPr>
                      </w:pPr>
                      <w:r w:rsidRPr="00226543">
                        <w:rPr>
                          <w:lang w:val="en-IN"/>
                        </w:rPr>
                        <w:t xml:space="preserve">  Odd dividers inherently produce asymmetric output waveforms with unequal high and low phases (non-50% duty cycle).</w:t>
                      </w:r>
                    </w:p>
                    <w:p w14:paraId="22662F4B" w14:textId="6FA2620C" w:rsidR="00226543" w:rsidRDefault="00226543" w:rsidP="00226543">
                      <w:pPr>
                        <w:rPr>
                          <w:lang w:val="en-IN"/>
                        </w:rPr>
                      </w:pPr>
                      <w:r w:rsidRPr="00226543">
                        <w:rPr>
                          <w:lang w:val="en-IN"/>
                        </w:rPr>
                        <w:t xml:space="preserve">  Additional logic is needed for duty cycle correction if symmetry is required.</w:t>
                      </w:r>
                      <w:r w:rsidR="00662614">
                        <w:rPr>
                          <w:lang w:val="en-IN"/>
                        </w:rPr>
                        <w:t xml:space="preserve"> </w:t>
                      </w:r>
                    </w:p>
                    <w:p w14:paraId="183969DF" w14:textId="0B681103" w:rsidR="005749F0" w:rsidRDefault="005749F0" w:rsidP="0022654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                                    Divide by </w:t>
                      </w:r>
                      <w:r w:rsidR="00FA3508">
                        <w:rPr>
                          <w:lang w:val="en-IN"/>
                        </w:rPr>
                        <w:t>3</w:t>
                      </w:r>
                    </w:p>
                    <w:p w14:paraId="1DC62156" w14:textId="77777777" w:rsidR="00FA3508" w:rsidRDefault="00FA3508" w:rsidP="00226543">
                      <w:pPr>
                        <w:rPr>
                          <w:lang w:val="en-IN"/>
                        </w:rPr>
                      </w:pPr>
                    </w:p>
                    <w:p w14:paraId="0A17184E" w14:textId="77777777" w:rsidR="00FA3508" w:rsidRDefault="00FA3508" w:rsidP="00226543">
                      <w:pPr>
                        <w:rPr>
                          <w:lang w:val="en-IN"/>
                        </w:rPr>
                      </w:pPr>
                    </w:p>
                    <w:p w14:paraId="7528EE7D" w14:textId="77777777" w:rsidR="00FA3508" w:rsidRDefault="00FA3508" w:rsidP="00226543">
                      <w:pPr>
                        <w:rPr>
                          <w:lang w:val="en-IN"/>
                        </w:rPr>
                      </w:pPr>
                    </w:p>
                    <w:p w14:paraId="6E24555F" w14:textId="77777777" w:rsidR="00FA3508" w:rsidRDefault="00FA3508" w:rsidP="00226543">
                      <w:pPr>
                        <w:rPr>
                          <w:lang w:val="en-IN"/>
                        </w:rPr>
                      </w:pPr>
                    </w:p>
                    <w:p w14:paraId="3584FB17" w14:textId="77777777" w:rsidR="00FA3508" w:rsidRDefault="00FA3508" w:rsidP="00226543">
                      <w:pPr>
                        <w:rPr>
                          <w:lang w:val="en-IN"/>
                        </w:rPr>
                      </w:pPr>
                    </w:p>
                    <w:p w14:paraId="51C6C3EF" w14:textId="77777777" w:rsidR="00FA3508" w:rsidRDefault="00FA3508" w:rsidP="00226543">
                      <w:pPr>
                        <w:rPr>
                          <w:lang w:val="en-IN"/>
                        </w:rPr>
                      </w:pPr>
                    </w:p>
                    <w:p w14:paraId="27BC89E9" w14:textId="77777777" w:rsidR="00FA3508" w:rsidRDefault="00FA3508" w:rsidP="00226543">
                      <w:pPr>
                        <w:rPr>
                          <w:lang w:val="en-IN"/>
                        </w:rPr>
                      </w:pPr>
                    </w:p>
                    <w:p w14:paraId="2BA783C6" w14:textId="77777777" w:rsidR="00FA3508" w:rsidRDefault="00FA3508" w:rsidP="00226543">
                      <w:pPr>
                        <w:rPr>
                          <w:lang w:val="en-IN"/>
                        </w:rPr>
                      </w:pPr>
                    </w:p>
                    <w:p w14:paraId="7869854E" w14:textId="77777777" w:rsidR="00FA3508" w:rsidRDefault="00FA3508" w:rsidP="00226543">
                      <w:pPr>
                        <w:rPr>
                          <w:lang w:val="en-IN"/>
                        </w:rPr>
                      </w:pPr>
                    </w:p>
                    <w:p w14:paraId="4894B047" w14:textId="77777777" w:rsidR="00FA3508" w:rsidRDefault="00FA3508" w:rsidP="00226543">
                      <w:pPr>
                        <w:rPr>
                          <w:lang w:val="en-IN"/>
                        </w:rPr>
                      </w:pPr>
                    </w:p>
                    <w:p w14:paraId="038A95C7" w14:textId="77777777" w:rsidR="00FA3508" w:rsidRDefault="00FA3508" w:rsidP="00226543">
                      <w:pPr>
                        <w:rPr>
                          <w:lang w:val="en-IN"/>
                        </w:rPr>
                      </w:pPr>
                    </w:p>
                    <w:p w14:paraId="0D2D599A" w14:textId="77777777" w:rsidR="00FA3508" w:rsidRDefault="00FA3508" w:rsidP="00226543">
                      <w:pPr>
                        <w:rPr>
                          <w:lang w:val="en-IN"/>
                        </w:rPr>
                      </w:pPr>
                    </w:p>
                    <w:p w14:paraId="02CD97B3" w14:textId="77777777" w:rsidR="00FA3508" w:rsidRDefault="00FA3508" w:rsidP="00226543">
                      <w:pPr>
                        <w:rPr>
                          <w:lang w:val="en-IN"/>
                        </w:rPr>
                      </w:pPr>
                    </w:p>
                    <w:p w14:paraId="316A0401" w14:textId="77777777" w:rsidR="00F40CBE" w:rsidRDefault="00F40CBE" w:rsidP="00226543">
                      <w:pPr>
                        <w:rPr>
                          <w:lang w:val="en-IN"/>
                        </w:rPr>
                      </w:pPr>
                    </w:p>
                    <w:p w14:paraId="3FABDD2F" w14:textId="0C9F2B52" w:rsidR="00FA3508" w:rsidRPr="00226543" w:rsidRDefault="00F40CBE" w:rsidP="0022654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                                        </w:t>
                      </w:r>
                      <w:r w:rsidR="00FA3508">
                        <w:rPr>
                          <w:lang w:val="en-IN"/>
                        </w:rPr>
                        <w:t>Divide by 5</w:t>
                      </w:r>
                    </w:p>
                  </w:txbxContent>
                </v:textbox>
              </v:shape>
            </w:pict>
          </mc:Fallback>
        </mc:AlternateContent>
      </w:r>
    </w:p>
    <w:p w14:paraId="0BEE2B63" w14:textId="62429C93" w:rsidR="00C16398" w:rsidRDefault="00C16398" w:rsidP="00C16398">
      <w:pPr>
        <w:rPr>
          <w:lang w:val="en-IN"/>
        </w:rPr>
      </w:pPr>
    </w:p>
    <w:p w14:paraId="79A8A75B" w14:textId="5D63A12B" w:rsidR="00A44FDD" w:rsidRDefault="00A44FDD" w:rsidP="00C16398">
      <w:pPr>
        <w:rPr>
          <w:lang w:val="en-IN"/>
        </w:rPr>
      </w:pPr>
    </w:p>
    <w:p w14:paraId="13714C7A" w14:textId="4372B489" w:rsidR="00A44FDD" w:rsidRDefault="00A44FDD" w:rsidP="00C16398">
      <w:pPr>
        <w:rPr>
          <w:lang w:val="en-IN"/>
        </w:rPr>
      </w:pPr>
    </w:p>
    <w:p w14:paraId="2C7CF63F" w14:textId="7B4D7D18" w:rsidR="00A44FDD" w:rsidRDefault="00A44FDD" w:rsidP="00C16398">
      <w:pPr>
        <w:rPr>
          <w:lang w:val="en-IN"/>
        </w:rPr>
      </w:pPr>
    </w:p>
    <w:p w14:paraId="568EC20E" w14:textId="2AB84D62" w:rsidR="00C16398" w:rsidRDefault="00305D04" w:rsidP="00C16398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7D6CB5" wp14:editId="237BD6FF">
                <wp:simplePos x="0" y="0"/>
                <wp:positionH relativeFrom="column">
                  <wp:posOffset>-226291</wp:posOffset>
                </wp:positionH>
                <wp:positionV relativeFrom="paragraph">
                  <wp:posOffset>150149</wp:posOffset>
                </wp:positionV>
                <wp:extent cx="3048000" cy="1524000"/>
                <wp:effectExtent l="0" t="0" r="19050" b="19050"/>
                <wp:wrapNone/>
                <wp:docPr id="188227067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ADBFB" w14:textId="77777777" w:rsidR="00305D04" w:rsidRDefault="00305D04" w:rsidP="00305D04">
                            <w:r>
                              <w:t xml:space="preserve">module clk_div2(input 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, input reset, output reg </w:t>
                            </w:r>
                            <w:proofErr w:type="spellStart"/>
                            <w:r>
                              <w:t>clk_out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6D15D41E" w14:textId="77777777" w:rsidR="00305D04" w:rsidRDefault="00305D04" w:rsidP="00305D04">
                            <w:r>
                              <w:t xml:space="preserve">    always </w:t>
                            </w:r>
                            <w:proofErr w:type="gramStart"/>
                            <w:r>
                              <w:t>@(</w:t>
                            </w:r>
                            <w:proofErr w:type="gramEnd"/>
                            <w:r>
                              <w:t xml:space="preserve">posedge 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or </w:t>
                            </w:r>
                            <w:proofErr w:type="spellStart"/>
                            <w:r>
                              <w:t>posedge</w:t>
                            </w:r>
                            <w:proofErr w:type="spellEnd"/>
                            <w:r>
                              <w:t xml:space="preserve"> reset) begin</w:t>
                            </w:r>
                          </w:p>
                          <w:p w14:paraId="79777BFB" w14:textId="77777777" w:rsidR="00305D04" w:rsidRDefault="00305D04" w:rsidP="00305D04">
                            <w:r>
                              <w:t xml:space="preserve">        if (reset)</w:t>
                            </w:r>
                          </w:p>
                          <w:p w14:paraId="77DC48C9" w14:textId="77777777" w:rsidR="00305D04" w:rsidRDefault="00305D04" w:rsidP="00305D04">
                            <w:r>
                              <w:t xml:space="preserve">            </w:t>
                            </w:r>
                            <w:proofErr w:type="spellStart"/>
                            <w:r>
                              <w:t>clk_out</w:t>
                            </w:r>
                            <w:proofErr w:type="spellEnd"/>
                            <w:r>
                              <w:t xml:space="preserve"> &lt;= 0;</w:t>
                            </w:r>
                          </w:p>
                          <w:p w14:paraId="58E149EB" w14:textId="77777777" w:rsidR="00305D04" w:rsidRDefault="00305D04" w:rsidP="00305D04">
                            <w:r>
                              <w:t xml:space="preserve">        else</w:t>
                            </w:r>
                          </w:p>
                          <w:p w14:paraId="55DDA2CC" w14:textId="77777777" w:rsidR="00305D04" w:rsidRDefault="00305D04" w:rsidP="00305D04">
                            <w:r>
                              <w:t xml:space="preserve">            </w:t>
                            </w:r>
                            <w:proofErr w:type="spellStart"/>
                            <w:r>
                              <w:t>clk_out</w:t>
                            </w:r>
                            <w:proofErr w:type="spellEnd"/>
                            <w:r>
                              <w:t xml:space="preserve"> &lt;= ~</w:t>
                            </w:r>
                            <w:proofErr w:type="spellStart"/>
                            <w:r>
                              <w:t>clk_out</w:t>
                            </w:r>
                            <w:proofErr w:type="spellEnd"/>
                            <w:r>
                              <w:t>; // Toggle every clock cycle</w:t>
                            </w:r>
                          </w:p>
                          <w:p w14:paraId="32BB5190" w14:textId="77777777" w:rsidR="00305D04" w:rsidRDefault="00305D04" w:rsidP="00305D04">
                            <w:r>
                              <w:t xml:space="preserve">    end</w:t>
                            </w:r>
                          </w:p>
                          <w:p w14:paraId="5734D8E7" w14:textId="77777777" w:rsidR="00305D04" w:rsidRDefault="00305D04" w:rsidP="00305D04">
                            <w:proofErr w:type="spellStart"/>
                            <w:r>
                              <w:t>endmodule</w:t>
                            </w:r>
                            <w:proofErr w:type="spellEnd"/>
                          </w:p>
                          <w:p w14:paraId="2171FCB9" w14:textId="77777777" w:rsidR="00305D04" w:rsidRDefault="00305D04" w:rsidP="00305D04"/>
                          <w:p w14:paraId="1038704F" w14:textId="77777777" w:rsidR="00305D04" w:rsidRDefault="00305D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D6CB5" id="Text Box 30" o:spid="_x0000_s1030" type="#_x0000_t202" style="position:absolute;margin-left:-17.8pt;margin-top:11.8pt;width:240pt;height:120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" fillcolor="white [3201]" strokeweight=".5pt">
                <v:textbox>
                  <w:txbxContent>
                    <w:p w14:paraId="003ADBFB" w14:textId="77777777" w:rsidR="00305D04" w:rsidRDefault="00305D04" w:rsidP="00305D04">
                      <w:r>
                        <w:t xml:space="preserve">module clk_div2(input 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, input reset, output reg </w:t>
                      </w:r>
                      <w:proofErr w:type="spellStart"/>
                      <w:r>
                        <w:t>clk_out</w:t>
                      </w:r>
                      <w:proofErr w:type="spellEnd"/>
                      <w:r>
                        <w:t>);</w:t>
                      </w:r>
                    </w:p>
                    <w:p w14:paraId="6D15D41E" w14:textId="77777777" w:rsidR="00305D04" w:rsidRDefault="00305D04" w:rsidP="00305D04">
                      <w:r>
                        <w:t xml:space="preserve">    always </w:t>
                      </w:r>
                      <w:proofErr w:type="gramStart"/>
                      <w:r>
                        <w:t>@(</w:t>
                      </w:r>
                      <w:proofErr w:type="gramEnd"/>
                      <w:r>
                        <w:t xml:space="preserve">posedge 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or </w:t>
                      </w:r>
                      <w:proofErr w:type="spellStart"/>
                      <w:r>
                        <w:t>posedge</w:t>
                      </w:r>
                      <w:proofErr w:type="spellEnd"/>
                      <w:r>
                        <w:t xml:space="preserve"> reset) begin</w:t>
                      </w:r>
                    </w:p>
                    <w:p w14:paraId="79777BFB" w14:textId="77777777" w:rsidR="00305D04" w:rsidRDefault="00305D04" w:rsidP="00305D04">
                      <w:r>
                        <w:t xml:space="preserve">        if (reset)</w:t>
                      </w:r>
                    </w:p>
                    <w:p w14:paraId="77DC48C9" w14:textId="77777777" w:rsidR="00305D04" w:rsidRDefault="00305D04" w:rsidP="00305D04">
                      <w:r>
                        <w:t xml:space="preserve">            </w:t>
                      </w:r>
                      <w:proofErr w:type="spellStart"/>
                      <w:r>
                        <w:t>clk_out</w:t>
                      </w:r>
                      <w:proofErr w:type="spellEnd"/>
                      <w:r>
                        <w:t xml:space="preserve"> &lt;= 0;</w:t>
                      </w:r>
                    </w:p>
                    <w:p w14:paraId="58E149EB" w14:textId="77777777" w:rsidR="00305D04" w:rsidRDefault="00305D04" w:rsidP="00305D04">
                      <w:r>
                        <w:t xml:space="preserve">        else</w:t>
                      </w:r>
                    </w:p>
                    <w:p w14:paraId="55DDA2CC" w14:textId="77777777" w:rsidR="00305D04" w:rsidRDefault="00305D04" w:rsidP="00305D04">
                      <w:r>
                        <w:t xml:space="preserve">            </w:t>
                      </w:r>
                      <w:proofErr w:type="spellStart"/>
                      <w:r>
                        <w:t>clk_out</w:t>
                      </w:r>
                      <w:proofErr w:type="spellEnd"/>
                      <w:r>
                        <w:t xml:space="preserve"> &lt;= ~</w:t>
                      </w:r>
                      <w:proofErr w:type="spellStart"/>
                      <w:r>
                        <w:t>clk_out</w:t>
                      </w:r>
                      <w:proofErr w:type="spellEnd"/>
                      <w:r>
                        <w:t>; // Toggle every clock cycle</w:t>
                      </w:r>
                    </w:p>
                    <w:p w14:paraId="32BB5190" w14:textId="77777777" w:rsidR="00305D04" w:rsidRDefault="00305D04" w:rsidP="00305D04">
                      <w:r>
                        <w:t xml:space="preserve">    end</w:t>
                      </w:r>
                    </w:p>
                    <w:p w14:paraId="5734D8E7" w14:textId="77777777" w:rsidR="00305D04" w:rsidRDefault="00305D04" w:rsidP="00305D04">
                      <w:proofErr w:type="spellStart"/>
                      <w:r>
                        <w:t>endmodule</w:t>
                      </w:r>
                      <w:proofErr w:type="spellEnd"/>
                    </w:p>
                    <w:p w14:paraId="2171FCB9" w14:textId="77777777" w:rsidR="00305D04" w:rsidRDefault="00305D04" w:rsidP="00305D04"/>
                    <w:p w14:paraId="1038704F" w14:textId="77777777" w:rsidR="00305D04" w:rsidRDefault="00305D04"/>
                  </w:txbxContent>
                </v:textbox>
              </v:shape>
            </w:pict>
          </mc:Fallback>
        </mc:AlternateContent>
      </w:r>
    </w:p>
    <w:p w14:paraId="4019FA6F" w14:textId="05AA7FCB" w:rsidR="00C16398" w:rsidRDefault="00C16398" w:rsidP="00C16398">
      <w:pPr>
        <w:rPr>
          <w:lang w:val="en-IN"/>
        </w:rPr>
      </w:pPr>
    </w:p>
    <w:p w14:paraId="6ECE10F9" w14:textId="00B7EC67" w:rsidR="00014C77" w:rsidRDefault="00014C77" w:rsidP="00C16398">
      <w:pPr>
        <w:rPr>
          <w:lang w:val="en-IN"/>
        </w:rPr>
      </w:pPr>
    </w:p>
    <w:p w14:paraId="051E8E33" w14:textId="78F54750" w:rsidR="00014C77" w:rsidRDefault="005749F0" w:rsidP="00C16398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DC6492" wp14:editId="32BC151D">
                <wp:simplePos x="0" y="0"/>
                <wp:positionH relativeFrom="column">
                  <wp:posOffset>3052618</wp:posOffset>
                </wp:positionH>
                <wp:positionV relativeFrom="paragraph">
                  <wp:posOffset>7966</wp:posOffset>
                </wp:positionV>
                <wp:extent cx="3906520" cy="2096655"/>
                <wp:effectExtent l="0" t="0" r="17780" b="18415"/>
                <wp:wrapNone/>
                <wp:docPr id="2044500548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520" cy="2096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91C9B9" w14:textId="77777777" w:rsidR="00662614" w:rsidRDefault="00662614" w:rsidP="00662614">
                            <w:r>
                              <w:t xml:space="preserve">module clk_div3(input 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, input reset, output reg </w:t>
                            </w:r>
                            <w:proofErr w:type="spellStart"/>
                            <w:r>
                              <w:t>clk_out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46A76DB5" w14:textId="77777777" w:rsidR="00662614" w:rsidRDefault="00662614" w:rsidP="00662614">
                            <w:r>
                              <w:t xml:space="preserve">    reg [1:0] count;</w:t>
                            </w:r>
                          </w:p>
                          <w:p w14:paraId="0CDE5898" w14:textId="0FF50AAE" w:rsidR="00662614" w:rsidRDefault="00662614" w:rsidP="00662614">
                            <w:r>
                              <w:t xml:space="preserve">always </w:t>
                            </w:r>
                            <w:proofErr w:type="gramStart"/>
                            <w:r>
                              <w:t>@(</w:t>
                            </w:r>
                            <w:proofErr w:type="gramEnd"/>
                            <w:r>
                              <w:t xml:space="preserve">posedge 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or </w:t>
                            </w:r>
                            <w:proofErr w:type="spellStart"/>
                            <w:r>
                              <w:t>posedge</w:t>
                            </w:r>
                            <w:proofErr w:type="spellEnd"/>
                            <w:r>
                              <w:t xml:space="preserve"> reset) begin</w:t>
                            </w:r>
                          </w:p>
                          <w:p w14:paraId="48F98115" w14:textId="77777777" w:rsidR="00662614" w:rsidRDefault="00662614" w:rsidP="00662614">
                            <w:r>
                              <w:t xml:space="preserve">        if (reset) begin</w:t>
                            </w:r>
                          </w:p>
                          <w:p w14:paraId="26D9CF82" w14:textId="77777777" w:rsidR="00662614" w:rsidRDefault="00662614" w:rsidP="00662614">
                            <w:r>
                              <w:t xml:space="preserve">            count &lt;= 0;</w:t>
                            </w:r>
                          </w:p>
                          <w:p w14:paraId="0CFA6FA4" w14:textId="77777777" w:rsidR="00662614" w:rsidRDefault="00662614" w:rsidP="00662614">
                            <w:r>
                              <w:t xml:space="preserve">            </w:t>
                            </w:r>
                            <w:proofErr w:type="spellStart"/>
                            <w:r>
                              <w:t>clk_out</w:t>
                            </w:r>
                            <w:proofErr w:type="spellEnd"/>
                            <w:r>
                              <w:t xml:space="preserve"> &lt;= 0;</w:t>
                            </w:r>
                          </w:p>
                          <w:p w14:paraId="7E99B001" w14:textId="77777777" w:rsidR="00662614" w:rsidRDefault="00662614" w:rsidP="00662614">
                            <w:r>
                              <w:t xml:space="preserve">        end else if (count == 2) begin</w:t>
                            </w:r>
                          </w:p>
                          <w:p w14:paraId="690216DD" w14:textId="77777777" w:rsidR="00662614" w:rsidRDefault="00662614" w:rsidP="00662614">
                            <w:r>
                              <w:t xml:space="preserve">            count &lt;= 0;</w:t>
                            </w:r>
                          </w:p>
                          <w:p w14:paraId="103409E9" w14:textId="77777777" w:rsidR="00662614" w:rsidRDefault="00662614" w:rsidP="00662614">
                            <w:r>
                              <w:t xml:space="preserve">            </w:t>
                            </w:r>
                            <w:proofErr w:type="spellStart"/>
                            <w:r>
                              <w:t>clk_out</w:t>
                            </w:r>
                            <w:proofErr w:type="spellEnd"/>
                            <w:r>
                              <w:t xml:space="preserve"> &lt;= ~</w:t>
                            </w:r>
                            <w:proofErr w:type="spellStart"/>
                            <w:r>
                              <w:t>clk_out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76CD928" w14:textId="77777777" w:rsidR="00662614" w:rsidRDefault="00662614" w:rsidP="00662614">
                            <w:r>
                              <w:t xml:space="preserve">        end else</w:t>
                            </w:r>
                          </w:p>
                          <w:p w14:paraId="65D39F22" w14:textId="77777777" w:rsidR="00662614" w:rsidRDefault="00662614" w:rsidP="00662614">
                            <w:r>
                              <w:t xml:space="preserve">            count &lt;= count + 1;</w:t>
                            </w:r>
                          </w:p>
                          <w:p w14:paraId="028CBFC2" w14:textId="77777777" w:rsidR="00662614" w:rsidRDefault="00662614" w:rsidP="00662614">
                            <w:r>
                              <w:t xml:space="preserve">    end</w:t>
                            </w:r>
                          </w:p>
                          <w:p w14:paraId="159492F1" w14:textId="6CA5383C" w:rsidR="00226543" w:rsidRDefault="00662614" w:rsidP="00662614">
                            <w:proofErr w:type="spellStart"/>
                            <w: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C6492" id="Text Box 32" o:spid="_x0000_s1031" type="#_x0000_t202" style="position:absolute;margin-left:240.35pt;margin-top:.65pt;width:307.6pt;height:165.1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EYbOAIAAH0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" fillcolor="white [3201]" strokeweight=".5pt">
                <v:textbox>
                  <w:txbxContent>
                    <w:p w14:paraId="7891C9B9" w14:textId="77777777" w:rsidR="00662614" w:rsidRDefault="00662614" w:rsidP="00662614">
                      <w:r>
                        <w:t xml:space="preserve">module clk_div3(input 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, input reset, output reg </w:t>
                      </w:r>
                      <w:proofErr w:type="spellStart"/>
                      <w:r>
                        <w:t>clk_out</w:t>
                      </w:r>
                      <w:proofErr w:type="spellEnd"/>
                      <w:r>
                        <w:t>);</w:t>
                      </w:r>
                    </w:p>
                    <w:p w14:paraId="46A76DB5" w14:textId="77777777" w:rsidR="00662614" w:rsidRDefault="00662614" w:rsidP="00662614">
                      <w:r>
                        <w:t xml:space="preserve">    reg [1:0] count;</w:t>
                      </w:r>
                    </w:p>
                    <w:p w14:paraId="0CDE5898" w14:textId="0FF50AAE" w:rsidR="00662614" w:rsidRDefault="00662614" w:rsidP="00662614">
                      <w:r>
                        <w:t xml:space="preserve">always </w:t>
                      </w:r>
                      <w:proofErr w:type="gramStart"/>
                      <w:r>
                        <w:t>@(</w:t>
                      </w:r>
                      <w:proofErr w:type="gramEnd"/>
                      <w:r>
                        <w:t xml:space="preserve">posedge 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or </w:t>
                      </w:r>
                      <w:proofErr w:type="spellStart"/>
                      <w:r>
                        <w:t>posedge</w:t>
                      </w:r>
                      <w:proofErr w:type="spellEnd"/>
                      <w:r>
                        <w:t xml:space="preserve"> reset) begin</w:t>
                      </w:r>
                    </w:p>
                    <w:p w14:paraId="48F98115" w14:textId="77777777" w:rsidR="00662614" w:rsidRDefault="00662614" w:rsidP="00662614">
                      <w:r>
                        <w:t xml:space="preserve">        if (reset) begin</w:t>
                      </w:r>
                    </w:p>
                    <w:p w14:paraId="26D9CF82" w14:textId="77777777" w:rsidR="00662614" w:rsidRDefault="00662614" w:rsidP="00662614">
                      <w:r>
                        <w:t xml:space="preserve">            count &lt;= 0;</w:t>
                      </w:r>
                    </w:p>
                    <w:p w14:paraId="0CFA6FA4" w14:textId="77777777" w:rsidR="00662614" w:rsidRDefault="00662614" w:rsidP="00662614">
                      <w:r>
                        <w:t xml:space="preserve">            </w:t>
                      </w:r>
                      <w:proofErr w:type="spellStart"/>
                      <w:r>
                        <w:t>clk_out</w:t>
                      </w:r>
                      <w:proofErr w:type="spellEnd"/>
                      <w:r>
                        <w:t xml:space="preserve"> &lt;= 0;</w:t>
                      </w:r>
                    </w:p>
                    <w:p w14:paraId="7E99B001" w14:textId="77777777" w:rsidR="00662614" w:rsidRDefault="00662614" w:rsidP="00662614">
                      <w:r>
                        <w:t xml:space="preserve">        end else if (count == 2) begin</w:t>
                      </w:r>
                    </w:p>
                    <w:p w14:paraId="690216DD" w14:textId="77777777" w:rsidR="00662614" w:rsidRDefault="00662614" w:rsidP="00662614">
                      <w:r>
                        <w:t xml:space="preserve">            count &lt;= 0;</w:t>
                      </w:r>
                    </w:p>
                    <w:p w14:paraId="103409E9" w14:textId="77777777" w:rsidR="00662614" w:rsidRDefault="00662614" w:rsidP="00662614">
                      <w:r>
                        <w:t xml:space="preserve">            </w:t>
                      </w:r>
                      <w:proofErr w:type="spellStart"/>
                      <w:r>
                        <w:t>clk_out</w:t>
                      </w:r>
                      <w:proofErr w:type="spellEnd"/>
                      <w:r>
                        <w:t xml:space="preserve"> &lt;= ~</w:t>
                      </w:r>
                      <w:proofErr w:type="spellStart"/>
                      <w:r>
                        <w:t>clk_out</w:t>
                      </w:r>
                      <w:proofErr w:type="spellEnd"/>
                      <w:r>
                        <w:t>;</w:t>
                      </w:r>
                    </w:p>
                    <w:p w14:paraId="376CD928" w14:textId="77777777" w:rsidR="00662614" w:rsidRDefault="00662614" w:rsidP="00662614">
                      <w:r>
                        <w:t xml:space="preserve">        end else</w:t>
                      </w:r>
                    </w:p>
                    <w:p w14:paraId="65D39F22" w14:textId="77777777" w:rsidR="00662614" w:rsidRDefault="00662614" w:rsidP="00662614">
                      <w:r>
                        <w:t xml:space="preserve">            count &lt;= count + 1;</w:t>
                      </w:r>
                    </w:p>
                    <w:p w14:paraId="028CBFC2" w14:textId="77777777" w:rsidR="00662614" w:rsidRDefault="00662614" w:rsidP="00662614">
                      <w:r>
                        <w:t xml:space="preserve">    end</w:t>
                      </w:r>
                    </w:p>
                    <w:p w14:paraId="159492F1" w14:textId="6CA5383C" w:rsidR="00226543" w:rsidRDefault="00662614" w:rsidP="00662614">
                      <w:proofErr w:type="spellStart"/>
                      <w:r>
                        <w:t>endmodule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A8E4277" w14:textId="53E91B7C" w:rsidR="00014C77" w:rsidRDefault="00014C77" w:rsidP="00C16398">
      <w:pPr>
        <w:rPr>
          <w:lang w:val="en-IN"/>
        </w:rPr>
      </w:pPr>
    </w:p>
    <w:p w14:paraId="6B3480AE" w14:textId="23D2B9D5" w:rsidR="00C57F4D" w:rsidRDefault="00C57F4D" w:rsidP="00C16398">
      <w:pPr>
        <w:rPr>
          <w:lang w:val="en-IN"/>
        </w:rPr>
      </w:pPr>
    </w:p>
    <w:p w14:paraId="3180565C" w14:textId="0D4768E3" w:rsidR="00C57F4D" w:rsidRDefault="00C57F4D" w:rsidP="00C16398">
      <w:pPr>
        <w:rPr>
          <w:lang w:val="en-IN"/>
        </w:rPr>
      </w:pPr>
    </w:p>
    <w:p w14:paraId="5E4115F9" w14:textId="130C66DE" w:rsidR="00014C77" w:rsidRDefault="00014C77" w:rsidP="00C16398">
      <w:pPr>
        <w:rPr>
          <w:lang w:val="en-IN"/>
        </w:rPr>
      </w:pPr>
    </w:p>
    <w:p w14:paraId="293BBC5C" w14:textId="2A8CA8E6" w:rsidR="00014C77" w:rsidRDefault="00014C77" w:rsidP="00C16398">
      <w:pPr>
        <w:rPr>
          <w:lang w:val="en-IN"/>
        </w:rPr>
      </w:pPr>
    </w:p>
    <w:p w14:paraId="2092A09A" w14:textId="77777777" w:rsidR="00014C77" w:rsidRDefault="00014C77" w:rsidP="00C16398">
      <w:pPr>
        <w:rPr>
          <w:lang w:val="en-IN"/>
        </w:rPr>
      </w:pPr>
    </w:p>
    <w:p w14:paraId="7C47507C" w14:textId="77777777" w:rsidR="00014C77" w:rsidRDefault="00014C77" w:rsidP="00C16398">
      <w:pPr>
        <w:rPr>
          <w:lang w:val="en-IN"/>
        </w:rPr>
      </w:pPr>
    </w:p>
    <w:p w14:paraId="10F78BC6" w14:textId="6C40AE8E" w:rsidR="00014C77" w:rsidRDefault="00014C77" w:rsidP="00C16398">
      <w:pPr>
        <w:rPr>
          <w:lang w:val="en-IN"/>
        </w:rPr>
      </w:pPr>
    </w:p>
    <w:p w14:paraId="0E9E560C" w14:textId="319604B6" w:rsidR="00014C77" w:rsidRDefault="00487DFC" w:rsidP="00C16398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CCFA2E" wp14:editId="5077CC48">
                <wp:simplePos x="0" y="0"/>
                <wp:positionH relativeFrom="column">
                  <wp:posOffset>-198582</wp:posOffset>
                </wp:positionH>
                <wp:positionV relativeFrom="paragraph">
                  <wp:posOffset>164581</wp:posOffset>
                </wp:positionV>
                <wp:extent cx="3001645" cy="2272146"/>
                <wp:effectExtent l="0" t="0" r="27305" b="13970"/>
                <wp:wrapNone/>
                <wp:docPr id="1993519824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645" cy="22721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7B4135" w14:textId="77777777" w:rsidR="001B5C49" w:rsidRDefault="001B5C49" w:rsidP="001B5C49">
                            <w:r>
                              <w:t xml:space="preserve">module clk_div4(input 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, input reset, output reg </w:t>
                            </w:r>
                            <w:proofErr w:type="spellStart"/>
                            <w:r>
                              <w:t>clk_out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0681566A" w14:textId="77777777" w:rsidR="001B5C49" w:rsidRDefault="001B5C49" w:rsidP="001B5C49">
                            <w:r>
                              <w:t xml:space="preserve">    reg [1:0] count;</w:t>
                            </w:r>
                          </w:p>
                          <w:p w14:paraId="74476185" w14:textId="709FB50A" w:rsidR="001B5C49" w:rsidRDefault="001B5C49" w:rsidP="001B5C49">
                            <w:r>
                              <w:t xml:space="preserve"> always </w:t>
                            </w:r>
                            <w:proofErr w:type="gramStart"/>
                            <w:r>
                              <w:t>@(</w:t>
                            </w:r>
                            <w:proofErr w:type="gramEnd"/>
                            <w:r>
                              <w:t xml:space="preserve">posedge 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or </w:t>
                            </w:r>
                            <w:proofErr w:type="spellStart"/>
                            <w:r>
                              <w:t>posedge</w:t>
                            </w:r>
                            <w:proofErr w:type="spellEnd"/>
                            <w:r>
                              <w:t xml:space="preserve"> reset) begin</w:t>
                            </w:r>
                          </w:p>
                          <w:p w14:paraId="71751437" w14:textId="77777777" w:rsidR="001B5C49" w:rsidRDefault="001B5C49" w:rsidP="001B5C49">
                            <w:r>
                              <w:t xml:space="preserve">        if (reset) begin</w:t>
                            </w:r>
                          </w:p>
                          <w:p w14:paraId="33956736" w14:textId="77777777" w:rsidR="001B5C49" w:rsidRDefault="001B5C49" w:rsidP="001B5C49">
                            <w:r>
                              <w:t xml:space="preserve">            count &lt;= 0;</w:t>
                            </w:r>
                          </w:p>
                          <w:p w14:paraId="05A54562" w14:textId="77777777" w:rsidR="001B5C49" w:rsidRDefault="001B5C49" w:rsidP="001B5C49">
                            <w:r>
                              <w:t xml:space="preserve">            </w:t>
                            </w:r>
                            <w:proofErr w:type="spellStart"/>
                            <w:r>
                              <w:t>clk_out</w:t>
                            </w:r>
                            <w:proofErr w:type="spellEnd"/>
                            <w:r>
                              <w:t xml:space="preserve"> &lt;= 0;</w:t>
                            </w:r>
                          </w:p>
                          <w:p w14:paraId="30636E02" w14:textId="77777777" w:rsidR="001B5C49" w:rsidRDefault="001B5C49" w:rsidP="001B5C49">
                            <w:r>
                              <w:t xml:space="preserve">        end else if (count == 2'b11) begin</w:t>
                            </w:r>
                          </w:p>
                          <w:p w14:paraId="71801F69" w14:textId="77777777" w:rsidR="001B5C49" w:rsidRDefault="001B5C49" w:rsidP="001B5C49">
                            <w:r>
                              <w:t xml:space="preserve">            count &lt;= 0;</w:t>
                            </w:r>
                          </w:p>
                          <w:p w14:paraId="5B41F36F" w14:textId="77777777" w:rsidR="001B5C49" w:rsidRDefault="001B5C49" w:rsidP="001B5C49">
                            <w:r>
                              <w:t xml:space="preserve">            </w:t>
                            </w:r>
                            <w:proofErr w:type="spellStart"/>
                            <w:r>
                              <w:t>clk_out</w:t>
                            </w:r>
                            <w:proofErr w:type="spellEnd"/>
                            <w:r>
                              <w:t xml:space="preserve"> &lt;= ~</w:t>
                            </w:r>
                            <w:proofErr w:type="spellStart"/>
                            <w:r>
                              <w:t>clk_out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C24BF92" w14:textId="77777777" w:rsidR="001B5C49" w:rsidRDefault="001B5C49" w:rsidP="001B5C49">
                            <w:r>
                              <w:t xml:space="preserve">        end else</w:t>
                            </w:r>
                          </w:p>
                          <w:p w14:paraId="78D5FA22" w14:textId="77777777" w:rsidR="001B5C49" w:rsidRDefault="001B5C49" w:rsidP="001B5C49">
                            <w:r>
                              <w:t xml:space="preserve">            count &lt;= count + 1;</w:t>
                            </w:r>
                          </w:p>
                          <w:p w14:paraId="43E9F019" w14:textId="77777777" w:rsidR="001B5C49" w:rsidRDefault="001B5C49" w:rsidP="001B5C49">
                            <w:r>
                              <w:t xml:space="preserve">    end</w:t>
                            </w:r>
                          </w:p>
                          <w:p w14:paraId="7360133E" w14:textId="00ACD1C4" w:rsidR="001B5C49" w:rsidRDefault="001B5C49" w:rsidP="001B5C49">
                            <w:proofErr w:type="spellStart"/>
                            <w: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CFA2E" id="Text Box 31" o:spid="_x0000_s1032" type="#_x0000_t202" style="position:absolute;margin-left:-15.65pt;margin-top:12.95pt;width:236.35pt;height:178.9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" fillcolor="white [3201]" strokeweight=".5pt">
                <v:textbox>
                  <w:txbxContent>
                    <w:p w14:paraId="0F7B4135" w14:textId="77777777" w:rsidR="001B5C49" w:rsidRDefault="001B5C49" w:rsidP="001B5C49">
                      <w:r>
                        <w:t xml:space="preserve">module clk_div4(input 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, input reset, output reg </w:t>
                      </w:r>
                      <w:proofErr w:type="spellStart"/>
                      <w:r>
                        <w:t>clk_out</w:t>
                      </w:r>
                      <w:proofErr w:type="spellEnd"/>
                      <w:r>
                        <w:t>);</w:t>
                      </w:r>
                    </w:p>
                    <w:p w14:paraId="0681566A" w14:textId="77777777" w:rsidR="001B5C49" w:rsidRDefault="001B5C49" w:rsidP="001B5C49">
                      <w:r>
                        <w:t xml:space="preserve">    reg [1:0] count;</w:t>
                      </w:r>
                    </w:p>
                    <w:p w14:paraId="74476185" w14:textId="709FB50A" w:rsidR="001B5C49" w:rsidRDefault="001B5C49" w:rsidP="001B5C49">
                      <w:r>
                        <w:t xml:space="preserve"> always </w:t>
                      </w:r>
                      <w:proofErr w:type="gramStart"/>
                      <w:r>
                        <w:t>@(</w:t>
                      </w:r>
                      <w:proofErr w:type="gramEnd"/>
                      <w:r>
                        <w:t xml:space="preserve">posedge 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or </w:t>
                      </w:r>
                      <w:proofErr w:type="spellStart"/>
                      <w:r>
                        <w:t>posedge</w:t>
                      </w:r>
                      <w:proofErr w:type="spellEnd"/>
                      <w:r>
                        <w:t xml:space="preserve"> reset) begin</w:t>
                      </w:r>
                    </w:p>
                    <w:p w14:paraId="71751437" w14:textId="77777777" w:rsidR="001B5C49" w:rsidRDefault="001B5C49" w:rsidP="001B5C49">
                      <w:r>
                        <w:t xml:space="preserve">        if (reset) begin</w:t>
                      </w:r>
                    </w:p>
                    <w:p w14:paraId="33956736" w14:textId="77777777" w:rsidR="001B5C49" w:rsidRDefault="001B5C49" w:rsidP="001B5C49">
                      <w:r>
                        <w:t xml:space="preserve">            count &lt;= 0;</w:t>
                      </w:r>
                    </w:p>
                    <w:p w14:paraId="05A54562" w14:textId="77777777" w:rsidR="001B5C49" w:rsidRDefault="001B5C49" w:rsidP="001B5C49">
                      <w:r>
                        <w:t xml:space="preserve">            </w:t>
                      </w:r>
                      <w:proofErr w:type="spellStart"/>
                      <w:r>
                        <w:t>clk_out</w:t>
                      </w:r>
                      <w:proofErr w:type="spellEnd"/>
                      <w:r>
                        <w:t xml:space="preserve"> &lt;= 0;</w:t>
                      </w:r>
                    </w:p>
                    <w:p w14:paraId="30636E02" w14:textId="77777777" w:rsidR="001B5C49" w:rsidRDefault="001B5C49" w:rsidP="001B5C49">
                      <w:r>
                        <w:t xml:space="preserve">        end else if (count == 2'b11) begin</w:t>
                      </w:r>
                    </w:p>
                    <w:p w14:paraId="71801F69" w14:textId="77777777" w:rsidR="001B5C49" w:rsidRDefault="001B5C49" w:rsidP="001B5C49">
                      <w:r>
                        <w:t xml:space="preserve">            count &lt;= 0;</w:t>
                      </w:r>
                    </w:p>
                    <w:p w14:paraId="5B41F36F" w14:textId="77777777" w:rsidR="001B5C49" w:rsidRDefault="001B5C49" w:rsidP="001B5C49">
                      <w:r>
                        <w:t xml:space="preserve">            </w:t>
                      </w:r>
                      <w:proofErr w:type="spellStart"/>
                      <w:r>
                        <w:t>clk_out</w:t>
                      </w:r>
                      <w:proofErr w:type="spellEnd"/>
                      <w:r>
                        <w:t xml:space="preserve"> &lt;= ~</w:t>
                      </w:r>
                      <w:proofErr w:type="spellStart"/>
                      <w:r>
                        <w:t>clk_out</w:t>
                      </w:r>
                      <w:proofErr w:type="spellEnd"/>
                      <w:r>
                        <w:t>;</w:t>
                      </w:r>
                    </w:p>
                    <w:p w14:paraId="0C24BF92" w14:textId="77777777" w:rsidR="001B5C49" w:rsidRDefault="001B5C49" w:rsidP="001B5C49">
                      <w:r>
                        <w:t xml:space="preserve">        end else</w:t>
                      </w:r>
                    </w:p>
                    <w:p w14:paraId="78D5FA22" w14:textId="77777777" w:rsidR="001B5C49" w:rsidRDefault="001B5C49" w:rsidP="001B5C49">
                      <w:r>
                        <w:t xml:space="preserve">            count &lt;= count + 1;</w:t>
                      </w:r>
                    </w:p>
                    <w:p w14:paraId="43E9F019" w14:textId="77777777" w:rsidR="001B5C49" w:rsidRDefault="001B5C49" w:rsidP="001B5C49">
                      <w:r>
                        <w:t xml:space="preserve">    end</w:t>
                      </w:r>
                    </w:p>
                    <w:p w14:paraId="7360133E" w14:textId="00ACD1C4" w:rsidR="001B5C49" w:rsidRDefault="001B5C49" w:rsidP="001B5C49">
                      <w:proofErr w:type="spellStart"/>
                      <w:r>
                        <w:t>endmodule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33C8856" w14:textId="371812CD" w:rsidR="00014C77" w:rsidRDefault="00014C77" w:rsidP="00C16398">
      <w:pPr>
        <w:rPr>
          <w:lang w:val="en-IN"/>
        </w:rPr>
      </w:pPr>
    </w:p>
    <w:p w14:paraId="12C3693A" w14:textId="177C0E83" w:rsidR="00014C77" w:rsidRDefault="00014C77" w:rsidP="00C16398">
      <w:pPr>
        <w:rPr>
          <w:lang w:val="en-IN"/>
        </w:rPr>
      </w:pPr>
    </w:p>
    <w:p w14:paraId="75331738" w14:textId="77777777" w:rsidR="00014C77" w:rsidRDefault="00014C77" w:rsidP="00C16398">
      <w:pPr>
        <w:rPr>
          <w:lang w:val="en-IN"/>
        </w:rPr>
      </w:pPr>
    </w:p>
    <w:p w14:paraId="0339423C" w14:textId="77777777" w:rsidR="00014C77" w:rsidRDefault="00014C77" w:rsidP="00C16398">
      <w:pPr>
        <w:rPr>
          <w:lang w:val="en-IN"/>
        </w:rPr>
      </w:pPr>
    </w:p>
    <w:p w14:paraId="33D9A608" w14:textId="4C8EB11D" w:rsidR="00014C77" w:rsidRDefault="00014C77" w:rsidP="00C16398">
      <w:pPr>
        <w:rPr>
          <w:lang w:val="en-IN"/>
        </w:rPr>
      </w:pPr>
    </w:p>
    <w:p w14:paraId="4163C6C1" w14:textId="35C75B61" w:rsidR="00014C77" w:rsidRDefault="00F40CBE" w:rsidP="00C16398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0DE686" wp14:editId="738BA901">
                <wp:simplePos x="0" y="0"/>
                <wp:positionH relativeFrom="column">
                  <wp:posOffset>3098800</wp:posOffset>
                </wp:positionH>
                <wp:positionV relativeFrom="paragraph">
                  <wp:posOffset>10160</wp:posOffset>
                </wp:positionV>
                <wp:extent cx="3916045" cy="2087418"/>
                <wp:effectExtent l="0" t="0" r="27305" b="27305"/>
                <wp:wrapNone/>
                <wp:docPr id="1846886032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6045" cy="2087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F317F" w14:textId="77777777" w:rsidR="00B001BC" w:rsidRDefault="00B001BC" w:rsidP="00B001BC">
                            <w:r>
                              <w:t xml:space="preserve">module clk_div5(input 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, input reset, output reg </w:t>
                            </w:r>
                            <w:proofErr w:type="spellStart"/>
                            <w:r>
                              <w:t>clk_out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610AB74B" w14:textId="77777777" w:rsidR="00B001BC" w:rsidRDefault="00B001BC" w:rsidP="00B001BC">
                            <w:r>
                              <w:t xml:space="preserve">    reg [2:0] count; // 3 bits to count up to 5</w:t>
                            </w:r>
                          </w:p>
                          <w:p w14:paraId="2CE6E353" w14:textId="79FB3690" w:rsidR="00B001BC" w:rsidRDefault="00B001BC" w:rsidP="00B001BC">
                            <w:r>
                              <w:t xml:space="preserve">always </w:t>
                            </w:r>
                            <w:proofErr w:type="gramStart"/>
                            <w:r>
                              <w:t>@(</w:t>
                            </w:r>
                            <w:proofErr w:type="gramEnd"/>
                            <w:r>
                              <w:t xml:space="preserve">posedge 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or </w:t>
                            </w:r>
                            <w:proofErr w:type="spellStart"/>
                            <w:r>
                              <w:t>posedge</w:t>
                            </w:r>
                            <w:proofErr w:type="spellEnd"/>
                            <w:r>
                              <w:t xml:space="preserve"> reset) begin</w:t>
                            </w:r>
                          </w:p>
                          <w:p w14:paraId="30ABB980" w14:textId="77777777" w:rsidR="00B001BC" w:rsidRDefault="00B001BC" w:rsidP="00B001BC">
                            <w:r>
                              <w:t xml:space="preserve">        if (reset) begin</w:t>
                            </w:r>
                          </w:p>
                          <w:p w14:paraId="46F82EE1" w14:textId="77777777" w:rsidR="00B001BC" w:rsidRDefault="00B001BC" w:rsidP="00B001BC">
                            <w:r>
                              <w:t xml:space="preserve">            count &lt;= 0;</w:t>
                            </w:r>
                          </w:p>
                          <w:p w14:paraId="3A2B3D3D" w14:textId="77777777" w:rsidR="00B001BC" w:rsidRDefault="00B001BC" w:rsidP="00B001BC">
                            <w:r>
                              <w:t xml:space="preserve">            </w:t>
                            </w:r>
                            <w:proofErr w:type="spellStart"/>
                            <w:r>
                              <w:t>clk_out</w:t>
                            </w:r>
                            <w:proofErr w:type="spellEnd"/>
                            <w:r>
                              <w:t xml:space="preserve"> &lt;= 0;</w:t>
                            </w:r>
                          </w:p>
                          <w:p w14:paraId="27D91C49" w14:textId="77777777" w:rsidR="00B001BC" w:rsidRDefault="00B001BC" w:rsidP="00B001BC">
                            <w:r>
                              <w:t xml:space="preserve">        end else if (count == 4) begin</w:t>
                            </w:r>
                          </w:p>
                          <w:p w14:paraId="4F1EEF2A" w14:textId="77777777" w:rsidR="00B001BC" w:rsidRDefault="00B001BC" w:rsidP="00B001BC">
                            <w:r>
                              <w:t xml:space="preserve">            count &lt;= 0;</w:t>
                            </w:r>
                          </w:p>
                          <w:p w14:paraId="70CA0582" w14:textId="77777777" w:rsidR="00B001BC" w:rsidRDefault="00B001BC" w:rsidP="00B001BC">
                            <w:r>
                              <w:t xml:space="preserve">            </w:t>
                            </w:r>
                            <w:proofErr w:type="spellStart"/>
                            <w:r>
                              <w:t>clk_out</w:t>
                            </w:r>
                            <w:proofErr w:type="spellEnd"/>
                            <w:r>
                              <w:t xml:space="preserve"> &lt;= ~</w:t>
                            </w:r>
                            <w:proofErr w:type="spellStart"/>
                            <w:r>
                              <w:t>clk_out</w:t>
                            </w:r>
                            <w:proofErr w:type="spellEnd"/>
                            <w:r>
                              <w:t>; // Toggle every 5 cycles</w:t>
                            </w:r>
                          </w:p>
                          <w:p w14:paraId="1142319C" w14:textId="77777777" w:rsidR="00B001BC" w:rsidRDefault="00B001BC" w:rsidP="00B001BC">
                            <w:r>
                              <w:t xml:space="preserve">        end else</w:t>
                            </w:r>
                          </w:p>
                          <w:p w14:paraId="3375D802" w14:textId="77777777" w:rsidR="00B001BC" w:rsidRDefault="00B001BC" w:rsidP="00B001BC">
                            <w:r>
                              <w:t xml:space="preserve">            count &lt;= count + 1;</w:t>
                            </w:r>
                          </w:p>
                          <w:p w14:paraId="4AEC9041" w14:textId="77777777" w:rsidR="00B001BC" w:rsidRDefault="00B001BC" w:rsidP="00B001BC">
                            <w:r>
                              <w:t xml:space="preserve">    end</w:t>
                            </w:r>
                          </w:p>
                          <w:p w14:paraId="5ABEB30B" w14:textId="7066EB0C" w:rsidR="00FA3508" w:rsidRDefault="00B001BC" w:rsidP="00B001BC">
                            <w:proofErr w:type="spellStart"/>
                            <w: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DE686" id="Text Box 33" o:spid="_x0000_s1033" type="#_x0000_t202" style="position:absolute;margin-left:244pt;margin-top:.8pt;width:308.35pt;height:164.3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" fillcolor="white [3201]" strokeweight=".5pt">
                <v:textbox>
                  <w:txbxContent>
                    <w:p w14:paraId="49AF317F" w14:textId="77777777" w:rsidR="00B001BC" w:rsidRDefault="00B001BC" w:rsidP="00B001BC">
                      <w:r>
                        <w:t xml:space="preserve">module clk_div5(input 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, input reset, output reg </w:t>
                      </w:r>
                      <w:proofErr w:type="spellStart"/>
                      <w:r>
                        <w:t>clk_out</w:t>
                      </w:r>
                      <w:proofErr w:type="spellEnd"/>
                      <w:r>
                        <w:t>);</w:t>
                      </w:r>
                    </w:p>
                    <w:p w14:paraId="610AB74B" w14:textId="77777777" w:rsidR="00B001BC" w:rsidRDefault="00B001BC" w:rsidP="00B001BC">
                      <w:r>
                        <w:t xml:space="preserve">    reg [2:0] count; // 3 bits to count up to 5</w:t>
                      </w:r>
                    </w:p>
                    <w:p w14:paraId="2CE6E353" w14:textId="79FB3690" w:rsidR="00B001BC" w:rsidRDefault="00B001BC" w:rsidP="00B001BC">
                      <w:r>
                        <w:t xml:space="preserve">always </w:t>
                      </w:r>
                      <w:proofErr w:type="gramStart"/>
                      <w:r>
                        <w:t>@(</w:t>
                      </w:r>
                      <w:proofErr w:type="gramEnd"/>
                      <w:r>
                        <w:t xml:space="preserve">posedge 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or </w:t>
                      </w:r>
                      <w:proofErr w:type="spellStart"/>
                      <w:r>
                        <w:t>posedge</w:t>
                      </w:r>
                      <w:proofErr w:type="spellEnd"/>
                      <w:r>
                        <w:t xml:space="preserve"> reset) begin</w:t>
                      </w:r>
                    </w:p>
                    <w:p w14:paraId="30ABB980" w14:textId="77777777" w:rsidR="00B001BC" w:rsidRDefault="00B001BC" w:rsidP="00B001BC">
                      <w:r>
                        <w:t xml:space="preserve">        if (reset) begin</w:t>
                      </w:r>
                    </w:p>
                    <w:p w14:paraId="46F82EE1" w14:textId="77777777" w:rsidR="00B001BC" w:rsidRDefault="00B001BC" w:rsidP="00B001BC">
                      <w:r>
                        <w:t xml:space="preserve">            count &lt;= 0;</w:t>
                      </w:r>
                    </w:p>
                    <w:p w14:paraId="3A2B3D3D" w14:textId="77777777" w:rsidR="00B001BC" w:rsidRDefault="00B001BC" w:rsidP="00B001BC">
                      <w:r>
                        <w:t xml:space="preserve">            </w:t>
                      </w:r>
                      <w:proofErr w:type="spellStart"/>
                      <w:r>
                        <w:t>clk_out</w:t>
                      </w:r>
                      <w:proofErr w:type="spellEnd"/>
                      <w:r>
                        <w:t xml:space="preserve"> &lt;= 0;</w:t>
                      </w:r>
                    </w:p>
                    <w:p w14:paraId="27D91C49" w14:textId="77777777" w:rsidR="00B001BC" w:rsidRDefault="00B001BC" w:rsidP="00B001BC">
                      <w:r>
                        <w:t xml:space="preserve">        end else if (count == 4) begin</w:t>
                      </w:r>
                    </w:p>
                    <w:p w14:paraId="4F1EEF2A" w14:textId="77777777" w:rsidR="00B001BC" w:rsidRDefault="00B001BC" w:rsidP="00B001BC">
                      <w:r>
                        <w:t xml:space="preserve">            count &lt;= 0;</w:t>
                      </w:r>
                    </w:p>
                    <w:p w14:paraId="70CA0582" w14:textId="77777777" w:rsidR="00B001BC" w:rsidRDefault="00B001BC" w:rsidP="00B001BC">
                      <w:r>
                        <w:t xml:space="preserve">            </w:t>
                      </w:r>
                      <w:proofErr w:type="spellStart"/>
                      <w:r>
                        <w:t>clk_out</w:t>
                      </w:r>
                      <w:proofErr w:type="spellEnd"/>
                      <w:r>
                        <w:t xml:space="preserve"> &lt;= ~</w:t>
                      </w:r>
                      <w:proofErr w:type="spellStart"/>
                      <w:r>
                        <w:t>clk_out</w:t>
                      </w:r>
                      <w:proofErr w:type="spellEnd"/>
                      <w:r>
                        <w:t>; // Toggle every 5 cycles</w:t>
                      </w:r>
                    </w:p>
                    <w:p w14:paraId="1142319C" w14:textId="77777777" w:rsidR="00B001BC" w:rsidRDefault="00B001BC" w:rsidP="00B001BC">
                      <w:r>
                        <w:t xml:space="preserve">        end else</w:t>
                      </w:r>
                    </w:p>
                    <w:p w14:paraId="3375D802" w14:textId="77777777" w:rsidR="00B001BC" w:rsidRDefault="00B001BC" w:rsidP="00B001BC">
                      <w:r>
                        <w:t xml:space="preserve">            count &lt;= count + 1;</w:t>
                      </w:r>
                    </w:p>
                    <w:p w14:paraId="4AEC9041" w14:textId="77777777" w:rsidR="00B001BC" w:rsidRDefault="00B001BC" w:rsidP="00B001BC">
                      <w:r>
                        <w:t xml:space="preserve">    end</w:t>
                      </w:r>
                    </w:p>
                    <w:p w14:paraId="5ABEB30B" w14:textId="7066EB0C" w:rsidR="00FA3508" w:rsidRDefault="00B001BC" w:rsidP="00B001BC">
                      <w:proofErr w:type="spellStart"/>
                      <w:r>
                        <w:t>endmodule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BACFC5D" w14:textId="030A1B56" w:rsidR="00014C77" w:rsidRDefault="00014C77" w:rsidP="00C16398">
      <w:pPr>
        <w:rPr>
          <w:lang w:val="en-IN"/>
        </w:rPr>
      </w:pPr>
    </w:p>
    <w:p w14:paraId="55380308" w14:textId="7E74C035" w:rsidR="00C16398" w:rsidRDefault="00C16398" w:rsidP="00C16398">
      <w:pPr>
        <w:rPr>
          <w:lang w:val="en-IN"/>
        </w:rPr>
      </w:pPr>
    </w:p>
    <w:p w14:paraId="063CFC8D" w14:textId="3881FDB7" w:rsidR="00C16398" w:rsidRDefault="00C16398" w:rsidP="00C16398">
      <w:pPr>
        <w:rPr>
          <w:lang w:val="en-IN"/>
        </w:rPr>
      </w:pPr>
    </w:p>
    <w:p w14:paraId="6E4D0860" w14:textId="1264E19C" w:rsidR="00C16398" w:rsidRDefault="00C16398" w:rsidP="00C16398">
      <w:pPr>
        <w:rPr>
          <w:lang w:val="en-IN"/>
        </w:rPr>
      </w:pPr>
    </w:p>
    <w:p w14:paraId="73047372" w14:textId="77777777" w:rsidR="00C16398" w:rsidRDefault="00C16398" w:rsidP="00C16398">
      <w:pPr>
        <w:rPr>
          <w:lang w:val="en-IN"/>
        </w:rPr>
      </w:pPr>
    </w:p>
    <w:p w14:paraId="4E4DE553" w14:textId="1072C496" w:rsidR="00C16398" w:rsidRDefault="00C16398" w:rsidP="00C16398">
      <w:pPr>
        <w:rPr>
          <w:lang w:val="en-IN"/>
        </w:rPr>
      </w:pPr>
    </w:p>
    <w:p w14:paraId="0B446187" w14:textId="4AC21485" w:rsidR="00C16398" w:rsidRDefault="00C16398" w:rsidP="00C16398">
      <w:pPr>
        <w:rPr>
          <w:lang w:val="en-IN"/>
        </w:rPr>
      </w:pPr>
    </w:p>
    <w:p w14:paraId="0E422D46" w14:textId="714DA38D" w:rsidR="00C16398" w:rsidRDefault="00C16398" w:rsidP="00C16398">
      <w:pPr>
        <w:rPr>
          <w:lang w:val="en-IN"/>
        </w:rPr>
      </w:pPr>
    </w:p>
    <w:p w14:paraId="79E9DDBD" w14:textId="55C0B1EF" w:rsidR="00AF0540" w:rsidRPr="00AF0540" w:rsidRDefault="00AF0540" w:rsidP="00AF0540">
      <w:pPr>
        <w:rPr>
          <w:lang w:val="en-IN"/>
        </w:rPr>
      </w:pPr>
    </w:p>
    <w:p w14:paraId="5CB47B2B" w14:textId="2FE3A4AA" w:rsidR="00AF0540" w:rsidRPr="00AF0540" w:rsidRDefault="001455B7" w:rsidP="00AF0540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BCE0BC" wp14:editId="1D4380CB">
                <wp:simplePos x="0" y="0"/>
                <wp:positionH relativeFrom="column">
                  <wp:posOffset>-235527</wp:posOffset>
                </wp:positionH>
                <wp:positionV relativeFrom="paragraph">
                  <wp:posOffset>187326</wp:posOffset>
                </wp:positionV>
                <wp:extent cx="3038475" cy="2234680"/>
                <wp:effectExtent l="0" t="0" r="28575" b="13335"/>
                <wp:wrapNone/>
                <wp:docPr id="1198576802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2234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19AA4C" w14:textId="77777777" w:rsidR="00487DFC" w:rsidRDefault="00487DFC" w:rsidP="00487DFC">
                            <w:r>
                              <w:t xml:space="preserve">module clk_div6(input 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, input reset, output reg </w:t>
                            </w:r>
                            <w:proofErr w:type="spellStart"/>
                            <w:r>
                              <w:t>clk_out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CA6FCAE" w14:textId="77777777" w:rsidR="00487DFC" w:rsidRDefault="00487DFC" w:rsidP="00487DFC">
                            <w:r>
                              <w:t xml:space="preserve">    reg [2:0] count; // 3 bits to count up to 6</w:t>
                            </w:r>
                          </w:p>
                          <w:p w14:paraId="052AB737" w14:textId="005E83F1" w:rsidR="00487DFC" w:rsidRDefault="00487DFC" w:rsidP="00487DFC">
                            <w:r>
                              <w:t xml:space="preserve">always </w:t>
                            </w:r>
                            <w:proofErr w:type="gramStart"/>
                            <w:r>
                              <w:t>@(</w:t>
                            </w:r>
                            <w:proofErr w:type="gramEnd"/>
                            <w:r>
                              <w:t xml:space="preserve">posedge 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or </w:t>
                            </w:r>
                            <w:proofErr w:type="spellStart"/>
                            <w:r>
                              <w:t>posedge</w:t>
                            </w:r>
                            <w:proofErr w:type="spellEnd"/>
                            <w:r>
                              <w:t xml:space="preserve"> reset) begin</w:t>
                            </w:r>
                          </w:p>
                          <w:p w14:paraId="52C37958" w14:textId="77777777" w:rsidR="00487DFC" w:rsidRDefault="00487DFC" w:rsidP="00487DFC">
                            <w:r>
                              <w:t xml:space="preserve">        if (reset) begin</w:t>
                            </w:r>
                          </w:p>
                          <w:p w14:paraId="3012FFEF" w14:textId="77777777" w:rsidR="00487DFC" w:rsidRDefault="00487DFC" w:rsidP="00487DFC">
                            <w:r>
                              <w:t xml:space="preserve">            count &lt;= 0;</w:t>
                            </w:r>
                          </w:p>
                          <w:p w14:paraId="63F13AEE" w14:textId="77777777" w:rsidR="00487DFC" w:rsidRDefault="00487DFC" w:rsidP="00487DFC">
                            <w:r>
                              <w:t xml:space="preserve">            </w:t>
                            </w:r>
                            <w:proofErr w:type="spellStart"/>
                            <w:r>
                              <w:t>clk_out</w:t>
                            </w:r>
                            <w:proofErr w:type="spellEnd"/>
                            <w:r>
                              <w:t xml:space="preserve"> &lt;= 0;</w:t>
                            </w:r>
                          </w:p>
                          <w:p w14:paraId="386EA4C3" w14:textId="77777777" w:rsidR="00487DFC" w:rsidRDefault="00487DFC" w:rsidP="00487DFC">
                            <w:r>
                              <w:t xml:space="preserve">        end else if (count == 5) begin</w:t>
                            </w:r>
                          </w:p>
                          <w:p w14:paraId="07B3A0B0" w14:textId="77777777" w:rsidR="00487DFC" w:rsidRDefault="00487DFC" w:rsidP="00487DFC">
                            <w:r>
                              <w:t xml:space="preserve">            count &lt;= 0;</w:t>
                            </w:r>
                          </w:p>
                          <w:p w14:paraId="11283D3B" w14:textId="77777777" w:rsidR="00487DFC" w:rsidRDefault="00487DFC" w:rsidP="00487DFC">
                            <w:r>
                              <w:t xml:space="preserve">            </w:t>
                            </w:r>
                            <w:proofErr w:type="spellStart"/>
                            <w:r>
                              <w:t>clk_out</w:t>
                            </w:r>
                            <w:proofErr w:type="spellEnd"/>
                            <w:r>
                              <w:t xml:space="preserve"> &lt;= ~</w:t>
                            </w:r>
                            <w:proofErr w:type="spellStart"/>
                            <w:r>
                              <w:t>clk_out</w:t>
                            </w:r>
                            <w:proofErr w:type="spellEnd"/>
                            <w:r>
                              <w:t>; // Toggle every 6 cycles</w:t>
                            </w:r>
                          </w:p>
                          <w:p w14:paraId="4FC1CA3D" w14:textId="77777777" w:rsidR="00487DFC" w:rsidRDefault="00487DFC" w:rsidP="00487DFC">
                            <w:r>
                              <w:t xml:space="preserve">        end else</w:t>
                            </w:r>
                          </w:p>
                          <w:p w14:paraId="58785CC7" w14:textId="77777777" w:rsidR="00487DFC" w:rsidRDefault="00487DFC" w:rsidP="00487DFC">
                            <w:r>
                              <w:t xml:space="preserve">            count &lt;= count + 1;</w:t>
                            </w:r>
                          </w:p>
                          <w:p w14:paraId="1C8C173C" w14:textId="77777777" w:rsidR="00487DFC" w:rsidRDefault="00487DFC" w:rsidP="00487DFC">
                            <w:r>
                              <w:t xml:space="preserve">    end</w:t>
                            </w:r>
                          </w:p>
                          <w:p w14:paraId="3F74D3C8" w14:textId="45642393" w:rsidR="00487DFC" w:rsidRDefault="00487DFC" w:rsidP="00487DFC">
                            <w:proofErr w:type="spellStart"/>
                            <w: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CE0BC" id="Text Box 34" o:spid="_x0000_s1034" type="#_x0000_t202" style="position:absolute;margin-left:-18.55pt;margin-top:14.75pt;width:239.25pt;height:175.9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" fillcolor="white [3201]" strokeweight=".5pt">
                <v:textbox>
                  <w:txbxContent>
                    <w:p w14:paraId="3D19AA4C" w14:textId="77777777" w:rsidR="00487DFC" w:rsidRDefault="00487DFC" w:rsidP="00487DFC">
                      <w:r>
                        <w:t xml:space="preserve">module clk_div6(input 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, input reset, output reg </w:t>
                      </w:r>
                      <w:proofErr w:type="spellStart"/>
                      <w:r>
                        <w:t>clk_out</w:t>
                      </w:r>
                      <w:proofErr w:type="spellEnd"/>
                      <w:r>
                        <w:t>);</w:t>
                      </w:r>
                    </w:p>
                    <w:p w14:paraId="1CA6FCAE" w14:textId="77777777" w:rsidR="00487DFC" w:rsidRDefault="00487DFC" w:rsidP="00487DFC">
                      <w:r>
                        <w:t xml:space="preserve">    reg [2:0] count; // 3 bits to count up to 6</w:t>
                      </w:r>
                    </w:p>
                    <w:p w14:paraId="052AB737" w14:textId="005E83F1" w:rsidR="00487DFC" w:rsidRDefault="00487DFC" w:rsidP="00487DFC">
                      <w:r>
                        <w:t xml:space="preserve">always </w:t>
                      </w:r>
                      <w:proofErr w:type="gramStart"/>
                      <w:r>
                        <w:t>@(</w:t>
                      </w:r>
                      <w:proofErr w:type="gramEnd"/>
                      <w:r>
                        <w:t xml:space="preserve">posedge 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or </w:t>
                      </w:r>
                      <w:proofErr w:type="spellStart"/>
                      <w:r>
                        <w:t>posedge</w:t>
                      </w:r>
                      <w:proofErr w:type="spellEnd"/>
                      <w:r>
                        <w:t xml:space="preserve"> reset) begin</w:t>
                      </w:r>
                    </w:p>
                    <w:p w14:paraId="52C37958" w14:textId="77777777" w:rsidR="00487DFC" w:rsidRDefault="00487DFC" w:rsidP="00487DFC">
                      <w:r>
                        <w:t xml:space="preserve">        if (reset) begin</w:t>
                      </w:r>
                    </w:p>
                    <w:p w14:paraId="3012FFEF" w14:textId="77777777" w:rsidR="00487DFC" w:rsidRDefault="00487DFC" w:rsidP="00487DFC">
                      <w:r>
                        <w:t xml:space="preserve">            count &lt;= 0;</w:t>
                      </w:r>
                    </w:p>
                    <w:p w14:paraId="63F13AEE" w14:textId="77777777" w:rsidR="00487DFC" w:rsidRDefault="00487DFC" w:rsidP="00487DFC">
                      <w:r>
                        <w:t xml:space="preserve">            </w:t>
                      </w:r>
                      <w:proofErr w:type="spellStart"/>
                      <w:r>
                        <w:t>clk_out</w:t>
                      </w:r>
                      <w:proofErr w:type="spellEnd"/>
                      <w:r>
                        <w:t xml:space="preserve"> &lt;= 0;</w:t>
                      </w:r>
                    </w:p>
                    <w:p w14:paraId="386EA4C3" w14:textId="77777777" w:rsidR="00487DFC" w:rsidRDefault="00487DFC" w:rsidP="00487DFC">
                      <w:r>
                        <w:t xml:space="preserve">        end else if (count == 5) begin</w:t>
                      </w:r>
                    </w:p>
                    <w:p w14:paraId="07B3A0B0" w14:textId="77777777" w:rsidR="00487DFC" w:rsidRDefault="00487DFC" w:rsidP="00487DFC">
                      <w:r>
                        <w:t xml:space="preserve">            count &lt;= 0;</w:t>
                      </w:r>
                    </w:p>
                    <w:p w14:paraId="11283D3B" w14:textId="77777777" w:rsidR="00487DFC" w:rsidRDefault="00487DFC" w:rsidP="00487DFC">
                      <w:r>
                        <w:t xml:space="preserve">            </w:t>
                      </w:r>
                      <w:proofErr w:type="spellStart"/>
                      <w:r>
                        <w:t>clk_out</w:t>
                      </w:r>
                      <w:proofErr w:type="spellEnd"/>
                      <w:r>
                        <w:t xml:space="preserve"> &lt;= ~</w:t>
                      </w:r>
                      <w:proofErr w:type="spellStart"/>
                      <w:r>
                        <w:t>clk_out</w:t>
                      </w:r>
                      <w:proofErr w:type="spellEnd"/>
                      <w:r>
                        <w:t>; // Toggle every 6 cycles</w:t>
                      </w:r>
                    </w:p>
                    <w:p w14:paraId="4FC1CA3D" w14:textId="77777777" w:rsidR="00487DFC" w:rsidRDefault="00487DFC" w:rsidP="00487DFC">
                      <w:r>
                        <w:t xml:space="preserve">        end else</w:t>
                      </w:r>
                    </w:p>
                    <w:p w14:paraId="58785CC7" w14:textId="77777777" w:rsidR="00487DFC" w:rsidRDefault="00487DFC" w:rsidP="00487DFC">
                      <w:r>
                        <w:t xml:space="preserve">            count &lt;= count + 1;</w:t>
                      </w:r>
                    </w:p>
                    <w:p w14:paraId="1C8C173C" w14:textId="77777777" w:rsidR="00487DFC" w:rsidRDefault="00487DFC" w:rsidP="00487DFC">
                      <w:r>
                        <w:t xml:space="preserve">    end</w:t>
                      </w:r>
                    </w:p>
                    <w:p w14:paraId="3F74D3C8" w14:textId="45642393" w:rsidR="00487DFC" w:rsidRDefault="00487DFC" w:rsidP="00487DFC">
                      <w:proofErr w:type="spellStart"/>
                      <w:r>
                        <w:t>endmodule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637EFD0" w14:textId="697B07B5" w:rsidR="00AF0540" w:rsidRDefault="00AF0540" w:rsidP="00AF0540">
      <w:pPr>
        <w:rPr>
          <w:lang w:val="en-IN"/>
        </w:rPr>
      </w:pPr>
    </w:p>
    <w:p w14:paraId="5FD51321" w14:textId="0F48F655" w:rsidR="00E440B6" w:rsidRDefault="00E440B6" w:rsidP="00AF0540">
      <w:pPr>
        <w:rPr>
          <w:lang w:val="en-IN"/>
        </w:rPr>
      </w:pPr>
    </w:p>
    <w:p w14:paraId="3003E482" w14:textId="164E92FD" w:rsidR="00E440B6" w:rsidRDefault="00E440B6" w:rsidP="00AF0540">
      <w:pPr>
        <w:rPr>
          <w:lang w:val="en-IN"/>
        </w:rPr>
      </w:pPr>
    </w:p>
    <w:sectPr w:rsidR="00E440B6" w:rsidSect="00C84A2C">
      <w:headerReference w:type="default" r:id="rId12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EFECE1" w14:textId="77777777" w:rsidR="00E527DA" w:rsidRDefault="00E527DA" w:rsidP="000C45FF">
      <w:r>
        <w:separator/>
      </w:r>
    </w:p>
  </w:endnote>
  <w:endnote w:type="continuationSeparator" w:id="0">
    <w:p w14:paraId="4C75835D" w14:textId="77777777" w:rsidR="00E527DA" w:rsidRDefault="00E527D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charset w:val="00"/>
    <w:family w:val="roman"/>
    <w:pitch w:val="default"/>
  </w:font>
  <w:font w:name="Cochocib Script Latin Pro">
    <w:charset w:val="00"/>
    <w:family w:val="auto"/>
    <w:pitch w:val="variable"/>
    <w:sig w:usb0="A00000AF" w:usb1="5000004A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42749C" w14:textId="77777777" w:rsidR="00E527DA" w:rsidRDefault="00E527DA" w:rsidP="000C45FF">
      <w:r>
        <w:separator/>
      </w:r>
    </w:p>
  </w:footnote>
  <w:footnote w:type="continuationSeparator" w:id="0">
    <w:p w14:paraId="6A52ABD3" w14:textId="77777777" w:rsidR="00E527DA" w:rsidRDefault="00E527D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0B3AB" w14:textId="52B9921E" w:rsidR="00A53997" w:rsidRDefault="00C84A2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B94D9E7" wp14:editId="48786F86">
              <wp:simplePos x="0" y="0"/>
              <wp:positionH relativeFrom="column">
                <wp:posOffset>-464820</wp:posOffset>
              </wp:positionH>
              <wp:positionV relativeFrom="paragraph">
                <wp:posOffset>-457200</wp:posOffset>
              </wp:positionV>
              <wp:extent cx="7772400" cy="10059924"/>
              <wp:effectExtent l="0" t="0" r="0" b="0"/>
              <wp:wrapNone/>
              <wp:docPr id="1479699589" name="Group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9924"/>
                        <a:chOff x="0" y="0"/>
                        <a:chExt cx="7772400" cy="10059924"/>
                      </a:xfrm>
                    </wpg:grpSpPr>
                    <wps:wsp>
                      <wps:cNvPr id="432104086" name="Rectangle 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0745154" name="Freeform: Shape 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>
                        <a:spLocks noChangeAspect="1"/>
                      </wps:cNvSpPr>
                      <wps:spPr>
                        <a:xfrm>
                          <a:off x="5440680" y="8724900"/>
                          <a:ext cx="1856232" cy="1335024"/>
                        </a:xfrm>
                        <a:custGeom>
                          <a:avLst/>
                          <a:gdLst>
                            <a:gd name="connsiteX0" fmla="*/ 969484 w 1857376"/>
                            <a:gd name="connsiteY0" fmla="*/ 899676 h 1335024"/>
                            <a:gd name="connsiteX1" fmla="*/ 911147 w 1857376"/>
                            <a:gd name="connsiteY1" fmla="*/ 1140924 h 1335024"/>
                            <a:gd name="connsiteX2" fmla="*/ 969484 w 1857376"/>
                            <a:gd name="connsiteY2" fmla="*/ 899676 h 1335024"/>
                            <a:gd name="connsiteX3" fmla="*/ 1022675 w 1857376"/>
                            <a:gd name="connsiteY3" fmla="*/ 877433 h 1335024"/>
                            <a:gd name="connsiteX4" fmla="*/ 1024390 w 1857376"/>
                            <a:gd name="connsiteY4" fmla="*/ 880998 h 1335024"/>
                            <a:gd name="connsiteX5" fmla="*/ 1024390 w 1857376"/>
                            <a:gd name="connsiteY5" fmla="*/ 892832 h 1335024"/>
                            <a:gd name="connsiteX6" fmla="*/ 1103318 w 1857376"/>
                            <a:gd name="connsiteY6" fmla="*/ 1110125 h 1335024"/>
                            <a:gd name="connsiteX7" fmla="*/ 1075865 w 1857376"/>
                            <a:gd name="connsiteY7" fmla="*/ 988005 h 1335024"/>
                            <a:gd name="connsiteX8" fmla="*/ 1024390 w 1857376"/>
                            <a:gd name="connsiteY8" fmla="*/ 880998 h 1335024"/>
                            <a:gd name="connsiteX9" fmla="*/ 1024390 w 1857376"/>
                            <a:gd name="connsiteY9" fmla="*/ 877433 h 1335024"/>
                            <a:gd name="connsiteX10" fmla="*/ 729271 w 1857376"/>
                            <a:gd name="connsiteY10" fmla="*/ 855190 h 1335024"/>
                            <a:gd name="connsiteX11" fmla="*/ 799618 w 1857376"/>
                            <a:gd name="connsiteY11" fmla="*/ 877433 h 1335024"/>
                            <a:gd name="connsiteX12" fmla="*/ 729271 w 1857376"/>
                            <a:gd name="connsiteY12" fmla="*/ 855190 h 1335024"/>
                            <a:gd name="connsiteX13" fmla="*/ 1190395 w 1857376"/>
                            <a:gd name="connsiteY13" fmla="*/ 726439 h 1335024"/>
                            <a:gd name="connsiteX14" fmla="*/ 1019244 w 1857376"/>
                            <a:gd name="connsiteY14" fmla="*/ 800439 h 1335024"/>
                            <a:gd name="connsiteX15" fmla="*/ 1110181 w 1857376"/>
                            <a:gd name="connsiteY15" fmla="*/ 822682 h 1335024"/>
                            <a:gd name="connsiteX16" fmla="*/ 1384710 w 1857376"/>
                            <a:gd name="connsiteY16" fmla="*/ 846634 h 1335024"/>
                            <a:gd name="connsiteX17" fmla="*/ 1369269 w 1857376"/>
                            <a:gd name="connsiteY17" fmla="*/ 810704 h 1335024"/>
                            <a:gd name="connsiteX18" fmla="*/ 1369269 w 1857376"/>
                            <a:gd name="connsiteY18" fmla="*/ 808994 h 1335024"/>
                            <a:gd name="connsiteX19" fmla="*/ 1190395 w 1857376"/>
                            <a:gd name="connsiteY19" fmla="*/ 726439 h 1335024"/>
                            <a:gd name="connsiteX20" fmla="*/ 538119 w 1857376"/>
                            <a:gd name="connsiteY20" fmla="*/ 629019 h 1335024"/>
                            <a:gd name="connsiteX21" fmla="*/ 538817 w 1857376"/>
                            <a:gd name="connsiteY21" fmla="*/ 692646 h 1335024"/>
                            <a:gd name="connsiteX22" fmla="*/ 895705 w 1857376"/>
                            <a:gd name="connsiteY22" fmla="*/ 808994 h 1335024"/>
                            <a:gd name="connsiteX23" fmla="*/ 538119 w 1857376"/>
                            <a:gd name="connsiteY23" fmla="*/ 629019 h 1335024"/>
                            <a:gd name="connsiteX24" fmla="*/ 828788 w 1857376"/>
                            <a:gd name="connsiteY24" fmla="*/ 405203 h 1335024"/>
                            <a:gd name="connsiteX25" fmla="*/ 827073 w 1857376"/>
                            <a:gd name="connsiteY25" fmla="*/ 441133 h 1335024"/>
                            <a:gd name="connsiteX26" fmla="*/ 825356 w 1857376"/>
                            <a:gd name="connsiteY26" fmla="*/ 441133 h 1335024"/>
                            <a:gd name="connsiteX27" fmla="*/ 935168 w 1857376"/>
                            <a:gd name="connsiteY27" fmla="*/ 696068 h 1335024"/>
                            <a:gd name="connsiteX28" fmla="*/ 833934 w 1857376"/>
                            <a:gd name="connsiteY28" fmla="*/ 405203 h 1335024"/>
                            <a:gd name="connsiteX29" fmla="*/ 828788 w 1857376"/>
                            <a:gd name="connsiteY29" fmla="*/ 405203 h 1335024"/>
                            <a:gd name="connsiteX30" fmla="*/ 1129056 w 1857376"/>
                            <a:gd name="connsiteY30" fmla="*/ 398359 h 1335024"/>
                            <a:gd name="connsiteX31" fmla="*/ 1032970 w 1857376"/>
                            <a:gd name="connsiteY31" fmla="*/ 653294 h 1335024"/>
                            <a:gd name="connsiteX32" fmla="*/ 1086159 w 1857376"/>
                            <a:gd name="connsiteY32" fmla="*/ 548925 h 1335024"/>
                            <a:gd name="connsiteX33" fmla="*/ 1129056 w 1857376"/>
                            <a:gd name="connsiteY33" fmla="*/ 398359 h 1335024"/>
                            <a:gd name="connsiteX34" fmla="*/ 1266246 w 1857376"/>
                            <a:gd name="connsiteY34" fmla="*/ 75555 h 1335024"/>
                            <a:gd name="connsiteX35" fmla="*/ 1230288 w 1857376"/>
                            <a:gd name="connsiteY35" fmla="*/ 76695 h 1335024"/>
                            <a:gd name="connsiteX36" fmla="*/ 1230288 w 1857376"/>
                            <a:gd name="connsiteY36" fmla="*/ 78405 h 1335024"/>
                            <a:gd name="connsiteX37" fmla="*/ 1012381 w 1857376"/>
                            <a:gd name="connsiteY37" fmla="*/ 600255 h 1335024"/>
                            <a:gd name="connsiteX38" fmla="*/ 1161655 w 1857376"/>
                            <a:gd name="connsiteY38" fmla="*/ 437711 h 1335024"/>
                            <a:gd name="connsiteX39" fmla="*/ 1058706 w 1857376"/>
                            <a:gd name="connsiteY39" fmla="*/ 682381 h 1335024"/>
                            <a:gd name="connsiteX40" fmla="*/ 1672967 w 1857376"/>
                            <a:gd name="connsiteY40" fmla="*/ 829525 h 1335024"/>
                            <a:gd name="connsiteX41" fmla="*/ 1724441 w 1857376"/>
                            <a:gd name="connsiteY41" fmla="*/ 750819 h 1335024"/>
                            <a:gd name="connsiteX42" fmla="*/ 1669535 w 1857376"/>
                            <a:gd name="connsiteY42" fmla="*/ 512993 h 1335024"/>
                            <a:gd name="connsiteX43" fmla="*/ 1444763 w 1857376"/>
                            <a:gd name="connsiteY43" fmla="*/ 247792 h 1335024"/>
                            <a:gd name="connsiteX44" fmla="*/ 1266246 w 1857376"/>
                            <a:gd name="connsiteY44" fmla="*/ 75555 h 1335024"/>
                            <a:gd name="connsiteX45" fmla="*/ 651641 w 1857376"/>
                            <a:gd name="connsiteY45" fmla="*/ 33311 h 1335024"/>
                            <a:gd name="connsiteX46" fmla="*/ 437583 w 1857376"/>
                            <a:gd name="connsiteY46" fmla="*/ 453110 h 1335024"/>
                            <a:gd name="connsiteX47" fmla="*/ 456458 w 1857376"/>
                            <a:gd name="connsiteY47" fmla="*/ 458242 h 1335024"/>
                            <a:gd name="connsiteX48" fmla="*/ 845946 w 1857376"/>
                            <a:gd name="connsiteY48" fmla="*/ 624208 h 1335024"/>
                            <a:gd name="connsiteX49" fmla="*/ 890557 w 1857376"/>
                            <a:gd name="connsiteY49" fmla="*/ 425734 h 1335024"/>
                            <a:gd name="connsiteX50" fmla="*/ 971201 w 1857376"/>
                            <a:gd name="connsiteY50" fmla="*/ 682381 h 1335024"/>
                            <a:gd name="connsiteX51" fmla="*/ 978064 w 1857376"/>
                            <a:gd name="connsiteY51" fmla="*/ 682381 h 1335024"/>
                            <a:gd name="connsiteX52" fmla="*/ 990074 w 1857376"/>
                            <a:gd name="connsiteY52" fmla="*/ 287144 h 1335024"/>
                            <a:gd name="connsiteX53" fmla="*/ 732703 w 1857376"/>
                            <a:gd name="connsiteY53" fmla="*/ 52740 h 1335024"/>
                            <a:gd name="connsiteX54" fmla="*/ 734419 w 1857376"/>
                            <a:gd name="connsiteY54" fmla="*/ 52740 h 1335024"/>
                            <a:gd name="connsiteX55" fmla="*/ 651641 w 1857376"/>
                            <a:gd name="connsiteY55" fmla="*/ 33311 h 1335024"/>
                            <a:gd name="connsiteX56" fmla="*/ 634355 w 1857376"/>
                            <a:gd name="connsiteY56" fmla="*/ 1 h 1335024"/>
                            <a:gd name="connsiteX57" fmla="*/ 725839 w 1857376"/>
                            <a:gd name="connsiteY57" fmla="*/ 18520 h 1335024"/>
                            <a:gd name="connsiteX58" fmla="*/ 1082728 w 1857376"/>
                            <a:gd name="connsiteY58" fmla="*/ 121179 h 1335024"/>
                            <a:gd name="connsiteX59" fmla="*/ 1110181 w 1857376"/>
                            <a:gd name="connsiteY59" fmla="*/ 104070 h 1335024"/>
                            <a:gd name="connsiteX60" fmla="*/ 1537418 w 1857376"/>
                            <a:gd name="connsiteY60" fmla="*/ 312809 h 1335024"/>
                            <a:gd name="connsiteX61" fmla="*/ 1696988 w 1857376"/>
                            <a:gd name="connsiteY61" fmla="*/ 846634 h 1335024"/>
                            <a:gd name="connsiteX62" fmla="*/ 1755325 w 1857376"/>
                            <a:gd name="connsiteY62" fmla="*/ 1128946 h 1335024"/>
                            <a:gd name="connsiteX63" fmla="*/ 1697498 w 1857376"/>
                            <a:gd name="connsiteY63" fmla="*/ 1237166 h 1335024"/>
                            <a:gd name="connsiteX64" fmla="*/ 1667784 w 1857376"/>
                            <a:gd name="connsiteY64" fmla="*/ 1335024 h 1335024"/>
                            <a:gd name="connsiteX65" fmla="*/ 1641850 w 1857376"/>
                            <a:gd name="connsiteY65" fmla="*/ 1335024 h 1335024"/>
                            <a:gd name="connsiteX66" fmla="*/ 1651574 w 1857376"/>
                            <a:gd name="connsiteY66" fmla="*/ 1307958 h 1335024"/>
                            <a:gd name="connsiteX67" fmla="*/ 1678115 w 1857376"/>
                            <a:gd name="connsiteY67" fmla="*/ 1219628 h 1335024"/>
                            <a:gd name="connsiteX68" fmla="*/ 1815380 w 1857376"/>
                            <a:gd name="connsiteY68" fmla="*/ 966404 h 1335024"/>
                            <a:gd name="connsiteX69" fmla="*/ 1101601 w 1857376"/>
                            <a:gd name="connsiteY69" fmla="*/ 692646 h 1335024"/>
                            <a:gd name="connsiteX70" fmla="*/ 1139350 w 1857376"/>
                            <a:gd name="connsiteY70" fmla="*/ 692646 h 1335024"/>
                            <a:gd name="connsiteX71" fmla="*/ 1425890 w 1857376"/>
                            <a:gd name="connsiteY71" fmla="*/ 827813 h 1335024"/>
                            <a:gd name="connsiteX72" fmla="*/ 1158223 w 1857376"/>
                            <a:gd name="connsiteY72" fmla="*/ 872299 h 1335024"/>
                            <a:gd name="connsiteX73" fmla="*/ 1312003 w 1857376"/>
                            <a:gd name="connsiteY73" fmla="*/ 1188617 h 1335024"/>
                            <a:gd name="connsiteX74" fmla="*/ 1377591 w 1857376"/>
                            <a:gd name="connsiteY74" fmla="*/ 1335024 h 1335024"/>
                            <a:gd name="connsiteX75" fmla="*/ 1330679 w 1857376"/>
                            <a:gd name="connsiteY75" fmla="*/ 1335024 h 1335024"/>
                            <a:gd name="connsiteX76" fmla="*/ 1302352 w 1857376"/>
                            <a:gd name="connsiteY76" fmla="*/ 1285715 h 1335024"/>
                            <a:gd name="connsiteX77" fmla="*/ 1197688 w 1857376"/>
                            <a:gd name="connsiteY77" fmla="*/ 1012600 h 1335024"/>
                            <a:gd name="connsiteX78" fmla="*/ 1041548 w 1857376"/>
                            <a:gd name="connsiteY78" fmla="*/ 850056 h 1335024"/>
                            <a:gd name="connsiteX79" fmla="*/ 1046697 w 1857376"/>
                            <a:gd name="connsiteY79" fmla="*/ 872299 h 1335024"/>
                            <a:gd name="connsiteX80" fmla="*/ 1127339 w 1857376"/>
                            <a:gd name="connsiteY80" fmla="*/ 1195675 h 1335024"/>
                            <a:gd name="connsiteX81" fmla="*/ 1003801 w 1857376"/>
                            <a:gd name="connsiteY81" fmla="*/ 952715 h 1335024"/>
                            <a:gd name="connsiteX82" fmla="*/ 940316 w 1857376"/>
                            <a:gd name="connsiteY82" fmla="*/ 1161454 h 1335024"/>
                            <a:gd name="connsiteX83" fmla="*/ 902567 w 1857376"/>
                            <a:gd name="connsiteY83" fmla="*/ 1181987 h 1335024"/>
                            <a:gd name="connsiteX84" fmla="*/ 940316 w 1857376"/>
                            <a:gd name="connsiteY84" fmla="*/ 894542 h 1335024"/>
                            <a:gd name="connsiteX85" fmla="*/ 763587 w 1857376"/>
                            <a:gd name="connsiteY85" fmla="*/ 1128946 h 1335024"/>
                            <a:gd name="connsiteX86" fmla="*/ 682575 w 1857376"/>
                            <a:gd name="connsiteY86" fmla="*/ 1333913 h 1335024"/>
                            <a:gd name="connsiteX87" fmla="*/ 682387 w 1857376"/>
                            <a:gd name="connsiteY87" fmla="*/ 1335024 h 1335024"/>
                            <a:gd name="connsiteX88" fmla="*/ 651184 w 1857376"/>
                            <a:gd name="connsiteY88" fmla="*/ 1335024 h 1335024"/>
                            <a:gd name="connsiteX89" fmla="*/ 665787 w 1857376"/>
                            <a:gd name="connsiteY89" fmla="*/ 1282934 h 1335024"/>
                            <a:gd name="connsiteX90" fmla="*/ 888842 w 1857376"/>
                            <a:gd name="connsiteY90" fmla="*/ 889410 h 1335024"/>
                            <a:gd name="connsiteX91" fmla="*/ 634902 w 1857376"/>
                            <a:gd name="connsiteY91" fmla="*/ 947583 h 1335024"/>
                            <a:gd name="connsiteX92" fmla="*/ 657207 w 1857376"/>
                            <a:gd name="connsiteY92" fmla="*/ 831237 h 1335024"/>
                            <a:gd name="connsiteX93" fmla="*/ 578280 w 1857376"/>
                            <a:gd name="connsiteY93" fmla="*/ 779908 h 1335024"/>
                            <a:gd name="connsiteX94" fmla="*/ 531954 w 1857376"/>
                            <a:gd name="connsiteY94" fmla="*/ 603676 h 1335024"/>
                            <a:gd name="connsiteX95" fmla="*/ 845946 w 1857376"/>
                            <a:gd name="connsiteY95" fmla="*/ 701202 h 1335024"/>
                            <a:gd name="connsiteX96" fmla="*/ 494206 w 1857376"/>
                            <a:gd name="connsiteY96" fmla="*/ 497596 h 1335024"/>
                            <a:gd name="connsiteX97" fmla="*/ 267719 w 1857376"/>
                            <a:gd name="connsiteY97" fmla="*/ 524971 h 1335024"/>
                            <a:gd name="connsiteX98" fmla="*/ 266002 w 1857376"/>
                            <a:gd name="connsiteY98" fmla="*/ 526682 h 1335024"/>
                            <a:gd name="connsiteX99" fmla="*/ 85841 w 1857376"/>
                            <a:gd name="connsiteY99" fmla="*/ 1086172 h 1335024"/>
                            <a:gd name="connsiteX100" fmla="*/ 212812 w 1857376"/>
                            <a:gd name="connsiteY100" fmla="*/ 1233744 h 1335024"/>
                            <a:gd name="connsiteX101" fmla="*/ 294991 w 1857376"/>
                            <a:gd name="connsiteY101" fmla="*/ 1335024 h 1335024"/>
                            <a:gd name="connsiteX102" fmla="*/ 238576 w 1857376"/>
                            <a:gd name="connsiteY102" fmla="*/ 1335024 h 1335024"/>
                            <a:gd name="connsiteX103" fmla="*/ 216740 w 1857376"/>
                            <a:gd name="connsiteY103" fmla="*/ 1308610 h 1335024"/>
                            <a:gd name="connsiteX104" fmla="*/ 39515 w 1857376"/>
                            <a:gd name="connsiteY104" fmla="*/ 1072485 h 1335024"/>
                            <a:gd name="connsiteX105" fmla="*/ 403267 w 1857376"/>
                            <a:gd name="connsiteY105" fmla="*/ 453110 h 1335024"/>
                            <a:gd name="connsiteX106" fmla="*/ 634355 w 1857376"/>
                            <a:gd name="connsiteY106" fmla="*/ 1 h 13350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</a:cxnLst>
                          <a:rect l="l" t="t" r="r" b="b"/>
                          <a:pathLst>
                            <a:path w="1857376" h="1335024">
                              <a:moveTo>
                                <a:pt x="969484" y="899676"/>
                              </a:moveTo>
                              <a:cubicBezTo>
                                <a:pt x="918010" y="971536"/>
                                <a:pt x="904284" y="1053664"/>
                                <a:pt x="911147" y="1140924"/>
                              </a:cubicBezTo>
                              <a:cubicBezTo>
                                <a:pt x="945463" y="1063929"/>
                                <a:pt x="962621" y="983513"/>
                                <a:pt x="969484" y="899676"/>
                              </a:cubicBezTo>
                              <a:close/>
                              <a:moveTo>
                                <a:pt x="1022675" y="877433"/>
                              </a:moveTo>
                              <a:lnTo>
                                <a:pt x="1024390" y="880998"/>
                              </a:lnTo>
                              <a:lnTo>
                                <a:pt x="1024390" y="892832"/>
                              </a:lnTo>
                              <a:cubicBezTo>
                                <a:pt x="1062138" y="962982"/>
                                <a:pt x="1062138" y="1045108"/>
                                <a:pt x="1103318" y="1110125"/>
                              </a:cubicBezTo>
                              <a:cubicBezTo>
                                <a:pt x="1096454" y="1067351"/>
                                <a:pt x="1088305" y="1026716"/>
                                <a:pt x="1075865" y="988005"/>
                              </a:cubicBezTo>
                              <a:lnTo>
                                <a:pt x="1024390" y="880998"/>
                              </a:lnTo>
                              <a:lnTo>
                                <a:pt x="1024390" y="877433"/>
                              </a:lnTo>
                              <a:close/>
                              <a:moveTo>
                                <a:pt x="729271" y="855190"/>
                              </a:moveTo>
                              <a:cubicBezTo>
                                <a:pt x="485626" y="884276"/>
                                <a:pt x="674365" y="962982"/>
                                <a:pt x="799618" y="877433"/>
                              </a:cubicBezTo>
                              <a:cubicBezTo>
                                <a:pt x="777314" y="863745"/>
                                <a:pt x="753292" y="856902"/>
                                <a:pt x="729271" y="855190"/>
                              </a:cubicBezTo>
                              <a:close/>
                              <a:moveTo>
                                <a:pt x="1190395" y="726439"/>
                              </a:moveTo>
                              <a:cubicBezTo>
                                <a:pt x="1123478" y="720451"/>
                                <a:pt x="1057849" y="740555"/>
                                <a:pt x="1019244" y="800439"/>
                              </a:cubicBezTo>
                              <a:cubicBezTo>
                                <a:pt x="1051843" y="808994"/>
                                <a:pt x="1081013" y="815838"/>
                                <a:pt x="1110181" y="822682"/>
                              </a:cubicBezTo>
                              <a:cubicBezTo>
                                <a:pt x="1197688" y="850056"/>
                                <a:pt x="1293773" y="877433"/>
                                <a:pt x="1384710" y="846634"/>
                              </a:cubicBezTo>
                              <a:cubicBezTo>
                                <a:pt x="1388142" y="831237"/>
                                <a:pt x="1377847" y="817548"/>
                                <a:pt x="1369269" y="810704"/>
                              </a:cubicBezTo>
                              <a:lnTo>
                                <a:pt x="1369269" y="808994"/>
                              </a:lnTo>
                              <a:cubicBezTo>
                                <a:pt x="1325515" y="764508"/>
                                <a:pt x="1257312" y="732428"/>
                                <a:pt x="1190395" y="726439"/>
                              </a:cubicBezTo>
                              <a:close/>
                              <a:moveTo>
                                <a:pt x="538119" y="629019"/>
                              </a:moveTo>
                              <a:cubicBezTo>
                                <a:pt x="509969" y="633403"/>
                                <a:pt x="504071" y="652438"/>
                                <a:pt x="538817" y="692646"/>
                              </a:cubicBezTo>
                              <a:cubicBezTo>
                                <a:pt x="638334" y="771352"/>
                                <a:pt x="772167" y="793595"/>
                                <a:pt x="895705" y="808994"/>
                              </a:cubicBezTo>
                              <a:cubicBezTo>
                                <a:pt x="907286" y="734566"/>
                                <a:pt x="622569" y="615866"/>
                                <a:pt x="538119" y="629019"/>
                              </a:cubicBezTo>
                              <a:close/>
                              <a:moveTo>
                                <a:pt x="828788" y="405203"/>
                              </a:moveTo>
                              <a:cubicBezTo>
                                <a:pt x="827073" y="417180"/>
                                <a:pt x="827073" y="429155"/>
                                <a:pt x="827073" y="441133"/>
                              </a:cubicBezTo>
                              <a:lnTo>
                                <a:pt x="825356" y="441133"/>
                              </a:lnTo>
                              <a:cubicBezTo>
                                <a:pt x="840800" y="531814"/>
                                <a:pt x="876831" y="624208"/>
                                <a:pt x="935168" y="696068"/>
                              </a:cubicBezTo>
                              <a:cubicBezTo>
                                <a:pt x="911147" y="596833"/>
                                <a:pt x="892274" y="490752"/>
                                <a:pt x="833934" y="405203"/>
                              </a:cubicBezTo>
                              <a:cubicBezTo>
                                <a:pt x="832220" y="405203"/>
                                <a:pt x="830505" y="405203"/>
                                <a:pt x="828788" y="405203"/>
                              </a:cubicBezTo>
                              <a:close/>
                              <a:moveTo>
                                <a:pt x="1129056" y="398359"/>
                              </a:moveTo>
                              <a:cubicBezTo>
                                <a:pt x="1103318" y="477063"/>
                                <a:pt x="1039833" y="591699"/>
                                <a:pt x="1032970" y="653294"/>
                              </a:cubicBezTo>
                              <a:cubicBezTo>
                                <a:pt x="1050128" y="619074"/>
                                <a:pt x="1069001" y="584856"/>
                                <a:pt x="1086159" y="548925"/>
                              </a:cubicBezTo>
                              <a:cubicBezTo>
                                <a:pt x="1101601" y="501018"/>
                                <a:pt x="1146214" y="451398"/>
                                <a:pt x="1129056" y="398359"/>
                              </a:cubicBezTo>
                              <a:close/>
                              <a:moveTo>
                                <a:pt x="1266246" y="75555"/>
                              </a:moveTo>
                              <a:cubicBezTo>
                                <a:pt x="1254899" y="73888"/>
                                <a:pt x="1242942" y="74128"/>
                                <a:pt x="1230288" y="76695"/>
                              </a:cubicBezTo>
                              <a:lnTo>
                                <a:pt x="1230288" y="78405"/>
                              </a:lnTo>
                              <a:cubicBezTo>
                                <a:pt x="1022675" y="146844"/>
                                <a:pt x="969484" y="413758"/>
                                <a:pt x="1012381" y="600255"/>
                              </a:cubicBezTo>
                              <a:cubicBezTo>
                                <a:pt x="1032970" y="531814"/>
                                <a:pt x="1185676" y="167376"/>
                                <a:pt x="1161655" y="437711"/>
                              </a:cubicBezTo>
                              <a:cubicBezTo>
                                <a:pt x="1147929" y="530104"/>
                                <a:pt x="1086159" y="591699"/>
                                <a:pt x="1058706" y="682381"/>
                              </a:cubicBezTo>
                              <a:cubicBezTo>
                                <a:pt x="1244014" y="456532"/>
                                <a:pt x="1508249" y="702914"/>
                                <a:pt x="1672967" y="829525"/>
                              </a:cubicBezTo>
                              <a:cubicBezTo>
                                <a:pt x="1698705" y="805572"/>
                                <a:pt x="1714146" y="779908"/>
                                <a:pt x="1724441" y="750819"/>
                              </a:cubicBezTo>
                              <a:cubicBezTo>
                                <a:pt x="1772484" y="663560"/>
                                <a:pt x="1738167" y="576300"/>
                                <a:pt x="1669535" y="512993"/>
                              </a:cubicBezTo>
                              <a:cubicBezTo>
                                <a:pt x="1588893" y="430867"/>
                                <a:pt x="1516829" y="338474"/>
                                <a:pt x="1444763" y="247792"/>
                              </a:cubicBezTo>
                              <a:cubicBezTo>
                                <a:pt x="1395220" y="192399"/>
                                <a:pt x="1345677" y="87227"/>
                                <a:pt x="1266246" y="75555"/>
                              </a:cubicBezTo>
                              <a:close/>
                              <a:moveTo>
                                <a:pt x="651641" y="33311"/>
                              </a:moveTo>
                              <a:cubicBezTo>
                                <a:pt x="481872" y="31113"/>
                                <a:pt x="467610" y="310884"/>
                                <a:pt x="437583" y="453110"/>
                              </a:cubicBezTo>
                              <a:cubicBezTo>
                                <a:pt x="446163" y="454820"/>
                                <a:pt x="451310" y="458242"/>
                                <a:pt x="456458" y="458242"/>
                              </a:cubicBezTo>
                              <a:cubicBezTo>
                                <a:pt x="605733" y="463376"/>
                                <a:pt x="737851" y="521549"/>
                                <a:pt x="845946" y="624208"/>
                              </a:cubicBezTo>
                              <a:cubicBezTo>
                                <a:pt x="815061" y="559191"/>
                                <a:pt x="755009" y="251214"/>
                                <a:pt x="890557" y="425734"/>
                              </a:cubicBezTo>
                              <a:cubicBezTo>
                                <a:pt x="940316" y="501018"/>
                                <a:pt x="948895" y="596833"/>
                                <a:pt x="971201" y="682381"/>
                              </a:cubicBezTo>
                              <a:cubicBezTo>
                                <a:pt x="974633" y="694358"/>
                                <a:pt x="978064" y="689224"/>
                                <a:pt x="978064" y="682381"/>
                              </a:cubicBezTo>
                              <a:cubicBezTo>
                                <a:pt x="976348" y="550635"/>
                                <a:pt x="945463" y="413758"/>
                                <a:pt x="990074" y="287144"/>
                              </a:cubicBezTo>
                              <a:cubicBezTo>
                                <a:pt x="1170233" y="-27676"/>
                                <a:pt x="930022" y="121179"/>
                                <a:pt x="732703" y="52740"/>
                              </a:cubicBezTo>
                              <a:lnTo>
                                <a:pt x="734419" y="52740"/>
                              </a:lnTo>
                              <a:cubicBezTo>
                                <a:pt x="703320" y="39694"/>
                                <a:pt x="675894" y="33625"/>
                                <a:pt x="651641" y="33311"/>
                              </a:cubicBezTo>
                              <a:close/>
                              <a:moveTo>
                                <a:pt x="634355" y="1"/>
                              </a:moveTo>
                              <a:cubicBezTo>
                                <a:pt x="661389" y="-86"/>
                                <a:pt x="691738" y="5688"/>
                                <a:pt x="725839" y="18520"/>
                              </a:cubicBezTo>
                              <a:cubicBezTo>
                                <a:pt x="823641" y="59584"/>
                                <a:pt x="1053560" y="3123"/>
                                <a:pt x="1082728" y="121179"/>
                              </a:cubicBezTo>
                              <a:cubicBezTo>
                                <a:pt x="1093023" y="114335"/>
                                <a:pt x="1101601" y="109203"/>
                                <a:pt x="1110181" y="104070"/>
                              </a:cubicBezTo>
                              <a:cubicBezTo>
                                <a:pt x="1302352" y="-67028"/>
                                <a:pt x="1424175" y="184486"/>
                                <a:pt x="1537418" y="312809"/>
                              </a:cubicBezTo>
                              <a:cubicBezTo>
                                <a:pt x="1686693" y="489040"/>
                                <a:pt x="1882295" y="608808"/>
                                <a:pt x="1696988" y="846634"/>
                              </a:cubicBezTo>
                              <a:cubicBezTo>
                                <a:pt x="1844548" y="981802"/>
                                <a:pt x="1940633" y="944161"/>
                                <a:pt x="1755325" y="1128946"/>
                              </a:cubicBezTo>
                              <a:cubicBezTo>
                                <a:pt x="1728301" y="1159744"/>
                                <a:pt x="1711144" y="1197386"/>
                                <a:pt x="1697498" y="1237166"/>
                              </a:cubicBezTo>
                              <a:lnTo>
                                <a:pt x="1667784" y="1335024"/>
                              </a:lnTo>
                              <a:lnTo>
                                <a:pt x="1641850" y="1335024"/>
                              </a:lnTo>
                              <a:lnTo>
                                <a:pt x="1651574" y="1307958"/>
                              </a:lnTo>
                              <a:cubicBezTo>
                                <a:pt x="1660635" y="1276839"/>
                                <a:pt x="1668678" y="1246148"/>
                                <a:pt x="1678115" y="1219628"/>
                              </a:cubicBezTo>
                              <a:cubicBezTo>
                                <a:pt x="1681547" y="1149479"/>
                                <a:pt x="1902885" y="1009178"/>
                                <a:pt x="1815380" y="966404"/>
                              </a:cubicBezTo>
                              <a:cubicBezTo>
                                <a:pt x="1611197" y="884276"/>
                                <a:pt x="1322941" y="465087"/>
                                <a:pt x="1101601" y="692646"/>
                              </a:cubicBezTo>
                              <a:cubicBezTo>
                                <a:pt x="1091308" y="706335"/>
                                <a:pt x="1132487" y="692646"/>
                                <a:pt x="1139350" y="692646"/>
                              </a:cubicBezTo>
                              <a:cubicBezTo>
                                <a:pt x="1249162" y="670403"/>
                                <a:pt x="1358972" y="747397"/>
                                <a:pt x="1425890" y="827813"/>
                              </a:cubicBezTo>
                              <a:cubicBezTo>
                                <a:pt x="1415595" y="932184"/>
                                <a:pt x="1228573" y="887698"/>
                                <a:pt x="1158223" y="872299"/>
                              </a:cubicBezTo>
                              <a:cubicBezTo>
                                <a:pt x="1224282" y="970681"/>
                                <a:pt x="1267177" y="1080184"/>
                                <a:pt x="1312003" y="1188617"/>
                              </a:cubicBezTo>
                              <a:lnTo>
                                <a:pt x="1377591" y="1335024"/>
                              </a:lnTo>
                              <a:lnTo>
                                <a:pt x="1330679" y="1335024"/>
                              </a:lnTo>
                              <a:lnTo>
                                <a:pt x="1302352" y="1285715"/>
                              </a:lnTo>
                              <a:cubicBezTo>
                                <a:pt x="1259457" y="1198669"/>
                                <a:pt x="1223425" y="1108415"/>
                                <a:pt x="1197688" y="1012600"/>
                              </a:cubicBezTo>
                              <a:cubicBezTo>
                                <a:pt x="1165087" y="944161"/>
                                <a:pt x="1127339" y="862034"/>
                                <a:pt x="1041548" y="850056"/>
                              </a:cubicBezTo>
                              <a:cubicBezTo>
                                <a:pt x="1026107" y="846634"/>
                                <a:pt x="1046697" y="867167"/>
                                <a:pt x="1046697" y="872299"/>
                              </a:cubicBezTo>
                              <a:cubicBezTo>
                                <a:pt x="1103318" y="957849"/>
                                <a:pt x="1214846" y="1101572"/>
                                <a:pt x="1127339" y="1195675"/>
                              </a:cubicBezTo>
                              <a:cubicBezTo>
                                <a:pt x="1075865" y="1211074"/>
                                <a:pt x="1031254" y="993779"/>
                                <a:pt x="1003801" y="952715"/>
                              </a:cubicBezTo>
                              <a:cubicBezTo>
                                <a:pt x="978064" y="1022866"/>
                                <a:pt x="976348" y="1096438"/>
                                <a:pt x="940316" y="1161454"/>
                              </a:cubicBezTo>
                              <a:cubicBezTo>
                                <a:pt x="935168" y="1171722"/>
                                <a:pt x="907715" y="1185409"/>
                                <a:pt x="902567" y="1181987"/>
                              </a:cubicBezTo>
                              <a:cubicBezTo>
                                <a:pt x="828788" y="1110125"/>
                                <a:pt x="911147" y="976670"/>
                                <a:pt x="940316" y="894542"/>
                              </a:cubicBezTo>
                              <a:cubicBezTo>
                                <a:pt x="844231" y="925340"/>
                                <a:pt x="808198" y="1046820"/>
                                <a:pt x="763587" y="1128946"/>
                              </a:cubicBezTo>
                              <a:cubicBezTo>
                                <a:pt x="732059" y="1187975"/>
                                <a:pt x="700289" y="1260237"/>
                                <a:pt x="682575" y="1333913"/>
                              </a:cubicBezTo>
                              <a:lnTo>
                                <a:pt x="682387" y="1335024"/>
                              </a:lnTo>
                              <a:lnTo>
                                <a:pt x="651184" y="1335024"/>
                              </a:lnTo>
                              <a:lnTo>
                                <a:pt x="665787" y="1282934"/>
                              </a:lnTo>
                              <a:cubicBezTo>
                                <a:pt x="715544" y="1139212"/>
                                <a:pt x="784177" y="1002334"/>
                                <a:pt x="888842" y="889410"/>
                              </a:cubicBezTo>
                              <a:cubicBezTo>
                                <a:pt x="804767" y="906519"/>
                                <a:pt x="727556" y="980092"/>
                                <a:pt x="634902" y="947583"/>
                              </a:cubicBezTo>
                              <a:cubicBezTo>
                                <a:pt x="526805" y="925340"/>
                                <a:pt x="590291" y="858612"/>
                                <a:pt x="657207" y="831237"/>
                              </a:cubicBezTo>
                              <a:cubicBezTo>
                                <a:pt x="631471" y="814126"/>
                                <a:pt x="605733" y="793595"/>
                                <a:pt x="578280" y="779908"/>
                              </a:cubicBezTo>
                              <a:cubicBezTo>
                                <a:pt x="511364" y="749109"/>
                                <a:pt x="413562" y="629341"/>
                                <a:pt x="531954" y="603676"/>
                              </a:cubicBezTo>
                              <a:cubicBezTo>
                                <a:pt x="645195" y="586566"/>
                                <a:pt x="746429" y="656716"/>
                                <a:pt x="845946" y="701202"/>
                              </a:cubicBezTo>
                              <a:cubicBezTo>
                                <a:pt x="768735" y="581434"/>
                                <a:pt x="636617" y="506150"/>
                                <a:pt x="494206" y="497596"/>
                              </a:cubicBezTo>
                              <a:cubicBezTo>
                                <a:pt x="418710" y="490752"/>
                                <a:pt x="331203" y="463376"/>
                                <a:pt x="267719" y="524971"/>
                              </a:cubicBezTo>
                              <a:lnTo>
                                <a:pt x="266002" y="526682"/>
                              </a:lnTo>
                              <a:cubicBezTo>
                                <a:pt x="120159" y="658428"/>
                                <a:pt x="-72014" y="894542"/>
                                <a:pt x="85841" y="1086172"/>
                              </a:cubicBezTo>
                              <a:cubicBezTo>
                                <a:pt x="127021" y="1136645"/>
                                <a:pt x="170346" y="1184981"/>
                                <a:pt x="212812" y="1233744"/>
                              </a:cubicBezTo>
                              <a:lnTo>
                                <a:pt x="294991" y="1335024"/>
                              </a:lnTo>
                              <a:lnTo>
                                <a:pt x="238576" y="1335024"/>
                              </a:lnTo>
                              <a:lnTo>
                                <a:pt x="216740" y="1308610"/>
                              </a:lnTo>
                              <a:cubicBezTo>
                                <a:pt x="151392" y="1222383"/>
                                <a:pt x="92920" y="1128306"/>
                                <a:pt x="39515" y="1072485"/>
                              </a:cubicBezTo>
                              <a:cubicBezTo>
                                <a:pt x="-104613" y="885988"/>
                                <a:pt x="175063" y="420602"/>
                                <a:pt x="403267" y="453110"/>
                              </a:cubicBezTo>
                              <a:cubicBezTo>
                                <a:pt x="418280" y="288428"/>
                                <a:pt x="445117" y="610"/>
                                <a:pt x="634355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4F5B4437" w14:textId="77777777" w:rsidR="00C84A2C" w:rsidRDefault="00C84A2C" w:rsidP="00295935">
                            <w:pPr>
                              <w:rPr>
                                <w:rFonts w:hAnsi="Century Gothic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B94D9E7" id="Group 3" o:spid="_x0000_s1035" alt="&quot;&quot;" style="position:absolute;margin-left:-36.6pt;margin-top:-36pt;width:612pt;height:792.1pt;z-index:-251653120;mso-width-percent:1000;mso-height-percent:1000;mso-width-percent:1000;mso-height-percent:1000" coordsize="77724,100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">
              <v:rect id="Rectangle 2" o:spid="_x0000_s1036" alt="&quot;&quot;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" fillcolor="#e7e6e6 [3214]" stroked="f" strokeweight="1pt">
                <v:fill opacity="13107f"/>
              </v:rect>
              <v:shape id="Freeform: Shape 4" o:spid="_x0000_s1037" alt="&quot;&quot;" style="position:absolute;left:54406;top:87249;width:18563;height:13350;visibility:visible;mso-wrap-style:square;v-text-anchor:middle" coordsize="1857376,13350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" adj="-11796480,,5400" path="m969484,899676v-51474,71860,-65200,153988,-58337,241248c945463,1063929,962621,983513,969484,899676xm1022675,877433r1715,3565l1024390,892832v37748,70150,37748,152276,78928,217293c1096454,1067351,1088305,1026716,1075865,988005l1024390,880998r,-3565l1022675,877433xm729271,855190v-243645,29086,-54906,107792,70347,22243c777314,863745,753292,856902,729271,855190xm1190395,726439v-66917,-5988,-132546,14116,-171151,74000c1051843,808994,1081013,815838,1110181,822682v87507,27374,183592,54751,274529,23952c1388142,831237,1377847,817548,1369269,810704r,-1710c1325515,764508,1257312,732428,1190395,726439xm538119,629019v-28150,4384,-34048,23419,698,63627c638334,771352,772167,793595,895705,808994,907286,734566,622569,615866,538119,629019xm828788,405203v-1715,11977,-1715,23952,-1715,35930l825356,441133v15444,90681,51475,183075,109812,254935c911147,596833,892274,490752,833934,405203v-1714,,-3429,,-5146,xm1129056,398359v-25738,78704,-89223,193340,-96086,254935c1050128,619074,1069001,584856,1086159,548925v15442,-47907,60055,-97527,42897,-150566xm1266246,75555v-11347,-1667,-23304,-1427,-35958,1140l1230288,78405c1022675,146844,969484,413758,1012381,600255v20589,-68441,173295,-432879,149274,-162544c1147929,530104,1086159,591699,1058706,682381v185308,-225849,449543,20533,614261,147144c1698705,805572,1714146,779908,1724441,750819v48043,-87259,13726,-174519,-54906,-237826c1588893,430867,1516829,338474,1444763,247792,1395220,192399,1345677,87227,1266246,75555xm651641,33311c481872,31113,467610,310884,437583,453110v8580,1710,13727,5132,18875,5132c605733,463376,737851,521549,845946,624208,815061,559191,755009,251214,890557,425734v49759,75284,58338,171099,80644,256647c974633,694358,978064,689224,978064,682381,976348,550635,945463,413758,990074,287144,1170233,-27676,930022,121179,732703,52740r1716,c703320,39694,675894,33625,651641,33311xm634355,1v27034,-87,57383,5687,91484,18519c823641,59584,1053560,3123,1082728,121179v10295,-6844,18873,-11976,27453,-17109c1302352,-67028,1424175,184486,1537418,312809v149275,176231,344877,295999,159570,533825c1844548,981802,1940633,944161,1755325,1128946v-27024,30798,-44181,68440,-57827,108220l1667784,1335024r-25934,l1651574,1307958v9061,-31119,17104,-61810,26541,-88330c1681547,1149479,1902885,1009178,1815380,966404,1611197,884276,1322941,465087,1101601,692646v-10293,13689,30886,,37749,c1249162,670403,1358972,747397,1425890,827813v-10295,104371,-197317,59885,-267667,44486c1224282,970681,1267177,1080184,1312003,1188617r65588,146407l1330679,1335024r-28327,-49309c1259457,1198669,1223425,1108415,1197688,1012600,1165087,944161,1127339,862034,1041548,850056v-15441,-3422,5149,17111,5149,22243c1103318,957849,1214846,1101572,1127339,1195675v-51474,15399,-96085,-201896,-123538,-242960c978064,1022866,976348,1096438,940316,1161454v-5148,10268,-32601,23955,-37749,20533c828788,1110125,911147,976670,940316,894542v-96085,30798,-132118,152278,-176729,234404c732059,1187975,700289,1260237,682575,1333913r-188,1111l651184,1335024r14603,-52090c715544,1139212,784177,1002334,888842,889410v-84075,17109,-161286,90682,-253940,58173c526805,925340,590291,858612,657207,831237,631471,814126,605733,793595,578280,779908,511364,749109,413562,629341,531954,603676v113241,-17110,214475,53040,313992,97526c768735,581434,636617,506150,494206,497596,418710,490752,331203,463376,267719,524971r-1717,1711c120159,658428,-72014,894542,85841,1086172v41180,50473,84505,98809,126971,147572l294991,1335024r-56415,l216740,1308610c151392,1222383,92920,1128306,39515,1072485,-104613,885988,175063,420602,403267,453110,418280,288428,445117,610,634355,1xe" fillcolor="black" stroked="f" strokeweight="0">
                <v:stroke joinstyle="miter"/>
                <v:formulas/>
                <v:path arrowok="t" o:connecttype="custom" o:connectlocs="968887,899676;910586,1140924;968887,899676;1022045,877433;1023759,880998;1023759,892832;1102638,1110125;1075202,988005;1023759,880998;1023759,877433;728822,855190;799125,877433;728822,855190;1189662,726439;1018616,800439;1109497,822682;1383857,846634;1368426,810704;1368426,808994;1189662,726439;537788,629019;538485,692646;895153,808994;537788,629019;828278,405203;826564,441133;824848,441133;934592,696068;833420,405203;828278,405203;1128361,398359;1032334,653294;1085490,548925;1128361,398359;1265466,75555;1229530,76695;1229530,78405;1011757,600255;1160940,437711;1058054,682381;1671937,829525;1723379,750819;1668507,512993;1443873,247792;1265466,75555;651240,33311;437313,453110;456177,458242;845425,624208;890008,425734;970603,682381;977462,682381;989464,287144;732252,52740;733967,52740;651240,33311;633964,1;725392,18520;1082061,121179;1109497,104070;1536471,312809;1695943,846634;1754244,1128946;1696452,1237166;1666757,1335024;1640839,1335024;1650557,1307958;1677081,1219628;1814262,966404;1100922,692646;1138648,692646;1425012,827813;1157510,872299;1311195,1188617;1376743,1335024;1329859,1335024;1301550,1285715;1196950,1012600;1040906,850056;1046052,872299;1126645,1195675;1003183,952715;939737,1161454;902011,1181987;939737,894542;763117,1128946;682155,1333913;681967,1335024;650783,1335024;665377,1282934;888295,889410;634511,947583;656802,831237;577924,779908;531626,603676;845425,701202;493902,497596;267554,524971;265838,526682;85788,1086172;212681,1233744;294809,1335024;238429,1335024;216607,1308610;39491,1072485;403019,453110;633964,1" o:connectangles="0,0,0,0,0,0,0,0,0,0,0,0,0,0,0,0,0,0,0,0,0,0,0,0,0,0,0,0,0,0,0,0,0,0,0,0,0,0,0,0,0,0,0,0,0,0,0,0,0,0,0,0,0,0,0,0,0,0,0,0,0,0,0,0,0,0,0,0,0,0,0,0,0,0,0,0,0,0,0,0,0,0,0,0,0,0,0,0,0,0,0,0,0,0,0,0,0,0,0,0,0,0,0,0,0,0,0" textboxrect="0,0,1857376,1335024"/>
                <o:lock v:ext="edit" aspectratio="t"/>
                <v:textbox>
                  <w:txbxContent>
                    <w:p w14:paraId="4F5B4437" w14:textId="77777777" w:rsidR="00C84A2C" w:rsidRDefault="00C84A2C" w:rsidP="00295935">
                      <w:pPr>
                        <w:rPr>
                          <w:rFonts w:hAnsi="Century Gothic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D0F56"/>
    <w:multiLevelType w:val="multilevel"/>
    <w:tmpl w:val="36A4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A21CC"/>
    <w:multiLevelType w:val="hybridMultilevel"/>
    <w:tmpl w:val="B1A6D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B404D"/>
    <w:multiLevelType w:val="hybridMultilevel"/>
    <w:tmpl w:val="25AEE51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95E8176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C6E1C"/>
    <w:multiLevelType w:val="hybridMultilevel"/>
    <w:tmpl w:val="779E5B80"/>
    <w:lvl w:ilvl="0" w:tplc="9A180C52">
      <w:start w:val="1"/>
      <w:numFmt w:val="bullet"/>
      <w:lvlText w:val=""/>
      <w:lvlJc w:val="left"/>
      <w:pPr>
        <w:ind w:left="121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85DF4"/>
    <w:multiLevelType w:val="hybridMultilevel"/>
    <w:tmpl w:val="23A25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E232E"/>
    <w:multiLevelType w:val="hybridMultilevel"/>
    <w:tmpl w:val="A42E2A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64B02"/>
    <w:multiLevelType w:val="multilevel"/>
    <w:tmpl w:val="7DFCD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CD5FED"/>
    <w:multiLevelType w:val="multilevel"/>
    <w:tmpl w:val="90C8D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6F0085"/>
    <w:multiLevelType w:val="multilevel"/>
    <w:tmpl w:val="22FA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2254CF"/>
    <w:multiLevelType w:val="hybridMultilevel"/>
    <w:tmpl w:val="DEB2E5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EF0179"/>
    <w:multiLevelType w:val="multilevel"/>
    <w:tmpl w:val="63CE4ABE"/>
    <w:styleLink w:val="CurrentList1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D513C"/>
    <w:multiLevelType w:val="hybridMultilevel"/>
    <w:tmpl w:val="CC685FDE"/>
    <w:lvl w:ilvl="0" w:tplc="06C8732C">
      <w:start w:val="1"/>
      <w:numFmt w:val="bullet"/>
      <w:pStyle w:val="Skills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05ACA"/>
    <w:multiLevelType w:val="hybridMultilevel"/>
    <w:tmpl w:val="0B58ABF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C46E4"/>
    <w:multiLevelType w:val="hybridMultilevel"/>
    <w:tmpl w:val="A7A87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5829C7"/>
    <w:multiLevelType w:val="hybridMultilevel"/>
    <w:tmpl w:val="DB6AF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37405D"/>
    <w:multiLevelType w:val="hybridMultilevel"/>
    <w:tmpl w:val="D0CCD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AE44A2"/>
    <w:multiLevelType w:val="hybridMultilevel"/>
    <w:tmpl w:val="3C004034"/>
    <w:lvl w:ilvl="0" w:tplc="9A180C52">
      <w:start w:val="1"/>
      <w:numFmt w:val="bullet"/>
      <w:lvlText w:val=""/>
      <w:lvlJc w:val="left"/>
      <w:pPr>
        <w:ind w:left="121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7" w15:restartNumberingAfterBreak="0">
    <w:nsid w:val="59DE53C0"/>
    <w:multiLevelType w:val="hybridMultilevel"/>
    <w:tmpl w:val="74149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577FBE"/>
    <w:multiLevelType w:val="multilevel"/>
    <w:tmpl w:val="EFFA0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8B668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5A94E70"/>
    <w:multiLevelType w:val="multilevel"/>
    <w:tmpl w:val="B1C0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CF2182"/>
    <w:multiLevelType w:val="multilevel"/>
    <w:tmpl w:val="3B84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677631"/>
    <w:multiLevelType w:val="hybridMultilevel"/>
    <w:tmpl w:val="27984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6C46C5"/>
    <w:multiLevelType w:val="hybridMultilevel"/>
    <w:tmpl w:val="6F660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EB6F3D"/>
    <w:multiLevelType w:val="hybridMultilevel"/>
    <w:tmpl w:val="93DCC5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A6368CC"/>
    <w:multiLevelType w:val="hybridMultilevel"/>
    <w:tmpl w:val="3AEA9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EF64E6"/>
    <w:multiLevelType w:val="hybridMultilevel"/>
    <w:tmpl w:val="3B1C0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455530">
    <w:abstractNumId w:val="15"/>
  </w:num>
  <w:num w:numId="2" w16cid:durableId="1628898235">
    <w:abstractNumId w:val="11"/>
  </w:num>
  <w:num w:numId="3" w16cid:durableId="550121475">
    <w:abstractNumId w:val="10"/>
  </w:num>
  <w:num w:numId="4" w16cid:durableId="259486799">
    <w:abstractNumId w:val="17"/>
  </w:num>
  <w:num w:numId="5" w16cid:durableId="1132134893">
    <w:abstractNumId w:val="26"/>
  </w:num>
  <w:num w:numId="6" w16cid:durableId="1579552734">
    <w:abstractNumId w:val="25"/>
  </w:num>
  <w:num w:numId="7" w16cid:durableId="464007790">
    <w:abstractNumId w:val="23"/>
  </w:num>
  <w:num w:numId="8" w16cid:durableId="1512064060">
    <w:abstractNumId w:val="21"/>
  </w:num>
  <w:num w:numId="9" w16cid:durableId="1114205927">
    <w:abstractNumId w:val="16"/>
  </w:num>
  <w:num w:numId="10" w16cid:durableId="2133011131">
    <w:abstractNumId w:val="3"/>
  </w:num>
  <w:num w:numId="11" w16cid:durableId="861937921">
    <w:abstractNumId w:val="20"/>
  </w:num>
  <w:num w:numId="12" w16cid:durableId="2046442562">
    <w:abstractNumId w:val="19"/>
  </w:num>
  <w:num w:numId="13" w16cid:durableId="981739746">
    <w:abstractNumId w:val="4"/>
  </w:num>
  <w:num w:numId="14" w16cid:durableId="321810591">
    <w:abstractNumId w:val="6"/>
  </w:num>
  <w:num w:numId="15" w16cid:durableId="1327857565">
    <w:abstractNumId w:val="1"/>
  </w:num>
  <w:num w:numId="16" w16cid:durableId="980573258">
    <w:abstractNumId w:val="13"/>
  </w:num>
  <w:num w:numId="17" w16cid:durableId="1734306708">
    <w:abstractNumId w:val="14"/>
  </w:num>
  <w:num w:numId="18" w16cid:durableId="223034007">
    <w:abstractNumId w:val="22"/>
  </w:num>
  <w:num w:numId="19" w16cid:durableId="322047789">
    <w:abstractNumId w:val="24"/>
  </w:num>
  <w:num w:numId="20" w16cid:durableId="1655571288">
    <w:abstractNumId w:val="9"/>
  </w:num>
  <w:num w:numId="21" w16cid:durableId="1753316418">
    <w:abstractNumId w:val="12"/>
  </w:num>
  <w:num w:numId="22" w16cid:durableId="1590772143">
    <w:abstractNumId w:val="2"/>
  </w:num>
  <w:num w:numId="23" w16cid:durableId="1071199587">
    <w:abstractNumId w:val="7"/>
  </w:num>
  <w:num w:numId="24" w16cid:durableId="2088653640">
    <w:abstractNumId w:val="18"/>
  </w:num>
  <w:num w:numId="25" w16cid:durableId="142083981">
    <w:abstractNumId w:val="5"/>
  </w:num>
  <w:num w:numId="26" w16cid:durableId="1856262239">
    <w:abstractNumId w:val="8"/>
  </w:num>
  <w:num w:numId="27" w16cid:durableId="174737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82"/>
    <w:rsid w:val="000010BA"/>
    <w:rsid w:val="0000311A"/>
    <w:rsid w:val="00007BBF"/>
    <w:rsid w:val="00007DCD"/>
    <w:rsid w:val="00011E31"/>
    <w:rsid w:val="00014C77"/>
    <w:rsid w:val="00021B60"/>
    <w:rsid w:val="00025024"/>
    <w:rsid w:val="00027EA8"/>
    <w:rsid w:val="00034B29"/>
    <w:rsid w:val="00036450"/>
    <w:rsid w:val="000373A0"/>
    <w:rsid w:val="000411D6"/>
    <w:rsid w:val="00042014"/>
    <w:rsid w:val="00045FA5"/>
    <w:rsid w:val="00052742"/>
    <w:rsid w:val="00055CE8"/>
    <w:rsid w:val="00056AF7"/>
    <w:rsid w:val="0005744B"/>
    <w:rsid w:val="00057FDF"/>
    <w:rsid w:val="00064085"/>
    <w:rsid w:val="00064381"/>
    <w:rsid w:val="00065099"/>
    <w:rsid w:val="00066103"/>
    <w:rsid w:val="00067B25"/>
    <w:rsid w:val="00073847"/>
    <w:rsid w:val="0007386D"/>
    <w:rsid w:val="00081195"/>
    <w:rsid w:val="0008202B"/>
    <w:rsid w:val="00082289"/>
    <w:rsid w:val="00084B28"/>
    <w:rsid w:val="00094499"/>
    <w:rsid w:val="00094960"/>
    <w:rsid w:val="00094F89"/>
    <w:rsid w:val="00094FF7"/>
    <w:rsid w:val="000A0C21"/>
    <w:rsid w:val="000A123D"/>
    <w:rsid w:val="000A3BDA"/>
    <w:rsid w:val="000B01D3"/>
    <w:rsid w:val="000C1272"/>
    <w:rsid w:val="000C45FF"/>
    <w:rsid w:val="000C584E"/>
    <w:rsid w:val="000E1F6F"/>
    <w:rsid w:val="000E1FF3"/>
    <w:rsid w:val="000E3FD1"/>
    <w:rsid w:val="001009E6"/>
    <w:rsid w:val="00101166"/>
    <w:rsid w:val="00105CBE"/>
    <w:rsid w:val="00112054"/>
    <w:rsid w:val="00113CCD"/>
    <w:rsid w:val="00114857"/>
    <w:rsid w:val="00115C04"/>
    <w:rsid w:val="00125818"/>
    <w:rsid w:val="001309D3"/>
    <w:rsid w:val="001317D8"/>
    <w:rsid w:val="001448CC"/>
    <w:rsid w:val="001455B7"/>
    <w:rsid w:val="00146DD2"/>
    <w:rsid w:val="00147297"/>
    <w:rsid w:val="0015008C"/>
    <w:rsid w:val="001505EC"/>
    <w:rsid w:val="0015225E"/>
    <w:rsid w:val="001525E1"/>
    <w:rsid w:val="0015341F"/>
    <w:rsid w:val="00154AFB"/>
    <w:rsid w:val="00157310"/>
    <w:rsid w:val="00160478"/>
    <w:rsid w:val="00160E79"/>
    <w:rsid w:val="0016243B"/>
    <w:rsid w:val="00175387"/>
    <w:rsid w:val="00180329"/>
    <w:rsid w:val="00181F9A"/>
    <w:rsid w:val="00182988"/>
    <w:rsid w:val="001842A9"/>
    <w:rsid w:val="0019001F"/>
    <w:rsid w:val="00192537"/>
    <w:rsid w:val="00194584"/>
    <w:rsid w:val="00195BBB"/>
    <w:rsid w:val="001A3B96"/>
    <w:rsid w:val="001A4AFD"/>
    <w:rsid w:val="001A74A5"/>
    <w:rsid w:val="001B0201"/>
    <w:rsid w:val="001B2ABD"/>
    <w:rsid w:val="001B31A7"/>
    <w:rsid w:val="001B3E07"/>
    <w:rsid w:val="001B5C49"/>
    <w:rsid w:val="001B6714"/>
    <w:rsid w:val="001B7D4B"/>
    <w:rsid w:val="001C3694"/>
    <w:rsid w:val="001E0391"/>
    <w:rsid w:val="001E1759"/>
    <w:rsid w:val="001E1C25"/>
    <w:rsid w:val="001F1ECC"/>
    <w:rsid w:val="00200C2D"/>
    <w:rsid w:val="00206065"/>
    <w:rsid w:val="00207E8B"/>
    <w:rsid w:val="00210E84"/>
    <w:rsid w:val="00211485"/>
    <w:rsid w:val="00211E21"/>
    <w:rsid w:val="00212938"/>
    <w:rsid w:val="00214F65"/>
    <w:rsid w:val="002163CA"/>
    <w:rsid w:val="00216E2E"/>
    <w:rsid w:val="0022218E"/>
    <w:rsid w:val="00222717"/>
    <w:rsid w:val="00226179"/>
    <w:rsid w:val="00226543"/>
    <w:rsid w:val="00233D58"/>
    <w:rsid w:val="002400EB"/>
    <w:rsid w:val="0024049E"/>
    <w:rsid w:val="00242ECA"/>
    <w:rsid w:val="002441D5"/>
    <w:rsid w:val="0024625F"/>
    <w:rsid w:val="002516CC"/>
    <w:rsid w:val="00251B82"/>
    <w:rsid w:val="00255ADA"/>
    <w:rsid w:val="00256CF7"/>
    <w:rsid w:val="002622FD"/>
    <w:rsid w:val="00266717"/>
    <w:rsid w:val="00281186"/>
    <w:rsid w:val="00281FD5"/>
    <w:rsid w:val="00283934"/>
    <w:rsid w:val="00283E42"/>
    <w:rsid w:val="002855E6"/>
    <w:rsid w:val="00285C6F"/>
    <w:rsid w:val="00286D5F"/>
    <w:rsid w:val="00287532"/>
    <w:rsid w:val="00287DFF"/>
    <w:rsid w:val="00295935"/>
    <w:rsid w:val="002A2E00"/>
    <w:rsid w:val="002B1F98"/>
    <w:rsid w:val="002B57D9"/>
    <w:rsid w:val="002B764E"/>
    <w:rsid w:val="002C3322"/>
    <w:rsid w:val="002C5A6B"/>
    <w:rsid w:val="002C6370"/>
    <w:rsid w:val="002D0C47"/>
    <w:rsid w:val="002D1188"/>
    <w:rsid w:val="002D3E1E"/>
    <w:rsid w:val="002D7CE4"/>
    <w:rsid w:val="002E7A7C"/>
    <w:rsid w:val="0030481B"/>
    <w:rsid w:val="00305D04"/>
    <w:rsid w:val="00307E41"/>
    <w:rsid w:val="003106B5"/>
    <w:rsid w:val="00310F62"/>
    <w:rsid w:val="003156FC"/>
    <w:rsid w:val="003161D5"/>
    <w:rsid w:val="00316230"/>
    <w:rsid w:val="003254B5"/>
    <w:rsid w:val="003315B5"/>
    <w:rsid w:val="00333C1C"/>
    <w:rsid w:val="00351622"/>
    <w:rsid w:val="00351756"/>
    <w:rsid w:val="00351ABB"/>
    <w:rsid w:val="00355D92"/>
    <w:rsid w:val="00361C9C"/>
    <w:rsid w:val="003639B4"/>
    <w:rsid w:val="00363D4F"/>
    <w:rsid w:val="003708BB"/>
    <w:rsid w:val="0037121F"/>
    <w:rsid w:val="003715BF"/>
    <w:rsid w:val="0037486B"/>
    <w:rsid w:val="0037698D"/>
    <w:rsid w:val="00381760"/>
    <w:rsid w:val="003823BC"/>
    <w:rsid w:val="00382E53"/>
    <w:rsid w:val="003841FB"/>
    <w:rsid w:val="00384217"/>
    <w:rsid w:val="003850D4"/>
    <w:rsid w:val="00390D8E"/>
    <w:rsid w:val="003910D8"/>
    <w:rsid w:val="00391359"/>
    <w:rsid w:val="00394F25"/>
    <w:rsid w:val="003953FC"/>
    <w:rsid w:val="0039787D"/>
    <w:rsid w:val="003A1043"/>
    <w:rsid w:val="003A2D81"/>
    <w:rsid w:val="003A6B2B"/>
    <w:rsid w:val="003A6B7D"/>
    <w:rsid w:val="003A772D"/>
    <w:rsid w:val="003B06CA"/>
    <w:rsid w:val="003B1893"/>
    <w:rsid w:val="003C6FDF"/>
    <w:rsid w:val="003D47B4"/>
    <w:rsid w:val="003D53AB"/>
    <w:rsid w:val="003E07A5"/>
    <w:rsid w:val="003E51AD"/>
    <w:rsid w:val="003E574A"/>
    <w:rsid w:val="003E61E2"/>
    <w:rsid w:val="003F2118"/>
    <w:rsid w:val="003F5513"/>
    <w:rsid w:val="003F73F3"/>
    <w:rsid w:val="0040366E"/>
    <w:rsid w:val="004042DA"/>
    <w:rsid w:val="00405D6E"/>
    <w:rsid w:val="004071FC"/>
    <w:rsid w:val="004102C8"/>
    <w:rsid w:val="00414C00"/>
    <w:rsid w:val="004168A8"/>
    <w:rsid w:val="004229E9"/>
    <w:rsid w:val="00423DAF"/>
    <w:rsid w:val="00425698"/>
    <w:rsid w:val="00431436"/>
    <w:rsid w:val="0043496E"/>
    <w:rsid w:val="00435B5D"/>
    <w:rsid w:val="00435D32"/>
    <w:rsid w:val="00436118"/>
    <w:rsid w:val="00445947"/>
    <w:rsid w:val="00446DED"/>
    <w:rsid w:val="00450B70"/>
    <w:rsid w:val="00453B8A"/>
    <w:rsid w:val="0046072B"/>
    <w:rsid w:val="00462EA2"/>
    <w:rsid w:val="00471FAD"/>
    <w:rsid w:val="00474681"/>
    <w:rsid w:val="0047523D"/>
    <w:rsid w:val="004813B3"/>
    <w:rsid w:val="00481F04"/>
    <w:rsid w:val="004839CF"/>
    <w:rsid w:val="004855D2"/>
    <w:rsid w:val="004872D8"/>
    <w:rsid w:val="00487DFC"/>
    <w:rsid w:val="004908A2"/>
    <w:rsid w:val="00496591"/>
    <w:rsid w:val="004A22AA"/>
    <w:rsid w:val="004A2EE0"/>
    <w:rsid w:val="004A7EC4"/>
    <w:rsid w:val="004B1355"/>
    <w:rsid w:val="004B1BC7"/>
    <w:rsid w:val="004B2CE3"/>
    <w:rsid w:val="004C0192"/>
    <w:rsid w:val="004C2249"/>
    <w:rsid w:val="004C3BFC"/>
    <w:rsid w:val="004C5A7A"/>
    <w:rsid w:val="004C63E4"/>
    <w:rsid w:val="004C6721"/>
    <w:rsid w:val="004C7C2F"/>
    <w:rsid w:val="004D11E6"/>
    <w:rsid w:val="004D20AE"/>
    <w:rsid w:val="004D2C70"/>
    <w:rsid w:val="004D3011"/>
    <w:rsid w:val="004D3A5E"/>
    <w:rsid w:val="004E0461"/>
    <w:rsid w:val="004E05CC"/>
    <w:rsid w:val="004F2598"/>
    <w:rsid w:val="004F3AFF"/>
    <w:rsid w:val="004F45C4"/>
    <w:rsid w:val="00500D7C"/>
    <w:rsid w:val="00501A64"/>
    <w:rsid w:val="00501B8C"/>
    <w:rsid w:val="005043BD"/>
    <w:rsid w:val="00505422"/>
    <w:rsid w:val="00506E1D"/>
    <w:rsid w:val="005132E7"/>
    <w:rsid w:val="005137A9"/>
    <w:rsid w:val="005200EE"/>
    <w:rsid w:val="00520DE3"/>
    <w:rsid w:val="0052103E"/>
    <w:rsid w:val="0052467D"/>
    <w:rsid w:val="005262AC"/>
    <w:rsid w:val="005262E3"/>
    <w:rsid w:val="0052769B"/>
    <w:rsid w:val="00527809"/>
    <w:rsid w:val="00536512"/>
    <w:rsid w:val="00540BEF"/>
    <w:rsid w:val="00541E77"/>
    <w:rsid w:val="0055457F"/>
    <w:rsid w:val="0056359A"/>
    <w:rsid w:val="00564F7C"/>
    <w:rsid w:val="00565899"/>
    <w:rsid w:val="00565F86"/>
    <w:rsid w:val="005663F9"/>
    <w:rsid w:val="005749F0"/>
    <w:rsid w:val="005755EC"/>
    <w:rsid w:val="00581ECB"/>
    <w:rsid w:val="00587A9C"/>
    <w:rsid w:val="005917EE"/>
    <w:rsid w:val="005A2C10"/>
    <w:rsid w:val="005A2C82"/>
    <w:rsid w:val="005A6794"/>
    <w:rsid w:val="005B0206"/>
    <w:rsid w:val="005B44DF"/>
    <w:rsid w:val="005B6E7B"/>
    <w:rsid w:val="005C0DAA"/>
    <w:rsid w:val="005C1F5C"/>
    <w:rsid w:val="005C49D0"/>
    <w:rsid w:val="005C5621"/>
    <w:rsid w:val="005D1BED"/>
    <w:rsid w:val="005D4DDB"/>
    <w:rsid w:val="005E1FA3"/>
    <w:rsid w:val="005E39D5"/>
    <w:rsid w:val="005F78DB"/>
    <w:rsid w:val="005F7FFA"/>
    <w:rsid w:val="00600670"/>
    <w:rsid w:val="006052D1"/>
    <w:rsid w:val="0062123A"/>
    <w:rsid w:val="00622CD7"/>
    <w:rsid w:val="006352DD"/>
    <w:rsid w:val="00643F9E"/>
    <w:rsid w:val="00646B07"/>
    <w:rsid w:val="00646E75"/>
    <w:rsid w:val="0065144F"/>
    <w:rsid w:val="006574B3"/>
    <w:rsid w:val="00662614"/>
    <w:rsid w:val="00662B14"/>
    <w:rsid w:val="00662E2C"/>
    <w:rsid w:val="00663808"/>
    <w:rsid w:val="00664E82"/>
    <w:rsid w:val="00667BE4"/>
    <w:rsid w:val="0067195A"/>
    <w:rsid w:val="006771D0"/>
    <w:rsid w:val="006775F8"/>
    <w:rsid w:val="00684209"/>
    <w:rsid w:val="00685412"/>
    <w:rsid w:val="0068578A"/>
    <w:rsid w:val="00685A37"/>
    <w:rsid w:val="00696F00"/>
    <w:rsid w:val="006A197C"/>
    <w:rsid w:val="006A1BF7"/>
    <w:rsid w:val="006A51D6"/>
    <w:rsid w:val="006B366C"/>
    <w:rsid w:val="006B4E5C"/>
    <w:rsid w:val="006B4F36"/>
    <w:rsid w:val="006C029E"/>
    <w:rsid w:val="006C58DA"/>
    <w:rsid w:val="006D4F15"/>
    <w:rsid w:val="006D6CB3"/>
    <w:rsid w:val="006D7EE6"/>
    <w:rsid w:val="006E1C8B"/>
    <w:rsid w:val="006E2463"/>
    <w:rsid w:val="006F1C58"/>
    <w:rsid w:val="006F1CEF"/>
    <w:rsid w:val="006F38C5"/>
    <w:rsid w:val="006F74F3"/>
    <w:rsid w:val="0070789A"/>
    <w:rsid w:val="007101A0"/>
    <w:rsid w:val="00710B22"/>
    <w:rsid w:val="007126D8"/>
    <w:rsid w:val="00715FCB"/>
    <w:rsid w:val="00720A85"/>
    <w:rsid w:val="00731E5E"/>
    <w:rsid w:val="00742117"/>
    <w:rsid w:val="00743101"/>
    <w:rsid w:val="00745536"/>
    <w:rsid w:val="0075147F"/>
    <w:rsid w:val="00753363"/>
    <w:rsid w:val="0075428B"/>
    <w:rsid w:val="007545F4"/>
    <w:rsid w:val="00761445"/>
    <w:rsid w:val="00761712"/>
    <w:rsid w:val="00767CF8"/>
    <w:rsid w:val="00771DDD"/>
    <w:rsid w:val="007775E1"/>
    <w:rsid w:val="00777634"/>
    <w:rsid w:val="007867A0"/>
    <w:rsid w:val="00787A35"/>
    <w:rsid w:val="007916B2"/>
    <w:rsid w:val="007927F5"/>
    <w:rsid w:val="00796897"/>
    <w:rsid w:val="007A043B"/>
    <w:rsid w:val="007A3AE6"/>
    <w:rsid w:val="007A3B6F"/>
    <w:rsid w:val="007B2199"/>
    <w:rsid w:val="007C1D37"/>
    <w:rsid w:val="007D3AE5"/>
    <w:rsid w:val="007D518E"/>
    <w:rsid w:val="007E75BC"/>
    <w:rsid w:val="007F3E7B"/>
    <w:rsid w:val="00802CA0"/>
    <w:rsid w:val="00804ACE"/>
    <w:rsid w:val="008066A7"/>
    <w:rsid w:val="008079B7"/>
    <w:rsid w:val="00814C3D"/>
    <w:rsid w:val="00821D2D"/>
    <w:rsid w:val="00824279"/>
    <w:rsid w:val="00834944"/>
    <w:rsid w:val="008379F2"/>
    <w:rsid w:val="00840C85"/>
    <w:rsid w:val="00852A91"/>
    <w:rsid w:val="008543E5"/>
    <w:rsid w:val="00866C01"/>
    <w:rsid w:val="008729E7"/>
    <w:rsid w:val="00874CD6"/>
    <w:rsid w:val="008750A3"/>
    <w:rsid w:val="00880A4F"/>
    <w:rsid w:val="00882386"/>
    <w:rsid w:val="00884FCE"/>
    <w:rsid w:val="00891BAD"/>
    <w:rsid w:val="008922D6"/>
    <w:rsid w:val="0089654F"/>
    <w:rsid w:val="008A5F32"/>
    <w:rsid w:val="008A7B03"/>
    <w:rsid w:val="008A7FB9"/>
    <w:rsid w:val="008B2187"/>
    <w:rsid w:val="008B62AD"/>
    <w:rsid w:val="008B62EF"/>
    <w:rsid w:val="008B6380"/>
    <w:rsid w:val="008C2056"/>
    <w:rsid w:val="008C2304"/>
    <w:rsid w:val="008C4AFA"/>
    <w:rsid w:val="008D6D57"/>
    <w:rsid w:val="008E111E"/>
    <w:rsid w:val="008E778F"/>
    <w:rsid w:val="008F1672"/>
    <w:rsid w:val="008F27B2"/>
    <w:rsid w:val="008F44EB"/>
    <w:rsid w:val="008F767D"/>
    <w:rsid w:val="009014DD"/>
    <w:rsid w:val="00903BAA"/>
    <w:rsid w:val="00906AA3"/>
    <w:rsid w:val="0090760E"/>
    <w:rsid w:val="00907968"/>
    <w:rsid w:val="00907D00"/>
    <w:rsid w:val="00917387"/>
    <w:rsid w:val="00921CB7"/>
    <w:rsid w:val="00921D6F"/>
    <w:rsid w:val="00923776"/>
    <w:rsid w:val="009260CD"/>
    <w:rsid w:val="00940A66"/>
    <w:rsid w:val="00945028"/>
    <w:rsid w:val="00945AF0"/>
    <w:rsid w:val="0095287B"/>
    <w:rsid w:val="00952C25"/>
    <w:rsid w:val="00956391"/>
    <w:rsid w:val="0096066C"/>
    <w:rsid w:val="00964F71"/>
    <w:rsid w:val="00967365"/>
    <w:rsid w:val="009711E0"/>
    <w:rsid w:val="00977456"/>
    <w:rsid w:val="00980FC7"/>
    <w:rsid w:val="009A2E07"/>
    <w:rsid w:val="009A4D0A"/>
    <w:rsid w:val="009B151B"/>
    <w:rsid w:val="009B65B1"/>
    <w:rsid w:val="009B7810"/>
    <w:rsid w:val="009C3415"/>
    <w:rsid w:val="009D6269"/>
    <w:rsid w:val="009D6723"/>
    <w:rsid w:val="009E219D"/>
    <w:rsid w:val="009E47EA"/>
    <w:rsid w:val="009E4EF2"/>
    <w:rsid w:val="009F05FD"/>
    <w:rsid w:val="009F0982"/>
    <w:rsid w:val="009F192D"/>
    <w:rsid w:val="00A01631"/>
    <w:rsid w:val="00A03CED"/>
    <w:rsid w:val="00A05C83"/>
    <w:rsid w:val="00A06010"/>
    <w:rsid w:val="00A07070"/>
    <w:rsid w:val="00A1214A"/>
    <w:rsid w:val="00A12773"/>
    <w:rsid w:val="00A14A5A"/>
    <w:rsid w:val="00A16BA2"/>
    <w:rsid w:val="00A2118D"/>
    <w:rsid w:val="00A242BB"/>
    <w:rsid w:val="00A268CD"/>
    <w:rsid w:val="00A270EB"/>
    <w:rsid w:val="00A33375"/>
    <w:rsid w:val="00A34A2A"/>
    <w:rsid w:val="00A44FDD"/>
    <w:rsid w:val="00A516E9"/>
    <w:rsid w:val="00A53997"/>
    <w:rsid w:val="00A555A3"/>
    <w:rsid w:val="00A56473"/>
    <w:rsid w:val="00A5663F"/>
    <w:rsid w:val="00A5735A"/>
    <w:rsid w:val="00A6287D"/>
    <w:rsid w:val="00A676D3"/>
    <w:rsid w:val="00A71C0F"/>
    <w:rsid w:val="00A82623"/>
    <w:rsid w:val="00A840FC"/>
    <w:rsid w:val="00A847E6"/>
    <w:rsid w:val="00A85C68"/>
    <w:rsid w:val="00A92412"/>
    <w:rsid w:val="00A94426"/>
    <w:rsid w:val="00A961A6"/>
    <w:rsid w:val="00A96D64"/>
    <w:rsid w:val="00AB7491"/>
    <w:rsid w:val="00AB77B3"/>
    <w:rsid w:val="00AC01B6"/>
    <w:rsid w:val="00AC5769"/>
    <w:rsid w:val="00AD076C"/>
    <w:rsid w:val="00AD1DDC"/>
    <w:rsid w:val="00AD32DB"/>
    <w:rsid w:val="00AD3EFD"/>
    <w:rsid w:val="00AD76E2"/>
    <w:rsid w:val="00AE145F"/>
    <w:rsid w:val="00AE1A98"/>
    <w:rsid w:val="00AE201B"/>
    <w:rsid w:val="00AE258F"/>
    <w:rsid w:val="00AF0540"/>
    <w:rsid w:val="00AF40E2"/>
    <w:rsid w:val="00AF4E48"/>
    <w:rsid w:val="00B001BC"/>
    <w:rsid w:val="00B04308"/>
    <w:rsid w:val="00B178B6"/>
    <w:rsid w:val="00B20152"/>
    <w:rsid w:val="00B20C80"/>
    <w:rsid w:val="00B210CC"/>
    <w:rsid w:val="00B3272D"/>
    <w:rsid w:val="00B359E4"/>
    <w:rsid w:val="00B436B4"/>
    <w:rsid w:val="00B46439"/>
    <w:rsid w:val="00B5353B"/>
    <w:rsid w:val="00B57D98"/>
    <w:rsid w:val="00B60632"/>
    <w:rsid w:val="00B61D90"/>
    <w:rsid w:val="00B65D92"/>
    <w:rsid w:val="00B65EEB"/>
    <w:rsid w:val="00B70850"/>
    <w:rsid w:val="00B7336A"/>
    <w:rsid w:val="00B73B32"/>
    <w:rsid w:val="00B8073F"/>
    <w:rsid w:val="00B81351"/>
    <w:rsid w:val="00B819B7"/>
    <w:rsid w:val="00B85ED3"/>
    <w:rsid w:val="00B9540D"/>
    <w:rsid w:val="00BA0611"/>
    <w:rsid w:val="00BA3469"/>
    <w:rsid w:val="00BA4732"/>
    <w:rsid w:val="00BA4E64"/>
    <w:rsid w:val="00BA7225"/>
    <w:rsid w:val="00BB44CD"/>
    <w:rsid w:val="00BB5557"/>
    <w:rsid w:val="00BC1F14"/>
    <w:rsid w:val="00BC2042"/>
    <w:rsid w:val="00BC46E8"/>
    <w:rsid w:val="00BC6BC1"/>
    <w:rsid w:val="00BD64A9"/>
    <w:rsid w:val="00BE2B47"/>
    <w:rsid w:val="00BF174E"/>
    <w:rsid w:val="00BF367E"/>
    <w:rsid w:val="00BF7BA0"/>
    <w:rsid w:val="00C01368"/>
    <w:rsid w:val="00C04211"/>
    <w:rsid w:val="00C04304"/>
    <w:rsid w:val="00C066B6"/>
    <w:rsid w:val="00C103D0"/>
    <w:rsid w:val="00C11811"/>
    <w:rsid w:val="00C14066"/>
    <w:rsid w:val="00C14177"/>
    <w:rsid w:val="00C15153"/>
    <w:rsid w:val="00C16398"/>
    <w:rsid w:val="00C163DB"/>
    <w:rsid w:val="00C16B3E"/>
    <w:rsid w:val="00C248A5"/>
    <w:rsid w:val="00C34084"/>
    <w:rsid w:val="00C34F2E"/>
    <w:rsid w:val="00C37BA1"/>
    <w:rsid w:val="00C40F7E"/>
    <w:rsid w:val="00C42105"/>
    <w:rsid w:val="00C4674C"/>
    <w:rsid w:val="00C506CF"/>
    <w:rsid w:val="00C548B7"/>
    <w:rsid w:val="00C54CEF"/>
    <w:rsid w:val="00C56B36"/>
    <w:rsid w:val="00C57F4D"/>
    <w:rsid w:val="00C61BF5"/>
    <w:rsid w:val="00C61DED"/>
    <w:rsid w:val="00C6510C"/>
    <w:rsid w:val="00C72BED"/>
    <w:rsid w:val="00C73792"/>
    <w:rsid w:val="00C84A2C"/>
    <w:rsid w:val="00C84A43"/>
    <w:rsid w:val="00C860A6"/>
    <w:rsid w:val="00C931B8"/>
    <w:rsid w:val="00C94849"/>
    <w:rsid w:val="00C9550E"/>
    <w:rsid w:val="00C9578B"/>
    <w:rsid w:val="00C96326"/>
    <w:rsid w:val="00CA5329"/>
    <w:rsid w:val="00CA6A49"/>
    <w:rsid w:val="00CB0055"/>
    <w:rsid w:val="00CB00E0"/>
    <w:rsid w:val="00CB5AEC"/>
    <w:rsid w:val="00CB7065"/>
    <w:rsid w:val="00CC0FBA"/>
    <w:rsid w:val="00CC158A"/>
    <w:rsid w:val="00CC256B"/>
    <w:rsid w:val="00CC664F"/>
    <w:rsid w:val="00CD4017"/>
    <w:rsid w:val="00CD6057"/>
    <w:rsid w:val="00CE0565"/>
    <w:rsid w:val="00CE0931"/>
    <w:rsid w:val="00CF4D35"/>
    <w:rsid w:val="00D06CF7"/>
    <w:rsid w:val="00D074EF"/>
    <w:rsid w:val="00D105F9"/>
    <w:rsid w:val="00D121A2"/>
    <w:rsid w:val="00D1606C"/>
    <w:rsid w:val="00D17D6D"/>
    <w:rsid w:val="00D24439"/>
    <w:rsid w:val="00D245AF"/>
    <w:rsid w:val="00D2522B"/>
    <w:rsid w:val="00D269A4"/>
    <w:rsid w:val="00D310D4"/>
    <w:rsid w:val="00D314A4"/>
    <w:rsid w:val="00D34B12"/>
    <w:rsid w:val="00D422DE"/>
    <w:rsid w:val="00D430B4"/>
    <w:rsid w:val="00D43B0E"/>
    <w:rsid w:val="00D47A09"/>
    <w:rsid w:val="00D501CD"/>
    <w:rsid w:val="00D5459D"/>
    <w:rsid w:val="00D61AA1"/>
    <w:rsid w:val="00D632BB"/>
    <w:rsid w:val="00D6676A"/>
    <w:rsid w:val="00D75C1D"/>
    <w:rsid w:val="00D7779B"/>
    <w:rsid w:val="00D808AF"/>
    <w:rsid w:val="00D81AD4"/>
    <w:rsid w:val="00D82F94"/>
    <w:rsid w:val="00D83335"/>
    <w:rsid w:val="00D90951"/>
    <w:rsid w:val="00D934AC"/>
    <w:rsid w:val="00D95A9C"/>
    <w:rsid w:val="00D967C7"/>
    <w:rsid w:val="00DA1F4D"/>
    <w:rsid w:val="00DA2172"/>
    <w:rsid w:val="00DA5116"/>
    <w:rsid w:val="00DA586D"/>
    <w:rsid w:val="00DB1A82"/>
    <w:rsid w:val="00DB62A4"/>
    <w:rsid w:val="00DB64BD"/>
    <w:rsid w:val="00DC196E"/>
    <w:rsid w:val="00DC71F1"/>
    <w:rsid w:val="00DD172A"/>
    <w:rsid w:val="00DD379E"/>
    <w:rsid w:val="00DE05CB"/>
    <w:rsid w:val="00DE6DD4"/>
    <w:rsid w:val="00DE7E6C"/>
    <w:rsid w:val="00DF0420"/>
    <w:rsid w:val="00DF1345"/>
    <w:rsid w:val="00DF4197"/>
    <w:rsid w:val="00DF43ED"/>
    <w:rsid w:val="00E0043E"/>
    <w:rsid w:val="00E01A58"/>
    <w:rsid w:val="00E023F5"/>
    <w:rsid w:val="00E0696E"/>
    <w:rsid w:val="00E07AAA"/>
    <w:rsid w:val="00E11F6D"/>
    <w:rsid w:val="00E22F6F"/>
    <w:rsid w:val="00E25A26"/>
    <w:rsid w:val="00E371BA"/>
    <w:rsid w:val="00E4312B"/>
    <w:rsid w:val="00E43516"/>
    <w:rsid w:val="00E4381A"/>
    <w:rsid w:val="00E440B6"/>
    <w:rsid w:val="00E5080D"/>
    <w:rsid w:val="00E52498"/>
    <w:rsid w:val="00E527DA"/>
    <w:rsid w:val="00E5366D"/>
    <w:rsid w:val="00E536AC"/>
    <w:rsid w:val="00E5499A"/>
    <w:rsid w:val="00E54FA4"/>
    <w:rsid w:val="00E55D74"/>
    <w:rsid w:val="00E565D0"/>
    <w:rsid w:val="00E577E0"/>
    <w:rsid w:val="00E6140C"/>
    <w:rsid w:val="00E63ABB"/>
    <w:rsid w:val="00E6413F"/>
    <w:rsid w:val="00E64A91"/>
    <w:rsid w:val="00E70A18"/>
    <w:rsid w:val="00E73534"/>
    <w:rsid w:val="00E74CBA"/>
    <w:rsid w:val="00E74F40"/>
    <w:rsid w:val="00E75680"/>
    <w:rsid w:val="00E84891"/>
    <w:rsid w:val="00E84F2B"/>
    <w:rsid w:val="00E91922"/>
    <w:rsid w:val="00E9788D"/>
    <w:rsid w:val="00EA2BF0"/>
    <w:rsid w:val="00EA4F55"/>
    <w:rsid w:val="00EB7006"/>
    <w:rsid w:val="00EB73EB"/>
    <w:rsid w:val="00EC07C4"/>
    <w:rsid w:val="00EC5170"/>
    <w:rsid w:val="00EC6E9D"/>
    <w:rsid w:val="00EC6ED3"/>
    <w:rsid w:val="00ED168B"/>
    <w:rsid w:val="00ED16BF"/>
    <w:rsid w:val="00ED5399"/>
    <w:rsid w:val="00EE07E6"/>
    <w:rsid w:val="00EE488B"/>
    <w:rsid w:val="00EE64BD"/>
    <w:rsid w:val="00EF3413"/>
    <w:rsid w:val="00F06D7D"/>
    <w:rsid w:val="00F113F7"/>
    <w:rsid w:val="00F12E23"/>
    <w:rsid w:val="00F23394"/>
    <w:rsid w:val="00F2463C"/>
    <w:rsid w:val="00F2773E"/>
    <w:rsid w:val="00F40CBE"/>
    <w:rsid w:val="00F43085"/>
    <w:rsid w:val="00F438CE"/>
    <w:rsid w:val="00F43ED3"/>
    <w:rsid w:val="00F46740"/>
    <w:rsid w:val="00F51D98"/>
    <w:rsid w:val="00F527F8"/>
    <w:rsid w:val="00F56669"/>
    <w:rsid w:val="00F57C10"/>
    <w:rsid w:val="00F60274"/>
    <w:rsid w:val="00F62FDE"/>
    <w:rsid w:val="00F67FBF"/>
    <w:rsid w:val="00F718F4"/>
    <w:rsid w:val="00F77FB9"/>
    <w:rsid w:val="00F874FB"/>
    <w:rsid w:val="00F936A0"/>
    <w:rsid w:val="00FA1139"/>
    <w:rsid w:val="00FA3508"/>
    <w:rsid w:val="00FA7D17"/>
    <w:rsid w:val="00FB068F"/>
    <w:rsid w:val="00FB250B"/>
    <w:rsid w:val="00FB47E8"/>
    <w:rsid w:val="00FD7CA2"/>
    <w:rsid w:val="00FE4A2C"/>
    <w:rsid w:val="00FE56E7"/>
    <w:rsid w:val="00FE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7AF2786F"/>
  <w14:defaultImageDpi w14:val="32767"/>
  <w15:chartTrackingRefBased/>
  <w15:docId w15:val="{5C7F99EB-0832-4F7C-AC54-2EA2E1DD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3E574A"/>
    <w:rPr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5F78DB"/>
    <w:pPr>
      <w:keepNext/>
      <w:pBdr>
        <w:bottom w:val="single" w:sz="6" w:space="4" w:color="A6A6A6" w:themeColor="background1" w:themeShade="A6"/>
      </w:pBdr>
      <w:spacing w:before="480" w:after="240"/>
      <w:outlineLvl w:val="0"/>
    </w:pPr>
    <w:rPr>
      <w:rFonts w:ascii="Perpetua Titling MT" w:eastAsiaTheme="majorEastAsia" w:hAnsi="Perpetua Titling MT" w:cs="Times New Roman (Headings CS)"/>
      <w:caps/>
      <w:color w:val="000000" w:themeColor="text1"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3413"/>
    <w:pPr>
      <w:outlineLvl w:val="1"/>
    </w:pPr>
    <w:rPr>
      <w:caps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384217"/>
    <w:pPr>
      <w:keepNext/>
      <w:keepLines/>
      <w:spacing w:before="40" w:after="80"/>
      <w:outlineLvl w:val="2"/>
    </w:pPr>
    <w:rPr>
      <w:rFonts w:eastAsiaTheme="majorEastAsia" w:cs="Times New Roman (Headings CS)"/>
      <w:color w:val="000000" w:themeColor="tex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787A35"/>
    <w:pPr>
      <w:outlineLvl w:val="3"/>
    </w:pPr>
    <w:rPr>
      <w:rFonts w:cs="Times New Roman (Body CS)"/>
      <w:cap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3413"/>
    <w:rPr>
      <w:caps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F78DB"/>
    <w:pPr>
      <w:spacing w:line="960" w:lineRule="exact"/>
      <w:jc w:val="center"/>
    </w:pPr>
    <w:rPr>
      <w:rFonts w:asciiTheme="majorHAnsi" w:hAnsiTheme="majorHAnsi"/>
      <w:caps/>
      <w:color w:val="000000" w:themeColor="text1"/>
      <w:sz w:val="80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F78DB"/>
    <w:rPr>
      <w:rFonts w:asciiTheme="majorHAnsi" w:hAnsiTheme="majorHAnsi"/>
      <w:caps/>
      <w:color w:val="000000" w:themeColor="text1"/>
      <w:sz w:val="80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F78DB"/>
    <w:rPr>
      <w:rFonts w:ascii="Perpetua Titling MT" w:eastAsiaTheme="majorEastAsia" w:hAnsi="Perpetua Titling MT" w:cs="Times New Roman (Headings CS)"/>
      <w:caps/>
      <w:color w:val="000000" w:themeColor="text1"/>
      <w:sz w:val="36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rsid w:val="00036450"/>
  </w:style>
  <w:style w:type="character" w:customStyle="1" w:styleId="DateChar">
    <w:name w:val="Date Char"/>
    <w:basedOn w:val="DefaultParagraphFont"/>
    <w:link w:val="Date"/>
    <w:uiPriority w:val="99"/>
    <w:semiHidden/>
    <w:rsid w:val="00384217"/>
    <w:rPr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C45911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A2C"/>
    <w:pPr>
      <w:spacing w:before="120" w:after="720"/>
      <w:jc w:val="center"/>
    </w:pPr>
    <w:rPr>
      <w:rFonts w:ascii="Cochocib Script Latin Pro" w:hAnsi="Cochocib Script Latin Pro" w:cs="Times New Roman (Body CS)"/>
      <w:color w:val="595959" w:themeColor="text1" w:themeTint="A6"/>
      <w:sz w:val="7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A2C"/>
    <w:rPr>
      <w:rFonts w:ascii="Cochocib Script Latin Pro" w:hAnsi="Cochocib Script Latin Pro" w:cs="Times New Roman (Body CS)"/>
      <w:color w:val="595959" w:themeColor="text1" w:themeTint="A6"/>
      <w:sz w:val="7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84217"/>
    <w:rPr>
      <w:rFonts w:eastAsiaTheme="majorEastAsia" w:cs="Times New Roman (Headings CS)"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384217"/>
    <w:rPr>
      <w:rFonts w:cs="Times New Roman (Body CS)"/>
      <w:caps/>
      <w:szCs w:val="22"/>
    </w:rPr>
  </w:style>
  <w:style w:type="paragraph" w:customStyle="1" w:styleId="ContactInfo">
    <w:name w:val="Contact Info"/>
    <w:basedOn w:val="Normal"/>
    <w:semiHidden/>
    <w:qFormat/>
    <w:rsid w:val="00194584"/>
    <w:pPr>
      <w:spacing w:after="120"/>
    </w:pPr>
    <w:rPr>
      <w:color w:val="595959" w:themeColor="text1" w:themeTint="A6"/>
    </w:rPr>
  </w:style>
  <w:style w:type="paragraph" w:customStyle="1" w:styleId="Dates">
    <w:name w:val="Dates"/>
    <w:basedOn w:val="Date"/>
    <w:semiHidden/>
    <w:qFormat/>
    <w:rsid w:val="00A847E6"/>
    <w:pPr>
      <w:spacing w:after="80"/>
    </w:pPr>
    <w:rPr>
      <w:i/>
    </w:rPr>
  </w:style>
  <w:style w:type="paragraph" w:customStyle="1" w:styleId="JobTitle">
    <w:name w:val="Job Title"/>
    <w:basedOn w:val="Heading4"/>
    <w:semiHidden/>
    <w:qFormat/>
    <w:rsid w:val="00787A35"/>
    <w:pPr>
      <w:spacing w:before="40" w:after="80"/>
    </w:pPr>
    <w:rPr>
      <w:caps w:val="0"/>
      <w:sz w:val="22"/>
    </w:rPr>
  </w:style>
  <w:style w:type="paragraph" w:customStyle="1" w:styleId="Skillslist">
    <w:name w:val="Skills list"/>
    <w:basedOn w:val="Normal"/>
    <w:qFormat/>
    <w:rsid w:val="004D11E6"/>
    <w:pPr>
      <w:numPr>
        <w:numId w:val="2"/>
      </w:numPr>
      <w:spacing w:after="120"/>
    </w:pPr>
  </w:style>
  <w:style w:type="paragraph" w:styleId="ListParagraph">
    <w:name w:val="List Paragraph"/>
    <w:basedOn w:val="Normal"/>
    <w:uiPriority w:val="34"/>
    <w:qFormat/>
    <w:rsid w:val="004D11E6"/>
    <w:pPr>
      <w:ind w:left="720"/>
      <w:contextualSpacing/>
    </w:pPr>
  </w:style>
  <w:style w:type="numbering" w:customStyle="1" w:styleId="CurrentList1">
    <w:name w:val="Current List1"/>
    <w:uiPriority w:val="99"/>
    <w:rsid w:val="004D11E6"/>
    <w:pPr>
      <w:numPr>
        <w:numId w:val="3"/>
      </w:numPr>
    </w:pPr>
  </w:style>
  <w:style w:type="paragraph" w:customStyle="1" w:styleId="JobDescription">
    <w:name w:val="Job Description"/>
    <w:basedOn w:val="ContactInfo"/>
    <w:semiHidden/>
    <w:qFormat/>
    <w:rsid w:val="004839CF"/>
    <w:pPr>
      <w:spacing w:before="120" w:after="0"/>
    </w:pPr>
  </w:style>
  <w:style w:type="table" w:styleId="GridTable1Light-Accent5">
    <w:name w:val="Grid Table 1 Light Accent 5"/>
    <w:basedOn w:val="TableNormal"/>
    <w:uiPriority w:val="46"/>
    <w:rsid w:val="00FB47E8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C860A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war\AppData\Roaming\Microsoft\Templates\Elegant%20graphic%20design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1">
      <a:majorFont>
        <a:latin typeface="Perpetua Titling MT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38B72D9-D856-4705-B9D6-25C79EA17D6A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ADE68-F035-4A5D-AE53-44197648CC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BD0F04-8D02-40BB-96C8-7ED2877A3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EDF072-5485-40AC-8CAD-04328D0069B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9A4320D2-0124-4D0C-8F09-76A2F123F7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Elegant graphic design resume.dotx</Template>
  <TotalTime>2676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TIWARI</dc:creator>
  <cp:keywords/>
  <dc:description/>
  <cp:lastModifiedBy>MIHIR_Tiwari_220960940019 TIWARI</cp:lastModifiedBy>
  <cp:revision>492</cp:revision>
  <dcterms:created xsi:type="dcterms:W3CDTF">2024-12-21T13:21:00Z</dcterms:created>
  <dcterms:modified xsi:type="dcterms:W3CDTF">2024-12-30T07:19:00Z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