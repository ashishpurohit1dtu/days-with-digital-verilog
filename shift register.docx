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E762" w14:textId="66847B1E" w:rsidR="00A840FC" w:rsidRPr="00664E82" w:rsidRDefault="009E47EA" w:rsidP="00664E82">
      <w:pPr>
        <w:pStyle w:val="Title"/>
        <w:jc w:val="left"/>
        <w:rPr>
          <w:color w:val="2E74B5" w:themeColor="accent5" w:themeShade="BF"/>
          <w:sz w:val="52"/>
          <w:szCs w:val="52"/>
          <w:lang w:val="en-IN"/>
        </w:rPr>
      </w:pPr>
      <w:r>
        <w:rPr>
          <w:noProof/>
          <w:color w:val="2E74B5" w:themeColor="accent5" w:themeShade="BF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0CAAB" wp14:editId="1DB4774D">
                <wp:simplePos x="0" y="0"/>
                <wp:positionH relativeFrom="page">
                  <wp:align>right</wp:align>
                </wp:positionH>
                <wp:positionV relativeFrom="paragraph">
                  <wp:posOffset>-612140</wp:posOffset>
                </wp:positionV>
                <wp:extent cx="7761767" cy="637953"/>
                <wp:effectExtent l="0" t="0" r="10795" b="10160"/>
                <wp:wrapNone/>
                <wp:docPr id="2098023093" name="W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7" cy="637953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7E4B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44" o:spid="_x0000_s1026" type="#_x0000_t64" style="position:absolute;margin-left:559.95pt;margin-top:-48.2pt;width:611.15pt;height:50.25pt;z-index:251703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" adj="27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664E82" w:rsidRPr="00664E82">
        <w:rPr>
          <w:color w:val="2E74B5" w:themeColor="accent5" w:themeShade="BF"/>
          <w:sz w:val="52"/>
          <w:szCs w:val="52"/>
          <w:lang w:val="en-IN"/>
        </w:rPr>
        <w:t xml:space="preserve">         </w:t>
      </w:r>
      <w:r w:rsidR="00363D4F">
        <w:rPr>
          <w:color w:val="2E74B5" w:themeColor="accent5" w:themeShade="BF"/>
          <w:sz w:val="52"/>
          <w:szCs w:val="52"/>
          <w:lang w:val="en-IN"/>
        </w:rPr>
        <w:t xml:space="preserve">         shift registers </w:t>
      </w:r>
    </w:p>
    <w:p w14:paraId="2372478E" w14:textId="771B4360" w:rsidR="00664E82" w:rsidRDefault="00363D4F" w:rsidP="00664E82">
      <w:pPr>
        <w:rPr>
          <w:rFonts w:ascii="Aptos" w:hAnsi="Aptos"/>
          <w:sz w:val="24"/>
          <w:szCs w:val="28"/>
        </w:rPr>
      </w:pPr>
      <w:r w:rsidRPr="00363D4F">
        <w:rPr>
          <w:rFonts w:ascii="Aptos" w:hAnsi="Aptos"/>
          <w:sz w:val="24"/>
          <w:szCs w:val="28"/>
        </w:rPr>
        <w:t>Shift registers load the data present on its inputs and then moves or shifts it to its output once in every clock cycle.</w:t>
      </w:r>
    </w:p>
    <w:p w14:paraId="6147CC66" w14:textId="77777777" w:rsidR="007D3AE5" w:rsidRDefault="007D3AE5" w:rsidP="00664E82">
      <w:pPr>
        <w:rPr>
          <w:rFonts w:ascii="Aptos" w:hAnsi="Aptos"/>
          <w:sz w:val="24"/>
          <w:szCs w:val="28"/>
        </w:rPr>
      </w:pPr>
      <w:r w:rsidRPr="007D3AE5">
        <w:rPr>
          <w:rFonts w:ascii="Aptos" w:hAnsi="Aptos"/>
          <w:sz w:val="24"/>
          <w:szCs w:val="28"/>
        </w:rPr>
        <w:t xml:space="preserve">1. Serial Input Serial Output (SISO) </w:t>
      </w:r>
    </w:p>
    <w:p w14:paraId="1D0F96BE" w14:textId="77777777" w:rsidR="007D3AE5" w:rsidRDefault="007D3AE5" w:rsidP="00664E82">
      <w:pPr>
        <w:rPr>
          <w:rFonts w:ascii="Aptos" w:hAnsi="Aptos"/>
          <w:sz w:val="24"/>
          <w:szCs w:val="28"/>
        </w:rPr>
      </w:pPr>
      <w:r w:rsidRPr="007D3AE5">
        <w:rPr>
          <w:rFonts w:ascii="Aptos" w:hAnsi="Aptos"/>
          <w:sz w:val="24"/>
          <w:szCs w:val="28"/>
        </w:rPr>
        <w:t>2. Serial Input Parallel Output (SIPO)</w:t>
      </w:r>
    </w:p>
    <w:p w14:paraId="6A191130" w14:textId="1191AFBD" w:rsidR="007D3AE5" w:rsidRDefault="007D3AE5" w:rsidP="00664E82">
      <w:pPr>
        <w:rPr>
          <w:rFonts w:ascii="Aptos" w:hAnsi="Aptos"/>
          <w:sz w:val="24"/>
          <w:szCs w:val="28"/>
        </w:rPr>
      </w:pPr>
      <w:r w:rsidRPr="007D3AE5">
        <w:rPr>
          <w:rFonts w:ascii="Aptos" w:hAnsi="Aptos"/>
          <w:sz w:val="24"/>
          <w:szCs w:val="28"/>
        </w:rPr>
        <w:t xml:space="preserve">3. Parallel Input Serial Output (PISO) </w:t>
      </w:r>
    </w:p>
    <w:p w14:paraId="595C59D5" w14:textId="1D5BE97D" w:rsidR="007D3AE5" w:rsidRPr="00664E82" w:rsidRDefault="007D3AE5" w:rsidP="00664E82">
      <w:pPr>
        <w:rPr>
          <w:rFonts w:ascii="Aptos" w:hAnsi="Aptos"/>
          <w:sz w:val="24"/>
          <w:szCs w:val="28"/>
          <w:lang w:val="en-IN"/>
        </w:rPr>
      </w:pPr>
      <w:r w:rsidRPr="007D3AE5">
        <w:rPr>
          <w:rFonts w:ascii="Aptos" w:hAnsi="Aptos"/>
          <w:sz w:val="24"/>
          <w:szCs w:val="28"/>
        </w:rPr>
        <w:t>4. Parallel Input Parallel Output (PIPO)</w:t>
      </w:r>
    </w:p>
    <w:p w14:paraId="60E01996" w14:textId="17BF643A" w:rsidR="00FB47E8" w:rsidRPr="00664E82" w:rsidRDefault="00664E82" w:rsidP="00664E82">
      <w:pPr>
        <w:tabs>
          <w:tab w:val="left" w:pos="2805"/>
        </w:tabs>
        <w:rPr>
          <w:lang w:val="en-IN"/>
        </w:rPr>
      </w:pPr>
      <w:r>
        <w:rPr>
          <w:lang w:val="en-IN"/>
        </w:rPr>
        <w:tab/>
      </w:r>
    </w:p>
    <w:p w14:paraId="461CCAC6" w14:textId="177B66C0" w:rsidR="00A71C0F" w:rsidRPr="00A71C0F" w:rsidRDefault="00A53997" w:rsidP="00A71C0F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AC701" wp14:editId="5F54D015">
                <wp:simplePos x="0" y="0"/>
                <wp:positionH relativeFrom="margin">
                  <wp:posOffset>3461657</wp:posOffset>
                </wp:positionH>
                <wp:positionV relativeFrom="paragraph">
                  <wp:posOffset>106499</wp:posOffset>
                </wp:positionV>
                <wp:extent cx="3761922" cy="6842125"/>
                <wp:effectExtent l="0" t="0" r="10160" b="15875"/>
                <wp:wrapNone/>
                <wp:docPr id="170394107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922" cy="684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7488" w14:textId="250E4D7E" w:rsidR="00067B25" w:rsidRPr="00EE64BD" w:rsidRDefault="0037486B">
                            <w:pPr>
                              <w:rPr>
                                <w:color w:val="00206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EE64BD">
                              <w:rPr>
                                <w:color w:val="002060"/>
                                <w:sz w:val="18"/>
                                <w:szCs w:val="20"/>
                                <w:lang w:val="en-IN"/>
                              </w:rPr>
                              <w:t xml:space="preserve">            </w:t>
                            </w:r>
                            <w:r w:rsidR="007D3AE5" w:rsidRPr="00EE64BD">
                              <w:rPr>
                                <w:color w:val="002060"/>
                                <w:sz w:val="28"/>
                                <w:szCs w:val="32"/>
                              </w:rPr>
                              <w:t>Serial Input Parallel Output (SIPO)</w:t>
                            </w:r>
                          </w:p>
                          <w:p w14:paraId="2CDDE953" w14:textId="52B7A3AD" w:rsidR="00391359" w:rsidRDefault="00EE64BD" w:rsidP="00EE64BD">
                            <w:pPr>
                              <w:rPr>
                                <w:szCs w:val="20"/>
                              </w:rPr>
                            </w:pPr>
                            <w:r w:rsidRPr="00EE64BD">
                              <w:rPr>
                                <w:szCs w:val="20"/>
                              </w:rPr>
                              <w:t>SIPO is a type of shift register which is used to convert a serial data stream into a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EE64BD">
                              <w:rPr>
                                <w:szCs w:val="20"/>
                              </w:rPr>
                              <w:t>parallel data stream.</w:t>
                            </w:r>
                          </w:p>
                          <w:p w14:paraId="5E4F01C7" w14:textId="0C7828CF" w:rsidR="00EE64BD" w:rsidRPr="00DB64BD" w:rsidRDefault="00E577E0" w:rsidP="00E577E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B64BD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DB64BD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input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​</w:t>
                            </w:r>
                            <w:r w:rsidRPr="00DB64BD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proofErr w:type="spellStart"/>
                            <w:r w:rsidRPr="00DB64BD">
                              <w:rPr>
                                <w:sz w:val="36"/>
                                <w:szCs w:val="36"/>
                              </w:rPr>
                              <w:t>nt</w:t>
                            </w:r>
                            <w:r w:rsidRPr="00DB64BD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          </w:t>
                            </w: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Toutput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​=</w:t>
                            </w: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</w:t>
                            </w:r>
                            <w:r w:rsidR="00DB64BD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ff</w:t>
                            </w:r>
                            <w:proofErr w:type="spellEnd"/>
                          </w:p>
                          <w:p w14:paraId="6A9CC11E" w14:textId="45697E91" w:rsidR="00E577E0" w:rsidRPr="00DB64BD" w:rsidRDefault="00E577E0" w:rsidP="00E577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</w:t>
                            </w:r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latency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​=</w:t>
                            </w: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n</w:t>
                            </w:r>
                            <w:r w:rsidRPr="00DB64BD">
                              <w:rPr>
                                <w:rFonts w:ascii="Cambria Math" w:hAnsi="Cambria Math" w:cs="Cambria Math"/>
                                <w:sz w:val="36"/>
                                <w:szCs w:val="36"/>
                              </w:rPr>
                              <w:t>⋅</w:t>
                            </w:r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</w:t>
                            </w:r>
                            <w:r w:rsidR="00DB64BD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​</w:t>
                            </w:r>
                          </w:p>
                          <w:p w14:paraId="1AB2D55D" w14:textId="77777777" w:rsidR="00391359" w:rsidRPr="00DB64BD" w:rsidRDefault="00391359" w:rsidP="00E577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FB49A9E" w14:textId="6B3AA415" w:rsidR="00391359" w:rsidRDefault="00EE64BD" w:rsidP="00391359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59AF6" wp14:editId="5853CC44">
                                  <wp:extent cx="3437255" cy="847090"/>
                                  <wp:effectExtent l="0" t="0" r="0" b="0"/>
                                  <wp:docPr id="19957003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5700384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7255" cy="847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1A3435" w14:textId="77777777" w:rsidR="00EE64BD" w:rsidRDefault="00EE64BD" w:rsidP="00391359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547C6CC1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module SIPO </w:t>
                            </w:r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#(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>parameter WIDTH = 4)(</w:t>
                            </w:r>
                          </w:p>
                          <w:p w14:paraId="446501E1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// Clock signal</w:t>
                            </w:r>
                          </w:p>
                          <w:p w14:paraId="7205DF70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// Asynchronous reset (active high)</w:t>
                            </w:r>
                          </w:p>
                          <w:p w14:paraId="6659CF8F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input wire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serial_</w:t>
                            </w:r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// Serial data input</w:t>
                            </w:r>
                          </w:p>
                          <w:p w14:paraId="1E7C952A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output reg [WIDTH-1:0]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parallel_out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// Parallel data output</w:t>
                            </w:r>
                          </w:p>
                          <w:p w14:paraId="2C733B89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3F5B8EB" w14:textId="55F49D51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// Internal register to hold the shift register values</w:t>
                            </w:r>
                          </w:p>
                          <w:p w14:paraId="381C1D38" w14:textId="77777777" w:rsid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reg [WIDTH-1:0]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shift_reg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6B599D" w14:textId="7B28620D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always </w:t>
                            </w:r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@(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posedge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or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9395C57" w14:textId="7136B0C0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begin</w:t>
                            </w:r>
                          </w:p>
                          <w:p w14:paraId="38985AE9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 if (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>) begin</w:t>
                            </w:r>
                          </w:p>
                          <w:p w14:paraId="6FAC5F16" w14:textId="77777777" w:rsid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shift_reg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0;   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// Reset all bits to 0         </w:t>
                            </w:r>
                          </w:p>
                          <w:p w14:paraId="203560A8" w14:textId="6F2339FF" w:rsidR="00EE64BD" w:rsidRPr="00A53997" w:rsidRDefault="00A53997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="00EE64BD" w:rsidRPr="00A53997">
                              <w:rPr>
                                <w:sz w:val="24"/>
                                <w:szCs w:val="24"/>
                              </w:rPr>
                              <w:t>parallel_out</w:t>
                            </w:r>
                            <w:proofErr w:type="spellEnd"/>
                            <w:r w:rsidR="00EE64BD" w:rsidRPr="00A53997">
                              <w:rPr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gramStart"/>
                            <w:r w:rsidR="00EE64BD" w:rsidRPr="00A53997">
                              <w:rPr>
                                <w:sz w:val="24"/>
                                <w:szCs w:val="24"/>
                              </w:rPr>
                              <w:t xml:space="preserve">0;   </w:t>
                            </w:r>
                            <w:proofErr w:type="gramEnd"/>
                            <w:r w:rsidR="00EE64BD" w:rsidRPr="00A53997">
                              <w:rPr>
                                <w:sz w:val="24"/>
                                <w:szCs w:val="24"/>
                              </w:rPr>
                              <w:t xml:space="preserve">    // Reset parallel output to 0</w:t>
                            </w:r>
                          </w:p>
                          <w:p w14:paraId="54A560A0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end</w:t>
                            </w:r>
                          </w:p>
                          <w:p w14:paraId="7530078C" w14:textId="77777777" w:rsid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else begin</w:t>
                            </w:r>
                          </w:p>
                          <w:p w14:paraId="33E26FC1" w14:textId="77777777" w:rsidR="00BF7BA0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shift_reg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&lt;= {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shift_</w:t>
                            </w:r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WIDTH-2:0],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serial_in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07223EB3" w14:textId="4EEE6399" w:rsidR="00A53997" w:rsidRDefault="00BF7BA0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E64BD" w:rsidRPr="00A53997">
                              <w:rPr>
                                <w:sz w:val="24"/>
                                <w:szCs w:val="24"/>
                              </w:rPr>
                              <w:t xml:space="preserve"> // Shift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4BD" w:rsidRPr="00A53997">
                              <w:rPr>
                                <w:sz w:val="24"/>
                                <w:szCs w:val="24"/>
                              </w:rPr>
                              <w:t xml:space="preserve">left </w:t>
                            </w:r>
                          </w:p>
                          <w:p w14:paraId="534F363A" w14:textId="0FC5B050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parallel_out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shift_</w:t>
                            </w:r>
                            <w:proofErr w:type="gram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;   </w:t>
                            </w:r>
                            <w:proofErr w:type="gramEnd"/>
                            <w:r w:rsidRPr="00A53997">
                              <w:rPr>
                                <w:sz w:val="24"/>
                                <w:szCs w:val="24"/>
                              </w:rPr>
                              <w:t>// Update parallel output</w:t>
                            </w:r>
                          </w:p>
                          <w:p w14:paraId="20E04203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565138FE" w14:textId="77777777" w:rsidR="00EE64BD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53110468" w14:textId="0F6C0415" w:rsidR="002B1F98" w:rsidRPr="00A53997" w:rsidRDefault="00EE64BD" w:rsidP="00EE64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997">
                              <w:rPr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  <w:p w14:paraId="73C41F97" w14:textId="77777777" w:rsidR="002B1F98" w:rsidRDefault="002B1F98" w:rsidP="00391359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11F6C2ED" w14:textId="77777777" w:rsidR="002B1F98" w:rsidRDefault="002B1F98" w:rsidP="00391359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2AB7BB57" w14:textId="77777777" w:rsidR="002B1F98" w:rsidRDefault="002B1F98" w:rsidP="00391359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7FF28C4C" w14:textId="77777777" w:rsidR="002B1F98" w:rsidRDefault="002B1F98" w:rsidP="00391359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0A0068EE" w14:textId="18DFE9F9" w:rsidR="00391359" w:rsidRPr="00761712" w:rsidRDefault="00391359" w:rsidP="00391359">
                            <w:pPr>
                              <w:rPr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AC701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72.55pt;margin-top:8.4pt;width:296.2pt;height:53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" fillcolor="white [3201]" strokecolor="#4472c4 [3204]" strokeweight="1pt">
                <v:textbox>
                  <w:txbxContent>
                    <w:p w14:paraId="60FE7488" w14:textId="250E4D7E" w:rsidR="00067B25" w:rsidRPr="00EE64BD" w:rsidRDefault="0037486B">
                      <w:pPr>
                        <w:rPr>
                          <w:color w:val="002060"/>
                          <w:sz w:val="40"/>
                          <w:szCs w:val="40"/>
                          <w:lang w:val="en-IN"/>
                        </w:rPr>
                      </w:pPr>
                      <w:r w:rsidRPr="00EE64BD">
                        <w:rPr>
                          <w:color w:val="002060"/>
                          <w:sz w:val="18"/>
                          <w:szCs w:val="20"/>
                          <w:lang w:val="en-IN"/>
                        </w:rPr>
                        <w:t xml:space="preserve">            </w:t>
                      </w:r>
                      <w:r w:rsidR="007D3AE5" w:rsidRPr="00EE64BD">
                        <w:rPr>
                          <w:color w:val="002060"/>
                          <w:sz w:val="28"/>
                          <w:szCs w:val="32"/>
                        </w:rPr>
                        <w:t>Serial Input Parallel Output (SIPO)</w:t>
                      </w:r>
                    </w:p>
                    <w:p w14:paraId="2CDDE953" w14:textId="52B7A3AD" w:rsidR="00391359" w:rsidRDefault="00EE64BD" w:rsidP="00EE64BD">
                      <w:pPr>
                        <w:rPr>
                          <w:szCs w:val="20"/>
                        </w:rPr>
                      </w:pPr>
                      <w:r w:rsidRPr="00EE64BD">
                        <w:rPr>
                          <w:szCs w:val="20"/>
                        </w:rPr>
                        <w:t>SIPO is a type of shift register which is used to convert a serial data stream into a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Pr="00EE64BD">
                        <w:rPr>
                          <w:szCs w:val="20"/>
                        </w:rPr>
                        <w:t>parallel data stream.</w:t>
                      </w:r>
                    </w:p>
                    <w:p w14:paraId="5E4F01C7" w14:textId="0C7828CF" w:rsidR="00EE64BD" w:rsidRPr="00DB64BD" w:rsidRDefault="00E577E0" w:rsidP="00E577E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DB64BD">
                        <w:rPr>
                          <w:sz w:val="36"/>
                          <w:szCs w:val="36"/>
                        </w:rPr>
                        <w:t>T</w:t>
                      </w:r>
                      <w:r w:rsidRPr="00DB64BD">
                        <w:rPr>
                          <w:sz w:val="36"/>
                          <w:szCs w:val="36"/>
                          <w:vertAlign w:val="subscript"/>
                        </w:rPr>
                        <w:t>input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​</w:t>
                      </w:r>
                      <w:r w:rsidRPr="00DB64BD">
                        <w:rPr>
                          <w:sz w:val="36"/>
                          <w:szCs w:val="36"/>
                        </w:rPr>
                        <w:t>=</w:t>
                      </w:r>
                      <w:proofErr w:type="spellStart"/>
                      <w:r w:rsidRPr="00DB64BD">
                        <w:rPr>
                          <w:sz w:val="36"/>
                          <w:szCs w:val="36"/>
                        </w:rPr>
                        <w:t>nt</w:t>
                      </w:r>
                      <w:r w:rsidRPr="00DB64BD">
                        <w:rPr>
                          <w:sz w:val="36"/>
                          <w:szCs w:val="36"/>
                          <w:vertAlign w:val="subscript"/>
                        </w:rPr>
                        <w:t>ff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          </w:t>
                      </w: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Toutput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​=</w:t>
                      </w: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</w:t>
                      </w:r>
                      <w:r w:rsidR="00DB64BD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ff</w:t>
                      </w:r>
                      <w:proofErr w:type="spellEnd"/>
                    </w:p>
                    <w:p w14:paraId="6A9CC11E" w14:textId="45697E91" w:rsidR="00E577E0" w:rsidRPr="00DB64BD" w:rsidRDefault="00E577E0" w:rsidP="00E577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</w:t>
                      </w:r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latency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​=</w:t>
                      </w: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n</w:t>
                      </w:r>
                      <w:r w:rsidRPr="00DB64BD"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w:t>⋅</w:t>
                      </w:r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</w:t>
                      </w:r>
                      <w:r w:rsidR="00DB64BD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ff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​</w:t>
                      </w:r>
                    </w:p>
                    <w:p w14:paraId="1AB2D55D" w14:textId="77777777" w:rsidR="00391359" w:rsidRPr="00DB64BD" w:rsidRDefault="00391359" w:rsidP="00E577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FB49A9E" w14:textId="6B3AA415" w:rsidR="00391359" w:rsidRDefault="00EE64BD" w:rsidP="00391359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B59AF6" wp14:editId="5853CC44">
                            <wp:extent cx="3437255" cy="847090"/>
                            <wp:effectExtent l="0" t="0" r="0" b="0"/>
                            <wp:docPr id="19957003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5700384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7255" cy="847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1A3435" w14:textId="77777777" w:rsidR="00EE64BD" w:rsidRDefault="00EE64BD" w:rsidP="00391359">
                      <w:pPr>
                        <w:rPr>
                          <w:szCs w:val="20"/>
                        </w:rPr>
                      </w:pPr>
                    </w:p>
                    <w:p w14:paraId="547C6CC1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module SIPO </w:t>
                      </w:r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#(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>parameter WIDTH = 4)(</w:t>
                      </w:r>
                    </w:p>
                    <w:p w14:paraId="446501E1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 xml:space="preserve">       // Clock signal</w:t>
                      </w:r>
                    </w:p>
                    <w:p w14:paraId="7205DF70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 xml:space="preserve">       // Asynchronous reset (active high)</w:t>
                      </w:r>
                    </w:p>
                    <w:p w14:paraId="6659CF8F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input wire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serial_</w:t>
                      </w:r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in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 xml:space="preserve"> // Serial data input</w:t>
                      </w:r>
                    </w:p>
                    <w:p w14:paraId="1E7C952A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output reg [WIDTH-1:0]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parallel_out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 // Parallel data output</w:t>
                      </w:r>
                    </w:p>
                    <w:p w14:paraId="2C733B89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63F5B8EB" w14:textId="55F49D51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// Internal register to hold the shift register values</w:t>
                      </w:r>
                    </w:p>
                    <w:p w14:paraId="381C1D38" w14:textId="77777777" w:rsid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reg [WIDTH-1:0]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shift_reg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C6B599D" w14:textId="7B28620D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always </w:t>
                      </w:r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@(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 xml:space="preserve">posedge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 or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9395C57" w14:textId="7136B0C0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begin</w:t>
                      </w:r>
                    </w:p>
                    <w:p w14:paraId="38985AE9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    if (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>) begin</w:t>
                      </w:r>
                    </w:p>
                    <w:p w14:paraId="6FAC5F16" w14:textId="77777777" w:rsid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shift_reg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 &lt;= </w:t>
                      </w:r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 xml:space="preserve">0;   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 xml:space="preserve">       // Reset all bits to 0         </w:t>
                      </w:r>
                    </w:p>
                    <w:p w14:paraId="203560A8" w14:textId="6F2339FF" w:rsidR="00EE64BD" w:rsidRPr="00A53997" w:rsidRDefault="00A53997" w:rsidP="00EE64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="00EE64BD" w:rsidRPr="00A53997">
                        <w:rPr>
                          <w:sz w:val="24"/>
                          <w:szCs w:val="24"/>
                        </w:rPr>
                        <w:t>parallel_out</w:t>
                      </w:r>
                      <w:proofErr w:type="spellEnd"/>
                      <w:r w:rsidR="00EE64BD" w:rsidRPr="00A53997">
                        <w:rPr>
                          <w:sz w:val="24"/>
                          <w:szCs w:val="24"/>
                        </w:rPr>
                        <w:t xml:space="preserve"> &lt;= </w:t>
                      </w:r>
                      <w:proofErr w:type="gramStart"/>
                      <w:r w:rsidR="00EE64BD" w:rsidRPr="00A53997">
                        <w:rPr>
                          <w:sz w:val="24"/>
                          <w:szCs w:val="24"/>
                        </w:rPr>
                        <w:t xml:space="preserve">0;   </w:t>
                      </w:r>
                      <w:proofErr w:type="gramEnd"/>
                      <w:r w:rsidR="00EE64BD" w:rsidRPr="00A53997">
                        <w:rPr>
                          <w:sz w:val="24"/>
                          <w:szCs w:val="24"/>
                        </w:rPr>
                        <w:t xml:space="preserve">    // Reset parallel output to 0</w:t>
                      </w:r>
                    </w:p>
                    <w:p w14:paraId="54A560A0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   end</w:t>
                      </w:r>
                    </w:p>
                    <w:p w14:paraId="7530078C" w14:textId="77777777" w:rsid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else begin</w:t>
                      </w:r>
                    </w:p>
                    <w:p w14:paraId="33E26FC1" w14:textId="77777777" w:rsidR="00BF7BA0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shift_reg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 &lt;= {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shift_</w:t>
                      </w:r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 xml:space="preserve">WIDTH-2:0],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serial_in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>};</w:t>
                      </w:r>
                    </w:p>
                    <w:p w14:paraId="07223EB3" w14:textId="4EEE6399" w:rsidR="00A53997" w:rsidRDefault="00BF7BA0" w:rsidP="00EE64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EE64BD" w:rsidRPr="00A53997">
                        <w:rPr>
                          <w:sz w:val="24"/>
                          <w:szCs w:val="24"/>
                        </w:rPr>
                        <w:t xml:space="preserve"> // Shift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E64BD" w:rsidRPr="00A53997">
                        <w:rPr>
                          <w:sz w:val="24"/>
                          <w:szCs w:val="24"/>
                        </w:rPr>
                        <w:t xml:space="preserve">left </w:t>
                      </w:r>
                    </w:p>
                    <w:p w14:paraId="534F363A" w14:textId="0FC5B050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parallel_out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shift_</w:t>
                      </w:r>
                      <w:proofErr w:type="gramStart"/>
                      <w:r w:rsidRPr="00A53997">
                        <w:rPr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A53997">
                        <w:rPr>
                          <w:sz w:val="24"/>
                          <w:szCs w:val="24"/>
                        </w:rPr>
                        <w:t xml:space="preserve">;   </w:t>
                      </w:r>
                      <w:proofErr w:type="gramEnd"/>
                      <w:r w:rsidRPr="00A53997">
                        <w:rPr>
                          <w:sz w:val="24"/>
                          <w:szCs w:val="24"/>
                        </w:rPr>
                        <w:t>// Update parallel output</w:t>
                      </w:r>
                    </w:p>
                    <w:p w14:paraId="20E04203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565138FE" w14:textId="77777777" w:rsidR="00EE64BD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r w:rsidRPr="00A53997">
                        <w:rPr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53110468" w14:textId="0F6C0415" w:rsidR="002B1F98" w:rsidRPr="00A53997" w:rsidRDefault="00EE64BD" w:rsidP="00EE64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997">
                        <w:rPr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  <w:p w14:paraId="73C41F97" w14:textId="77777777" w:rsidR="002B1F98" w:rsidRDefault="002B1F98" w:rsidP="00391359">
                      <w:pPr>
                        <w:rPr>
                          <w:szCs w:val="20"/>
                        </w:rPr>
                      </w:pPr>
                    </w:p>
                    <w:p w14:paraId="11F6C2ED" w14:textId="77777777" w:rsidR="002B1F98" w:rsidRDefault="002B1F98" w:rsidP="00391359">
                      <w:pPr>
                        <w:rPr>
                          <w:szCs w:val="20"/>
                        </w:rPr>
                      </w:pPr>
                    </w:p>
                    <w:p w14:paraId="2AB7BB57" w14:textId="77777777" w:rsidR="002B1F98" w:rsidRDefault="002B1F98" w:rsidP="00391359">
                      <w:pPr>
                        <w:rPr>
                          <w:szCs w:val="20"/>
                        </w:rPr>
                      </w:pPr>
                    </w:p>
                    <w:p w14:paraId="7FF28C4C" w14:textId="77777777" w:rsidR="002B1F98" w:rsidRDefault="002B1F98" w:rsidP="00391359">
                      <w:pPr>
                        <w:rPr>
                          <w:szCs w:val="20"/>
                        </w:rPr>
                      </w:pPr>
                    </w:p>
                    <w:p w14:paraId="0A0068EE" w14:textId="18DFE9F9" w:rsidR="00391359" w:rsidRPr="00761712" w:rsidRDefault="00391359" w:rsidP="00391359">
                      <w:pPr>
                        <w:rPr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7E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428304" wp14:editId="21BDA4B8">
                <wp:simplePos x="0" y="0"/>
                <wp:positionH relativeFrom="margin">
                  <wp:posOffset>-77056</wp:posOffset>
                </wp:positionH>
                <wp:positionV relativeFrom="paragraph">
                  <wp:posOffset>106352</wp:posOffset>
                </wp:positionV>
                <wp:extent cx="3472180" cy="6842125"/>
                <wp:effectExtent l="0" t="0" r="13970" b="15875"/>
                <wp:wrapNone/>
                <wp:docPr id="169919237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180" cy="6842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8F8BA" w14:textId="40D9F5A7" w:rsidR="00AC01B6" w:rsidRPr="001B31A7" w:rsidRDefault="007D3AE5" w:rsidP="00AC01B6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D3AE5">
                              <w:rPr>
                                <w:color w:val="002060"/>
                                <w:sz w:val="28"/>
                                <w:szCs w:val="28"/>
                              </w:rPr>
                              <w:t>Serial Input Serial Output (SISO)</w:t>
                            </w:r>
                          </w:p>
                          <w:p w14:paraId="67AD9111" w14:textId="74EC881A" w:rsidR="00CF4D35" w:rsidRPr="007D3AE5" w:rsidRDefault="007D3AE5" w:rsidP="00F51D98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 w:rsidRPr="007D3AE5">
                              <w:rPr>
                                <w:color w:val="0D0D0D" w:themeColor="text1" w:themeTint="F2"/>
                                <w:sz w:val="22"/>
                              </w:rPr>
                              <w:t>SISO is a type of shift register which receives a serial stream of bits or bytes and shifts the stream serially.</w:t>
                            </w:r>
                          </w:p>
                          <w:p w14:paraId="16ACE373" w14:textId="6B8CD73F" w:rsidR="00761445" w:rsidRPr="00A53997" w:rsidRDefault="00761445" w:rsidP="00761445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T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input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= n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t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 xml:space="preserve">              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T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output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= n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t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 xml:space="preserve"> 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 xml:space="preserve">               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T</w:t>
                            </w:r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latency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=(n−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1)</w:t>
                            </w:r>
                            <w:r w:rsidRPr="00A53997">
                              <w:rPr>
                                <w:rFonts w:ascii="Cambria Math" w:hAnsi="Cambria Math" w:cs="Cambria Math"/>
                                <w:color w:val="0D0D0D" w:themeColor="text1" w:themeTint="F2"/>
                                <w:sz w:val="40"/>
                                <w:szCs w:val="40"/>
                              </w:rPr>
                              <w:t>⋅</w:t>
                            </w:r>
                            <w:proofErr w:type="spellStart"/>
                            <w:proofErr w:type="gramEnd"/>
                            <w:r w:rsidR="00E577E0" w:rsidRPr="00A5399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t</w:t>
                            </w:r>
                            <w:r w:rsidR="00DB64BD">
                              <w:rPr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A53997">
                              <w:rPr>
                                <w:rFonts w:ascii="Arial" w:hAnsi="Arial" w:cs="Arial"/>
                                <w:color w:val="0D0D0D" w:themeColor="text1" w:themeTint="F2"/>
                                <w:sz w:val="40"/>
                                <w:szCs w:val="40"/>
                                <w:vertAlign w:val="subscript"/>
                              </w:rPr>
                              <w:t>​</w:t>
                            </w:r>
                          </w:p>
                          <w:p w14:paraId="789F74DC" w14:textId="77777777" w:rsidR="00761445" w:rsidRPr="00A53997" w:rsidRDefault="00761445" w:rsidP="00761445">
                            <w:pPr>
                              <w:jc w:val="center"/>
                              <w:rPr>
                                <w:color w:val="0D0D0D" w:themeColor="text1" w:themeTint="F2"/>
                                <w:szCs w:val="20"/>
                              </w:rPr>
                            </w:pPr>
                          </w:p>
                          <w:p w14:paraId="1FCD66C0" w14:textId="25EB9B02" w:rsidR="00EE64BD" w:rsidRPr="00A53997" w:rsidRDefault="00EE64BD" w:rsidP="00F51D98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 w:rsidRPr="00A53997">
                              <w:rPr>
                                <w:noProof/>
                                <w:color w:val="0D0D0D" w:themeColor="text1" w:themeTint="F2"/>
                                <w:sz w:val="22"/>
                                <w:szCs w:val="24"/>
                              </w:rPr>
                              <w:drawing>
                                <wp:inline distT="0" distB="0" distL="0" distR="0" wp14:anchorId="5AA66B99" wp14:editId="4CFEDE89">
                                  <wp:extent cx="3280356" cy="799108"/>
                                  <wp:effectExtent l="0" t="0" r="0" b="1270"/>
                                  <wp:docPr id="19203347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0334747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7345" cy="800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04E1D3" w14:textId="77777777" w:rsidR="00A53997" w:rsidRDefault="00A53997" w:rsidP="007D3AE5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</w:p>
                          <w:p w14:paraId="02133F85" w14:textId="1C37BAC5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module SISO 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#(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parameter WIDTH = 4)(</w:t>
                            </w:r>
                          </w:p>
                          <w:p w14:paraId="3778841E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// Clock signal</w:t>
                            </w:r>
                          </w:p>
                          <w:p w14:paraId="25715296" w14:textId="4A22172D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input wire </w:t>
                            </w:r>
                            <w:proofErr w:type="spellStart"/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// Asynchronous reset </w:t>
                            </w:r>
                          </w:p>
                          <w:p w14:paraId="077A0D40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input wire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serial_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in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// Serial data input</w:t>
                            </w:r>
                          </w:p>
                          <w:p w14:paraId="705B1209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output reg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serial_out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// Serial data output</w:t>
                            </w:r>
                          </w:p>
                          <w:p w14:paraId="70CFCF8A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31E54E8" w14:textId="024B2003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// Internal register to hold the shift register values</w:t>
                            </w:r>
                          </w:p>
                          <w:p w14:paraId="1DAC28DE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reg [WIDTH-1:0]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shift_reg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A8854B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C0E7460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always 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@(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posedge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) begin</w:t>
                            </w:r>
                          </w:p>
                          <w:p w14:paraId="21935088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if (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) begin</w:t>
                            </w:r>
                          </w:p>
                          <w:p w14:paraId="2B853A17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shift_reg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0;   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// Reset all bits to 0</w:t>
                            </w:r>
                          </w:p>
                          <w:p w14:paraId="31123F2D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serial_out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0;   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// Reset output to 0</w:t>
                            </w:r>
                          </w:p>
                          <w:p w14:paraId="240E6B61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end else begin</w:t>
                            </w:r>
                          </w:p>
                          <w:p w14:paraId="5F1AD63E" w14:textId="77777777" w:rsidR="00EE64BD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serial_out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shift_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WIDTH-1]; </w:t>
                            </w:r>
                          </w:p>
                          <w:p w14:paraId="583A2D65" w14:textId="57DDB982" w:rsidR="007D3AE5" w:rsidRPr="00A53997" w:rsidRDefault="00EE64BD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7D3AE5"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// Output the MSB</w:t>
                            </w:r>
                          </w:p>
                          <w:p w14:paraId="3EC5C6B0" w14:textId="77777777" w:rsidR="00EE64BD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shift_reg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&lt;= {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shift_</w:t>
                            </w:r>
                            <w:proofErr w:type="gram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WIDTH-2:0],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serial_in</w:t>
                            </w:r>
                            <w:proofErr w:type="spellEnd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4AEC6EA2" w14:textId="5C9047D8" w:rsidR="007D3AE5" w:rsidRPr="00A53997" w:rsidRDefault="00EE64BD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D3AE5"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// Shift left and insert new input</w:t>
                            </w:r>
                          </w:p>
                          <w:p w14:paraId="6B5D08C0" w14:textId="18530280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</w:p>
                          <w:p w14:paraId="6B25AE06" w14:textId="77777777" w:rsidR="007D3AE5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2CD4C652" w14:textId="4329AF6B" w:rsidR="00F51D98" w:rsidRPr="00A53997" w:rsidRDefault="007D3AE5" w:rsidP="007D3AE5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997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8304" id="Text Box 41" o:spid="_x0000_s1027" type="#_x0000_t202" style="position:absolute;margin-left:-6.05pt;margin-top:8.35pt;width:273.4pt;height:53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" filled="f" strokecolor="#4472c4 [3204]">
                <v:stroke joinstyle="round"/>
                <v:textbox>
                  <w:txbxContent>
                    <w:p w14:paraId="5868F8BA" w14:textId="40D9F5A7" w:rsidR="00AC01B6" w:rsidRPr="001B31A7" w:rsidRDefault="007D3AE5" w:rsidP="00AC01B6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  <w:r w:rsidRPr="007D3AE5">
                        <w:rPr>
                          <w:color w:val="002060"/>
                          <w:sz w:val="28"/>
                          <w:szCs w:val="28"/>
                        </w:rPr>
                        <w:t>Serial Input Serial Output (SISO)</w:t>
                      </w:r>
                    </w:p>
                    <w:p w14:paraId="67AD9111" w14:textId="74EC881A" w:rsidR="00CF4D35" w:rsidRPr="007D3AE5" w:rsidRDefault="007D3AE5" w:rsidP="00F51D98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 w:rsidRPr="007D3AE5">
                        <w:rPr>
                          <w:color w:val="0D0D0D" w:themeColor="text1" w:themeTint="F2"/>
                          <w:sz w:val="22"/>
                        </w:rPr>
                        <w:t>SISO is a type of shift register which receives a serial stream of bits or bytes and shifts the stream serially.</w:t>
                      </w:r>
                    </w:p>
                    <w:p w14:paraId="16ACE373" w14:textId="6B8CD73F" w:rsidR="00761445" w:rsidRPr="00A53997" w:rsidRDefault="00761445" w:rsidP="00761445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40"/>
                          <w:szCs w:val="40"/>
                        </w:rPr>
                      </w:pPr>
                      <w:proofErr w:type="spellStart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T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input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= n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t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ff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 xml:space="preserve">              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T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output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= n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t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ff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 xml:space="preserve"> 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 xml:space="preserve">               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T</w:t>
                      </w:r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latency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=(n−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1)</w:t>
                      </w:r>
                      <w:r w:rsidRPr="00A53997">
                        <w:rPr>
                          <w:rFonts w:ascii="Cambria Math" w:hAnsi="Cambria Math" w:cs="Cambria Math"/>
                          <w:color w:val="0D0D0D" w:themeColor="text1" w:themeTint="F2"/>
                          <w:sz w:val="40"/>
                          <w:szCs w:val="40"/>
                        </w:rPr>
                        <w:t>⋅</w:t>
                      </w:r>
                      <w:proofErr w:type="spellStart"/>
                      <w:proofErr w:type="gramEnd"/>
                      <w:r w:rsidR="00E577E0" w:rsidRPr="00A5399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t</w:t>
                      </w:r>
                      <w:r w:rsidR="00DB64BD">
                        <w:rPr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ff</w:t>
                      </w:r>
                      <w:proofErr w:type="spellEnd"/>
                      <w:r w:rsidRPr="00A53997">
                        <w:rPr>
                          <w:rFonts w:ascii="Arial" w:hAnsi="Arial" w:cs="Arial"/>
                          <w:color w:val="0D0D0D" w:themeColor="text1" w:themeTint="F2"/>
                          <w:sz w:val="40"/>
                          <w:szCs w:val="40"/>
                          <w:vertAlign w:val="subscript"/>
                        </w:rPr>
                        <w:t>​</w:t>
                      </w:r>
                    </w:p>
                    <w:p w14:paraId="789F74DC" w14:textId="77777777" w:rsidR="00761445" w:rsidRPr="00A53997" w:rsidRDefault="00761445" w:rsidP="00761445">
                      <w:pPr>
                        <w:jc w:val="center"/>
                        <w:rPr>
                          <w:color w:val="0D0D0D" w:themeColor="text1" w:themeTint="F2"/>
                          <w:szCs w:val="20"/>
                        </w:rPr>
                      </w:pPr>
                    </w:p>
                    <w:p w14:paraId="1FCD66C0" w14:textId="25EB9B02" w:rsidR="00EE64BD" w:rsidRPr="00A53997" w:rsidRDefault="00EE64BD" w:rsidP="00F51D98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 w:rsidRPr="00A53997">
                        <w:rPr>
                          <w:noProof/>
                          <w:color w:val="0D0D0D" w:themeColor="text1" w:themeTint="F2"/>
                          <w:sz w:val="22"/>
                          <w:szCs w:val="24"/>
                        </w:rPr>
                        <w:drawing>
                          <wp:inline distT="0" distB="0" distL="0" distR="0" wp14:anchorId="5AA66B99" wp14:editId="4CFEDE89">
                            <wp:extent cx="3280356" cy="799108"/>
                            <wp:effectExtent l="0" t="0" r="0" b="1270"/>
                            <wp:docPr id="19203347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0334747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7345" cy="800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04E1D3" w14:textId="77777777" w:rsidR="00A53997" w:rsidRDefault="00A53997" w:rsidP="007D3AE5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</w:p>
                    <w:p w14:paraId="02133F85" w14:textId="1C37BAC5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module SISO 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#(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parameter WIDTH = 4)(</w:t>
                      </w:r>
                    </w:p>
                    <w:p w14:paraId="3778841E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// Clock signal</w:t>
                      </w:r>
                    </w:p>
                    <w:p w14:paraId="25715296" w14:textId="4A22172D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input wire </w:t>
                      </w:r>
                      <w:proofErr w:type="spellStart"/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// Asynchronous reset </w:t>
                      </w:r>
                    </w:p>
                    <w:p w14:paraId="077A0D40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input wire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serial_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in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// Serial data input</w:t>
                      </w:r>
                    </w:p>
                    <w:p w14:paraId="705B1209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output reg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serial_out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// Serial data output</w:t>
                      </w:r>
                    </w:p>
                    <w:p w14:paraId="70CFCF8A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);</w:t>
                      </w:r>
                    </w:p>
                    <w:p w14:paraId="631E54E8" w14:textId="024B2003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// Internal register to hold the shift register values</w:t>
                      </w:r>
                    </w:p>
                    <w:p w14:paraId="1DAC28DE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reg [WIDTH-1:0]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shift_reg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;</w:t>
                      </w:r>
                    </w:p>
                    <w:p w14:paraId="70A8854B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C0E7460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always 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@(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posedge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or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) begin</w:t>
                      </w:r>
                    </w:p>
                    <w:p w14:paraId="21935088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if (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) begin</w:t>
                      </w:r>
                    </w:p>
                    <w:p w14:paraId="2B853A17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shift_reg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&lt;= 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0;   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// Reset all bits to 0</w:t>
                      </w:r>
                    </w:p>
                    <w:p w14:paraId="31123F2D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serial_out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&lt;= 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0;   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// Reset output to 0</w:t>
                      </w:r>
                    </w:p>
                    <w:p w14:paraId="240E6B61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end else begin</w:t>
                      </w:r>
                    </w:p>
                    <w:p w14:paraId="5F1AD63E" w14:textId="77777777" w:rsidR="00EE64BD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serial_out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shift_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WIDTH-1]; </w:t>
                      </w:r>
                    </w:p>
                    <w:p w14:paraId="583A2D65" w14:textId="57DDB982" w:rsidR="007D3AE5" w:rsidRPr="00A53997" w:rsidRDefault="00EE64BD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              </w:t>
                      </w:r>
                      <w:r w:rsidR="007D3AE5"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// Output the MSB</w:t>
                      </w:r>
                    </w:p>
                    <w:p w14:paraId="3EC5C6B0" w14:textId="77777777" w:rsidR="00EE64BD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shift_reg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&lt;= {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shift_</w:t>
                      </w:r>
                      <w:proofErr w:type="gram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WIDTH-2:0],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serial_in</w:t>
                      </w:r>
                      <w:proofErr w:type="spellEnd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};</w:t>
                      </w:r>
                    </w:p>
                    <w:p w14:paraId="4AEC6EA2" w14:textId="5C9047D8" w:rsidR="007D3AE5" w:rsidRPr="00A53997" w:rsidRDefault="00EE64BD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         </w:t>
                      </w:r>
                      <w:r w:rsidR="007D3AE5"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// Shift left and insert new input</w:t>
                      </w:r>
                    </w:p>
                    <w:p w14:paraId="6B5D08C0" w14:textId="18530280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en</w:t>
                      </w:r>
                      <w:proofErr w:type="spellEnd"/>
                    </w:p>
                    <w:p w14:paraId="6B25AE06" w14:textId="77777777" w:rsidR="007D3AE5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2CD4C652" w14:textId="4329AF6B" w:rsidR="00F51D98" w:rsidRPr="00A53997" w:rsidRDefault="007D3AE5" w:rsidP="007D3AE5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 w:rsidRPr="00A53997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ED3B" w14:textId="02C58CC6" w:rsidR="00A71C0F" w:rsidRPr="00A71C0F" w:rsidRDefault="00A71C0F" w:rsidP="00A71C0F">
      <w:pPr>
        <w:rPr>
          <w:lang w:val="en-IN"/>
        </w:rPr>
      </w:pPr>
    </w:p>
    <w:p w14:paraId="0E530937" w14:textId="4C386E00" w:rsidR="00A71C0F" w:rsidRPr="00A71C0F" w:rsidRDefault="00A71C0F" w:rsidP="00A71C0F">
      <w:pPr>
        <w:rPr>
          <w:lang w:val="en-IN"/>
        </w:rPr>
      </w:pPr>
    </w:p>
    <w:p w14:paraId="53DADB35" w14:textId="77777777" w:rsidR="00A71C0F" w:rsidRPr="00A71C0F" w:rsidRDefault="00A71C0F" w:rsidP="00A71C0F">
      <w:pPr>
        <w:rPr>
          <w:lang w:val="en-IN"/>
        </w:rPr>
      </w:pPr>
    </w:p>
    <w:p w14:paraId="56D7E14E" w14:textId="77777777" w:rsidR="00A71C0F" w:rsidRPr="00A71C0F" w:rsidRDefault="00A71C0F" w:rsidP="00A71C0F">
      <w:pPr>
        <w:rPr>
          <w:lang w:val="en-IN"/>
        </w:rPr>
      </w:pPr>
    </w:p>
    <w:p w14:paraId="077DD65E" w14:textId="77777777" w:rsidR="00A71C0F" w:rsidRPr="00A71C0F" w:rsidRDefault="00A71C0F" w:rsidP="00A71C0F">
      <w:pPr>
        <w:rPr>
          <w:lang w:val="en-IN"/>
        </w:rPr>
      </w:pPr>
    </w:p>
    <w:p w14:paraId="61330EC7" w14:textId="77777777" w:rsidR="00A71C0F" w:rsidRPr="00A71C0F" w:rsidRDefault="00A71C0F" w:rsidP="00A71C0F">
      <w:pPr>
        <w:rPr>
          <w:lang w:val="en-IN"/>
        </w:rPr>
      </w:pPr>
    </w:p>
    <w:p w14:paraId="456959C3" w14:textId="77777777" w:rsidR="00A71C0F" w:rsidRPr="00A71C0F" w:rsidRDefault="00A71C0F" w:rsidP="00A71C0F">
      <w:pPr>
        <w:rPr>
          <w:lang w:val="en-IN"/>
        </w:rPr>
      </w:pPr>
    </w:p>
    <w:p w14:paraId="64006178" w14:textId="77777777" w:rsidR="00A71C0F" w:rsidRPr="00A71C0F" w:rsidRDefault="00A71C0F" w:rsidP="00A71C0F">
      <w:pPr>
        <w:rPr>
          <w:lang w:val="en-IN"/>
        </w:rPr>
      </w:pPr>
    </w:p>
    <w:p w14:paraId="374D562A" w14:textId="77777777" w:rsidR="00A71C0F" w:rsidRPr="00A71C0F" w:rsidRDefault="00A71C0F" w:rsidP="00A71C0F">
      <w:pPr>
        <w:rPr>
          <w:lang w:val="en-IN"/>
        </w:rPr>
      </w:pPr>
    </w:p>
    <w:p w14:paraId="762F8DF5" w14:textId="77777777" w:rsidR="00A71C0F" w:rsidRPr="00A71C0F" w:rsidRDefault="00A71C0F" w:rsidP="00A71C0F">
      <w:pPr>
        <w:rPr>
          <w:lang w:val="en-IN"/>
        </w:rPr>
      </w:pPr>
    </w:p>
    <w:p w14:paraId="7791A96D" w14:textId="77777777" w:rsidR="00A71C0F" w:rsidRPr="00A71C0F" w:rsidRDefault="00A71C0F" w:rsidP="00A71C0F">
      <w:pPr>
        <w:rPr>
          <w:lang w:val="en-IN"/>
        </w:rPr>
      </w:pPr>
    </w:p>
    <w:p w14:paraId="52D8ED88" w14:textId="77777777" w:rsidR="00A71C0F" w:rsidRPr="00A71C0F" w:rsidRDefault="00A71C0F" w:rsidP="00A71C0F">
      <w:pPr>
        <w:rPr>
          <w:lang w:val="en-IN"/>
        </w:rPr>
      </w:pPr>
    </w:p>
    <w:p w14:paraId="6A587084" w14:textId="77777777" w:rsidR="00A71C0F" w:rsidRPr="00A71C0F" w:rsidRDefault="00A71C0F" w:rsidP="00A71C0F">
      <w:pPr>
        <w:rPr>
          <w:lang w:val="en-IN"/>
        </w:rPr>
      </w:pPr>
    </w:p>
    <w:p w14:paraId="2989F938" w14:textId="77777777" w:rsidR="00A71C0F" w:rsidRPr="00A71C0F" w:rsidRDefault="00A71C0F" w:rsidP="00A71C0F">
      <w:pPr>
        <w:rPr>
          <w:lang w:val="en-IN"/>
        </w:rPr>
      </w:pPr>
    </w:p>
    <w:p w14:paraId="58711788" w14:textId="77777777" w:rsidR="00A71C0F" w:rsidRPr="00A71C0F" w:rsidRDefault="00A71C0F" w:rsidP="00A71C0F">
      <w:pPr>
        <w:rPr>
          <w:lang w:val="en-IN"/>
        </w:rPr>
      </w:pPr>
    </w:p>
    <w:p w14:paraId="7F20847E" w14:textId="77777777" w:rsidR="00A71C0F" w:rsidRPr="00A71C0F" w:rsidRDefault="00A71C0F" w:rsidP="00A71C0F">
      <w:pPr>
        <w:rPr>
          <w:lang w:val="en-IN"/>
        </w:rPr>
      </w:pPr>
    </w:p>
    <w:p w14:paraId="7D4E5EFA" w14:textId="77777777" w:rsidR="00A71C0F" w:rsidRPr="00A71C0F" w:rsidRDefault="00A71C0F" w:rsidP="00A71C0F">
      <w:pPr>
        <w:rPr>
          <w:lang w:val="en-IN"/>
        </w:rPr>
      </w:pPr>
    </w:p>
    <w:p w14:paraId="5A6ADBF5" w14:textId="77777777" w:rsidR="00A71C0F" w:rsidRPr="00A71C0F" w:rsidRDefault="00A71C0F" w:rsidP="00A71C0F">
      <w:pPr>
        <w:rPr>
          <w:lang w:val="en-IN"/>
        </w:rPr>
      </w:pPr>
    </w:p>
    <w:p w14:paraId="1F120869" w14:textId="77777777" w:rsidR="00A71C0F" w:rsidRPr="00A71C0F" w:rsidRDefault="00A71C0F" w:rsidP="00A71C0F">
      <w:pPr>
        <w:rPr>
          <w:lang w:val="en-IN"/>
        </w:rPr>
      </w:pPr>
    </w:p>
    <w:p w14:paraId="5A6D9BA6" w14:textId="77777777" w:rsidR="00A71C0F" w:rsidRPr="00A71C0F" w:rsidRDefault="00A71C0F" w:rsidP="00A71C0F">
      <w:pPr>
        <w:rPr>
          <w:lang w:val="en-IN"/>
        </w:rPr>
      </w:pPr>
    </w:p>
    <w:p w14:paraId="21F4C136" w14:textId="77777777" w:rsidR="00A71C0F" w:rsidRPr="00A71C0F" w:rsidRDefault="00A71C0F" w:rsidP="00A71C0F">
      <w:pPr>
        <w:rPr>
          <w:lang w:val="en-IN"/>
        </w:rPr>
      </w:pPr>
    </w:p>
    <w:p w14:paraId="63C482BE" w14:textId="77777777" w:rsidR="00A71C0F" w:rsidRPr="00A71C0F" w:rsidRDefault="00A71C0F" w:rsidP="00A71C0F">
      <w:pPr>
        <w:rPr>
          <w:lang w:val="en-IN"/>
        </w:rPr>
      </w:pPr>
    </w:p>
    <w:p w14:paraId="02926C9C" w14:textId="77777777" w:rsidR="00A71C0F" w:rsidRPr="00A71C0F" w:rsidRDefault="00A71C0F" w:rsidP="00A71C0F">
      <w:pPr>
        <w:rPr>
          <w:lang w:val="en-IN"/>
        </w:rPr>
      </w:pPr>
    </w:p>
    <w:p w14:paraId="021E12E9" w14:textId="77777777" w:rsidR="00A71C0F" w:rsidRPr="00A71C0F" w:rsidRDefault="00A71C0F" w:rsidP="00A71C0F">
      <w:pPr>
        <w:rPr>
          <w:lang w:val="en-IN"/>
        </w:rPr>
      </w:pPr>
    </w:p>
    <w:p w14:paraId="55F1D35E" w14:textId="77777777" w:rsidR="00A71C0F" w:rsidRPr="00A71C0F" w:rsidRDefault="00A71C0F" w:rsidP="00A71C0F">
      <w:pPr>
        <w:rPr>
          <w:lang w:val="en-IN"/>
        </w:rPr>
      </w:pPr>
    </w:p>
    <w:p w14:paraId="67543477" w14:textId="77777777" w:rsidR="00A71C0F" w:rsidRPr="00A71C0F" w:rsidRDefault="00A71C0F" w:rsidP="00A71C0F">
      <w:pPr>
        <w:rPr>
          <w:lang w:val="en-IN"/>
        </w:rPr>
      </w:pPr>
    </w:p>
    <w:p w14:paraId="1B98C0BD" w14:textId="77777777" w:rsidR="00A71C0F" w:rsidRDefault="00A71C0F" w:rsidP="00A71C0F">
      <w:pPr>
        <w:rPr>
          <w:lang w:val="en-IN"/>
        </w:rPr>
      </w:pPr>
    </w:p>
    <w:p w14:paraId="096D8AE0" w14:textId="77777777" w:rsidR="007D3AE5" w:rsidRDefault="007D3AE5" w:rsidP="00A71C0F">
      <w:pPr>
        <w:rPr>
          <w:lang w:val="en-IN"/>
        </w:rPr>
      </w:pPr>
    </w:p>
    <w:p w14:paraId="138A7B4B" w14:textId="77777777" w:rsidR="007D3AE5" w:rsidRDefault="007D3AE5" w:rsidP="00A71C0F">
      <w:pPr>
        <w:rPr>
          <w:lang w:val="en-IN"/>
        </w:rPr>
      </w:pPr>
    </w:p>
    <w:p w14:paraId="5DA4C41B" w14:textId="77777777" w:rsidR="007D3AE5" w:rsidRDefault="007D3AE5" w:rsidP="00A71C0F">
      <w:pPr>
        <w:rPr>
          <w:lang w:val="en-IN"/>
        </w:rPr>
      </w:pPr>
    </w:p>
    <w:p w14:paraId="5B0513B5" w14:textId="77777777" w:rsidR="007D3AE5" w:rsidRDefault="007D3AE5" w:rsidP="00A71C0F">
      <w:pPr>
        <w:rPr>
          <w:lang w:val="en-IN"/>
        </w:rPr>
      </w:pPr>
    </w:p>
    <w:p w14:paraId="4A881A0E" w14:textId="77777777" w:rsidR="007D3AE5" w:rsidRDefault="007D3AE5" w:rsidP="00A71C0F">
      <w:pPr>
        <w:rPr>
          <w:lang w:val="en-IN"/>
        </w:rPr>
      </w:pPr>
    </w:p>
    <w:p w14:paraId="0D596C9E" w14:textId="77777777" w:rsidR="007D3AE5" w:rsidRDefault="007D3AE5" w:rsidP="00A71C0F">
      <w:pPr>
        <w:rPr>
          <w:lang w:val="en-IN"/>
        </w:rPr>
      </w:pPr>
    </w:p>
    <w:p w14:paraId="739C77C4" w14:textId="77777777" w:rsidR="007D3AE5" w:rsidRDefault="007D3AE5" w:rsidP="00A71C0F">
      <w:pPr>
        <w:rPr>
          <w:lang w:val="en-IN"/>
        </w:rPr>
      </w:pPr>
    </w:p>
    <w:p w14:paraId="544FB08C" w14:textId="77777777" w:rsidR="007D3AE5" w:rsidRDefault="007D3AE5" w:rsidP="00A71C0F">
      <w:pPr>
        <w:rPr>
          <w:lang w:val="en-IN"/>
        </w:rPr>
      </w:pPr>
    </w:p>
    <w:p w14:paraId="5517256E" w14:textId="77777777" w:rsidR="007D3AE5" w:rsidRDefault="007D3AE5" w:rsidP="00A71C0F">
      <w:pPr>
        <w:rPr>
          <w:lang w:val="en-IN"/>
        </w:rPr>
      </w:pPr>
    </w:p>
    <w:p w14:paraId="4FD4994F" w14:textId="77777777" w:rsidR="007D3AE5" w:rsidRDefault="007D3AE5" w:rsidP="00A71C0F">
      <w:pPr>
        <w:rPr>
          <w:lang w:val="en-IN"/>
        </w:rPr>
      </w:pPr>
    </w:p>
    <w:p w14:paraId="66DB53A6" w14:textId="77777777" w:rsidR="007D3AE5" w:rsidRDefault="007D3AE5" w:rsidP="00A71C0F">
      <w:pPr>
        <w:rPr>
          <w:lang w:val="en-IN"/>
        </w:rPr>
      </w:pPr>
    </w:p>
    <w:p w14:paraId="2EE382D6" w14:textId="77777777" w:rsidR="007D3AE5" w:rsidRDefault="007D3AE5" w:rsidP="00A71C0F">
      <w:pPr>
        <w:rPr>
          <w:lang w:val="en-IN"/>
        </w:rPr>
      </w:pPr>
    </w:p>
    <w:p w14:paraId="68F1EDD2" w14:textId="77777777" w:rsidR="007D3AE5" w:rsidRDefault="007D3AE5" w:rsidP="00A71C0F">
      <w:pPr>
        <w:rPr>
          <w:lang w:val="en-IN"/>
        </w:rPr>
      </w:pPr>
    </w:p>
    <w:p w14:paraId="63E49B6A" w14:textId="77777777" w:rsidR="007D3AE5" w:rsidRDefault="007D3AE5" w:rsidP="00A71C0F">
      <w:pPr>
        <w:rPr>
          <w:lang w:val="en-IN"/>
        </w:rPr>
      </w:pPr>
    </w:p>
    <w:p w14:paraId="17F6A69A" w14:textId="77777777" w:rsidR="007D3AE5" w:rsidRPr="00A71C0F" w:rsidRDefault="007D3AE5" w:rsidP="00A71C0F">
      <w:pPr>
        <w:rPr>
          <w:lang w:val="en-IN"/>
        </w:rPr>
      </w:pPr>
    </w:p>
    <w:p w14:paraId="42328B60" w14:textId="77777777" w:rsidR="00A71C0F" w:rsidRPr="00A71C0F" w:rsidRDefault="00A71C0F" w:rsidP="00A71C0F">
      <w:pPr>
        <w:rPr>
          <w:lang w:val="en-IN"/>
        </w:rPr>
      </w:pPr>
    </w:p>
    <w:p w14:paraId="7F658016" w14:textId="77777777" w:rsidR="00A71C0F" w:rsidRDefault="00A71C0F" w:rsidP="00A71C0F">
      <w:pPr>
        <w:ind w:firstLine="720"/>
        <w:rPr>
          <w:lang w:val="en-IN"/>
        </w:rPr>
      </w:pPr>
    </w:p>
    <w:p w14:paraId="5D533AA0" w14:textId="310CDC5C" w:rsidR="00E577E0" w:rsidRDefault="00A53997">
      <w:pPr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533564" wp14:editId="209DF77A">
                <wp:simplePos x="0" y="0"/>
                <wp:positionH relativeFrom="column">
                  <wp:posOffset>-130629</wp:posOffset>
                </wp:positionH>
                <wp:positionV relativeFrom="paragraph">
                  <wp:posOffset>5684157</wp:posOffset>
                </wp:positionV>
                <wp:extent cx="7221220" cy="3554730"/>
                <wp:effectExtent l="0" t="0" r="17780" b="26670"/>
                <wp:wrapNone/>
                <wp:docPr id="133847260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220" cy="3554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59A27" w14:textId="75F03690" w:rsidR="00B60632" w:rsidRPr="00B60632" w:rsidRDefault="00B60632" w:rsidP="00B606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06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Universal Shift Register</w:t>
                            </w:r>
                          </w:p>
                          <w:p w14:paraId="14CCB116" w14:textId="77777777" w:rsidR="00B60632" w:rsidRDefault="00B60632" w:rsidP="00B60632">
                            <w:r>
                              <w:t xml:space="preserve">module </w:t>
                            </w:r>
                            <w:proofErr w:type="spellStart"/>
                            <w:r>
                              <w:t>UniversalShiftRegister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0BB24CEC" w14:textId="77777777" w:rsidR="00B60632" w:rsidRDefault="00B60632" w:rsidP="00B60632">
                            <w:r>
                              <w:t xml:space="preserve">    input </w:t>
                            </w:r>
                            <w:proofErr w:type="spellStart"/>
                            <w:proofErr w:type="gramStart"/>
                            <w:r>
                              <w:t>clk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        // Clock signal</w:t>
                            </w:r>
                          </w:p>
                          <w:p w14:paraId="523DA87D" w14:textId="77777777" w:rsidR="00B60632" w:rsidRDefault="00B60632" w:rsidP="00B60632">
                            <w:r>
                              <w:t xml:space="preserve">    input </w:t>
                            </w:r>
                            <w:proofErr w:type="spellStart"/>
                            <w:r>
                              <w:t>rst_</w:t>
                            </w:r>
                            <w:proofErr w:type="gramStart"/>
                            <w:r>
                              <w:t>n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      // Active-low reset</w:t>
                            </w:r>
                          </w:p>
                          <w:p w14:paraId="2275AA70" w14:textId="77777777" w:rsidR="00B60632" w:rsidRDefault="00B60632" w:rsidP="00B60632">
                            <w:r>
                              <w:t xml:space="preserve">    input </w:t>
                            </w:r>
                            <w:proofErr w:type="spellStart"/>
                            <w:r>
                              <w:t>shift_</w:t>
                            </w:r>
                            <w:proofErr w:type="gramStart"/>
                            <w:r>
                              <w:t>left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 // Shift left control</w:t>
                            </w:r>
                          </w:p>
                          <w:p w14:paraId="17185B2A" w14:textId="77777777" w:rsidR="00B60632" w:rsidRDefault="00B60632" w:rsidP="00B60632">
                            <w:r>
                              <w:t xml:space="preserve">    input </w:t>
                            </w:r>
                            <w:proofErr w:type="spellStart"/>
                            <w:r>
                              <w:t>shift_</w:t>
                            </w:r>
                            <w:proofErr w:type="gramStart"/>
                            <w:r>
                              <w:t>right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  // Shift right control</w:t>
                            </w:r>
                          </w:p>
                          <w:p w14:paraId="1C6E10E2" w14:textId="77777777" w:rsidR="00B60632" w:rsidRDefault="00B60632" w:rsidP="00B60632">
                            <w:r>
                              <w:t xml:space="preserve">    input </w:t>
                            </w:r>
                            <w:proofErr w:type="gramStart"/>
                            <w:r>
                              <w:t xml:space="preserve">load,   </w:t>
                            </w:r>
                            <w:proofErr w:type="gramEnd"/>
                            <w:r>
                              <w:t xml:space="preserve">          // Load control</w:t>
                            </w:r>
                          </w:p>
                          <w:p w14:paraId="458A7189" w14:textId="33DF9631" w:rsidR="00B60632" w:rsidRDefault="00B60632" w:rsidP="00B60632">
                            <w:r>
                              <w:t xml:space="preserve">    input [3:0] </w:t>
                            </w:r>
                            <w:proofErr w:type="spellStart"/>
                            <w:r>
                              <w:t>parallel_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,/</w:t>
                            </w:r>
                            <w:proofErr w:type="gramEnd"/>
                            <w:r>
                              <w:t>/ 4-bit parallel input</w:t>
                            </w:r>
                          </w:p>
                          <w:p w14:paraId="6B3280E4" w14:textId="024F6BCD" w:rsidR="00B60632" w:rsidRDefault="00B60632" w:rsidP="00B60632">
                            <w:r>
                              <w:t xml:space="preserve">    output reg [3:0] q      // 4-bit parallel output</w:t>
                            </w:r>
                          </w:p>
                          <w:p w14:paraId="0B8788CB" w14:textId="77777777" w:rsidR="00B60632" w:rsidRDefault="00B60632" w:rsidP="00B60632">
                            <w:r>
                              <w:t>);</w:t>
                            </w:r>
                          </w:p>
                          <w:p w14:paraId="73E975DC" w14:textId="412EC692" w:rsidR="00B60632" w:rsidRDefault="00B60632" w:rsidP="00B60632"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negedge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rst_n</w:t>
                            </w:r>
                            <w:proofErr w:type="spellEnd"/>
                            <w:r>
                              <w:t>) begin</w:t>
                            </w:r>
                          </w:p>
                          <w:p w14:paraId="5E5B79DF" w14:textId="77777777" w:rsidR="00B60632" w:rsidRDefault="00B60632" w:rsidP="00B60632">
                            <w:r>
                              <w:t xml:space="preserve">    if (~</w:t>
                            </w:r>
                            <w:proofErr w:type="spellStart"/>
                            <w:r>
                              <w:t>rst_n</w:t>
                            </w:r>
                            <w:proofErr w:type="spellEnd"/>
                            <w:r>
                              <w:t>) begin</w:t>
                            </w:r>
                          </w:p>
                          <w:p w14:paraId="765F5113" w14:textId="27DDCED0" w:rsidR="00B60632" w:rsidRDefault="00B60632" w:rsidP="00B60632">
                            <w:r>
                              <w:t xml:space="preserve">        q &lt;= 4'b</w:t>
                            </w:r>
                            <w:proofErr w:type="gramStart"/>
                            <w:r>
                              <w:t>0;  /</w:t>
                            </w:r>
                            <w:proofErr w:type="gramEnd"/>
                            <w:r>
                              <w:t>/ Reset the shift register</w:t>
                            </w:r>
                          </w:p>
                          <w:p w14:paraId="41B649C7" w14:textId="77777777" w:rsidR="00B60632" w:rsidRDefault="00B60632" w:rsidP="00B60632">
                            <w:r>
                              <w:t xml:space="preserve">    end else if (load) begin</w:t>
                            </w:r>
                          </w:p>
                          <w:p w14:paraId="09392526" w14:textId="77777777" w:rsidR="00B60632" w:rsidRDefault="00B60632" w:rsidP="00B60632">
                            <w:r>
                              <w:t xml:space="preserve">        q &lt;= </w:t>
                            </w:r>
                            <w:proofErr w:type="spellStart"/>
                            <w:r>
                              <w:t>parallel_in</w:t>
                            </w:r>
                            <w:proofErr w:type="spellEnd"/>
                            <w:r>
                              <w:t>; // Load parallel data into register</w:t>
                            </w:r>
                          </w:p>
                          <w:p w14:paraId="7052CBB7" w14:textId="77777777" w:rsidR="00B60632" w:rsidRDefault="00B60632" w:rsidP="00B60632">
                            <w:r>
                              <w:t xml:space="preserve">    end else if (</w:t>
                            </w:r>
                            <w:proofErr w:type="spellStart"/>
                            <w:r>
                              <w:t>shift_left</w:t>
                            </w:r>
                            <w:proofErr w:type="spellEnd"/>
                            <w:r>
                              <w:t>) begin</w:t>
                            </w:r>
                          </w:p>
                          <w:p w14:paraId="335E0C10" w14:textId="77777777" w:rsidR="00B60632" w:rsidRDefault="00B60632" w:rsidP="00B60632">
                            <w:r>
                              <w:t xml:space="preserve">        q &lt;= q &lt;&lt; 1; // Shift left</w:t>
                            </w:r>
                          </w:p>
                          <w:p w14:paraId="3A01A0E6" w14:textId="77777777" w:rsidR="00B60632" w:rsidRDefault="00B60632" w:rsidP="00B60632">
                            <w:r>
                              <w:t xml:space="preserve">    end else if (</w:t>
                            </w:r>
                            <w:proofErr w:type="spellStart"/>
                            <w:r>
                              <w:t>shift_right</w:t>
                            </w:r>
                            <w:proofErr w:type="spellEnd"/>
                            <w:r>
                              <w:t>) begin</w:t>
                            </w:r>
                          </w:p>
                          <w:p w14:paraId="6B865E49" w14:textId="77777777" w:rsidR="00B60632" w:rsidRDefault="00B60632" w:rsidP="00B60632">
                            <w:r>
                              <w:t xml:space="preserve">        q &lt;= q &gt;&gt; 1; // Shift right</w:t>
                            </w:r>
                          </w:p>
                          <w:p w14:paraId="1CDC0258" w14:textId="77777777" w:rsidR="00B60632" w:rsidRDefault="00B60632" w:rsidP="00B60632">
                            <w:r>
                              <w:t xml:space="preserve">    end</w:t>
                            </w:r>
                          </w:p>
                          <w:p w14:paraId="3F52AC21" w14:textId="77777777" w:rsidR="00B60632" w:rsidRDefault="00B60632" w:rsidP="00B60632">
                            <w:r>
                              <w:t>end</w:t>
                            </w:r>
                          </w:p>
                          <w:p w14:paraId="53408DC9" w14:textId="2BE667F4" w:rsidR="00B60632" w:rsidRDefault="00B60632" w:rsidP="00B60632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3564" id="Text Box 50" o:spid="_x0000_s1028" type="#_x0000_t202" style="position:absolute;margin-left:-10.3pt;margin-top:447.55pt;width:568.6pt;height:27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" fillcolor="white [3201]" strokecolor="#4472c4 [3204]" strokeweight="1pt">
                <v:textbox>
                  <w:txbxContent>
                    <w:p w14:paraId="6AC59A27" w14:textId="75F03690" w:rsidR="00B60632" w:rsidRPr="00B60632" w:rsidRDefault="00B60632" w:rsidP="00B6063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0632">
                        <w:rPr>
                          <w:b/>
                          <w:bCs/>
                          <w:sz w:val="24"/>
                          <w:szCs w:val="24"/>
                        </w:rPr>
                        <w:t>Universal Shift Register</w:t>
                      </w:r>
                    </w:p>
                    <w:p w14:paraId="14CCB116" w14:textId="77777777" w:rsidR="00B60632" w:rsidRDefault="00B60632" w:rsidP="00B60632">
                      <w:r>
                        <w:t xml:space="preserve">module </w:t>
                      </w:r>
                      <w:proofErr w:type="spellStart"/>
                      <w:r>
                        <w:t>UniversalShiftRegister</w:t>
                      </w:r>
                      <w:proofErr w:type="spellEnd"/>
                      <w:r>
                        <w:t xml:space="preserve"> (</w:t>
                      </w:r>
                    </w:p>
                    <w:p w14:paraId="0BB24CEC" w14:textId="77777777" w:rsidR="00B60632" w:rsidRDefault="00B60632" w:rsidP="00B60632">
                      <w:r>
                        <w:t xml:space="preserve">    input </w:t>
                      </w:r>
                      <w:proofErr w:type="spellStart"/>
                      <w:proofErr w:type="gramStart"/>
                      <w:r>
                        <w:t>clk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// Clock signal</w:t>
                      </w:r>
                    </w:p>
                    <w:p w14:paraId="523DA87D" w14:textId="77777777" w:rsidR="00B60632" w:rsidRDefault="00B60632" w:rsidP="00B60632">
                      <w:r>
                        <w:t xml:space="preserve">    input </w:t>
                      </w:r>
                      <w:proofErr w:type="spellStart"/>
                      <w:r>
                        <w:t>rst_</w:t>
                      </w:r>
                      <w:proofErr w:type="gramStart"/>
                      <w:r>
                        <w:t>n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// Active-low reset</w:t>
                      </w:r>
                    </w:p>
                    <w:p w14:paraId="2275AA70" w14:textId="77777777" w:rsidR="00B60632" w:rsidRDefault="00B60632" w:rsidP="00B60632">
                      <w:r>
                        <w:t xml:space="preserve">    input </w:t>
                      </w:r>
                      <w:proofErr w:type="spellStart"/>
                      <w:r>
                        <w:t>shift_</w:t>
                      </w:r>
                      <w:proofErr w:type="gramStart"/>
                      <w:r>
                        <w:t>left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// Shift left control</w:t>
                      </w:r>
                    </w:p>
                    <w:p w14:paraId="17185B2A" w14:textId="77777777" w:rsidR="00B60632" w:rsidRDefault="00B60632" w:rsidP="00B60632">
                      <w:r>
                        <w:t xml:space="preserve">    input </w:t>
                      </w:r>
                      <w:proofErr w:type="spellStart"/>
                      <w:r>
                        <w:t>shift_</w:t>
                      </w:r>
                      <w:proofErr w:type="gramStart"/>
                      <w:r>
                        <w:t>right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// Shift right control</w:t>
                      </w:r>
                    </w:p>
                    <w:p w14:paraId="1C6E10E2" w14:textId="77777777" w:rsidR="00B60632" w:rsidRDefault="00B60632" w:rsidP="00B60632">
                      <w:r>
                        <w:t xml:space="preserve">    input </w:t>
                      </w:r>
                      <w:proofErr w:type="gramStart"/>
                      <w:r>
                        <w:t xml:space="preserve">load,   </w:t>
                      </w:r>
                      <w:proofErr w:type="gramEnd"/>
                      <w:r>
                        <w:t xml:space="preserve">          // Load control</w:t>
                      </w:r>
                    </w:p>
                    <w:p w14:paraId="458A7189" w14:textId="33DF9631" w:rsidR="00B60632" w:rsidRDefault="00B60632" w:rsidP="00B60632">
                      <w:r>
                        <w:t xml:space="preserve">    input [3:0] </w:t>
                      </w:r>
                      <w:proofErr w:type="spellStart"/>
                      <w:r>
                        <w:t>parallel_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,/</w:t>
                      </w:r>
                      <w:proofErr w:type="gramEnd"/>
                      <w:r>
                        <w:t>/ 4-bit parallel input</w:t>
                      </w:r>
                    </w:p>
                    <w:p w14:paraId="6B3280E4" w14:textId="024F6BCD" w:rsidR="00B60632" w:rsidRDefault="00B60632" w:rsidP="00B60632">
                      <w:r>
                        <w:t xml:space="preserve">    output reg [3:0] q      // 4-bit parallel output</w:t>
                      </w:r>
                    </w:p>
                    <w:p w14:paraId="0B8788CB" w14:textId="77777777" w:rsidR="00B60632" w:rsidRDefault="00B60632" w:rsidP="00B60632">
                      <w:r>
                        <w:t>);</w:t>
                      </w:r>
                    </w:p>
                    <w:p w14:paraId="73E975DC" w14:textId="412EC692" w:rsidR="00B60632" w:rsidRDefault="00B60632" w:rsidP="00B60632"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negedge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rst_n</w:t>
                      </w:r>
                      <w:proofErr w:type="spellEnd"/>
                      <w:r>
                        <w:t>) begin</w:t>
                      </w:r>
                    </w:p>
                    <w:p w14:paraId="5E5B79DF" w14:textId="77777777" w:rsidR="00B60632" w:rsidRDefault="00B60632" w:rsidP="00B60632">
                      <w:r>
                        <w:t xml:space="preserve">    if (~</w:t>
                      </w:r>
                      <w:proofErr w:type="spellStart"/>
                      <w:r>
                        <w:t>rst_n</w:t>
                      </w:r>
                      <w:proofErr w:type="spellEnd"/>
                      <w:r>
                        <w:t>) begin</w:t>
                      </w:r>
                    </w:p>
                    <w:p w14:paraId="765F5113" w14:textId="27DDCED0" w:rsidR="00B60632" w:rsidRDefault="00B60632" w:rsidP="00B60632">
                      <w:r>
                        <w:t xml:space="preserve">        q &lt;= 4'b</w:t>
                      </w:r>
                      <w:proofErr w:type="gramStart"/>
                      <w:r>
                        <w:t>0;  /</w:t>
                      </w:r>
                      <w:proofErr w:type="gramEnd"/>
                      <w:r>
                        <w:t>/ Reset the shift register</w:t>
                      </w:r>
                    </w:p>
                    <w:p w14:paraId="41B649C7" w14:textId="77777777" w:rsidR="00B60632" w:rsidRDefault="00B60632" w:rsidP="00B60632">
                      <w:r>
                        <w:t xml:space="preserve">    end else if (load) begin</w:t>
                      </w:r>
                    </w:p>
                    <w:p w14:paraId="09392526" w14:textId="77777777" w:rsidR="00B60632" w:rsidRDefault="00B60632" w:rsidP="00B60632">
                      <w:r>
                        <w:t xml:space="preserve">        q &lt;= </w:t>
                      </w:r>
                      <w:proofErr w:type="spellStart"/>
                      <w:r>
                        <w:t>parallel_in</w:t>
                      </w:r>
                      <w:proofErr w:type="spellEnd"/>
                      <w:r>
                        <w:t>; // Load parallel data into register</w:t>
                      </w:r>
                    </w:p>
                    <w:p w14:paraId="7052CBB7" w14:textId="77777777" w:rsidR="00B60632" w:rsidRDefault="00B60632" w:rsidP="00B60632">
                      <w:r>
                        <w:t xml:space="preserve">    end else if (</w:t>
                      </w:r>
                      <w:proofErr w:type="spellStart"/>
                      <w:r>
                        <w:t>shift_left</w:t>
                      </w:r>
                      <w:proofErr w:type="spellEnd"/>
                      <w:r>
                        <w:t>) begin</w:t>
                      </w:r>
                    </w:p>
                    <w:p w14:paraId="335E0C10" w14:textId="77777777" w:rsidR="00B60632" w:rsidRDefault="00B60632" w:rsidP="00B60632">
                      <w:r>
                        <w:t xml:space="preserve">        q &lt;= q &lt;&lt; 1; // Shift left</w:t>
                      </w:r>
                    </w:p>
                    <w:p w14:paraId="3A01A0E6" w14:textId="77777777" w:rsidR="00B60632" w:rsidRDefault="00B60632" w:rsidP="00B60632">
                      <w:r>
                        <w:t xml:space="preserve">    end else if (</w:t>
                      </w:r>
                      <w:proofErr w:type="spellStart"/>
                      <w:r>
                        <w:t>shift_right</w:t>
                      </w:r>
                      <w:proofErr w:type="spellEnd"/>
                      <w:r>
                        <w:t>) begin</w:t>
                      </w:r>
                    </w:p>
                    <w:p w14:paraId="6B865E49" w14:textId="77777777" w:rsidR="00B60632" w:rsidRDefault="00B60632" w:rsidP="00B60632">
                      <w:r>
                        <w:t xml:space="preserve">        q &lt;= q &gt;&gt; 1; // Shift right</w:t>
                      </w:r>
                    </w:p>
                    <w:p w14:paraId="1CDC0258" w14:textId="77777777" w:rsidR="00B60632" w:rsidRDefault="00B60632" w:rsidP="00B60632">
                      <w:r>
                        <w:t xml:space="preserve">    end</w:t>
                      </w:r>
                    </w:p>
                    <w:p w14:paraId="3F52AC21" w14:textId="77777777" w:rsidR="00B60632" w:rsidRDefault="00B60632" w:rsidP="00B60632">
                      <w:r>
                        <w:t>end</w:t>
                      </w:r>
                    </w:p>
                    <w:p w14:paraId="53408DC9" w14:textId="2BE667F4" w:rsidR="00B60632" w:rsidRDefault="00B60632" w:rsidP="00B60632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063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C61715" wp14:editId="00AEB023">
                <wp:simplePos x="0" y="0"/>
                <wp:positionH relativeFrom="column">
                  <wp:posOffset>3303142</wp:posOffset>
                </wp:positionH>
                <wp:positionV relativeFrom="paragraph">
                  <wp:posOffset>6230449</wp:posOffset>
                </wp:positionV>
                <wp:extent cx="3441842" cy="2558265"/>
                <wp:effectExtent l="0" t="0" r="0" b="0"/>
                <wp:wrapNone/>
                <wp:docPr id="142676239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842" cy="255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A445E" w14:textId="4A8284FB" w:rsidR="00B60632" w:rsidRDefault="00B606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34634F" wp14:editId="35A4F0E9">
                                  <wp:extent cx="3246634" cy="2341438"/>
                                  <wp:effectExtent l="0" t="0" r="0" b="1905"/>
                                  <wp:docPr id="2983625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8362579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9033" cy="2372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61715" id="Text Box 51" o:spid="_x0000_s1029" type="#_x0000_t202" style="position:absolute;margin-left:260.1pt;margin-top:490.6pt;width:271pt;height:20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" filled="f" stroked="f">
                <v:textbox>
                  <w:txbxContent>
                    <w:p w14:paraId="486A445E" w14:textId="4A8284FB" w:rsidR="00B60632" w:rsidRDefault="00B60632">
                      <w:r>
                        <w:rPr>
                          <w:noProof/>
                        </w:rPr>
                        <w:drawing>
                          <wp:inline distT="0" distB="0" distL="0" distR="0" wp14:anchorId="0C34634F" wp14:editId="35A4F0E9">
                            <wp:extent cx="3246634" cy="2341438"/>
                            <wp:effectExtent l="0" t="0" r="0" b="1905"/>
                            <wp:docPr id="2983625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8362579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9033" cy="2372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063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5DFB55" wp14:editId="237D0B89">
                <wp:simplePos x="0" y="0"/>
                <wp:positionH relativeFrom="column">
                  <wp:posOffset>3529173</wp:posOffset>
                </wp:positionH>
                <wp:positionV relativeFrom="paragraph">
                  <wp:posOffset>-324464</wp:posOffset>
                </wp:positionV>
                <wp:extent cx="3563620" cy="5938463"/>
                <wp:effectExtent l="0" t="0" r="17780" b="24765"/>
                <wp:wrapNone/>
                <wp:docPr id="106689976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59384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FFCD" w14:textId="5F0419BC" w:rsidR="00E577E0" w:rsidRDefault="00EB7006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</w:t>
                            </w:r>
                            <w:r w:rsidRPr="00EB7006"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</w:rPr>
                              <w:t>PIPO (Parallel-In Parallel-Out)</w:t>
                            </w:r>
                          </w:p>
                          <w:p w14:paraId="299CFCE9" w14:textId="393DA1BC" w:rsidR="00EB7006" w:rsidRDefault="00EB7006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B7006">
                              <w:rPr>
                                <w:sz w:val="24"/>
                                <w:szCs w:val="28"/>
                              </w:rPr>
                              <w:t>In PIPO a parallel data stream is input and a parallel data stream is output. PIPO is most popularly known as pipeline register or simply as register. PIPO is used for storing a data for one clock cycle or delaying a data by one clock cycle.</w:t>
                            </w:r>
                          </w:p>
                          <w:p w14:paraId="3B904062" w14:textId="63DC5CA0" w:rsidR="00DB64BD" w:rsidRPr="00DB64BD" w:rsidRDefault="00DB64BD" w:rsidP="00DB64B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B64BD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DB64BD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input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​</w:t>
                            </w:r>
                            <w:r w:rsidRPr="00DB64BD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proofErr w:type="spellStart"/>
                            <w:r w:rsidRPr="00DB64BD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DB64BD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          </w:t>
                            </w: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Toutput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​=</w:t>
                            </w: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ff</w:t>
                            </w:r>
                            <w:proofErr w:type="spellEnd"/>
                          </w:p>
                          <w:p w14:paraId="021004AE" w14:textId="1D21C89E" w:rsidR="00DB64BD" w:rsidRPr="00DB64BD" w:rsidRDefault="00DB64BD" w:rsidP="00DB64B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</w:t>
                            </w:r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latency</w:t>
                            </w:r>
                            <w:proofErr w:type="spellEnd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​=</w:t>
                            </w:r>
                            <w:proofErr w:type="spellStart"/>
                            <w:r w:rsidRPr="00DB64B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ff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 xml:space="preserve">                                </w:t>
                            </w:r>
                          </w:p>
                          <w:p w14:paraId="6656AD75" w14:textId="0DD09E69" w:rsidR="00EB7006" w:rsidRDefault="00EB7006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BC6A2" wp14:editId="6AF32B4A">
                                  <wp:extent cx="3251200" cy="1119883"/>
                                  <wp:effectExtent l="0" t="0" r="6350" b="4445"/>
                                  <wp:docPr id="10787277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8727778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8362" cy="112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5A336C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>module PIPO (</w:t>
                            </w:r>
                          </w:p>
                          <w:p w14:paraId="1673964C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input </w:t>
                            </w:r>
                            <w:proofErr w:type="spellStart"/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 xml:space="preserve">           // Clock signal</w:t>
                            </w:r>
                          </w:p>
                          <w:p w14:paraId="6B598FD6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input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rst_</w:t>
                            </w:r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>n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 xml:space="preserve">         // Active-low reset</w:t>
                            </w:r>
                          </w:p>
                          <w:p w14:paraId="65F007B7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input </w:t>
                            </w:r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 xml:space="preserve">load,   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 xml:space="preserve">          // Load signal (to load parallel data)</w:t>
                            </w:r>
                          </w:p>
                          <w:p w14:paraId="4464E4CD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input [7:0]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parallel_</w:t>
                            </w:r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>in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>,/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>/ 8-bit parallel input</w:t>
                            </w:r>
                          </w:p>
                          <w:p w14:paraId="6DAA66D5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output reg [7:0]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parallel_out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 // 8-bit parallel output</w:t>
                            </w:r>
                          </w:p>
                          <w:p w14:paraId="30AED7E4" w14:textId="341A1D1B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>);reg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 xml:space="preserve"> [7:0]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>;       // 8-bit shift register</w:t>
                            </w:r>
                          </w:p>
                          <w:p w14:paraId="205A1E83" w14:textId="07144BDB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always </w:t>
                            </w:r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negedge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rst_n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>) begin</w:t>
                            </w:r>
                          </w:p>
                          <w:p w14:paraId="3C513F56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if (~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rst_n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>) begin</w:t>
                            </w:r>
                          </w:p>
                          <w:p w14:paraId="13F7A57B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 &lt;= 8'b</w:t>
                            </w:r>
                            <w:proofErr w:type="gramStart"/>
                            <w:r w:rsidRPr="00DB64BD">
                              <w:rPr>
                                <w:lang w:val="en-IN"/>
                              </w:rPr>
                              <w:t>0;  /</w:t>
                            </w:r>
                            <w:proofErr w:type="gramEnd"/>
                            <w:r w:rsidRPr="00DB64BD">
                              <w:rPr>
                                <w:lang w:val="en-IN"/>
                              </w:rPr>
                              <w:t>/ Reset the shift register</w:t>
                            </w:r>
                          </w:p>
                          <w:p w14:paraId="1E940DFE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parallel_out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 &lt;= 8'b0; // Reset parallel output</w:t>
                            </w:r>
                          </w:p>
                          <w:p w14:paraId="30E9867E" w14:textId="77777777" w:rsidR="00B60632" w:rsidRPr="00DB64BD" w:rsidRDefault="00B60632" w:rsidP="00B60632">
                            <w:pPr>
                              <w:rPr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end else if (load) begin</w:t>
                            </w:r>
                          </w:p>
                          <w:p w14:paraId="09D9529D" w14:textId="3BFEF025" w:rsidR="00B60632" w:rsidRPr="00DB64BD" w:rsidRDefault="00B60632" w:rsidP="00B60632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B64BD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DB64BD">
                              <w:rPr>
                                <w:lang w:val="en-IN"/>
                              </w:rPr>
                              <w:t>parallel_in</w:t>
                            </w:r>
                            <w:proofErr w:type="spellEnd"/>
                            <w:r w:rsidRPr="00DB64BD">
                              <w:rPr>
                                <w:lang w:val="en-IN"/>
                              </w:rPr>
                              <w:t>; // Load parallel data</w:t>
                            </w:r>
                          </w:p>
                          <w:p w14:paraId="71430568" w14:textId="77777777" w:rsidR="00B60632" w:rsidRPr="00DB64BD" w:rsidRDefault="00B60632" w:rsidP="00B60632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end else begin</w:t>
                            </w:r>
                          </w:p>
                          <w:p w14:paraId="333365B6" w14:textId="70BD1D50" w:rsidR="00B60632" w:rsidRPr="00DB64BD" w:rsidRDefault="00B60632" w:rsidP="00B60632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>parallel_out</w:t>
                            </w:r>
                            <w:proofErr w:type="spellEnd"/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; </w:t>
                            </w:r>
                          </w:p>
                          <w:p w14:paraId="55D1C591" w14:textId="77777777" w:rsidR="00B60632" w:rsidRPr="00DB64BD" w:rsidRDefault="00B60632" w:rsidP="00B60632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 xml:space="preserve">    end</w:t>
                            </w:r>
                          </w:p>
                          <w:p w14:paraId="6B952C55" w14:textId="77777777" w:rsidR="00B60632" w:rsidRPr="00DB64BD" w:rsidRDefault="00B60632" w:rsidP="00B60632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>end</w:t>
                            </w:r>
                          </w:p>
                          <w:p w14:paraId="21B763D9" w14:textId="2F2519A4" w:rsidR="00EB7006" w:rsidRPr="00DB64BD" w:rsidRDefault="00B60632" w:rsidP="00B60632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DB64BD">
                              <w:rPr>
                                <w:sz w:val="24"/>
                                <w:szCs w:val="28"/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  <w:p w14:paraId="6EA9D02C" w14:textId="77777777" w:rsidR="00EB7006" w:rsidRDefault="00EB7006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</w:p>
                          <w:p w14:paraId="4C4783F1" w14:textId="77777777" w:rsidR="00EB7006" w:rsidRPr="00EB7006" w:rsidRDefault="00EB7006">
                            <w:pPr>
                              <w:rPr>
                                <w:sz w:val="24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B55" id="Text Box 49" o:spid="_x0000_s1030" type="#_x0000_t202" style="position:absolute;margin-left:277.9pt;margin-top:-25.55pt;width:280.6pt;height:46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" fillcolor="white [3201]" strokecolor="#4472c4 [3204]" strokeweight="1pt">
                <v:textbox>
                  <w:txbxContent>
                    <w:p w14:paraId="7424FFCD" w14:textId="5F0419BC" w:rsidR="00E577E0" w:rsidRDefault="00EB7006">
                      <w:pPr>
                        <w:rPr>
                          <w:b/>
                          <w:bCs/>
                          <w:color w:val="002060"/>
                          <w:sz w:val="28"/>
                          <w:szCs w:val="32"/>
                        </w:rPr>
                      </w:pPr>
                      <w:r>
                        <w:rPr>
                          <w:lang w:val="en-IN"/>
                        </w:rPr>
                        <w:t xml:space="preserve">              </w:t>
                      </w:r>
                      <w:r w:rsidRPr="00EB7006">
                        <w:rPr>
                          <w:b/>
                          <w:bCs/>
                          <w:color w:val="002060"/>
                          <w:sz w:val="28"/>
                          <w:szCs w:val="32"/>
                        </w:rPr>
                        <w:t>PIPO (Parallel-In Parallel-Out)</w:t>
                      </w:r>
                    </w:p>
                    <w:p w14:paraId="299CFCE9" w14:textId="393DA1BC" w:rsidR="00EB7006" w:rsidRDefault="00EB7006">
                      <w:pPr>
                        <w:rPr>
                          <w:sz w:val="24"/>
                          <w:szCs w:val="28"/>
                        </w:rPr>
                      </w:pPr>
                      <w:r w:rsidRPr="00EB7006">
                        <w:rPr>
                          <w:sz w:val="24"/>
                          <w:szCs w:val="28"/>
                        </w:rPr>
                        <w:t>In PIPO a parallel data stream is input and a parallel data stream is output. PIPO is most popularly known as pipeline register or simply as register. PIPO is used for storing a data for one clock cycle or delaying a data by one clock cycle.</w:t>
                      </w:r>
                    </w:p>
                    <w:p w14:paraId="3B904062" w14:textId="63DC5CA0" w:rsidR="00DB64BD" w:rsidRPr="00DB64BD" w:rsidRDefault="00DB64BD" w:rsidP="00DB64B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DB64BD">
                        <w:rPr>
                          <w:sz w:val="36"/>
                          <w:szCs w:val="36"/>
                        </w:rPr>
                        <w:t>T</w:t>
                      </w:r>
                      <w:r w:rsidRPr="00DB64BD">
                        <w:rPr>
                          <w:sz w:val="36"/>
                          <w:szCs w:val="36"/>
                          <w:vertAlign w:val="subscript"/>
                        </w:rPr>
                        <w:t>input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​</w:t>
                      </w:r>
                      <w:r w:rsidRPr="00DB64BD">
                        <w:rPr>
                          <w:sz w:val="36"/>
                          <w:szCs w:val="36"/>
                        </w:rPr>
                        <w:t>=</w:t>
                      </w:r>
                      <w:proofErr w:type="spellStart"/>
                      <w:r w:rsidRPr="00DB64BD">
                        <w:rPr>
                          <w:sz w:val="36"/>
                          <w:szCs w:val="36"/>
                        </w:rPr>
                        <w:t>t</w:t>
                      </w:r>
                      <w:r w:rsidRPr="00DB64BD">
                        <w:rPr>
                          <w:sz w:val="36"/>
                          <w:szCs w:val="36"/>
                          <w:vertAlign w:val="subscript"/>
                        </w:rPr>
                        <w:t>ff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          </w:t>
                      </w: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Toutput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​=</w:t>
                      </w: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ff</w:t>
                      </w:r>
                      <w:proofErr w:type="spellEnd"/>
                    </w:p>
                    <w:p w14:paraId="021004AE" w14:textId="1D21C89E" w:rsidR="00DB64BD" w:rsidRPr="00DB64BD" w:rsidRDefault="00DB64BD" w:rsidP="00DB64B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</w:pP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</w:t>
                      </w:r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latency</w:t>
                      </w:r>
                      <w:proofErr w:type="spellEnd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​=</w:t>
                      </w:r>
                      <w:proofErr w:type="spellStart"/>
                      <w:r w:rsidRPr="00DB64BD">
                        <w:rPr>
                          <w:rFonts w:ascii="Arial" w:hAnsi="Arial" w:cs="Arial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ff</w:t>
                      </w:r>
                      <w:proofErr w:type="spellEnd"/>
                      <w:r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 xml:space="preserve">                                </w:t>
                      </w:r>
                    </w:p>
                    <w:p w14:paraId="6656AD75" w14:textId="0DD09E69" w:rsidR="00EB7006" w:rsidRDefault="00EB7006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ABC6A2" wp14:editId="6AF32B4A">
                            <wp:extent cx="3251200" cy="1119883"/>
                            <wp:effectExtent l="0" t="0" r="6350" b="4445"/>
                            <wp:docPr id="10787277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8727778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8362" cy="112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5A336C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>module PIPO (</w:t>
                      </w:r>
                    </w:p>
                    <w:p w14:paraId="1673964C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input </w:t>
                      </w:r>
                      <w:proofErr w:type="spellStart"/>
                      <w:proofErr w:type="gramStart"/>
                      <w:r w:rsidRPr="00DB64BD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 xml:space="preserve">           // Clock signal</w:t>
                      </w:r>
                    </w:p>
                    <w:p w14:paraId="6B598FD6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input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rst_</w:t>
                      </w:r>
                      <w:proofErr w:type="gramStart"/>
                      <w:r w:rsidRPr="00DB64BD">
                        <w:rPr>
                          <w:lang w:val="en-IN"/>
                        </w:rPr>
                        <w:t>n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 xml:space="preserve">         // Active-low reset</w:t>
                      </w:r>
                    </w:p>
                    <w:p w14:paraId="65F007B7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input </w:t>
                      </w:r>
                      <w:proofErr w:type="gramStart"/>
                      <w:r w:rsidRPr="00DB64BD">
                        <w:rPr>
                          <w:lang w:val="en-IN"/>
                        </w:rPr>
                        <w:t xml:space="preserve">load,   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 xml:space="preserve">          // Load signal (to load parallel data)</w:t>
                      </w:r>
                    </w:p>
                    <w:p w14:paraId="4464E4CD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input [7:0]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parallel_</w:t>
                      </w:r>
                      <w:proofErr w:type="gramStart"/>
                      <w:r w:rsidRPr="00DB64BD">
                        <w:rPr>
                          <w:lang w:val="en-IN"/>
                        </w:rPr>
                        <w:t>in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>,/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>/ 8-bit parallel input</w:t>
                      </w:r>
                    </w:p>
                    <w:p w14:paraId="6DAA66D5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output reg [7:0]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parallel_out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 // 8-bit parallel output</w:t>
                      </w:r>
                    </w:p>
                    <w:p w14:paraId="30AED7E4" w14:textId="341A1D1B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proofErr w:type="gramStart"/>
                      <w:r w:rsidRPr="00DB64BD">
                        <w:rPr>
                          <w:lang w:val="en-IN"/>
                        </w:rPr>
                        <w:t>);reg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 xml:space="preserve"> [7:0]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>;       // 8-bit shift register</w:t>
                      </w:r>
                    </w:p>
                    <w:p w14:paraId="205A1E83" w14:textId="07144BDB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always </w:t>
                      </w:r>
                      <w:proofErr w:type="gramStart"/>
                      <w:r w:rsidRPr="00DB64BD">
                        <w:rPr>
                          <w:lang w:val="en-IN"/>
                        </w:rPr>
                        <w:t>@(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 xml:space="preserve">posedge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 or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negedge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rst_n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>) begin</w:t>
                      </w:r>
                    </w:p>
                    <w:p w14:paraId="3C513F56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if (~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rst_n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>) begin</w:t>
                      </w:r>
                    </w:p>
                    <w:p w14:paraId="13F7A57B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 &lt;= 8'b</w:t>
                      </w:r>
                      <w:proofErr w:type="gramStart"/>
                      <w:r w:rsidRPr="00DB64BD">
                        <w:rPr>
                          <w:lang w:val="en-IN"/>
                        </w:rPr>
                        <w:t>0;  /</w:t>
                      </w:r>
                      <w:proofErr w:type="gramEnd"/>
                      <w:r w:rsidRPr="00DB64BD">
                        <w:rPr>
                          <w:lang w:val="en-IN"/>
                        </w:rPr>
                        <w:t>/ Reset the shift register</w:t>
                      </w:r>
                    </w:p>
                    <w:p w14:paraId="1E940DFE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parallel_out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 &lt;= 8'b0; // Reset parallel output</w:t>
                      </w:r>
                    </w:p>
                    <w:p w14:paraId="30E9867E" w14:textId="77777777" w:rsidR="00B60632" w:rsidRPr="00DB64BD" w:rsidRDefault="00B60632" w:rsidP="00B60632">
                      <w:pPr>
                        <w:rPr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end else if (load) begin</w:t>
                      </w:r>
                    </w:p>
                    <w:p w14:paraId="09D9529D" w14:textId="3BFEF025" w:rsidR="00B60632" w:rsidRPr="00DB64BD" w:rsidRDefault="00B60632" w:rsidP="00B60632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B64BD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 xml:space="preserve"> &lt;= </w:t>
                      </w:r>
                      <w:proofErr w:type="spellStart"/>
                      <w:r w:rsidRPr="00DB64BD">
                        <w:rPr>
                          <w:lang w:val="en-IN"/>
                        </w:rPr>
                        <w:t>parallel_in</w:t>
                      </w:r>
                      <w:proofErr w:type="spellEnd"/>
                      <w:r w:rsidRPr="00DB64BD">
                        <w:rPr>
                          <w:lang w:val="en-IN"/>
                        </w:rPr>
                        <w:t>; // Load parallel data</w:t>
                      </w:r>
                    </w:p>
                    <w:p w14:paraId="71430568" w14:textId="77777777" w:rsidR="00B60632" w:rsidRPr="00DB64BD" w:rsidRDefault="00B60632" w:rsidP="00B60632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 xml:space="preserve">    end else begin</w:t>
                      </w:r>
                    </w:p>
                    <w:p w14:paraId="333365B6" w14:textId="70BD1D50" w:rsidR="00B60632" w:rsidRPr="00DB64BD" w:rsidRDefault="00B60632" w:rsidP="00B60632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 xml:space="preserve">        </w:t>
                      </w:r>
                      <w:proofErr w:type="spellStart"/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>parallel_out</w:t>
                      </w:r>
                      <w:proofErr w:type="spellEnd"/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 xml:space="preserve"> &lt;= </w:t>
                      </w:r>
                      <w:proofErr w:type="spellStart"/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>shift_reg</w:t>
                      </w:r>
                      <w:proofErr w:type="spellEnd"/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 xml:space="preserve">; </w:t>
                      </w:r>
                    </w:p>
                    <w:p w14:paraId="55D1C591" w14:textId="77777777" w:rsidR="00B60632" w:rsidRPr="00DB64BD" w:rsidRDefault="00B60632" w:rsidP="00B60632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 xml:space="preserve">    end</w:t>
                      </w:r>
                    </w:p>
                    <w:p w14:paraId="6B952C55" w14:textId="77777777" w:rsidR="00B60632" w:rsidRPr="00DB64BD" w:rsidRDefault="00B60632" w:rsidP="00B60632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>end</w:t>
                      </w:r>
                    </w:p>
                    <w:p w14:paraId="21B763D9" w14:textId="2F2519A4" w:rsidR="00EB7006" w:rsidRPr="00DB64BD" w:rsidRDefault="00B60632" w:rsidP="00B60632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  <w:proofErr w:type="spellStart"/>
                      <w:r w:rsidRPr="00DB64BD">
                        <w:rPr>
                          <w:sz w:val="24"/>
                          <w:szCs w:val="28"/>
                          <w:lang w:val="en-IN"/>
                        </w:rPr>
                        <w:t>endmodule</w:t>
                      </w:r>
                      <w:proofErr w:type="spellEnd"/>
                    </w:p>
                    <w:p w14:paraId="6EA9D02C" w14:textId="77777777" w:rsidR="00EB7006" w:rsidRDefault="00EB7006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</w:p>
                    <w:p w14:paraId="4C4783F1" w14:textId="77777777" w:rsidR="00EB7006" w:rsidRPr="00EB7006" w:rsidRDefault="00EB7006">
                      <w:pPr>
                        <w:rPr>
                          <w:sz w:val="24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063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894345" wp14:editId="4249E9A7">
                <wp:simplePos x="0" y="0"/>
                <wp:positionH relativeFrom="column">
                  <wp:posOffset>-128427</wp:posOffset>
                </wp:positionH>
                <wp:positionV relativeFrom="paragraph">
                  <wp:posOffset>-324465</wp:posOffset>
                </wp:positionV>
                <wp:extent cx="3575050" cy="5928189"/>
                <wp:effectExtent l="0" t="0" r="25400" b="15875"/>
                <wp:wrapNone/>
                <wp:docPr id="5959206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59281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8C64F" w14:textId="7C57AE8F" w:rsidR="00E577E0" w:rsidRPr="00EB7006" w:rsidRDefault="00E577E0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</w:rPr>
                            </w:pPr>
                            <w:r w:rsidRPr="00EB7006"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  <w:lang w:val="en-IN"/>
                              </w:rPr>
                              <w:t xml:space="preserve">   </w:t>
                            </w:r>
                            <w:r w:rsidR="00EB7006" w:rsidRPr="00EB7006"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  <w:lang w:val="en-IN"/>
                              </w:rPr>
                              <w:t xml:space="preserve">      </w:t>
                            </w:r>
                            <w:r w:rsidRPr="00EB7006"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  <w:lang w:val="en-IN"/>
                              </w:rPr>
                              <w:t xml:space="preserve">  </w:t>
                            </w:r>
                            <w:r w:rsidRPr="00EB7006">
                              <w:rPr>
                                <w:b/>
                                <w:bCs/>
                                <w:color w:val="002060"/>
                                <w:sz w:val="28"/>
                                <w:szCs w:val="32"/>
                              </w:rPr>
                              <w:t xml:space="preserve">PISO (Parallel-In Serial-Out) </w:t>
                            </w:r>
                          </w:p>
                          <w:p w14:paraId="47FAE3AF" w14:textId="5835FF63" w:rsidR="00E577E0" w:rsidRDefault="00E577E0">
                            <w:r w:rsidRPr="00EB7006">
                              <w:rPr>
                                <w:sz w:val="22"/>
                                <w:szCs w:val="24"/>
                              </w:rPr>
                              <w:t>PISO takes a parallel data stream as input and outputs a serial stream of data. In integrated circuits, due to the limitation of input and output ports parallel data stream is converted to the serial data stream.</w:t>
                            </w:r>
                          </w:p>
                          <w:p w14:paraId="405AE2E9" w14:textId="347B5E4D" w:rsidR="00EB7006" w:rsidRDefault="00EB7006" w:rsidP="00EB7006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r w:rsidRPr="00EB7006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Pr="00EB7006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input</w:t>
                            </w:r>
                            <w:proofErr w:type="spellEnd"/>
                            <w:r w:rsidRPr="00EB7006">
                              <w:rPr>
                                <w:rFonts w:ascii="Arial" w:hAnsi="Arial" w:cs="Arial"/>
                                <w:sz w:val="36"/>
                                <w:szCs w:val="40"/>
                                <w:vertAlign w:val="subscript"/>
                              </w:rPr>
                              <w:t>​</w:t>
                            </w:r>
                            <w:r w:rsidRPr="00EB7006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  <w:proofErr w:type="spellStart"/>
                            <w:r w:rsidRPr="00EB7006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="00DB64BD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EB7006">
                              <w:rPr>
                                <w:sz w:val="36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 xml:space="preserve">                      </w:t>
                            </w:r>
                            <w:proofErr w:type="spellStart"/>
                            <w:r w:rsidRPr="00EB7006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Pr="00EB7006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output</w:t>
                            </w:r>
                            <w:proofErr w:type="spellEnd"/>
                            <w:r w:rsidRPr="00EB7006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​</w:t>
                            </w:r>
                            <w:r w:rsidRPr="00EB7006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  <w:proofErr w:type="spellStart"/>
                            <w:r w:rsidRPr="00EB7006">
                              <w:rPr>
                                <w:sz w:val="36"/>
                                <w:szCs w:val="40"/>
                              </w:rPr>
                              <w:t>n</w:t>
                            </w:r>
                            <w:r w:rsidRPr="00EB7006">
                              <w:rPr>
                                <w:rFonts w:ascii="Cambria Math" w:hAnsi="Cambria Math" w:cs="Cambria Math"/>
                                <w:sz w:val="36"/>
                                <w:szCs w:val="40"/>
                              </w:rPr>
                              <w:t>⋅</w:t>
                            </w:r>
                            <w:r w:rsidRPr="00EB7006">
                              <w:rPr>
                                <w:sz w:val="36"/>
                                <w:szCs w:val="40"/>
                              </w:rPr>
                              <w:t>t</w:t>
                            </w:r>
                            <w:r w:rsidR="00DB64BD">
                              <w:rPr>
                                <w:sz w:val="36"/>
                                <w:szCs w:val="40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EB7006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​</w:t>
                            </w:r>
                            <w:r w:rsidRPr="00EB7006">
                              <w:rPr>
                                <w:sz w:val="36"/>
                                <w:szCs w:val="40"/>
                              </w:rPr>
                              <w:t xml:space="preserve">        </w:t>
                            </w:r>
                          </w:p>
                          <w:p w14:paraId="1A45782C" w14:textId="28C70A3D" w:rsidR="00EB7006" w:rsidRPr="00EB7006" w:rsidRDefault="00EB7006" w:rsidP="00EB7006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EB7006">
                              <w:rPr>
                                <w:sz w:val="36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EB7006">
                              <w:rPr>
                                <w:sz w:val="40"/>
                                <w:szCs w:val="44"/>
                              </w:rPr>
                              <w:t>t</w:t>
                            </w:r>
                            <w:r w:rsidRPr="00EB7006">
                              <w:rPr>
                                <w:sz w:val="40"/>
                                <w:szCs w:val="44"/>
                                <w:vertAlign w:val="subscript"/>
                              </w:rPr>
                              <w:t>latency</w:t>
                            </w:r>
                            <w:proofErr w:type="spellEnd"/>
                            <w:r w:rsidRPr="00EB7006">
                              <w:rPr>
                                <w:rFonts w:ascii="Arial" w:hAnsi="Arial" w:cs="Arial"/>
                                <w:sz w:val="40"/>
                                <w:szCs w:val="44"/>
                              </w:rPr>
                              <w:t>​</w:t>
                            </w:r>
                            <w:r w:rsidRPr="00EB7006">
                              <w:rPr>
                                <w:sz w:val="40"/>
                                <w:szCs w:val="44"/>
                              </w:rPr>
                              <w:t>=</w:t>
                            </w:r>
                            <w:proofErr w:type="spellStart"/>
                            <w:r w:rsidRPr="00EB7006">
                              <w:rPr>
                                <w:sz w:val="40"/>
                                <w:szCs w:val="44"/>
                              </w:rPr>
                              <w:t>t</w:t>
                            </w:r>
                            <w:r w:rsidR="00DB64BD">
                              <w:rPr>
                                <w:sz w:val="40"/>
                                <w:szCs w:val="44"/>
                                <w:vertAlign w:val="subscript"/>
                              </w:rPr>
                              <w:t>ff</w:t>
                            </w:r>
                            <w:proofErr w:type="spellEnd"/>
                            <w:r w:rsidRPr="00EB7006">
                              <w:rPr>
                                <w:rFonts w:ascii="Arial" w:hAnsi="Arial" w:cs="Arial"/>
                                <w:sz w:val="40"/>
                                <w:szCs w:val="44"/>
                              </w:rPr>
                              <w:t>​</w:t>
                            </w:r>
                          </w:p>
                          <w:p w14:paraId="742F5439" w14:textId="6E9D944E" w:rsidR="00EB7006" w:rsidRDefault="00EB700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720D6" wp14:editId="660E4E83">
                                  <wp:extent cx="3385511" cy="924553"/>
                                  <wp:effectExtent l="0" t="0" r="5715" b="9525"/>
                                  <wp:docPr id="14515509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1550996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1139" cy="928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EEFBA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>module PISO (</w:t>
                            </w:r>
                          </w:p>
                          <w:p w14:paraId="263F83DF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input </w:t>
                            </w:r>
                            <w:proofErr w:type="spellStart"/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 xml:space="preserve">           // Clock signal</w:t>
                            </w:r>
                          </w:p>
                          <w:p w14:paraId="6DB2B88F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input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rst_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n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,   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 xml:space="preserve">         // Active-low reset</w:t>
                            </w:r>
                          </w:p>
                          <w:p w14:paraId="7C5F28C7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input 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 xml:space="preserve">load,   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 xml:space="preserve">          // Load signal (to load parallel data)</w:t>
                            </w:r>
                          </w:p>
                          <w:p w14:paraId="69AC4A9C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input [7:0]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parallel_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in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>,/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>/ 8-bit parallel input</w:t>
                            </w:r>
                          </w:p>
                          <w:p w14:paraId="0E0A43DC" w14:textId="3C2ECBE0" w:rsidR="00B60632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output reg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serial_out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  // Serial output</w:t>
                            </w:r>
                            <w:r w:rsidR="00B60632">
                              <w:rPr>
                                <w:lang w:val="en-IN"/>
                              </w:rPr>
                              <w:t xml:space="preserve">                 </w:t>
                            </w:r>
                            <w:proofErr w:type="gramStart"/>
                            <w:r w:rsidR="00B60632">
                              <w:rPr>
                                <w:lang w:val="en-IN"/>
                              </w:rPr>
                              <w:t xml:space="preserve">  </w:t>
                            </w:r>
                            <w:r w:rsidRPr="00EB7006">
                              <w:rPr>
                                <w:lang w:val="en-IN"/>
                              </w:rPr>
                              <w:t>)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>;</w:t>
                            </w:r>
                            <w:r w:rsidR="00B60632">
                              <w:rPr>
                                <w:lang w:val="en-IN"/>
                              </w:rPr>
                              <w:t xml:space="preserve">  </w:t>
                            </w:r>
                          </w:p>
                          <w:p w14:paraId="3BED3F5C" w14:textId="43256E6E" w:rsidR="00EB7006" w:rsidRPr="00EB7006" w:rsidRDefault="00B60632" w:rsidP="00EB700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 w:rsidR="00EB7006" w:rsidRPr="00EB7006">
                              <w:rPr>
                                <w:lang w:val="en-IN"/>
                              </w:rPr>
                              <w:t xml:space="preserve">reg [7:0] </w:t>
                            </w:r>
                            <w:proofErr w:type="spellStart"/>
                            <w:r w:rsidR="00EB7006" w:rsidRPr="00EB7006">
                              <w:rPr>
                                <w:lang w:val="en-IN"/>
                              </w:rPr>
                              <w:t>shift_</w:t>
                            </w:r>
                            <w:proofErr w:type="gramStart"/>
                            <w:r w:rsidR="00EB7006" w:rsidRPr="00EB7006">
                              <w:rPr>
                                <w:lang w:val="en-IN"/>
                              </w:rPr>
                              <w:t>reg</w:t>
                            </w:r>
                            <w:proofErr w:type="spellEnd"/>
                            <w:r w:rsidR="00EB7006" w:rsidRPr="00EB7006">
                              <w:rPr>
                                <w:lang w:val="en-IN"/>
                              </w:rPr>
                              <w:t xml:space="preserve">;   </w:t>
                            </w:r>
                            <w:proofErr w:type="gramEnd"/>
                            <w:r w:rsidR="00EB7006" w:rsidRPr="00EB7006">
                              <w:rPr>
                                <w:lang w:val="en-IN"/>
                              </w:rPr>
                              <w:t xml:space="preserve">    // 8-bit shift register</w:t>
                            </w:r>
                          </w:p>
                          <w:p w14:paraId="2050B314" w14:textId="77777777" w:rsidR="00B60632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always 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@(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 xml:space="preserve">posedge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clk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or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negedge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rst_n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1D9A5748" w14:textId="6A502963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begin</w:t>
                            </w:r>
                          </w:p>
                          <w:p w14:paraId="45133614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if (~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rst_n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>) begin</w:t>
                            </w:r>
                          </w:p>
                          <w:p w14:paraId="0D0E7DB4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&lt;= 8'b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0;  /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>/ Reset the shift register</w:t>
                            </w:r>
                          </w:p>
                          <w:p w14:paraId="7FF90D19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serial_out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&lt;= 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 xml:space="preserve">0;   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 xml:space="preserve">  // Reset serial output</w:t>
                            </w:r>
                          </w:p>
                          <w:p w14:paraId="10786674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end else if (load) begin</w:t>
                            </w:r>
                          </w:p>
                          <w:p w14:paraId="75FF390B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parallel_in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>; // Load parallel data</w:t>
                            </w:r>
                          </w:p>
                          <w:p w14:paraId="5B3C5115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serial_out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shift_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reg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>[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>7]; // Output MSB initially</w:t>
                            </w:r>
                          </w:p>
                          <w:p w14:paraId="57C788DE" w14:textId="77777777" w:rsidR="00B60632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end </w:t>
                            </w:r>
                          </w:p>
                          <w:p w14:paraId="33FF76A9" w14:textId="30A57D60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>else begin</w:t>
                            </w:r>
                          </w:p>
                          <w:p w14:paraId="6A77F7AD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serial_out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shift_</w:t>
                            </w:r>
                            <w:proofErr w:type="gramStart"/>
                            <w:r w:rsidRPr="00EB7006">
                              <w:rPr>
                                <w:lang w:val="en-IN"/>
                              </w:rPr>
                              <w:t>reg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>[</w:t>
                            </w:r>
                            <w:proofErr w:type="gramEnd"/>
                            <w:r w:rsidRPr="00EB7006">
                              <w:rPr>
                                <w:lang w:val="en-IN"/>
                              </w:rPr>
                              <w:t>7]; // Output MSB of the register</w:t>
                            </w:r>
                          </w:p>
                          <w:p w14:paraId="1765903A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&lt;= </w:t>
                            </w: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shift_reg</w:t>
                            </w:r>
                            <w:proofErr w:type="spellEnd"/>
                            <w:r w:rsidRPr="00EB7006">
                              <w:rPr>
                                <w:lang w:val="en-IN"/>
                              </w:rPr>
                              <w:t xml:space="preserve"> &lt;&lt; 1; // Shift left</w:t>
                            </w:r>
                          </w:p>
                          <w:p w14:paraId="2E5AB586" w14:textId="77777777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 xml:space="preserve">    end</w:t>
                            </w:r>
                          </w:p>
                          <w:p w14:paraId="3C5F0B60" w14:textId="6E9498BD" w:rsidR="00EB7006" w:rsidRPr="00EB7006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r w:rsidRPr="00EB7006">
                              <w:rPr>
                                <w:lang w:val="en-IN"/>
                              </w:rPr>
                              <w:t>end</w:t>
                            </w:r>
                          </w:p>
                          <w:p w14:paraId="277AC372" w14:textId="254434F9" w:rsidR="00EB7006" w:rsidRPr="00E577E0" w:rsidRDefault="00EB7006" w:rsidP="00EB700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EB7006">
                              <w:rPr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4345" id="Text Box 48" o:spid="_x0000_s1031" type="#_x0000_t202" style="position:absolute;margin-left:-10.1pt;margin-top:-25.55pt;width:281.5pt;height:466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" fillcolor="white [3201]" strokecolor="#4472c4 [3204]" strokeweight="1pt">
                <v:textbox>
                  <w:txbxContent>
                    <w:p w14:paraId="6348C64F" w14:textId="7C57AE8F" w:rsidR="00E577E0" w:rsidRPr="00EB7006" w:rsidRDefault="00E577E0">
                      <w:pPr>
                        <w:rPr>
                          <w:b/>
                          <w:bCs/>
                          <w:color w:val="002060"/>
                          <w:sz w:val="28"/>
                          <w:szCs w:val="32"/>
                        </w:rPr>
                      </w:pPr>
                      <w:r w:rsidRPr="00EB7006">
                        <w:rPr>
                          <w:b/>
                          <w:bCs/>
                          <w:color w:val="002060"/>
                          <w:sz w:val="28"/>
                          <w:szCs w:val="32"/>
                          <w:lang w:val="en-IN"/>
                        </w:rPr>
                        <w:t xml:space="preserve">   </w:t>
                      </w:r>
                      <w:r w:rsidR="00EB7006" w:rsidRPr="00EB7006">
                        <w:rPr>
                          <w:b/>
                          <w:bCs/>
                          <w:color w:val="002060"/>
                          <w:sz w:val="28"/>
                          <w:szCs w:val="32"/>
                          <w:lang w:val="en-IN"/>
                        </w:rPr>
                        <w:t xml:space="preserve">      </w:t>
                      </w:r>
                      <w:r w:rsidRPr="00EB7006">
                        <w:rPr>
                          <w:b/>
                          <w:bCs/>
                          <w:color w:val="002060"/>
                          <w:sz w:val="28"/>
                          <w:szCs w:val="32"/>
                          <w:lang w:val="en-IN"/>
                        </w:rPr>
                        <w:t xml:space="preserve">  </w:t>
                      </w:r>
                      <w:r w:rsidRPr="00EB7006">
                        <w:rPr>
                          <w:b/>
                          <w:bCs/>
                          <w:color w:val="002060"/>
                          <w:sz w:val="28"/>
                          <w:szCs w:val="32"/>
                        </w:rPr>
                        <w:t xml:space="preserve">PISO (Parallel-In Serial-Out) </w:t>
                      </w:r>
                    </w:p>
                    <w:p w14:paraId="47FAE3AF" w14:textId="5835FF63" w:rsidR="00E577E0" w:rsidRDefault="00E577E0">
                      <w:r w:rsidRPr="00EB7006">
                        <w:rPr>
                          <w:sz w:val="22"/>
                          <w:szCs w:val="24"/>
                        </w:rPr>
                        <w:t>PISO takes a parallel data stream as input and outputs a serial stream of data. In integrated circuits, due to the limitation of input and output ports parallel data stream is converted to the serial data stream.</w:t>
                      </w:r>
                    </w:p>
                    <w:p w14:paraId="405AE2E9" w14:textId="347B5E4D" w:rsidR="00EB7006" w:rsidRDefault="00EB7006" w:rsidP="00EB7006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r w:rsidRPr="00EB7006">
                        <w:rPr>
                          <w:sz w:val="36"/>
                          <w:szCs w:val="40"/>
                        </w:rPr>
                        <w:t>T</w:t>
                      </w:r>
                      <w:r w:rsidRPr="00EB7006">
                        <w:rPr>
                          <w:sz w:val="36"/>
                          <w:szCs w:val="40"/>
                          <w:vertAlign w:val="subscript"/>
                        </w:rPr>
                        <w:t>input</w:t>
                      </w:r>
                      <w:proofErr w:type="spellEnd"/>
                      <w:r w:rsidRPr="00EB7006">
                        <w:rPr>
                          <w:rFonts w:ascii="Arial" w:hAnsi="Arial" w:cs="Arial"/>
                          <w:sz w:val="36"/>
                          <w:szCs w:val="40"/>
                          <w:vertAlign w:val="subscript"/>
                        </w:rPr>
                        <w:t>​</w:t>
                      </w:r>
                      <w:r w:rsidRPr="00EB7006">
                        <w:rPr>
                          <w:sz w:val="36"/>
                          <w:szCs w:val="40"/>
                        </w:rPr>
                        <w:t>=</w:t>
                      </w:r>
                      <w:proofErr w:type="spellStart"/>
                      <w:r w:rsidRPr="00EB7006">
                        <w:rPr>
                          <w:sz w:val="36"/>
                          <w:szCs w:val="40"/>
                        </w:rPr>
                        <w:t>t</w:t>
                      </w:r>
                      <w:r w:rsidR="00DB64BD">
                        <w:rPr>
                          <w:sz w:val="36"/>
                          <w:szCs w:val="40"/>
                          <w:vertAlign w:val="subscript"/>
                        </w:rPr>
                        <w:t>ff</w:t>
                      </w:r>
                      <w:proofErr w:type="spellEnd"/>
                      <w:r w:rsidRPr="00EB7006">
                        <w:rPr>
                          <w:sz w:val="36"/>
                          <w:szCs w:val="40"/>
                        </w:rPr>
                        <w:t xml:space="preserve">      </w:t>
                      </w:r>
                      <w:r>
                        <w:rPr>
                          <w:sz w:val="36"/>
                          <w:szCs w:val="40"/>
                        </w:rPr>
                        <w:t xml:space="preserve">                      </w:t>
                      </w:r>
                      <w:proofErr w:type="spellStart"/>
                      <w:r w:rsidRPr="00EB7006">
                        <w:rPr>
                          <w:sz w:val="36"/>
                          <w:szCs w:val="40"/>
                        </w:rPr>
                        <w:t>T</w:t>
                      </w:r>
                      <w:r w:rsidRPr="00EB7006">
                        <w:rPr>
                          <w:sz w:val="36"/>
                          <w:szCs w:val="40"/>
                          <w:vertAlign w:val="subscript"/>
                        </w:rPr>
                        <w:t>output</w:t>
                      </w:r>
                      <w:proofErr w:type="spellEnd"/>
                      <w:r w:rsidRPr="00EB7006">
                        <w:rPr>
                          <w:rFonts w:ascii="Arial" w:hAnsi="Arial" w:cs="Arial"/>
                          <w:sz w:val="36"/>
                          <w:szCs w:val="40"/>
                        </w:rPr>
                        <w:t>​</w:t>
                      </w:r>
                      <w:r w:rsidRPr="00EB7006">
                        <w:rPr>
                          <w:sz w:val="36"/>
                          <w:szCs w:val="40"/>
                        </w:rPr>
                        <w:t>=</w:t>
                      </w:r>
                      <w:proofErr w:type="spellStart"/>
                      <w:r w:rsidRPr="00EB7006">
                        <w:rPr>
                          <w:sz w:val="36"/>
                          <w:szCs w:val="40"/>
                        </w:rPr>
                        <w:t>n</w:t>
                      </w:r>
                      <w:r w:rsidRPr="00EB7006">
                        <w:rPr>
                          <w:rFonts w:ascii="Cambria Math" w:hAnsi="Cambria Math" w:cs="Cambria Math"/>
                          <w:sz w:val="36"/>
                          <w:szCs w:val="40"/>
                        </w:rPr>
                        <w:t>⋅</w:t>
                      </w:r>
                      <w:r w:rsidRPr="00EB7006">
                        <w:rPr>
                          <w:sz w:val="36"/>
                          <w:szCs w:val="40"/>
                        </w:rPr>
                        <w:t>t</w:t>
                      </w:r>
                      <w:r w:rsidR="00DB64BD">
                        <w:rPr>
                          <w:sz w:val="36"/>
                          <w:szCs w:val="40"/>
                          <w:vertAlign w:val="subscript"/>
                        </w:rPr>
                        <w:t>ff</w:t>
                      </w:r>
                      <w:proofErr w:type="spellEnd"/>
                      <w:r w:rsidRPr="00EB7006">
                        <w:rPr>
                          <w:rFonts w:ascii="Arial" w:hAnsi="Arial" w:cs="Arial"/>
                          <w:sz w:val="36"/>
                          <w:szCs w:val="40"/>
                        </w:rPr>
                        <w:t>​</w:t>
                      </w:r>
                      <w:r w:rsidRPr="00EB7006">
                        <w:rPr>
                          <w:sz w:val="36"/>
                          <w:szCs w:val="40"/>
                        </w:rPr>
                        <w:t xml:space="preserve">        </w:t>
                      </w:r>
                    </w:p>
                    <w:p w14:paraId="1A45782C" w14:textId="28C70A3D" w:rsidR="00EB7006" w:rsidRPr="00EB7006" w:rsidRDefault="00EB7006" w:rsidP="00EB7006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EB7006">
                        <w:rPr>
                          <w:sz w:val="36"/>
                          <w:szCs w:val="40"/>
                        </w:rPr>
                        <w:t xml:space="preserve">  </w:t>
                      </w:r>
                      <w:proofErr w:type="spellStart"/>
                      <w:r w:rsidRPr="00EB7006">
                        <w:rPr>
                          <w:sz w:val="40"/>
                          <w:szCs w:val="44"/>
                        </w:rPr>
                        <w:t>t</w:t>
                      </w:r>
                      <w:r w:rsidRPr="00EB7006">
                        <w:rPr>
                          <w:sz w:val="40"/>
                          <w:szCs w:val="44"/>
                          <w:vertAlign w:val="subscript"/>
                        </w:rPr>
                        <w:t>latency</w:t>
                      </w:r>
                      <w:proofErr w:type="spellEnd"/>
                      <w:r w:rsidRPr="00EB7006">
                        <w:rPr>
                          <w:rFonts w:ascii="Arial" w:hAnsi="Arial" w:cs="Arial"/>
                          <w:sz w:val="40"/>
                          <w:szCs w:val="44"/>
                        </w:rPr>
                        <w:t>​</w:t>
                      </w:r>
                      <w:r w:rsidRPr="00EB7006">
                        <w:rPr>
                          <w:sz w:val="40"/>
                          <w:szCs w:val="44"/>
                        </w:rPr>
                        <w:t>=</w:t>
                      </w:r>
                      <w:proofErr w:type="spellStart"/>
                      <w:r w:rsidRPr="00EB7006">
                        <w:rPr>
                          <w:sz w:val="40"/>
                          <w:szCs w:val="44"/>
                        </w:rPr>
                        <w:t>t</w:t>
                      </w:r>
                      <w:r w:rsidR="00DB64BD">
                        <w:rPr>
                          <w:sz w:val="40"/>
                          <w:szCs w:val="44"/>
                          <w:vertAlign w:val="subscript"/>
                        </w:rPr>
                        <w:t>ff</w:t>
                      </w:r>
                      <w:proofErr w:type="spellEnd"/>
                      <w:r w:rsidRPr="00EB7006">
                        <w:rPr>
                          <w:rFonts w:ascii="Arial" w:hAnsi="Arial" w:cs="Arial"/>
                          <w:sz w:val="40"/>
                          <w:szCs w:val="44"/>
                        </w:rPr>
                        <w:t>​</w:t>
                      </w:r>
                    </w:p>
                    <w:p w14:paraId="742F5439" w14:textId="6E9D944E" w:rsidR="00EB7006" w:rsidRDefault="00EB7006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720D6" wp14:editId="660E4E83">
                            <wp:extent cx="3385511" cy="924553"/>
                            <wp:effectExtent l="0" t="0" r="5715" b="9525"/>
                            <wp:docPr id="14515509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1550996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1139" cy="928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FEEFBA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>module PISO (</w:t>
                      </w:r>
                    </w:p>
                    <w:p w14:paraId="263F83DF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input </w:t>
                      </w:r>
                      <w:proofErr w:type="spellStart"/>
                      <w:proofErr w:type="gramStart"/>
                      <w:r w:rsidRPr="00EB7006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 xml:space="preserve">           // Clock signal</w:t>
                      </w:r>
                    </w:p>
                    <w:p w14:paraId="6DB2B88F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input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rst_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>n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,   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 xml:space="preserve">         // Active-low reset</w:t>
                      </w:r>
                    </w:p>
                    <w:p w14:paraId="7C5F28C7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input 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 xml:space="preserve">load,   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 xml:space="preserve">          // Load signal (to load parallel data)</w:t>
                      </w:r>
                    </w:p>
                    <w:p w14:paraId="69AC4A9C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input [7:0]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parallel_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>in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>,/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>/ 8-bit parallel input</w:t>
                      </w:r>
                    </w:p>
                    <w:p w14:paraId="0E0A43DC" w14:textId="3C2ECBE0" w:rsidR="00B60632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output reg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serial_out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  // Serial output</w:t>
                      </w:r>
                      <w:r w:rsidR="00B60632">
                        <w:rPr>
                          <w:lang w:val="en-IN"/>
                        </w:rPr>
                        <w:t xml:space="preserve">                 </w:t>
                      </w:r>
                      <w:proofErr w:type="gramStart"/>
                      <w:r w:rsidR="00B60632">
                        <w:rPr>
                          <w:lang w:val="en-IN"/>
                        </w:rPr>
                        <w:t xml:space="preserve">  </w:t>
                      </w:r>
                      <w:r w:rsidRPr="00EB7006">
                        <w:rPr>
                          <w:lang w:val="en-IN"/>
                        </w:rPr>
                        <w:t>)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>;</w:t>
                      </w:r>
                      <w:r w:rsidR="00B60632">
                        <w:rPr>
                          <w:lang w:val="en-IN"/>
                        </w:rPr>
                        <w:t xml:space="preserve">  </w:t>
                      </w:r>
                    </w:p>
                    <w:p w14:paraId="3BED3F5C" w14:textId="43256E6E" w:rsidR="00EB7006" w:rsidRPr="00EB7006" w:rsidRDefault="00B60632" w:rsidP="00EB700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  <w:r w:rsidR="00EB7006" w:rsidRPr="00EB7006">
                        <w:rPr>
                          <w:lang w:val="en-IN"/>
                        </w:rPr>
                        <w:t xml:space="preserve">reg [7:0] </w:t>
                      </w:r>
                      <w:proofErr w:type="spellStart"/>
                      <w:r w:rsidR="00EB7006" w:rsidRPr="00EB7006">
                        <w:rPr>
                          <w:lang w:val="en-IN"/>
                        </w:rPr>
                        <w:t>shift_</w:t>
                      </w:r>
                      <w:proofErr w:type="gramStart"/>
                      <w:r w:rsidR="00EB7006" w:rsidRPr="00EB7006">
                        <w:rPr>
                          <w:lang w:val="en-IN"/>
                        </w:rPr>
                        <w:t>reg</w:t>
                      </w:r>
                      <w:proofErr w:type="spellEnd"/>
                      <w:r w:rsidR="00EB7006" w:rsidRPr="00EB7006">
                        <w:rPr>
                          <w:lang w:val="en-IN"/>
                        </w:rPr>
                        <w:t xml:space="preserve">;   </w:t>
                      </w:r>
                      <w:proofErr w:type="gramEnd"/>
                      <w:r w:rsidR="00EB7006" w:rsidRPr="00EB7006">
                        <w:rPr>
                          <w:lang w:val="en-IN"/>
                        </w:rPr>
                        <w:t xml:space="preserve">    // 8-bit shift register</w:t>
                      </w:r>
                    </w:p>
                    <w:p w14:paraId="2050B314" w14:textId="77777777" w:rsidR="00B60632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always 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>@(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 xml:space="preserve">posedge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clk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or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negedge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rst_n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>)</w:t>
                      </w:r>
                    </w:p>
                    <w:p w14:paraId="1D9A5748" w14:textId="6A502963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begin</w:t>
                      </w:r>
                    </w:p>
                    <w:p w14:paraId="45133614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if (~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rst_n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>) begin</w:t>
                      </w:r>
                    </w:p>
                    <w:p w14:paraId="0D0E7DB4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&lt;= 8'b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>0;  /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>/ Reset the shift register</w:t>
                      </w:r>
                    </w:p>
                    <w:p w14:paraId="7FF90D19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serial_out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&lt;= 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 xml:space="preserve">0;   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 xml:space="preserve">  // Reset serial output</w:t>
                      </w:r>
                    </w:p>
                    <w:p w14:paraId="10786674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end else if (load) begin</w:t>
                      </w:r>
                    </w:p>
                    <w:p w14:paraId="75FF390B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&lt;=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parallel_in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>; // Load parallel data</w:t>
                      </w:r>
                    </w:p>
                    <w:p w14:paraId="5B3C5115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serial_out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&lt;=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shift_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>reg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>[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>7]; // Output MSB initially</w:t>
                      </w:r>
                    </w:p>
                    <w:p w14:paraId="57C788DE" w14:textId="77777777" w:rsidR="00B60632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end </w:t>
                      </w:r>
                    </w:p>
                    <w:p w14:paraId="33FF76A9" w14:textId="30A57D60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>else begin</w:t>
                      </w:r>
                    </w:p>
                    <w:p w14:paraId="6A77F7AD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serial_out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&lt;=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shift_</w:t>
                      </w:r>
                      <w:proofErr w:type="gramStart"/>
                      <w:r w:rsidRPr="00EB7006">
                        <w:rPr>
                          <w:lang w:val="en-IN"/>
                        </w:rPr>
                        <w:t>reg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>[</w:t>
                      </w:r>
                      <w:proofErr w:type="gramEnd"/>
                      <w:r w:rsidRPr="00EB7006">
                        <w:rPr>
                          <w:lang w:val="en-IN"/>
                        </w:rPr>
                        <w:t>7]; // Output MSB of the register</w:t>
                      </w:r>
                    </w:p>
                    <w:p w14:paraId="1765903A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   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&lt;= </w:t>
                      </w:r>
                      <w:proofErr w:type="spellStart"/>
                      <w:r w:rsidRPr="00EB7006">
                        <w:rPr>
                          <w:lang w:val="en-IN"/>
                        </w:rPr>
                        <w:t>shift_reg</w:t>
                      </w:r>
                      <w:proofErr w:type="spellEnd"/>
                      <w:r w:rsidRPr="00EB7006">
                        <w:rPr>
                          <w:lang w:val="en-IN"/>
                        </w:rPr>
                        <w:t xml:space="preserve"> &lt;&lt; 1; // Shift left</w:t>
                      </w:r>
                    </w:p>
                    <w:p w14:paraId="2E5AB586" w14:textId="77777777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 xml:space="preserve">    end</w:t>
                      </w:r>
                    </w:p>
                    <w:p w14:paraId="3C5F0B60" w14:textId="6E9498BD" w:rsidR="00EB7006" w:rsidRPr="00EB7006" w:rsidRDefault="00EB7006" w:rsidP="00EB7006">
                      <w:pPr>
                        <w:rPr>
                          <w:lang w:val="en-IN"/>
                        </w:rPr>
                      </w:pPr>
                      <w:r w:rsidRPr="00EB7006">
                        <w:rPr>
                          <w:lang w:val="en-IN"/>
                        </w:rPr>
                        <w:t>end</w:t>
                      </w:r>
                    </w:p>
                    <w:p w14:paraId="277AC372" w14:textId="254434F9" w:rsidR="00EB7006" w:rsidRPr="00E577E0" w:rsidRDefault="00EB7006" w:rsidP="00EB7006">
                      <w:pPr>
                        <w:rPr>
                          <w:lang w:val="en-IN"/>
                        </w:rPr>
                      </w:pPr>
                      <w:proofErr w:type="spellStart"/>
                      <w:r w:rsidRPr="00EB7006">
                        <w:rPr>
                          <w:lang w:val="en-IN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77E0">
        <w:rPr>
          <w:lang w:val="en-IN"/>
        </w:rPr>
        <w:br w:type="page"/>
      </w:r>
    </w:p>
    <w:p w14:paraId="79E9DDBD" w14:textId="77777777" w:rsidR="00AF0540" w:rsidRPr="00AF0540" w:rsidRDefault="00AF0540" w:rsidP="00AF0540">
      <w:pPr>
        <w:rPr>
          <w:lang w:val="en-IN"/>
        </w:rPr>
      </w:pPr>
    </w:p>
    <w:p w14:paraId="5CB47B2B" w14:textId="77777777" w:rsidR="00AF0540" w:rsidRPr="00AF0540" w:rsidRDefault="00AF0540" w:rsidP="00AF0540">
      <w:pPr>
        <w:rPr>
          <w:lang w:val="en-IN"/>
        </w:rPr>
      </w:pPr>
    </w:p>
    <w:p w14:paraId="1637EFD0" w14:textId="51DCE2AD" w:rsidR="00AF0540" w:rsidRPr="00AF0540" w:rsidRDefault="00AF0540" w:rsidP="00AF054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C6529" wp14:editId="2F09CA34">
                <wp:simplePos x="0" y="0"/>
                <wp:positionH relativeFrom="column">
                  <wp:posOffset>-114300</wp:posOffset>
                </wp:positionH>
                <wp:positionV relativeFrom="paragraph">
                  <wp:posOffset>64770</wp:posOffset>
                </wp:positionV>
                <wp:extent cx="2397601" cy="3416459"/>
                <wp:effectExtent l="0" t="0" r="22225" b="12700"/>
                <wp:wrapNone/>
                <wp:docPr id="2038043824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601" cy="34164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E1568" w14:textId="73D1A8DD" w:rsidR="00CD4017" w:rsidRDefault="004042DA" w:rsidP="00EE07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MAGINTUDE COMPARATOR</w:t>
                            </w:r>
                          </w:p>
                          <w:p w14:paraId="59841B2F" w14:textId="13FE27F0" w:rsidR="00EE07E6" w:rsidRDefault="00EE07E6" w:rsidP="00EE07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A=B:</w:t>
                            </w:r>
                            <w:r w:rsidRPr="00EE07E6">
                              <w:rPr>
                                <w:rFonts w:ascii="MathJax_Main" w:hAnsi="MathJax_Main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EE07E6">
                              <w:rPr>
                                <w:sz w:val="18"/>
                                <w:szCs w:val="18"/>
                              </w:rPr>
                              <w:t>E=(A0</w:t>
                            </w:r>
                            <w:r w:rsidRPr="00EE07E6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⊙</w:t>
                            </w:r>
                            <w:r w:rsidRPr="00EE07E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proofErr w:type="gramStart"/>
                            <w:r w:rsidRPr="00EE07E6">
                              <w:rPr>
                                <w:sz w:val="18"/>
                                <w:szCs w:val="18"/>
                              </w:rPr>
                              <w:t>0)(</w:t>
                            </w:r>
                            <w:proofErr w:type="gramEnd"/>
                            <w:r w:rsidRPr="00EE07E6">
                              <w:rPr>
                                <w:sz w:val="18"/>
                                <w:szCs w:val="18"/>
                              </w:rPr>
                              <w:t>A1</w:t>
                            </w:r>
                            <w:r w:rsidRPr="00EE07E6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⊙</w:t>
                            </w:r>
                            <w:r w:rsidRPr="00EE07E6">
                              <w:rPr>
                                <w:sz w:val="18"/>
                                <w:szCs w:val="18"/>
                              </w:rPr>
                              <w:t>B1)</w:t>
                            </w:r>
                          </w:p>
                          <w:p w14:paraId="12880862" w14:textId="2AC97935" w:rsidR="00EE07E6" w:rsidRDefault="00E01A58" w:rsidP="00EE07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A&lt;B:  </w:t>
                            </w:r>
                            <w:r w:rsidRPr="00E01A58">
                              <w:rPr>
                                <w:sz w:val="18"/>
                                <w:szCs w:val="18"/>
                              </w:rPr>
                              <w:t>L=</w:t>
                            </w:r>
                            <w:r w:rsidR="0067195A">
                              <w:rPr>
                                <w:sz w:val="18"/>
                                <w:szCs w:val="18"/>
                              </w:rPr>
                              <w:t>~</w:t>
                            </w:r>
                            <w:r w:rsidRPr="00E01A58">
                              <w:rPr>
                                <w:sz w:val="18"/>
                                <w:szCs w:val="18"/>
                              </w:rPr>
                              <w:t>A1B1+(A1</w:t>
                            </w:r>
                            <w:r w:rsidRPr="00E01A58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⊙</w:t>
                            </w:r>
                            <w:r w:rsidRPr="00E01A58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proofErr w:type="gramStart"/>
                            <w:r w:rsidRPr="00E01A58">
                              <w:rPr>
                                <w:sz w:val="18"/>
                                <w:szCs w:val="18"/>
                              </w:rPr>
                              <w:t>1)</w:t>
                            </w:r>
                            <w:r w:rsidR="006719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67195A">
                              <w:rPr>
                                <w:sz w:val="18"/>
                                <w:szCs w:val="18"/>
                              </w:rPr>
                              <w:t>~</w:t>
                            </w:r>
                            <w:r w:rsidRPr="00E01A58">
                              <w:rPr>
                                <w:sz w:val="18"/>
                                <w:szCs w:val="18"/>
                              </w:rPr>
                              <w:t>A0</w:t>
                            </w:r>
                            <w:r w:rsidR="0067195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E01A58">
                              <w:rPr>
                                <w:sz w:val="18"/>
                                <w:szCs w:val="18"/>
                              </w:rPr>
                              <w:t>B0</w:t>
                            </w:r>
                          </w:p>
                          <w:p w14:paraId="238D5E2E" w14:textId="7DDE4914" w:rsidR="0067195A" w:rsidRDefault="00977456" w:rsidP="00EE07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A&gt;B:  </w:t>
                            </w:r>
                            <w:r w:rsidRPr="00977456">
                              <w:rPr>
                                <w:sz w:val="18"/>
                                <w:szCs w:val="18"/>
                              </w:rPr>
                              <w:t>G=A1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(~</w:t>
                            </w:r>
                            <w:r w:rsidRPr="0097745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1)</w:t>
                            </w:r>
                            <w:r w:rsidRPr="00977456">
                              <w:rPr>
                                <w:sz w:val="18"/>
                                <w:szCs w:val="18"/>
                              </w:rPr>
                              <w:t>+(</w:t>
                            </w:r>
                            <w:proofErr w:type="gramEnd"/>
                            <w:r w:rsidRPr="00977456">
                              <w:rPr>
                                <w:sz w:val="18"/>
                                <w:szCs w:val="18"/>
                              </w:rPr>
                              <w:t>A1</w:t>
                            </w:r>
                            <w:r w:rsidRPr="00977456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⊙</w:t>
                            </w:r>
                            <w:r w:rsidRPr="00977456">
                              <w:rPr>
                                <w:sz w:val="18"/>
                                <w:szCs w:val="18"/>
                              </w:rPr>
                              <w:t>B1)A0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(~B0)</w:t>
                            </w:r>
                          </w:p>
                          <w:p w14:paraId="1086C6D1" w14:textId="3F1BBEBD" w:rsidR="00A14A5A" w:rsidRPr="00EE07E6" w:rsidRDefault="008F1672" w:rsidP="00EE07E6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12563" wp14:editId="5D012CCB">
                                  <wp:extent cx="2129175" cy="1207008"/>
                                  <wp:effectExtent l="0" t="0" r="4445" b="0"/>
                                  <wp:docPr id="160557366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0761169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5206" cy="1238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DF5BF4" w14:textId="0415F8CD" w:rsidR="002C3322" w:rsidRPr="002C3322" w:rsidRDefault="002C3322" w:rsidP="002C3322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module </w:t>
                            </w: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magComp</w:t>
                            </w:r>
                            <w:proofErr w:type="spell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(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  <w:t>input [7:0] In</w:t>
                            </w:r>
                            <w:proofErr w:type="gram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1,input</w:t>
                            </w:r>
                            <w:proofErr w:type="gram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[7:0] In2,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  <w:t xml:space="preserve">output </w:t>
                            </w: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Gt,output</w:t>
                            </w:r>
                            <w:proofErr w:type="spell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Lt,output</w:t>
                            </w:r>
                            <w:proofErr w:type="spell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Eq</w:t>
                            </w:r>
                            <w:proofErr w:type="spell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);</w:t>
                            </w:r>
                          </w:p>
                          <w:p w14:paraId="65D7A755" w14:textId="77777777" w:rsidR="002C3322" w:rsidRPr="002C3322" w:rsidRDefault="002C3322" w:rsidP="002C3322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reg Gt, Lt, </w:t>
                            </w: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Eq</w:t>
                            </w:r>
                            <w:proofErr w:type="spell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;</w:t>
                            </w:r>
                          </w:p>
                          <w:p w14:paraId="1D3B6649" w14:textId="1B8C3934" w:rsidR="002C3322" w:rsidRPr="002C3322" w:rsidRDefault="002C3322" w:rsidP="002C3322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always @ (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*)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  <w:t>begin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</w:r>
                            <w:r w:rsidR="00C248A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  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Gt &lt;= (In1 &gt; In2</w:t>
                            </w:r>
                            <w:proofErr w:type="gram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) ?</w:t>
                            </w:r>
                            <w:proofErr w:type="gram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1’b</w:t>
                            </w:r>
                            <w:proofErr w:type="gram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1 :</w:t>
                            </w:r>
                            <w:proofErr w:type="gram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1’b0;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</w:r>
                            <w:r w:rsidR="00C248A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  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Lt &lt;= (In1 &lt; In2) ? 1’b</w:t>
                            </w:r>
                            <w:proofErr w:type="gram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1 :</w:t>
                            </w:r>
                            <w:proofErr w:type="gram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1’b0;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</w:r>
                            <w:r w:rsidR="00C248A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  </w:t>
                            </w: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Eq</w:t>
                            </w:r>
                            <w:proofErr w:type="spell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&lt;= (In1 == In2) ? 1’b</w:t>
                            </w:r>
                            <w:proofErr w:type="gram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1 :</w:t>
                            </w:r>
                            <w:proofErr w:type="gramEnd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1’b0;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br/>
                            </w:r>
                            <w:r w:rsidR="00C248A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end</w:t>
                            </w:r>
                          </w:p>
                          <w:p w14:paraId="0ACFC268" w14:textId="77777777" w:rsidR="002C3322" w:rsidRPr="002C3322" w:rsidRDefault="002C3322" w:rsidP="002C3322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proofErr w:type="spellStart"/>
                            <w:r w:rsidRPr="002C3322">
                              <w:rPr>
                                <w:sz w:val="18"/>
                                <w:szCs w:val="18"/>
                                <w:lang w:val="en-IN"/>
                              </w:rPr>
                              <w:t>endmodule</w:t>
                            </w:r>
                            <w:proofErr w:type="spellEnd"/>
                          </w:p>
                          <w:p w14:paraId="1AFBBF9E" w14:textId="5C1F24B0" w:rsidR="00CD4017" w:rsidRPr="00CD4017" w:rsidRDefault="00CD4017" w:rsidP="00CD401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6529" id="_x0000_s1032" type="#_x0000_t202" style="position:absolute;margin-left:-9pt;margin-top:5.1pt;width:188.8pt;height:26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" fillcolor="white [3201]" strokecolor="#4472c4 [3204]" strokeweight="1pt">
                <v:textbox>
                  <w:txbxContent>
                    <w:p w14:paraId="0D1E1568" w14:textId="73D1A8DD" w:rsidR="00CD4017" w:rsidRDefault="004042DA" w:rsidP="00EE07E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MAGINTUDE COMPARATOR</w:t>
                      </w:r>
                    </w:p>
                    <w:p w14:paraId="59841B2F" w14:textId="13FE27F0" w:rsidR="00EE07E6" w:rsidRDefault="00EE07E6" w:rsidP="00EE07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A=B:</w:t>
                      </w:r>
                      <w:r w:rsidRPr="00EE07E6">
                        <w:rPr>
                          <w:rFonts w:ascii="MathJax_Main" w:hAnsi="MathJax_Main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EE07E6">
                        <w:rPr>
                          <w:sz w:val="18"/>
                          <w:szCs w:val="18"/>
                        </w:rPr>
                        <w:t>E=(A0</w:t>
                      </w:r>
                      <w:r w:rsidRPr="00EE07E6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⊙</w:t>
                      </w:r>
                      <w:r w:rsidRPr="00EE07E6">
                        <w:rPr>
                          <w:sz w:val="18"/>
                          <w:szCs w:val="18"/>
                        </w:rPr>
                        <w:t>B</w:t>
                      </w:r>
                      <w:proofErr w:type="gramStart"/>
                      <w:r w:rsidRPr="00EE07E6">
                        <w:rPr>
                          <w:sz w:val="18"/>
                          <w:szCs w:val="18"/>
                        </w:rPr>
                        <w:t>0)(</w:t>
                      </w:r>
                      <w:proofErr w:type="gramEnd"/>
                      <w:r w:rsidRPr="00EE07E6">
                        <w:rPr>
                          <w:sz w:val="18"/>
                          <w:szCs w:val="18"/>
                        </w:rPr>
                        <w:t>A1</w:t>
                      </w:r>
                      <w:r w:rsidRPr="00EE07E6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⊙</w:t>
                      </w:r>
                      <w:r w:rsidRPr="00EE07E6">
                        <w:rPr>
                          <w:sz w:val="18"/>
                          <w:szCs w:val="18"/>
                        </w:rPr>
                        <w:t>B1)</w:t>
                      </w:r>
                    </w:p>
                    <w:p w14:paraId="12880862" w14:textId="2AC97935" w:rsidR="00EE07E6" w:rsidRDefault="00E01A58" w:rsidP="00EE07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A&lt;B:  </w:t>
                      </w:r>
                      <w:r w:rsidRPr="00E01A58">
                        <w:rPr>
                          <w:sz w:val="18"/>
                          <w:szCs w:val="18"/>
                        </w:rPr>
                        <w:t>L=</w:t>
                      </w:r>
                      <w:r w:rsidR="0067195A">
                        <w:rPr>
                          <w:sz w:val="18"/>
                          <w:szCs w:val="18"/>
                        </w:rPr>
                        <w:t>~</w:t>
                      </w:r>
                      <w:r w:rsidRPr="00E01A58">
                        <w:rPr>
                          <w:sz w:val="18"/>
                          <w:szCs w:val="18"/>
                        </w:rPr>
                        <w:t>A1B1+(A1</w:t>
                      </w:r>
                      <w:r w:rsidRPr="00E01A58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⊙</w:t>
                      </w:r>
                      <w:r w:rsidRPr="00E01A58">
                        <w:rPr>
                          <w:sz w:val="18"/>
                          <w:szCs w:val="18"/>
                        </w:rPr>
                        <w:t>B</w:t>
                      </w:r>
                      <w:proofErr w:type="gramStart"/>
                      <w:r w:rsidRPr="00E01A58">
                        <w:rPr>
                          <w:sz w:val="18"/>
                          <w:szCs w:val="18"/>
                        </w:rPr>
                        <w:t>1)</w:t>
                      </w:r>
                      <w:r w:rsidR="0067195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67195A">
                        <w:rPr>
                          <w:sz w:val="18"/>
                          <w:szCs w:val="18"/>
                        </w:rPr>
                        <w:t>~</w:t>
                      </w:r>
                      <w:r w:rsidRPr="00E01A58">
                        <w:rPr>
                          <w:sz w:val="18"/>
                          <w:szCs w:val="18"/>
                        </w:rPr>
                        <w:t>A0</w:t>
                      </w:r>
                      <w:r w:rsidR="0067195A">
                        <w:rPr>
                          <w:sz w:val="18"/>
                          <w:szCs w:val="18"/>
                        </w:rPr>
                        <w:t>)</w:t>
                      </w:r>
                      <w:r w:rsidRPr="00E01A58">
                        <w:rPr>
                          <w:sz w:val="18"/>
                          <w:szCs w:val="18"/>
                        </w:rPr>
                        <w:t>B0</w:t>
                      </w:r>
                    </w:p>
                    <w:p w14:paraId="238D5E2E" w14:textId="7DDE4914" w:rsidR="0067195A" w:rsidRDefault="00977456" w:rsidP="00EE07E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A&gt;B:  </w:t>
                      </w:r>
                      <w:r w:rsidRPr="00977456">
                        <w:rPr>
                          <w:sz w:val="18"/>
                          <w:szCs w:val="18"/>
                        </w:rPr>
                        <w:t>G=A1</w:t>
                      </w:r>
                      <w:r>
                        <w:rPr>
                          <w:sz w:val="18"/>
                          <w:szCs w:val="18"/>
                        </w:rPr>
                        <w:t>(~</w:t>
                      </w:r>
                      <w:r w:rsidRPr="00977456">
                        <w:rPr>
                          <w:sz w:val="18"/>
                          <w:szCs w:val="18"/>
                        </w:rPr>
                        <w:t>B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1)</w:t>
                      </w:r>
                      <w:r w:rsidRPr="00977456">
                        <w:rPr>
                          <w:sz w:val="18"/>
                          <w:szCs w:val="18"/>
                        </w:rPr>
                        <w:t>+(</w:t>
                      </w:r>
                      <w:proofErr w:type="gramEnd"/>
                      <w:r w:rsidRPr="00977456">
                        <w:rPr>
                          <w:sz w:val="18"/>
                          <w:szCs w:val="18"/>
                        </w:rPr>
                        <w:t>A1</w:t>
                      </w:r>
                      <w:r w:rsidRPr="00977456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⊙</w:t>
                      </w:r>
                      <w:r w:rsidRPr="00977456">
                        <w:rPr>
                          <w:sz w:val="18"/>
                          <w:szCs w:val="18"/>
                        </w:rPr>
                        <w:t>B1)A0</w:t>
                      </w:r>
                      <w:r>
                        <w:rPr>
                          <w:sz w:val="18"/>
                          <w:szCs w:val="18"/>
                        </w:rPr>
                        <w:t>(~B0)</w:t>
                      </w:r>
                    </w:p>
                    <w:p w14:paraId="1086C6D1" w14:textId="3F1BBEBD" w:rsidR="00A14A5A" w:rsidRPr="00EE07E6" w:rsidRDefault="008F1672" w:rsidP="00EE07E6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712563" wp14:editId="5D012CCB">
                            <wp:extent cx="2129175" cy="1207008"/>
                            <wp:effectExtent l="0" t="0" r="4445" b="0"/>
                            <wp:docPr id="160557366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0761169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5206" cy="1238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DF5BF4" w14:textId="0415F8CD" w:rsidR="002C3322" w:rsidRPr="002C3322" w:rsidRDefault="002C3322" w:rsidP="002C3322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module </w:t>
                      </w: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magComp</w:t>
                      </w:r>
                      <w:proofErr w:type="spell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(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  <w:t>input [7:0] In</w:t>
                      </w:r>
                      <w:proofErr w:type="gram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1,input</w:t>
                      </w:r>
                      <w:proofErr w:type="gram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[7:0] In2,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  <w:t xml:space="preserve">output </w:t>
                      </w: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Gt,output</w:t>
                      </w:r>
                      <w:proofErr w:type="spell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Lt,output</w:t>
                      </w:r>
                      <w:proofErr w:type="spell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Eq</w:t>
                      </w:r>
                      <w:proofErr w:type="spell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);</w:t>
                      </w:r>
                    </w:p>
                    <w:p w14:paraId="65D7A755" w14:textId="77777777" w:rsidR="002C3322" w:rsidRPr="002C3322" w:rsidRDefault="002C3322" w:rsidP="002C3322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reg Gt, Lt, </w:t>
                      </w: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Eq</w:t>
                      </w:r>
                      <w:proofErr w:type="spell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;</w:t>
                      </w:r>
                    </w:p>
                    <w:p w14:paraId="1D3B6649" w14:textId="1B8C3934" w:rsidR="002C3322" w:rsidRPr="002C3322" w:rsidRDefault="002C3322" w:rsidP="002C3322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always @ (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*)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  <w:t>begin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</w:r>
                      <w:r w:rsidR="00C248A5">
                        <w:rPr>
                          <w:sz w:val="18"/>
                          <w:szCs w:val="18"/>
                          <w:lang w:val="en-IN"/>
                        </w:rPr>
                        <w:t xml:space="preserve">   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Gt &lt;= (In1 &gt; In2</w:t>
                      </w:r>
                      <w:proofErr w:type="gram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) ?</w:t>
                      </w:r>
                      <w:proofErr w:type="gram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1’b</w:t>
                      </w:r>
                      <w:proofErr w:type="gram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1 :</w:t>
                      </w:r>
                      <w:proofErr w:type="gram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1’b0;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</w:r>
                      <w:r w:rsidR="00C248A5">
                        <w:rPr>
                          <w:sz w:val="18"/>
                          <w:szCs w:val="18"/>
                          <w:lang w:val="en-IN"/>
                        </w:rPr>
                        <w:t xml:space="preserve">   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Lt &lt;= (In1 &lt; In2) ? 1’b</w:t>
                      </w:r>
                      <w:proofErr w:type="gram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1 :</w:t>
                      </w:r>
                      <w:proofErr w:type="gram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1’b0;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</w:r>
                      <w:r w:rsidR="00C248A5">
                        <w:rPr>
                          <w:sz w:val="18"/>
                          <w:szCs w:val="18"/>
                          <w:lang w:val="en-IN"/>
                        </w:rPr>
                        <w:t xml:space="preserve">   </w:t>
                      </w: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Eq</w:t>
                      </w:r>
                      <w:proofErr w:type="spell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&lt;= (In1 == In2) ? 1’b</w:t>
                      </w:r>
                      <w:proofErr w:type="gram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1 :</w:t>
                      </w:r>
                      <w:proofErr w:type="gramEnd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 xml:space="preserve"> 1’b0;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br/>
                      </w:r>
                      <w:r w:rsidR="00C248A5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end</w:t>
                      </w:r>
                    </w:p>
                    <w:p w14:paraId="0ACFC268" w14:textId="77777777" w:rsidR="002C3322" w:rsidRPr="002C3322" w:rsidRDefault="002C3322" w:rsidP="002C3322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proofErr w:type="spellStart"/>
                      <w:r w:rsidRPr="002C3322">
                        <w:rPr>
                          <w:sz w:val="18"/>
                          <w:szCs w:val="18"/>
                          <w:lang w:val="en-IN"/>
                        </w:rPr>
                        <w:t>endmodule</w:t>
                      </w:r>
                      <w:proofErr w:type="spellEnd"/>
                    </w:p>
                    <w:p w14:paraId="1AFBBF9E" w14:textId="5C1F24B0" w:rsidR="00CD4017" w:rsidRPr="00CD4017" w:rsidRDefault="00CD4017" w:rsidP="00CD401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0A8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B8C1D" wp14:editId="24A5D6CA">
                <wp:simplePos x="0" y="0"/>
                <wp:positionH relativeFrom="column">
                  <wp:posOffset>-200025</wp:posOffset>
                </wp:positionH>
                <wp:positionV relativeFrom="paragraph">
                  <wp:posOffset>795179</wp:posOffset>
                </wp:positionV>
                <wp:extent cx="7222331" cy="6071870"/>
                <wp:effectExtent l="0" t="0" r="0" b="5080"/>
                <wp:wrapNone/>
                <wp:docPr id="98364410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331" cy="607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D242F3F" w14:textId="5EF97D48" w:rsidR="00435B5D" w:rsidRPr="00A53997" w:rsidRDefault="00F2773E" w:rsidP="00435B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IIT </w:t>
                            </w:r>
                            <w:proofErr w:type="gramStart"/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KHA</w:t>
                            </w:r>
                            <w:r w:rsidR="00435B5D"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RAGPUR </w:t>
                            </w:r>
                            <w:r w:rsidR="00435B5D" w:rsidRPr="00A539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:</w:t>
                            </w:r>
                            <w:proofErr w:type="gramEnd"/>
                            <w:r w:rsidR="00435B5D" w:rsidRPr="00A539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PROF. INDRANIL SENGUPTA</w:t>
                            </w:r>
                            <w:r w:rsidR="00435B5D"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 w:rsidR="00CC664F"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( HARDWARE MODELING USING VERILOG)</w:t>
                            </w:r>
                          </w:p>
                          <w:p w14:paraId="7E0FE2CF" w14:textId="7B9C3513" w:rsidR="00CC664F" w:rsidRPr="004C0192" w:rsidRDefault="008B62EF" w:rsidP="00CC664F">
                            <w:pPr>
                              <w:pStyle w:val="ListParagraph"/>
                              <w:ind w:left="1210"/>
                              <w:rPr>
                                <w:color w:val="1F3864" w:themeColor="accent1" w:themeShade="8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   </w:t>
                            </w:r>
                            <w:hyperlink r:id="rId17" w:history="1">
                              <w:r w:rsidR="008066A7" w:rsidRPr="004C0192">
                                <w:rPr>
                                  <w:rStyle w:val="Hyperlink"/>
                                  <w:color w:val="1F3864" w:themeColor="accent1" w:themeShade="80"/>
                                  <w:sz w:val="32"/>
                                  <w:szCs w:val="32"/>
                                  <w:lang w:val="en-IN"/>
                                </w:rPr>
                                <w:t>https://www.youtube.com/watch?v=NCrlyaXMAn8&amp;list=PLJ5C_6qdAvBELELTSPgzYkQg3HgclQh-5</w:t>
                              </w:r>
                            </w:hyperlink>
                          </w:p>
                          <w:p w14:paraId="64461D2D" w14:textId="3261A920" w:rsidR="008066A7" w:rsidRPr="004C0192" w:rsidRDefault="008066A7" w:rsidP="008066A7">
                            <w:pPr>
                              <w:pStyle w:val="ListParagraph"/>
                              <w:ind w:left="1210"/>
                              <w:rPr>
                                <w:color w:val="1F3864" w:themeColor="accent1" w:themeShade="80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7B754D32" w14:textId="77777777" w:rsidR="00DE6DD4" w:rsidRPr="004C0192" w:rsidRDefault="00DE6DD4" w:rsidP="008066A7">
                            <w:pPr>
                              <w:pStyle w:val="ListParagraph"/>
                              <w:ind w:left="121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749B4C47" w14:textId="77777777" w:rsidR="00DE6DD4" w:rsidRPr="004C0192" w:rsidRDefault="00DE6DD4" w:rsidP="008066A7">
                            <w:pPr>
                              <w:pStyle w:val="ListParagraph"/>
                              <w:ind w:left="121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74CDCF7F" w14:textId="0284B064" w:rsidR="00DE6DD4" w:rsidRPr="00A53997" w:rsidRDefault="004D20AE" w:rsidP="00DE6D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ANKIT GOYAL SIR</w:t>
                            </w:r>
                            <w:r w:rsidR="0046072B"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: DIGITAL ELECTRONICS </w:t>
                            </w:r>
                          </w:p>
                          <w:p w14:paraId="207B1F01" w14:textId="12557E08" w:rsidR="00AB7491" w:rsidRPr="004C0192" w:rsidRDefault="00AB7491" w:rsidP="00AB7491">
                            <w:pPr>
                              <w:pStyle w:val="ListParagraph"/>
                              <w:ind w:left="1210"/>
                              <w:rPr>
                                <w:color w:val="1F3864" w:themeColor="accent1" w:themeShade="80"/>
                                <w:sz w:val="32"/>
                                <w:szCs w:val="32"/>
                                <w:lang w:val="en-IN"/>
                              </w:rPr>
                            </w:pPr>
                            <w:hyperlink r:id="rId18" w:history="1">
                              <w:r w:rsidRPr="004C0192">
                                <w:rPr>
                                  <w:rStyle w:val="Hyperlink"/>
                                  <w:color w:val="1F3864" w:themeColor="accent1" w:themeShade="80"/>
                                  <w:sz w:val="32"/>
                                  <w:szCs w:val="32"/>
                                  <w:lang w:val="en-IN"/>
                                </w:rPr>
                                <w:t>https://youtube.com/playlist?list=PLs5_Rtf2P2r41iuDKULDHHnIwfXyTAxBH&amp;si=PhMhOvo8_rT1a53y</w:t>
                              </w:r>
                            </w:hyperlink>
                          </w:p>
                          <w:p w14:paraId="419F371C" w14:textId="3D1F943C" w:rsidR="00AB7491" w:rsidRPr="004C0192" w:rsidRDefault="00AB7491" w:rsidP="00AB7491">
                            <w:pPr>
                              <w:pStyle w:val="ListParagraph"/>
                              <w:ind w:left="1210"/>
                              <w:rPr>
                                <w:color w:val="1F3864" w:themeColor="accent1" w:themeShade="80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2502F461" w14:textId="745F2E6B" w:rsidR="0046072B" w:rsidRPr="00A53997" w:rsidRDefault="0046072B" w:rsidP="0046072B">
                            <w:pPr>
                              <w:ind w:left="85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4C0192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      </w:t>
                            </w:r>
                          </w:p>
                          <w:p w14:paraId="5B682997" w14:textId="3E5F8FF3" w:rsidR="00DE6DD4" w:rsidRPr="00A53997" w:rsidRDefault="00C931B8" w:rsidP="005545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BOOKS:</w:t>
                            </w:r>
                          </w:p>
                          <w:p w14:paraId="24F459F0" w14:textId="77777777" w:rsidR="00EC07C4" w:rsidRPr="00A53997" w:rsidRDefault="00EC07C4" w:rsidP="00EC07C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  <w:p w14:paraId="7CA945B1" w14:textId="3FB41FE3" w:rsidR="00EC07C4" w:rsidRPr="00A53997" w:rsidRDefault="00C931B8" w:rsidP="0015341F">
                            <w:pPr>
                              <w:pStyle w:val="ListParagraph"/>
                              <w:numPr>
                                <w:ilvl w:val="6"/>
                                <w:numId w:val="1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DIGITAL ELECTRONICS: </w:t>
                            </w:r>
                            <w:r w:rsidR="00EC07C4" w:rsidRPr="00A539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Digital Logic and Computer Design by M. Morris Mano</w:t>
                            </w:r>
                            <w:r w:rsidR="0015341F" w:rsidRPr="00A539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.</w:t>
                            </w:r>
                          </w:p>
                          <w:p w14:paraId="29D753A8" w14:textId="77777777" w:rsidR="003315B5" w:rsidRPr="00A53997" w:rsidRDefault="003315B5" w:rsidP="003315B5">
                            <w:pPr>
                              <w:ind w:left="216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0F7C895B" w14:textId="22FB84FC" w:rsidR="0015341F" w:rsidRPr="00A53997" w:rsidRDefault="0015341F" w:rsidP="0015341F">
                            <w:pPr>
                              <w:pStyle w:val="ListParagraph"/>
                              <w:numPr>
                                <w:ilvl w:val="6"/>
                                <w:numId w:val="12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gramStart"/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VERILOG :</w:t>
                            </w:r>
                            <w:proofErr w:type="gramEnd"/>
                            <w:r w:rsidR="003A1043"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 w:rsidR="003315B5" w:rsidRPr="00A5399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Verilog HDL - Samir Palnitkar</w:t>
                            </w:r>
                          </w:p>
                          <w:p w14:paraId="45B70329" w14:textId="77777777" w:rsidR="003315B5" w:rsidRPr="00A53997" w:rsidRDefault="003315B5" w:rsidP="003315B5">
                            <w:pPr>
                              <w:pStyle w:val="ListParagraph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10AFDCD1" w14:textId="77777777" w:rsidR="003315B5" w:rsidRPr="00A53997" w:rsidRDefault="003315B5" w:rsidP="003315B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340BF3B1" w14:textId="5A635FFB" w:rsidR="00FA1139" w:rsidRPr="00A53997" w:rsidRDefault="00FA1139" w:rsidP="00622CD7">
                            <w:pPr>
                              <w:pStyle w:val="ListParagraph"/>
                              <w:numPr>
                                <w:ilvl w:val="6"/>
                                <w:numId w:val="12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Digital Design </w:t>
                            </w:r>
                            <w:proofErr w:type="gramStart"/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With</w:t>
                            </w:r>
                            <w:proofErr w:type="gramEnd"/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an Introduction to the Verilog HDL, VHDL, and </w:t>
                            </w:r>
                            <w:proofErr w:type="spellStart"/>
                            <w:r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SystemVerilog</w:t>
                            </w:r>
                            <w:proofErr w:type="spellEnd"/>
                            <w:r w:rsidR="00622CD7" w:rsidRPr="00A5399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 w:rsidR="00622CD7" w:rsidRPr="00A53997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  <w:t>b</w:t>
                            </w:r>
                            <w:r w:rsidRPr="00A53997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  <w:t xml:space="preserve">y </w:t>
                            </w:r>
                            <w:r w:rsidRPr="00A5399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  <w:t xml:space="preserve">M. Morris Mano and </w:t>
                            </w:r>
                            <w:r w:rsidR="004C0192" w:rsidRPr="00A5399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  <w:t>Michael D. Ciletti</w:t>
                            </w:r>
                          </w:p>
                          <w:p w14:paraId="499098AE" w14:textId="77777777" w:rsidR="00FA1139" w:rsidRPr="004C0192" w:rsidRDefault="00FA1139" w:rsidP="00FA1139">
                            <w:pPr>
                              <w:ind w:left="2160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0323E651" w14:textId="4B3E31B6" w:rsidR="00FA1139" w:rsidRPr="004C0192" w:rsidRDefault="00FA1139" w:rsidP="00FA1139">
                            <w:pPr>
                              <w:pStyle w:val="ListParagraph"/>
                              <w:ind w:left="2520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03D2C0A7" w14:textId="04E38B85" w:rsidR="00C931B8" w:rsidRDefault="00C931B8" w:rsidP="00C931B8">
                            <w:pPr>
                              <w:pStyle w:val="ListParagraph"/>
                              <w:ind w:left="1210"/>
                              <w:rPr>
                                <w:lang w:val="en-IN"/>
                              </w:rPr>
                            </w:pPr>
                          </w:p>
                          <w:p w14:paraId="7F64881D" w14:textId="0EA22268" w:rsidR="00DE6DD4" w:rsidRPr="0055457F" w:rsidRDefault="0055457F" w:rsidP="0055457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</w:t>
                            </w:r>
                          </w:p>
                          <w:p w14:paraId="3A19419E" w14:textId="77777777" w:rsidR="00DE6DD4" w:rsidRDefault="00DE6DD4" w:rsidP="008066A7">
                            <w:pPr>
                              <w:pStyle w:val="ListParagraph"/>
                              <w:ind w:left="1210"/>
                              <w:rPr>
                                <w:lang w:val="en-IN"/>
                              </w:rPr>
                            </w:pPr>
                          </w:p>
                          <w:p w14:paraId="23AC3B8D" w14:textId="77777777" w:rsidR="00DE6DD4" w:rsidRDefault="00DE6DD4" w:rsidP="008066A7">
                            <w:pPr>
                              <w:pStyle w:val="ListParagraph"/>
                              <w:ind w:left="1210"/>
                              <w:rPr>
                                <w:lang w:val="en-IN"/>
                              </w:rPr>
                            </w:pPr>
                          </w:p>
                          <w:p w14:paraId="2EC38CE2" w14:textId="77777777" w:rsidR="00DE6DD4" w:rsidRDefault="00DE6DD4" w:rsidP="008066A7">
                            <w:pPr>
                              <w:pStyle w:val="ListParagraph"/>
                              <w:ind w:left="1210"/>
                              <w:rPr>
                                <w:lang w:val="en-IN"/>
                              </w:rPr>
                            </w:pPr>
                          </w:p>
                          <w:p w14:paraId="044D10B3" w14:textId="77777777" w:rsidR="008066A7" w:rsidRPr="00435B5D" w:rsidRDefault="008066A7" w:rsidP="008066A7">
                            <w:pPr>
                              <w:pStyle w:val="ListParagraph"/>
                              <w:ind w:left="1210"/>
                              <w:rPr>
                                <w:lang w:val="en-IN"/>
                              </w:rPr>
                            </w:pPr>
                          </w:p>
                          <w:p w14:paraId="46BA4924" w14:textId="3221CA2F" w:rsidR="008066A7" w:rsidRPr="00435B5D" w:rsidRDefault="008066A7" w:rsidP="008066A7">
                            <w:pPr>
                              <w:pStyle w:val="ListParagraph"/>
                              <w:ind w:left="121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8C1D" id="_x0000_s1033" type="#_x0000_t202" style="position:absolute;margin-left:-15.75pt;margin-top:62.6pt;width:568.7pt;height:478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" filled="f" stroked="f">
                <v:textbox>
                  <w:txbxContent>
                    <w:p w14:paraId="4D242F3F" w14:textId="5EF97D48" w:rsidR="00435B5D" w:rsidRPr="00A53997" w:rsidRDefault="00F2773E" w:rsidP="00435B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IIT </w:t>
                      </w:r>
                      <w:proofErr w:type="gramStart"/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KHA</w:t>
                      </w:r>
                      <w:r w:rsidR="00435B5D"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RAGPUR </w:t>
                      </w:r>
                      <w:r w:rsidR="00435B5D" w:rsidRPr="00A539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:</w:t>
                      </w:r>
                      <w:proofErr w:type="gramEnd"/>
                      <w:r w:rsidR="00435B5D" w:rsidRPr="00A539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PROF. INDRANIL SENGUPTA</w:t>
                      </w:r>
                      <w:r w:rsidR="00435B5D"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 w:rsidR="00CC664F"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( HARDWARE MODELING USING VERILOG)</w:t>
                      </w:r>
                    </w:p>
                    <w:p w14:paraId="7E0FE2CF" w14:textId="7B9C3513" w:rsidR="00CC664F" w:rsidRPr="004C0192" w:rsidRDefault="008B62EF" w:rsidP="00CC664F">
                      <w:pPr>
                        <w:pStyle w:val="ListParagraph"/>
                        <w:ind w:left="1210"/>
                        <w:rPr>
                          <w:color w:val="1F3864" w:themeColor="accent1" w:themeShade="80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   </w:t>
                      </w:r>
                      <w:hyperlink r:id="rId19" w:history="1">
                        <w:r w:rsidR="008066A7" w:rsidRPr="004C0192">
                          <w:rPr>
                            <w:rStyle w:val="Hyperlink"/>
                            <w:color w:val="1F3864" w:themeColor="accent1" w:themeShade="80"/>
                            <w:sz w:val="32"/>
                            <w:szCs w:val="32"/>
                            <w:lang w:val="en-IN"/>
                          </w:rPr>
                          <w:t>https://www.youtube.com/watch?v=NCrlyaXMAn8&amp;list=PLJ5C_6qdAvBELELTSPgzYkQg3HgclQh-5</w:t>
                        </w:r>
                      </w:hyperlink>
                    </w:p>
                    <w:p w14:paraId="64461D2D" w14:textId="3261A920" w:rsidR="008066A7" w:rsidRPr="004C0192" w:rsidRDefault="008066A7" w:rsidP="008066A7">
                      <w:pPr>
                        <w:pStyle w:val="ListParagraph"/>
                        <w:ind w:left="1210"/>
                        <w:rPr>
                          <w:color w:val="1F3864" w:themeColor="accent1" w:themeShade="80"/>
                          <w:sz w:val="32"/>
                          <w:szCs w:val="32"/>
                          <w:lang w:val="en-IN"/>
                        </w:rPr>
                      </w:pPr>
                    </w:p>
                    <w:p w14:paraId="7B754D32" w14:textId="77777777" w:rsidR="00DE6DD4" w:rsidRPr="004C0192" w:rsidRDefault="00DE6DD4" w:rsidP="008066A7">
                      <w:pPr>
                        <w:pStyle w:val="ListParagraph"/>
                        <w:ind w:left="1210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  <w:p w14:paraId="749B4C47" w14:textId="77777777" w:rsidR="00DE6DD4" w:rsidRPr="004C0192" w:rsidRDefault="00DE6DD4" w:rsidP="008066A7">
                      <w:pPr>
                        <w:pStyle w:val="ListParagraph"/>
                        <w:ind w:left="1210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  <w:p w14:paraId="74CDCF7F" w14:textId="0284B064" w:rsidR="00DE6DD4" w:rsidRPr="00A53997" w:rsidRDefault="004D20AE" w:rsidP="00DE6D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ANKIT GOYAL SIR</w:t>
                      </w:r>
                      <w:r w:rsidR="0046072B"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: DIGITAL ELECTRONICS </w:t>
                      </w:r>
                    </w:p>
                    <w:p w14:paraId="207B1F01" w14:textId="12557E08" w:rsidR="00AB7491" w:rsidRPr="004C0192" w:rsidRDefault="00AB7491" w:rsidP="00AB7491">
                      <w:pPr>
                        <w:pStyle w:val="ListParagraph"/>
                        <w:ind w:left="1210"/>
                        <w:rPr>
                          <w:color w:val="1F3864" w:themeColor="accent1" w:themeShade="80"/>
                          <w:sz w:val="32"/>
                          <w:szCs w:val="32"/>
                          <w:lang w:val="en-IN"/>
                        </w:rPr>
                      </w:pPr>
                      <w:hyperlink r:id="rId20" w:history="1">
                        <w:r w:rsidRPr="004C0192">
                          <w:rPr>
                            <w:rStyle w:val="Hyperlink"/>
                            <w:color w:val="1F3864" w:themeColor="accent1" w:themeShade="80"/>
                            <w:sz w:val="32"/>
                            <w:szCs w:val="32"/>
                            <w:lang w:val="en-IN"/>
                          </w:rPr>
                          <w:t>https://youtube.com/playlist?list=PLs5_Rtf2P2r41iuDKULDHHnIwfXyTAxBH&amp;si=PhMhOvo8_rT1a53y</w:t>
                        </w:r>
                      </w:hyperlink>
                    </w:p>
                    <w:p w14:paraId="419F371C" w14:textId="3D1F943C" w:rsidR="00AB7491" w:rsidRPr="004C0192" w:rsidRDefault="00AB7491" w:rsidP="00AB7491">
                      <w:pPr>
                        <w:pStyle w:val="ListParagraph"/>
                        <w:ind w:left="1210"/>
                        <w:rPr>
                          <w:color w:val="1F3864" w:themeColor="accent1" w:themeShade="80"/>
                          <w:sz w:val="32"/>
                          <w:szCs w:val="32"/>
                          <w:lang w:val="en-IN"/>
                        </w:rPr>
                      </w:pPr>
                    </w:p>
                    <w:p w14:paraId="2502F461" w14:textId="745F2E6B" w:rsidR="0046072B" w:rsidRPr="00A53997" w:rsidRDefault="0046072B" w:rsidP="0046072B">
                      <w:pPr>
                        <w:ind w:left="850"/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4C0192">
                        <w:rPr>
                          <w:sz w:val="32"/>
                          <w:szCs w:val="32"/>
                          <w:lang w:val="en-IN"/>
                        </w:rPr>
                        <w:t xml:space="preserve">           </w:t>
                      </w:r>
                    </w:p>
                    <w:p w14:paraId="5B682997" w14:textId="3E5F8FF3" w:rsidR="00DE6DD4" w:rsidRPr="00A53997" w:rsidRDefault="00C931B8" w:rsidP="005545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BOOKS:</w:t>
                      </w:r>
                    </w:p>
                    <w:p w14:paraId="24F459F0" w14:textId="77777777" w:rsidR="00EC07C4" w:rsidRPr="00A53997" w:rsidRDefault="00EC07C4" w:rsidP="00EC07C4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</w:p>
                    <w:p w14:paraId="7CA945B1" w14:textId="3FB41FE3" w:rsidR="00EC07C4" w:rsidRPr="00A53997" w:rsidRDefault="00C931B8" w:rsidP="0015341F">
                      <w:pPr>
                        <w:pStyle w:val="ListParagraph"/>
                        <w:numPr>
                          <w:ilvl w:val="6"/>
                          <w:numId w:val="12"/>
                        </w:num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DIGITAL ELECTRONICS: </w:t>
                      </w:r>
                      <w:r w:rsidR="00EC07C4" w:rsidRPr="00A539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Digital Logic and Computer Design by M. Morris Mano</w:t>
                      </w:r>
                      <w:r w:rsidR="0015341F" w:rsidRPr="00A539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.</w:t>
                      </w:r>
                    </w:p>
                    <w:p w14:paraId="29D753A8" w14:textId="77777777" w:rsidR="003315B5" w:rsidRPr="00A53997" w:rsidRDefault="003315B5" w:rsidP="003315B5">
                      <w:pPr>
                        <w:ind w:left="216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</w:p>
                    <w:p w14:paraId="0F7C895B" w14:textId="22FB84FC" w:rsidR="0015341F" w:rsidRPr="00A53997" w:rsidRDefault="0015341F" w:rsidP="0015341F">
                      <w:pPr>
                        <w:pStyle w:val="ListParagraph"/>
                        <w:numPr>
                          <w:ilvl w:val="6"/>
                          <w:numId w:val="12"/>
                        </w:num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proofErr w:type="gramStart"/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VERILOG :</w:t>
                      </w:r>
                      <w:proofErr w:type="gramEnd"/>
                      <w:r w:rsidR="003A1043"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 w:rsidR="003315B5" w:rsidRPr="00A5399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Verilog HDL - Samir Palnitkar</w:t>
                      </w:r>
                    </w:p>
                    <w:p w14:paraId="45B70329" w14:textId="77777777" w:rsidR="003315B5" w:rsidRPr="00A53997" w:rsidRDefault="003315B5" w:rsidP="003315B5">
                      <w:pPr>
                        <w:pStyle w:val="ListParagraph"/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</w:p>
                    <w:p w14:paraId="10AFDCD1" w14:textId="77777777" w:rsidR="003315B5" w:rsidRPr="00A53997" w:rsidRDefault="003315B5" w:rsidP="003315B5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</w:p>
                    <w:p w14:paraId="340BF3B1" w14:textId="5A635FFB" w:rsidR="00FA1139" w:rsidRPr="00A53997" w:rsidRDefault="00FA1139" w:rsidP="00622CD7">
                      <w:pPr>
                        <w:pStyle w:val="ListParagraph"/>
                        <w:numPr>
                          <w:ilvl w:val="6"/>
                          <w:numId w:val="12"/>
                        </w:numPr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Digital Design </w:t>
                      </w:r>
                      <w:proofErr w:type="gramStart"/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With</w:t>
                      </w:r>
                      <w:proofErr w:type="gramEnd"/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an Introduction to the Verilog HDL, VHDL, and </w:t>
                      </w:r>
                      <w:proofErr w:type="spellStart"/>
                      <w:r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SystemVerilog</w:t>
                      </w:r>
                      <w:proofErr w:type="spellEnd"/>
                      <w:r w:rsidR="00622CD7" w:rsidRPr="00A53997">
                        <w:rPr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 w:rsidR="00622CD7" w:rsidRPr="00A53997">
                        <w:rPr>
                          <w:color w:val="FFFFFF" w:themeColor="background1"/>
                          <w:sz w:val="36"/>
                          <w:szCs w:val="36"/>
                          <w:lang w:val="en-IN"/>
                        </w:rPr>
                        <w:t>b</w:t>
                      </w:r>
                      <w:r w:rsidRPr="00A53997">
                        <w:rPr>
                          <w:color w:val="FFFFFF" w:themeColor="background1"/>
                          <w:sz w:val="36"/>
                          <w:szCs w:val="36"/>
                          <w:lang w:val="en-IN"/>
                        </w:rPr>
                        <w:t xml:space="preserve">y </w:t>
                      </w:r>
                      <w:r w:rsidRPr="00A5399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</w:rPr>
                        <w:t xml:space="preserve">M. Morris Mano and </w:t>
                      </w:r>
                      <w:r w:rsidR="004C0192" w:rsidRPr="00A5399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</w:rPr>
                        <w:t>Michael D. Ciletti</w:t>
                      </w:r>
                    </w:p>
                    <w:p w14:paraId="499098AE" w14:textId="77777777" w:rsidR="00FA1139" w:rsidRPr="004C0192" w:rsidRDefault="00FA1139" w:rsidP="00FA1139">
                      <w:pPr>
                        <w:ind w:left="2160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0323E651" w14:textId="4B3E31B6" w:rsidR="00FA1139" w:rsidRPr="004C0192" w:rsidRDefault="00FA1139" w:rsidP="00FA1139">
                      <w:pPr>
                        <w:pStyle w:val="ListParagraph"/>
                        <w:ind w:left="2520"/>
                        <w:rPr>
                          <w:sz w:val="36"/>
                          <w:szCs w:val="36"/>
                          <w:lang w:val="en-IN"/>
                        </w:rPr>
                      </w:pPr>
                    </w:p>
                    <w:p w14:paraId="03D2C0A7" w14:textId="04E38B85" w:rsidR="00C931B8" w:rsidRDefault="00C931B8" w:rsidP="00C931B8">
                      <w:pPr>
                        <w:pStyle w:val="ListParagraph"/>
                        <w:ind w:left="1210"/>
                        <w:rPr>
                          <w:lang w:val="en-IN"/>
                        </w:rPr>
                      </w:pPr>
                    </w:p>
                    <w:p w14:paraId="7F64881D" w14:textId="0EA22268" w:rsidR="00DE6DD4" w:rsidRPr="0055457F" w:rsidRDefault="0055457F" w:rsidP="0055457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</w:t>
                      </w:r>
                    </w:p>
                    <w:p w14:paraId="3A19419E" w14:textId="77777777" w:rsidR="00DE6DD4" w:rsidRDefault="00DE6DD4" w:rsidP="008066A7">
                      <w:pPr>
                        <w:pStyle w:val="ListParagraph"/>
                        <w:ind w:left="1210"/>
                        <w:rPr>
                          <w:lang w:val="en-IN"/>
                        </w:rPr>
                      </w:pPr>
                    </w:p>
                    <w:p w14:paraId="23AC3B8D" w14:textId="77777777" w:rsidR="00DE6DD4" w:rsidRDefault="00DE6DD4" w:rsidP="008066A7">
                      <w:pPr>
                        <w:pStyle w:val="ListParagraph"/>
                        <w:ind w:left="1210"/>
                        <w:rPr>
                          <w:lang w:val="en-IN"/>
                        </w:rPr>
                      </w:pPr>
                    </w:p>
                    <w:p w14:paraId="2EC38CE2" w14:textId="77777777" w:rsidR="00DE6DD4" w:rsidRDefault="00DE6DD4" w:rsidP="008066A7">
                      <w:pPr>
                        <w:pStyle w:val="ListParagraph"/>
                        <w:ind w:left="1210"/>
                        <w:rPr>
                          <w:lang w:val="en-IN"/>
                        </w:rPr>
                      </w:pPr>
                    </w:p>
                    <w:p w14:paraId="044D10B3" w14:textId="77777777" w:rsidR="008066A7" w:rsidRPr="00435B5D" w:rsidRDefault="008066A7" w:rsidP="008066A7">
                      <w:pPr>
                        <w:pStyle w:val="ListParagraph"/>
                        <w:ind w:left="1210"/>
                        <w:rPr>
                          <w:lang w:val="en-IN"/>
                        </w:rPr>
                      </w:pPr>
                    </w:p>
                    <w:p w14:paraId="46BA4924" w14:textId="3221CA2F" w:rsidR="008066A7" w:rsidRPr="00435B5D" w:rsidRDefault="008066A7" w:rsidP="008066A7">
                      <w:pPr>
                        <w:pStyle w:val="ListParagraph"/>
                        <w:ind w:left="1210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76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C9736" wp14:editId="15986877">
                <wp:simplePos x="0" y="0"/>
                <wp:positionH relativeFrom="page">
                  <wp:align>left</wp:align>
                </wp:positionH>
                <wp:positionV relativeFrom="paragraph">
                  <wp:posOffset>-970728</wp:posOffset>
                </wp:positionV>
                <wp:extent cx="7853082" cy="10076329"/>
                <wp:effectExtent l="0" t="0" r="0" b="0"/>
                <wp:wrapNone/>
                <wp:docPr id="1870654938" name="Flowchart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082" cy="10076329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D3B1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8" o:spid="_x0000_s1026" type="#_x0000_t114" style="position:absolute;margin-left:0;margin-top:-76.45pt;width:618.35pt;height:793.4pt;z-index:2517248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" fillcolor="#2967a1 [2152]" stroked="f">
                <v:fill color2="#9cc2e5 [1944]" rotate="t" angle="180" colors="0 #2a69a2;31457f #609ed6;1 #9dc3e6" focus="100%" type="gradient"/>
                <w10:wrap anchorx="page"/>
              </v:shape>
            </w:pict>
          </mc:Fallback>
        </mc:AlternateContent>
      </w:r>
    </w:p>
    <w:sectPr w:rsidR="00AF0540" w:rsidRPr="00AF0540" w:rsidSect="00C84A2C">
      <w:headerReference w:type="default" r:id="rId2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21683" w14:textId="77777777" w:rsidR="00A94426" w:rsidRDefault="00A94426" w:rsidP="000C45FF">
      <w:r>
        <w:separator/>
      </w:r>
    </w:p>
  </w:endnote>
  <w:endnote w:type="continuationSeparator" w:id="0">
    <w:p w14:paraId="108E5046" w14:textId="77777777" w:rsidR="00A94426" w:rsidRDefault="00A944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F487F" w14:textId="77777777" w:rsidR="00A94426" w:rsidRDefault="00A94426" w:rsidP="000C45FF">
      <w:r>
        <w:separator/>
      </w:r>
    </w:p>
  </w:footnote>
  <w:footnote w:type="continuationSeparator" w:id="0">
    <w:p w14:paraId="1A067AC2" w14:textId="77777777" w:rsidR="00A94426" w:rsidRDefault="00A944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0B3AB" w14:textId="52B9921E" w:rsidR="00A53997" w:rsidRDefault="00C84A2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94D9E7" wp14:editId="48786F86">
              <wp:simplePos x="0" y="0"/>
              <wp:positionH relativeFrom="column">
                <wp:posOffset>-464820</wp:posOffset>
              </wp:positionH>
              <wp:positionV relativeFrom="paragraph">
                <wp:posOffset>-457200</wp:posOffset>
              </wp:positionV>
              <wp:extent cx="7772400" cy="10059924"/>
              <wp:effectExtent l="0" t="0" r="0" b="0"/>
              <wp:wrapNone/>
              <wp:docPr id="1479699589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9924"/>
                        <a:chOff x="0" y="0"/>
                        <a:chExt cx="7772400" cy="10059924"/>
                      </a:xfrm>
                    </wpg:grpSpPr>
                    <wps:wsp>
                      <wps:cNvPr id="432104086" name="Rectangl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0745154" name="Freeform: Shape 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440680" y="8724900"/>
                          <a:ext cx="1856232" cy="1335024"/>
                        </a:xfrm>
                        <a:custGeom>
                          <a:avLst/>
                          <a:gdLst>
                            <a:gd name="connsiteX0" fmla="*/ 969484 w 1857376"/>
                            <a:gd name="connsiteY0" fmla="*/ 899676 h 1335024"/>
                            <a:gd name="connsiteX1" fmla="*/ 911147 w 1857376"/>
                            <a:gd name="connsiteY1" fmla="*/ 1140924 h 1335024"/>
                            <a:gd name="connsiteX2" fmla="*/ 969484 w 1857376"/>
                            <a:gd name="connsiteY2" fmla="*/ 899676 h 1335024"/>
                            <a:gd name="connsiteX3" fmla="*/ 1022675 w 1857376"/>
                            <a:gd name="connsiteY3" fmla="*/ 877433 h 1335024"/>
                            <a:gd name="connsiteX4" fmla="*/ 1024390 w 1857376"/>
                            <a:gd name="connsiteY4" fmla="*/ 880998 h 1335024"/>
                            <a:gd name="connsiteX5" fmla="*/ 1024390 w 1857376"/>
                            <a:gd name="connsiteY5" fmla="*/ 892832 h 1335024"/>
                            <a:gd name="connsiteX6" fmla="*/ 1103318 w 1857376"/>
                            <a:gd name="connsiteY6" fmla="*/ 1110125 h 1335024"/>
                            <a:gd name="connsiteX7" fmla="*/ 1075865 w 1857376"/>
                            <a:gd name="connsiteY7" fmla="*/ 988005 h 1335024"/>
                            <a:gd name="connsiteX8" fmla="*/ 1024390 w 1857376"/>
                            <a:gd name="connsiteY8" fmla="*/ 880998 h 1335024"/>
                            <a:gd name="connsiteX9" fmla="*/ 1024390 w 1857376"/>
                            <a:gd name="connsiteY9" fmla="*/ 877433 h 1335024"/>
                            <a:gd name="connsiteX10" fmla="*/ 729271 w 1857376"/>
                            <a:gd name="connsiteY10" fmla="*/ 855190 h 1335024"/>
                            <a:gd name="connsiteX11" fmla="*/ 799618 w 1857376"/>
                            <a:gd name="connsiteY11" fmla="*/ 877433 h 1335024"/>
                            <a:gd name="connsiteX12" fmla="*/ 729271 w 1857376"/>
                            <a:gd name="connsiteY12" fmla="*/ 855190 h 1335024"/>
                            <a:gd name="connsiteX13" fmla="*/ 1190395 w 1857376"/>
                            <a:gd name="connsiteY13" fmla="*/ 726439 h 1335024"/>
                            <a:gd name="connsiteX14" fmla="*/ 1019244 w 1857376"/>
                            <a:gd name="connsiteY14" fmla="*/ 800439 h 1335024"/>
                            <a:gd name="connsiteX15" fmla="*/ 1110181 w 1857376"/>
                            <a:gd name="connsiteY15" fmla="*/ 822682 h 1335024"/>
                            <a:gd name="connsiteX16" fmla="*/ 1384710 w 1857376"/>
                            <a:gd name="connsiteY16" fmla="*/ 846634 h 1335024"/>
                            <a:gd name="connsiteX17" fmla="*/ 1369269 w 1857376"/>
                            <a:gd name="connsiteY17" fmla="*/ 810704 h 1335024"/>
                            <a:gd name="connsiteX18" fmla="*/ 1369269 w 1857376"/>
                            <a:gd name="connsiteY18" fmla="*/ 808994 h 1335024"/>
                            <a:gd name="connsiteX19" fmla="*/ 1190395 w 1857376"/>
                            <a:gd name="connsiteY19" fmla="*/ 726439 h 1335024"/>
                            <a:gd name="connsiteX20" fmla="*/ 538119 w 1857376"/>
                            <a:gd name="connsiteY20" fmla="*/ 629019 h 1335024"/>
                            <a:gd name="connsiteX21" fmla="*/ 538817 w 1857376"/>
                            <a:gd name="connsiteY21" fmla="*/ 692646 h 1335024"/>
                            <a:gd name="connsiteX22" fmla="*/ 895705 w 1857376"/>
                            <a:gd name="connsiteY22" fmla="*/ 808994 h 1335024"/>
                            <a:gd name="connsiteX23" fmla="*/ 538119 w 1857376"/>
                            <a:gd name="connsiteY23" fmla="*/ 629019 h 1335024"/>
                            <a:gd name="connsiteX24" fmla="*/ 828788 w 1857376"/>
                            <a:gd name="connsiteY24" fmla="*/ 405203 h 1335024"/>
                            <a:gd name="connsiteX25" fmla="*/ 827073 w 1857376"/>
                            <a:gd name="connsiteY25" fmla="*/ 441133 h 1335024"/>
                            <a:gd name="connsiteX26" fmla="*/ 825356 w 1857376"/>
                            <a:gd name="connsiteY26" fmla="*/ 441133 h 1335024"/>
                            <a:gd name="connsiteX27" fmla="*/ 935168 w 1857376"/>
                            <a:gd name="connsiteY27" fmla="*/ 696068 h 1335024"/>
                            <a:gd name="connsiteX28" fmla="*/ 833934 w 1857376"/>
                            <a:gd name="connsiteY28" fmla="*/ 405203 h 1335024"/>
                            <a:gd name="connsiteX29" fmla="*/ 828788 w 1857376"/>
                            <a:gd name="connsiteY29" fmla="*/ 405203 h 1335024"/>
                            <a:gd name="connsiteX30" fmla="*/ 1129056 w 1857376"/>
                            <a:gd name="connsiteY30" fmla="*/ 398359 h 1335024"/>
                            <a:gd name="connsiteX31" fmla="*/ 1032970 w 1857376"/>
                            <a:gd name="connsiteY31" fmla="*/ 653294 h 1335024"/>
                            <a:gd name="connsiteX32" fmla="*/ 1086159 w 1857376"/>
                            <a:gd name="connsiteY32" fmla="*/ 548925 h 1335024"/>
                            <a:gd name="connsiteX33" fmla="*/ 1129056 w 1857376"/>
                            <a:gd name="connsiteY33" fmla="*/ 398359 h 1335024"/>
                            <a:gd name="connsiteX34" fmla="*/ 1266246 w 1857376"/>
                            <a:gd name="connsiteY34" fmla="*/ 75555 h 1335024"/>
                            <a:gd name="connsiteX35" fmla="*/ 1230288 w 1857376"/>
                            <a:gd name="connsiteY35" fmla="*/ 76695 h 1335024"/>
                            <a:gd name="connsiteX36" fmla="*/ 1230288 w 1857376"/>
                            <a:gd name="connsiteY36" fmla="*/ 78405 h 1335024"/>
                            <a:gd name="connsiteX37" fmla="*/ 1012381 w 1857376"/>
                            <a:gd name="connsiteY37" fmla="*/ 600255 h 1335024"/>
                            <a:gd name="connsiteX38" fmla="*/ 1161655 w 1857376"/>
                            <a:gd name="connsiteY38" fmla="*/ 437711 h 1335024"/>
                            <a:gd name="connsiteX39" fmla="*/ 1058706 w 1857376"/>
                            <a:gd name="connsiteY39" fmla="*/ 682381 h 1335024"/>
                            <a:gd name="connsiteX40" fmla="*/ 1672967 w 1857376"/>
                            <a:gd name="connsiteY40" fmla="*/ 829525 h 1335024"/>
                            <a:gd name="connsiteX41" fmla="*/ 1724441 w 1857376"/>
                            <a:gd name="connsiteY41" fmla="*/ 750819 h 1335024"/>
                            <a:gd name="connsiteX42" fmla="*/ 1669535 w 1857376"/>
                            <a:gd name="connsiteY42" fmla="*/ 512993 h 1335024"/>
                            <a:gd name="connsiteX43" fmla="*/ 1444763 w 1857376"/>
                            <a:gd name="connsiteY43" fmla="*/ 247792 h 1335024"/>
                            <a:gd name="connsiteX44" fmla="*/ 1266246 w 1857376"/>
                            <a:gd name="connsiteY44" fmla="*/ 75555 h 1335024"/>
                            <a:gd name="connsiteX45" fmla="*/ 651641 w 1857376"/>
                            <a:gd name="connsiteY45" fmla="*/ 33311 h 1335024"/>
                            <a:gd name="connsiteX46" fmla="*/ 437583 w 1857376"/>
                            <a:gd name="connsiteY46" fmla="*/ 453110 h 1335024"/>
                            <a:gd name="connsiteX47" fmla="*/ 456458 w 1857376"/>
                            <a:gd name="connsiteY47" fmla="*/ 458242 h 1335024"/>
                            <a:gd name="connsiteX48" fmla="*/ 845946 w 1857376"/>
                            <a:gd name="connsiteY48" fmla="*/ 624208 h 1335024"/>
                            <a:gd name="connsiteX49" fmla="*/ 890557 w 1857376"/>
                            <a:gd name="connsiteY49" fmla="*/ 425734 h 1335024"/>
                            <a:gd name="connsiteX50" fmla="*/ 971201 w 1857376"/>
                            <a:gd name="connsiteY50" fmla="*/ 682381 h 1335024"/>
                            <a:gd name="connsiteX51" fmla="*/ 978064 w 1857376"/>
                            <a:gd name="connsiteY51" fmla="*/ 682381 h 1335024"/>
                            <a:gd name="connsiteX52" fmla="*/ 990074 w 1857376"/>
                            <a:gd name="connsiteY52" fmla="*/ 287144 h 1335024"/>
                            <a:gd name="connsiteX53" fmla="*/ 732703 w 1857376"/>
                            <a:gd name="connsiteY53" fmla="*/ 52740 h 1335024"/>
                            <a:gd name="connsiteX54" fmla="*/ 734419 w 1857376"/>
                            <a:gd name="connsiteY54" fmla="*/ 52740 h 1335024"/>
                            <a:gd name="connsiteX55" fmla="*/ 651641 w 1857376"/>
                            <a:gd name="connsiteY55" fmla="*/ 33311 h 1335024"/>
                            <a:gd name="connsiteX56" fmla="*/ 634355 w 1857376"/>
                            <a:gd name="connsiteY56" fmla="*/ 1 h 1335024"/>
                            <a:gd name="connsiteX57" fmla="*/ 725839 w 1857376"/>
                            <a:gd name="connsiteY57" fmla="*/ 18520 h 1335024"/>
                            <a:gd name="connsiteX58" fmla="*/ 1082728 w 1857376"/>
                            <a:gd name="connsiteY58" fmla="*/ 121179 h 1335024"/>
                            <a:gd name="connsiteX59" fmla="*/ 1110181 w 1857376"/>
                            <a:gd name="connsiteY59" fmla="*/ 104070 h 1335024"/>
                            <a:gd name="connsiteX60" fmla="*/ 1537418 w 1857376"/>
                            <a:gd name="connsiteY60" fmla="*/ 312809 h 1335024"/>
                            <a:gd name="connsiteX61" fmla="*/ 1696988 w 1857376"/>
                            <a:gd name="connsiteY61" fmla="*/ 846634 h 1335024"/>
                            <a:gd name="connsiteX62" fmla="*/ 1755325 w 1857376"/>
                            <a:gd name="connsiteY62" fmla="*/ 1128946 h 1335024"/>
                            <a:gd name="connsiteX63" fmla="*/ 1697498 w 1857376"/>
                            <a:gd name="connsiteY63" fmla="*/ 1237166 h 1335024"/>
                            <a:gd name="connsiteX64" fmla="*/ 1667784 w 1857376"/>
                            <a:gd name="connsiteY64" fmla="*/ 1335024 h 1335024"/>
                            <a:gd name="connsiteX65" fmla="*/ 1641850 w 1857376"/>
                            <a:gd name="connsiteY65" fmla="*/ 1335024 h 1335024"/>
                            <a:gd name="connsiteX66" fmla="*/ 1651574 w 1857376"/>
                            <a:gd name="connsiteY66" fmla="*/ 1307958 h 1335024"/>
                            <a:gd name="connsiteX67" fmla="*/ 1678115 w 1857376"/>
                            <a:gd name="connsiteY67" fmla="*/ 1219628 h 1335024"/>
                            <a:gd name="connsiteX68" fmla="*/ 1815380 w 1857376"/>
                            <a:gd name="connsiteY68" fmla="*/ 966404 h 1335024"/>
                            <a:gd name="connsiteX69" fmla="*/ 1101601 w 1857376"/>
                            <a:gd name="connsiteY69" fmla="*/ 692646 h 1335024"/>
                            <a:gd name="connsiteX70" fmla="*/ 1139350 w 1857376"/>
                            <a:gd name="connsiteY70" fmla="*/ 692646 h 1335024"/>
                            <a:gd name="connsiteX71" fmla="*/ 1425890 w 1857376"/>
                            <a:gd name="connsiteY71" fmla="*/ 827813 h 1335024"/>
                            <a:gd name="connsiteX72" fmla="*/ 1158223 w 1857376"/>
                            <a:gd name="connsiteY72" fmla="*/ 872299 h 1335024"/>
                            <a:gd name="connsiteX73" fmla="*/ 1312003 w 1857376"/>
                            <a:gd name="connsiteY73" fmla="*/ 1188617 h 1335024"/>
                            <a:gd name="connsiteX74" fmla="*/ 1377591 w 1857376"/>
                            <a:gd name="connsiteY74" fmla="*/ 1335024 h 1335024"/>
                            <a:gd name="connsiteX75" fmla="*/ 1330679 w 1857376"/>
                            <a:gd name="connsiteY75" fmla="*/ 1335024 h 1335024"/>
                            <a:gd name="connsiteX76" fmla="*/ 1302352 w 1857376"/>
                            <a:gd name="connsiteY76" fmla="*/ 1285715 h 1335024"/>
                            <a:gd name="connsiteX77" fmla="*/ 1197688 w 1857376"/>
                            <a:gd name="connsiteY77" fmla="*/ 1012600 h 1335024"/>
                            <a:gd name="connsiteX78" fmla="*/ 1041548 w 1857376"/>
                            <a:gd name="connsiteY78" fmla="*/ 850056 h 1335024"/>
                            <a:gd name="connsiteX79" fmla="*/ 1046697 w 1857376"/>
                            <a:gd name="connsiteY79" fmla="*/ 872299 h 1335024"/>
                            <a:gd name="connsiteX80" fmla="*/ 1127339 w 1857376"/>
                            <a:gd name="connsiteY80" fmla="*/ 1195675 h 1335024"/>
                            <a:gd name="connsiteX81" fmla="*/ 1003801 w 1857376"/>
                            <a:gd name="connsiteY81" fmla="*/ 952715 h 1335024"/>
                            <a:gd name="connsiteX82" fmla="*/ 940316 w 1857376"/>
                            <a:gd name="connsiteY82" fmla="*/ 1161454 h 1335024"/>
                            <a:gd name="connsiteX83" fmla="*/ 902567 w 1857376"/>
                            <a:gd name="connsiteY83" fmla="*/ 1181987 h 1335024"/>
                            <a:gd name="connsiteX84" fmla="*/ 940316 w 1857376"/>
                            <a:gd name="connsiteY84" fmla="*/ 894542 h 1335024"/>
                            <a:gd name="connsiteX85" fmla="*/ 763587 w 1857376"/>
                            <a:gd name="connsiteY85" fmla="*/ 1128946 h 1335024"/>
                            <a:gd name="connsiteX86" fmla="*/ 682575 w 1857376"/>
                            <a:gd name="connsiteY86" fmla="*/ 1333913 h 1335024"/>
                            <a:gd name="connsiteX87" fmla="*/ 682387 w 1857376"/>
                            <a:gd name="connsiteY87" fmla="*/ 1335024 h 1335024"/>
                            <a:gd name="connsiteX88" fmla="*/ 651184 w 1857376"/>
                            <a:gd name="connsiteY88" fmla="*/ 1335024 h 1335024"/>
                            <a:gd name="connsiteX89" fmla="*/ 665787 w 1857376"/>
                            <a:gd name="connsiteY89" fmla="*/ 1282934 h 1335024"/>
                            <a:gd name="connsiteX90" fmla="*/ 888842 w 1857376"/>
                            <a:gd name="connsiteY90" fmla="*/ 889410 h 1335024"/>
                            <a:gd name="connsiteX91" fmla="*/ 634902 w 1857376"/>
                            <a:gd name="connsiteY91" fmla="*/ 947583 h 1335024"/>
                            <a:gd name="connsiteX92" fmla="*/ 657207 w 1857376"/>
                            <a:gd name="connsiteY92" fmla="*/ 831237 h 1335024"/>
                            <a:gd name="connsiteX93" fmla="*/ 578280 w 1857376"/>
                            <a:gd name="connsiteY93" fmla="*/ 779908 h 1335024"/>
                            <a:gd name="connsiteX94" fmla="*/ 531954 w 1857376"/>
                            <a:gd name="connsiteY94" fmla="*/ 603676 h 1335024"/>
                            <a:gd name="connsiteX95" fmla="*/ 845946 w 1857376"/>
                            <a:gd name="connsiteY95" fmla="*/ 701202 h 1335024"/>
                            <a:gd name="connsiteX96" fmla="*/ 494206 w 1857376"/>
                            <a:gd name="connsiteY96" fmla="*/ 497596 h 1335024"/>
                            <a:gd name="connsiteX97" fmla="*/ 267719 w 1857376"/>
                            <a:gd name="connsiteY97" fmla="*/ 524971 h 1335024"/>
                            <a:gd name="connsiteX98" fmla="*/ 266002 w 1857376"/>
                            <a:gd name="connsiteY98" fmla="*/ 526682 h 1335024"/>
                            <a:gd name="connsiteX99" fmla="*/ 85841 w 1857376"/>
                            <a:gd name="connsiteY99" fmla="*/ 1086172 h 1335024"/>
                            <a:gd name="connsiteX100" fmla="*/ 212812 w 1857376"/>
                            <a:gd name="connsiteY100" fmla="*/ 1233744 h 1335024"/>
                            <a:gd name="connsiteX101" fmla="*/ 294991 w 1857376"/>
                            <a:gd name="connsiteY101" fmla="*/ 1335024 h 1335024"/>
                            <a:gd name="connsiteX102" fmla="*/ 238576 w 1857376"/>
                            <a:gd name="connsiteY102" fmla="*/ 1335024 h 1335024"/>
                            <a:gd name="connsiteX103" fmla="*/ 216740 w 1857376"/>
                            <a:gd name="connsiteY103" fmla="*/ 1308610 h 1335024"/>
                            <a:gd name="connsiteX104" fmla="*/ 39515 w 1857376"/>
                            <a:gd name="connsiteY104" fmla="*/ 1072485 h 1335024"/>
                            <a:gd name="connsiteX105" fmla="*/ 403267 w 1857376"/>
                            <a:gd name="connsiteY105" fmla="*/ 453110 h 1335024"/>
                            <a:gd name="connsiteX106" fmla="*/ 634355 w 1857376"/>
                            <a:gd name="connsiteY106" fmla="*/ 1 h 1335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1857376" h="1335024">
                              <a:moveTo>
                                <a:pt x="969484" y="899676"/>
                              </a:moveTo>
                              <a:cubicBezTo>
                                <a:pt x="918010" y="971536"/>
                                <a:pt x="904284" y="1053664"/>
                                <a:pt x="911147" y="1140924"/>
                              </a:cubicBezTo>
                              <a:cubicBezTo>
                                <a:pt x="945463" y="1063929"/>
                                <a:pt x="962621" y="983513"/>
                                <a:pt x="969484" y="899676"/>
                              </a:cubicBezTo>
                              <a:close/>
                              <a:moveTo>
                                <a:pt x="1022675" y="877433"/>
                              </a:moveTo>
                              <a:lnTo>
                                <a:pt x="1024390" y="880998"/>
                              </a:lnTo>
                              <a:lnTo>
                                <a:pt x="1024390" y="892832"/>
                              </a:lnTo>
                              <a:cubicBezTo>
                                <a:pt x="1062138" y="962982"/>
                                <a:pt x="1062138" y="1045108"/>
                                <a:pt x="1103318" y="1110125"/>
                              </a:cubicBezTo>
                              <a:cubicBezTo>
                                <a:pt x="1096454" y="1067351"/>
                                <a:pt x="1088305" y="1026716"/>
                                <a:pt x="1075865" y="988005"/>
                              </a:cubicBezTo>
                              <a:lnTo>
                                <a:pt x="1024390" y="880998"/>
                              </a:lnTo>
                              <a:lnTo>
                                <a:pt x="1024390" y="877433"/>
                              </a:lnTo>
                              <a:close/>
                              <a:moveTo>
                                <a:pt x="729271" y="855190"/>
                              </a:moveTo>
                              <a:cubicBezTo>
                                <a:pt x="485626" y="884276"/>
                                <a:pt x="674365" y="962982"/>
                                <a:pt x="799618" y="877433"/>
                              </a:cubicBezTo>
                              <a:cubicBezTo>
                                <a:pt x="777314" y="863745"/>
                                <a:pt x="753292" y="856902"/>
                                <a:pt x="729271" y="855190"/>
                              </a:cubicBezTo>
                              <a:close/>
                              <a:moveTo>
                                <a:pt x="1190395" y="726439"/>
                              </a:moveTo>
                              <a:cubicBezTo>
                                <a:pt x="1123478" y="720451"/>
                                <a:pt x="1057849" y="740555"/>
                                <a:pt x="1019244" y="800439"/>
                              </a:cubicBezTo>
                              <a:cubicBezTo>
                                <a:pt x="1051843" y="808994"/>
                                <a:pt x="1081013" y="815838"/>
                                <a:pt x="1110181" y="822682"/>
                              </a:cubicBezTo>
                              <a:cubicBezTo>
                                <a:pt x="1197688" y="850056"/>
                                <a:pt x="1293773" y="877433"/>
                                <a:pt x="1384710" y="846634"/>
                              </a:cubicBezTo>
                              <a:cubicBezTo>
                                <a:pt x="1388142" y="831237"/>
                                <a:pt x="1377847" y="817548"/>
                                <a:pt x="1369269" y="810704"/>
                              </a:cubicBezTo>
                              <a:lnTo>
                                <a:pt x="1369269" y="808994"/>
                              </a:lnTo>
                              <a:cubicBezTo>
                                <a:pt x="1325515" y="764508"/>
                                <a:pt x="1257312" y="732428"/>
                                <a:pt x="1190395" y="726439"/>
                              </a:cubicBezTo>
                              <a:close/>
                              <a:moveTo>
                                <a:pt x="538119" y="629019"/>
                              </a:moveTo>
                              <a:cubicBezTo>
                                <a:pt x="509969" y="633403"/>
                                <a:pt x="504071" y="652438"/>
                                <a:pt x="538817" y="692646"/>
                              </a:cubicBezTo>
                              <a:cubicBezTo>
                                <a:pt x="638334" y="771352"/>
                                <a:pt x="772167" y="793595"/>
                                <a:pt x="895705" y="808994"/>
                              </a:cubicBezTo>
                              <a:cubicBezTo>
                                <a:pt x="907286" y="734566"/>
                                <a:pt x="622569" y="615866"/>
                                <a:pt x="538119" y="629019"/>
                              </a:cubicBezTo>
                              <a:close/>
                              <a:moveTo>
                                <a:pt x="828788" y="405203"/>
                              </a:moveTo>
                              <a:cubicBezTo>
                                <a:pt x="827073" y="417180"/>
                                <a:pt x="827073" y="429155"/>
                                <a:pt x="827073" y="441133"/>
                              </a:cubicBezTo>
                              <a:lnTo>
                                <a:pt x="825356" y="441133"/>
                              </a:lnTo>
                              <a:cubicBezTo>
                                <a:pt x="840800" y="531814"/>
                                <a:pt x="876831" y="624208"/>
                                <a:pt x="935168" y="696068"/>
                              </a:cubicBezTo>
                              <a:cubicBezTo>
                                <a:pt x="911147" y="596833"/>
                                <a:pt x="892274" y="490752"/>
                                <a:pt x="833934" y="405203"/>
                              </a:cubicBezTo>
                              <a:cubicBezTo>
                                <a:pt x="832220" y="405203"/>
                                <a:pt x="830505" y="405203"/>
                                <a:pt x="828788" y="405203"/>
                              </a:cubicBezTo>
                              <a:close/>
                              <a:moveTo>
                                <a:pt x="1129056" y="398359"/>
                              </a:moveTo>
                              <a:cubicBezTo>
                                <a:pt x="1103318" y="477063"/>
                                <a:pt x="1039833" y="591699"/>
                                <a:pt x="1032970" y="653294"/>
                              </a:cubicBezTo>
                              <a:cubicBezTo>
                                <a:pt x="1050128" y="619074"/>
                                <a:pt x="1069001" y="584856"/>
                                <a:pt x="1086159" y="548925"/>
                              </a:cubicBezTo>
                              <a:cubicBezTo>
                                <a:pt x="1101601" y="501018"/>
                                <a:pt x="1146214" y="451398"/>
                                <a:pt x="1129056" y="398359"/>
                              </a:cubicBezTo>
                              <a:close/>
                              <a:moveTo>
                                <a:pt x="1266246" y="75555"/>
                              </a:moveTo>
                              <a:cubicBezTo>
                                <a:pt x="1254899" y="73888"/>
                                <a:pt x="1242942" y="74128"/>
                                <a:pt x="1230288" y="76695"/>
                              </a:cubicBezTo>
                              <a:lnTo>
                                <a:pt x="1230288" y="78405"/>
                              </a:lnTo>
                              <a:cubicBezTo>
                                <a:pt x="1022675" y="146844"/>
                                <a:pt x="969484" y="413758"/>
                                <a:pt x="1012381" y="600255"/>
                              </a:cubicBezTo>
                              <a:cubicBezTo>
                                <a:pt x="1032970" y="531814"/>
                                <a:pt x="1185676" y="167376"/>
                                <a:pt x="1161655" y="437711"/>
                              </a:cubicBezTo>
                              <a:cubicBezTo>
                                <a:pt x="1147929" y="530104"/>
                                <a:pt x="1086159" y="591699"/>
                                <a:pt x="1058706" y="682381"/>
                              </a:cubicBezTo>
                              <a:cubicBezTo>
                                <a:pt x="1244014" y="456532"/>
                                <a:pt x="1508249" y="702914"/>
                                <a:pt x="1672967" y="829525"/>
                              </a:cubicBezTo>
                              <a:cubicBezTo>
                                <a:pt x="1698705" y="805572"/>
                                <a:pt x="1714146" y="779908"/>
                                <a:pt x="1724441" y="750819"/>
                              </a:cubicBezTo>
                              <a:cubicBezTo>
                                <a:pt x="1772484" y="663560"/>
                                <a:pt x="1738167" y="576300"/>
                                <a:pt x="1669535" y="512993"/>
                              </a:cubicBezTo>
                              <a:cubicBezTo>
                                <a:pt x="1588893" y="430867"/>
                                <a:pt x="1516829" y="338474"/>
                                <a:pt x="1444763" y="247792"/>
                              </a:cubicBezTo>
                              <a:cubicBezTo>
                                <a:pt x="1395220" y="192399"/>
                                <a:pt x="1345677" y="87227"/>
                                <a:pt x="1266246" y="75555"/>
                              </a:cubicBezTo>
                              <a:close/>
                              <a:moveTo>
                                <a:pt x="651641" y="33311"/>
                              </a:moveTo>
                              <a:cubicBezTo>
                                <a:pt x="481872" y="31113"/>
                                <a:pt x="467610" y="310884"/>
                                <a:pt x="437583" y="453110"/>
                              </a:cubicBezTo>
                              <a:cubicBezTo>
                                <a:pt x="446163" y="454820"/>
                                <a:pt x="451310" y="458242"/>
                                <a:pt x="456458" y="458242"/>
                              </a:cubicBezTo>
                              <a:cubicBezTo>
                                <a:pt x="605733" y="463376"/>
                                <a:pt x="737851" y="521549"/>
                                <a:pt x="845946" y="624208"/>
                              </a:cubicBezTo>
                              <a:cubicBezTo>
                                <a:pt x="815061" y="559191"/>
                                <a:pt x="755009" y="251214"/>
                                <a:pt x="890557" y="425734"/>
                              </a:cubicBezTo>
                              <a:cubicBezTo>
                                <a:pt x="940316" y="501018"/>
                                <a:pt x="948895" y="596833"/>
                                <a:pt x="971201" y="682381"/>
                              </a:cubicBezTo>
                              <a:cubicBezTo>
                                <a:pt x="974633" y="694358"/>
                                <a:pt x="978064" y="689224"/>
                                <a:pt x="978064" y="682381"/>
                              </a:cubicBezTo>
                              <a:cubicBezTo>
                                <a:pt x="976348" y="550635"/>
                                <a:pt x="945463" y="413758"/>
                                <a:pt x="990074" y="287144"/>
                              </a:cubicBezTo>
                              <a:cubicBezTo>
                                <a:pt x="1170233" y="-27676"/>
                                <a:pt x="930022" y="121179"/>
                                <a:pt x="732703" y="52740"/>
                              </a:cubicBezTo>
                              <a:lnTo>
                                <a:pt x="734419" y="52740"/>
                              </a:lnTo>
                              <a:cubicBezTo>
                                <a:pt x="703320" y="39694"/>
                                <a:pt x="675894" y="33625"/>
                                <a:pt x="651641" y="33311"/>
                              </a:cubicBezTo>
                              <a:close/>
                              <a:moveTo>
                                <a:pt x="634355" y="1"/>
                              </a:moveTo>
                              <a:cubicBezTo>
                                <a:pt x="661389" y="-86"/>
                                <a:pt x="691738" y="5688"/>
                                <a:pt x="725839" y="18520"/>
                              </a:cubicBezTo>
                              <a:cubicBezTo>
                                <a:pt x="823641" y="59584"/>
                                <a:pt x="1053560" y="3123"/>
                                <a:pt x="1082728" y="121179"/>
                              </a:cubicBezTo>
                              <a:cubicBezTo>
                                <a:pt x="1093023" y="114335"/>
                                <a:pt x="1101601" y="109203"/>
                                <a:pt x="1110181" y="104070"/>
                              </a:cubicBezTo>
                              <a:cubicBezTo>
                                <a:pt x="1302352" y="-67028"/>
                                <a:pt x="1424175" y="184486"/>
                                <a:pt x="1537418" y="312809"/>
                              </a:cubicBezTo>
                              <a:cubicBezTo>
                                <a:pt x="1686693" y="489040"/>
                                <a:pt x="1882295" y="608808"/>
                                <a:pt x="1696988" y="846634"/>
                              </a:cubicBezTo>
                              <a:cubicBezTo>
                                <a:pt x="1844548" y="981802"/>
                                <a:pt x="1940633" y="944161"/>
                                <a:pt x="1755325" y="1128946"/>
                              </a:cubicBezTo>
                              <a:cubicBezTo>
                                <a:pt x="1728301" y="1159744"/>
                                <a:pt x="1711144" y="1197386"/>
                                <a:pt x="1697498" y="1237166"/>
                              </a:cubicBezTo>
                              <a:lnTo>
                                <a:pt x="1667784" y="1335024"/>
                              </a:lnTo>
                              <a:lnTo>
                                <a:pt x="1641850" y="1335024"/>
                              </a:lnTo>
                              <a:lnTo>
                                <a:pt x="1651574" y="1307958"/>
                              </a:lnTo>
                              <a:cubicBezTo>
                                <a:pt x="1660635" y="1276839"/>
                                <a:pt x="1668678" y="1246148"/>
                                <a:pt x="1678115" y="1219628"/>
                              </a:cubicBezTo>
                              <a:cubicBezTo>
                                <a:pt x="1681547" y="1149479"/>
                                <a:pt x="1902885" y="1009178"/>
                                <a:pt x="1815380" y="966404"/>
                              </a:cubicBezTo>
                              <a:cubicBezTo>
                                <a:pt x="1611197" y="884276"/>
                                <a:pt x="1322941" y="465087"/>
                                <a:pt x="1101601" y="692646"/>
                              </a:cubicBezTo>
                              <a:cubicBezTo>
                                <a:pt x="1091308" y="706335"/>
                                <a:pt x="1132487" y="692646"/>
                                <a:pt x="1139350" y="692646"/>
                              </a:cubicBezTo>
                              <a:cubicBezTo>
                                <a:pt x="1249162" y="670403"/>
                                <a:pt x="1358972" y="747397"/>
                                <a:pt x="1425890" y="827813"/>
                              </a:cubicBezTo>
                              <a:cubicBezTo>
                                <a:pt x="1415595" y="932184"/>
                                <a:pt x="1228573" y="887698"/>
                                <a:pt x="1158223" y="872299"/>
                              </a:cubicBezTo>
                              <a:cubicBezTo>
                                <a:pt x="1224282" y="970681"/>
                                <a:pt x="1267177" y="1080184"/>
                                <a:pt x="1312003" y="1188617"/>
                              </a:cubicBezTo>
                              <a:lnTo>
                                <a:pt x="1377591" y="1335024"/>
                              </a:lnTo>
                              <a:lnTo>
                                <a:pt x="1330679" y="1335024"/>
                              </a:lnTo>
                              <a:lnTo>
                                <a:pt x="1302352" y="1285715"/>
                              </a:lnTo>
                              <a:cubicBezTo>
                                <a:pt x="1259457" y="1198669"/>
                                <a:pt x="1223425" y="1108415"/>
                                <a:pt x="1197688" y="1012600"/>
                              </a:cubicBezTo>
                              <a:cubicBezTo>
                                <a:pt x="1165087" y="944161"/>
                                <a:pt x="1127339" y="862034"/>
                                <a:pt x="1041548" y="850056"/>
                              </a:cubicBezTo>
                              <a:cubicBezTo>
                                <a:pt x="1026107" y="846634"/>
                                <a:pt x="1046697" y="867167"/>
                                <a:pt x="1046697" y="872299"/>
                              </a:cubicBezTo>
                              <a:cubicBezTo>
                                <a:pt x="1103318" y="957849"/>
                                <a:pt x="1214846" y="1101572"/>
                                <a:pt x="1127339" y="1195675"/>
                              </a:cubicBezTo>
                              <a:cubicBezTo>
                                <a:pt x="1075865" y="1211074"/>
                                <a:pt x="1031254" y="993779"/>
                                <a:pt x="1003801" y="952715"/>
                              </a:cubicBezTo>
                              <a:cubicBezTo>
                                <a:pt x="978064" y="1022866"/>
                                <a:pt x="976348" y="1096438"/>
                                <a:pt x="940316" y="1161454"/>
                              </a:cubicBezTo>
                              <a:cubicBezTo>
                                <a:pt x="935168" y="1171722"/>
                                <a:pt x="907715" y="1185409"/>
                                <a:pt x="902567" y="1181987"/>
                              </a:cubicBezTo>
                              <a:cubicBezTo>
                                <a:pt x="828788" y="1110125"/>
                                <a:pt x="911147" y="976670"/>
                                <a:pt x="940316" y="894542"/>
                              </a:cubicBezTo>
                              <a:cubicBezTo>
                                <a:pt x="844231" y="925340"/>
                                <a:pt x="808198" y="1046820"/>
                                <a:pt x="763587" y="1128946"/>
                              </a:cubicBezTo>
                              <a:cubicBezTo>
                                <a:pt x="732059" y="1187975"/>
                                <a:pt x="700289" y="1260237"/>
                                <a:pt x="682575" y="1333913"/>
                              </a:cubicBezTo>
                              <a:lnTo>
                                <a:pt x="682387" y="1335024"/>
                              </a:lnTo>
                              <a:lnTo>
                                <a:pt x="651184" y="1335024"/>
                              </a:lnTo>
                              <a:lnTo>
                                <a:pt x="665787" y="1282934"/>
                              </a:lnTo>
                              <a:cubicBezTo>
                                <a:pt x="715544" y="1139212"/>
                                <a:pt x="784177" y="1002334"/>
                                <a:pt x="888842" y="889410"/>
                              </a:cubicBezTo>
                              <a:cubicBezTo>
                                <a:pt x="804767" y="906519"/>
                                <a:pt x="727556" y="980092"/>
                                <a:pt x="634902" y="947583"/>
                              </a:cubicBezTo>
                              <a:cubicBezTo>
                                <a:pt x="526805" y="925340"/>
                                <a:pt x="590291" y="858612"/>
                                <a:pt x="657207" y="831237"/>
                              </a:cubicBezTo>
                              <a:cubicBezTo>
                                <a:pt x="631471" y="814126"/>
                                <a:pt x="605733" y="793595"/>
                                <a:pt x="578280" y="779908"/>
                              </a:cubicBezTo>
                              <a:cubicBezTo>
                                <a:pt x="511364" y="749109"/>
                                <a:pt x="413562" y="629341"/>
                                <a:pt x="531954" y="603676"/>
                              </a:cubicBezTo>
                              <a:cubicBezTo>
                                <a:pt x="645195" y="586566"/>
                                <a:pt x="746429" y="656716"/>
                                <a:pt x="845946" y="701202"/>
                              </a:cubicBezTo>
                              <a:cubicBezTo>
                                <a:pt x="768735" y="581434"/>
                                <a:pt x="636617" y="506150"/>
                                <a:pt x="494206" y="497596"/>
                              </a:cubicBezTo>
                              <a:cubicBezTo>
                                <a:pt x="418710" y="490752"/>
                                <a:pt x="331203" y="463376"/>
                                <a:pt x="267719" y="524971"/>
                              </a:cubicBezTo>
                              <a:lnTo>
                                <a:pt x="266002" y="526682"/>
                              </a:lnTo>
                              <a:cubicBezTo>
                                <a:pt x="120159" y="658428"/>
                                <a:pt x="-72014" y="894542"/>
                                <a:pt x="85841" y="1086172"/>
                              </a:cubicBezTo>
                              <a:cubicBezTo>
                                <a:pt x="127021" y="1136645"/>
                                <a:pt x="170346" y="1184981"/>
                                <a:pt x="212812" y="1233744"/>
                              </a:cubicBezTo>
                              <a:lnTo>
                                <a:pt x="294991" y="1335024"/>
                              </a:lnTo>
                              <a:lnTo>
                                <a:pt x="238576" y="1335024"/>
                              </a:lnTo>
                              <a:lnTo>
                                <a:pt x="216740" y="1308610"/>
                              </a:lnTo>
                              <a:cubicBezTo>
                                <a:pt x="151392" y="1222383"/>
                                <a:pt x="92920" y="1128306"/>
                                <a:pt x="39515" y="1072485"/>
                              </a:cubicBezTo>
                              <a:cubicBezTo>
                                <a:pt x="-104613" y="885988"/>
                                <a:pt x="175063" y="420602"/>
                                <a:pt x="403267" y="453110"/>
                              </a:cubicBezTo>
                              <a:cubicBezTo>
                                <a:pt x="418280" y="288428"/>
                                <a:pt x="445117" y="610"/>
                                <a:pt x="63435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F5B4437" w14:textId="77777777" w:rsidR="00C84A2C" w:rsidRDefault="00C84A2C" w:rsidP="00295935">
                            <w:pPr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94D9E7" id="Group 3" o:spid="_x0000_s1034" alt="&quot;&quot;" style="position:absolute;margin-left:-36.6pt;margin-top:-36pt;width:612pt;height:792.1pt;z-index:-251653120;mso-width-percent:1000;mso-height-percent:1000;mso-width-percent:1000;mso-height-percent:1000" coordsize="777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">
              <v:rect id="Rectangle 2" o:spid="_x0000_s1035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" fillcolor="#e7e6e6 [3214]" stroked="f" strokeweight="1pt">
                <v:fill opacity="13107f"/>
              </v:rect>
              <v:shape id="Freeform: Shape 4" o:spid="_x0000_s1036" alt="&quot;&quot;" style="position:absolute;left:54406;top:87249;width:18563;height:13350;visibility:visible;mso-wrap-style:square;v-text-anchor:middle" coordsize="1857376,13350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" adj="-11796480,,5400" path="m969484,899676v-51474,71860,-65200,153988,-58337,241248c945463,1063929,962621,983513,969484,899676xm1022675,877433r1715,3565l1024390,892832v37748,70150,37748,152276,78928,217293c1096454,1067351,1088305,1026716,1075865,988005l1024390,880998r,-3565l1022675,877433xm729271,855190v-243645,29086,-54906,107792,70347,22243c777314,863745,753292,856902,729271,855190xm1190395,726439v-66917,-5988,-132546,14116,-171151,74000c1051843,808994,1081013,815838,1110181,822682v87507,27374,183592,54751,274529,23952c1388142,831237,1377847,817548,1369269,810704r,-1710c1325515,764508,1257312,732428,1190395,726439xm538119,629019v-28150,4384,-34048,23419,698,63627c638334,771352,772167,793595,895705,808994,907286,734566,622569,615866,538119,629019xm828788,405203v-1715,11977,-1715,23952,-1715,35930l825356,441133v15444,90681,51475,183075,109812,254935c911147,596833,892274,490752,833934,405203v-1714,,-3429,,-5146,xm1129056,398359v-25738,78704,-89223,193340,-96086,254935c1050128,619074,1069001,584856,1086159,548925v15442,-47907,60055,-97527,42897,-150566xm1266246,75555v-11347,-1667,-23304,-1427,-35958,1140l1230288,78405c1022675,146844,969484,413758,1012381,600255v20589,-68441,173295,-432879,149274,-162544c1147929,530104,1086159,591699,1058706,682381v185308,-225849,449543,20533,614261,147144c1698705,805572,1714146,779908,1724441,750819v48043,-87259,13726,-174519,-54906,-237826c1588893,430867,1516829,338474,1444763,247792,1395220,192399,1345677,87227,1266246,75555xm651641,33311c481872,31113,467610,310884,437583,453110v8580,1710,13727,5132,18875,5132c605733,463376,737851,521549,845946,624208,815061,559191,755009,251214,890557,425734v49759,75284,58338,171099,80644,256647c974633,694358,978064,689224,978064,682381,976348,550635,945463,413758,990074,287144,1170233,-27676,930022,121179,732703,52740r1716,c703320,39694,675894,33625,651641,33311xm634355,1v27034,-87,57383,5687,91484,18519c823641,59584,1053560,3123,1082728,121179v10295,-6844,18873,-11976,27453,-17109c1302352,-67028,1424175,184486,1537418,312809v149275,176231,344877,295999,159570,533825c1844548,981802,1940633,944161,1755325,1128946v-27024,30798,-44181,68440,-57827,108220l1667784,1335024r-25934,l1651574,1307958v9061,-31119,17104,-61810,26541,-88330c1681547,1149479,1902885,1009178,1815380,966404,1611197,884276,1322941,465087,1101601,692646v-10293,13689,30886,,37749,c1249162,670403,1358972,747397,1425890,827813v-10295,104371,-197317,59885,-267667,44486c1224282,970681,1267177,1080184,1312003,1188617r65588,146407l1330679,1335024r-28327,-49309c1259457,1198669,1223425,1108415,1197688,1012600,1165087,944161,1127339,862034,1041548,850056v-15441,-3422,5149,17111,5149,22243c1103318,957849,1214846,1101572,1127339,1195675v-51474,15399,-96085,-201896,-123538,-242960c978064,1022866,976348,1096438,940316,1161454v-5148,10268,-32601,23955,-37749,20533c828788,1110125,911147,976670,940316,894542v-96085,30798,-132118,152278,-176729,234404c732059,1187975,700289,1260237,682575,1333913r-188,1111l651184,1335024r14603,-52090c715544,1139212,784177,1002334,888842,889410v-84075,17109,-161286,90682,-253940,58173c526805,925340,590291,858612,657207,831237,631471,814126,605733,793595,578280,779908,511364,749109,413562,629341,531954,603676v113241,-17110,214475,53040,313992,97526c768735,581434,636617,506150,494206,497596,418710,490752,331203,463376,267719,524971r-1717,1711c120159,658428,-72014,894542,85841,1086172v41180,50473,84505,98809,126971,147572l294991,1335024r-56415,l216740,1308610c151392,1222383,92920,1128306,39515,1072485,-104613,885988,175063,420602,403267,453110,418280,288428,445117,610,634355,1xe" fillcolor="black" stroked="f" strokeweight="0">
                <v:stroke joinstyle="miter"/>
                <v:formulas/>
                <v:path arrowok="t" o:connecttype="custom" o:connectlocs="968887,899676;910586,1140924;968887,899676;1022045,877433;1023759,880998;1023759,892832;1102638,1110125;1075202,988005;1023759,880998;1023759,877433;728822,855190;799125,877433;728822,855190;1189662,726439;1018616,800439;1109497,822682;1383857,846634;1368426,810704;1368426,808994;1189662,726439;537788,629019;538485,692646;895153,808994;537788,629019;828278,405203;826564,441133;824848,441133;934592,696068;833420,405203;828278,405203;1128361,398359;1032334,653294;1085490,548925;1128361,398359;1265466,75555;1229530,76695;1229530,78405;1011757,600255;1160940,437711;1058054,682381;1671937,829525;1723379,750819;1668507,512993;1443873,247792;1265466,75555;651240,33311;437313,453110;456177,458242;845425,624208;890008,425734;970603,682381;977462,682381;989464,287144;732252,52740;733967,52740;651240,33311;633964,1;725392,18520;1082061,121179;1109497,104070;1536471,312809;1695943,846634;1754244,1128946;1696452,1237166;1666757,1335024;1640839,1335024;1650557,1307958;1677081,1219628;1814262,966404;1100922,692646;1138648,692646;1425012,827813;1157510,872299;1311195,1188617;1376743,1335024;1329859,1335024;1301550,1285715;1196950,1012600;1040906,850056;1046052,872299;1126645,1195675;1003183,952715;939737,1161454;902011,1181987;939737,894542;763117,1128946;682155,1333913;681967,1335024;650783,1335024;665377,1282934;888295,889410;634511,947583;656802,831237;577924,779908;531626,603676;845425,701202;493902,497596;267554,524971;265838,526682;85788,1086172;212681,1233744;294809,1335024;238429,1335024;216607,1308610;39491,1072485;403019,453110;633964,1" o:connectangles="0,0,0,0,0,0,0,0,0,0,0,0,0,0,0,0,0,0,0,0,0,0,0,0,0,0,0,0,0,0,0,0,0,0,0,0,0,0,0,0,0,0,0,0,0,0,0,0,0,0,0,0,0,0,0,0,0,0,0,0,0,0,0,0,0,0,0,0,0,0,0,0,0,0,0,0,0,0,0,0,0,0,0,0,0,0,0,0,0,0,0,0,0,0,0,0,0,0,0,0,0,0,0,0,0,0,0" textboxrect="0,0,1857376,1335024"/>
                <o:lock v:ext="edit" aspectratio="t"/>
                <v:textbox>
                  <w:txbxContent>
                    <w:p w14:paraId="4F5B4437" w14:textId="77777777" w:rsidR="00C84A2C" w:rsidRDefault="00C84A2C" w:rsidP="00295935">
                      <w:pPr>
                        <w:rPr>
                          <w:rFonts w:hAnsi="Century Gothic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E1C"/>
    <w:multiLevelType w:val="hybridMultilevel"/>
    <w:tmpl w:val="779E5B80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F0179"/>
    <w:multiLevelType w:val="multilevel"/>
    <w:tmpl w:val="63CE4ABE"/>
    <w:styleLink w:val="CurrentList1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44A2"/>
    <w:multiLevelType w:val="hybridMultilevel"/>
    <w:tmpl w:val="3C004034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59DE53C0"/>
    <w:multiLevelType w:val="hybridMultilevel"/>
    <w:tmpl w:val="7414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66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A94E70"/>
    <w:multiLevelType w:val="multilevel"/>
    <w:tmpl w:val="B1C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F2182"/>
    <w:multiLevelType w:val="multilevel"/>
    <w:tmpl w:val="3B8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C46C5"/>
    <w:multiLevelType w:val="hybridMultilevel"/>
    <w:tmpl w:val="6F6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368CC"/>
    <w:multiLevelType w:val="hybridMultilevel"/>
    <w:tmpl w:val="3AEA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F64E6"/>
    <w:multiLevelType w:val="hybridMultilevel"/>
    <w:tmpl w:val="3B1C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3"/>
  </w:num>
  <w:num w:numId="2" w16cid:durableId="1628898235">
    <w:abstractNumId w:val="2"/>
  </w:num>
  <w:num w:numId="3" w16cid:durableId="550121475">
    <w:abstractNumId w:val="1"/>
  </w:num>
  <w:num w:numId="4" w16cid:durableId="259486799">
    <w:abstractNumId w:val="5"/>
  </w:num>
  <w:num w:numId="5" w16cid:durableId="1132134893">
    <w:abstractNumId w:val="11"/>
  </w:num>
  <w:num w:numId="6" w16cid:durableId="1579552734">
    <w:abstractNumId w:val="10"/>
  </w:num>
  <w:num w:numId="7" w16cid:durableId="464007790">
    <w:abstractNumId w:val="9"/>
  </w:num>
  <w:num w:numId="8" w16cid:durableId="1512064060">
    <w:abstractNumId w:val="8"/>
  </w:num>
  <w:num w:numId="9" w16cid:durableId="1114205927">
    <w:abstractNumId w:val="4"/>
  </w:num>
  <w:num w:numId="10" w16cid:durableId="2133011131">
    <w:abstractNumId w:val="0"/>
  </w:num>
  <w:num w:numId="11" w16cid:durableId="861937921">
    <w:abstractNumId w:val="7"/>
  </w:num>
  <w:num w:numId="12" w16cid:durableId="2046442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82"/>
    <w:rsid w:val="0000311A"/>
    <w:rsid w:val="00007BBF"/>
    <w:rsid w:val="00007DCD"/>
    <w:rsid w:val="00011E31"/>
    <w:rsid w:val="00021B60"/>
    <w:rsid w:val="00025024"/>
    <w:rsid w:val="00027EA8"/>
    <w:rsid w:val="00034B29"/>
    <w:rsid w:val="00036450"/>
    <w:rsid w:val="000373A0"/>
    <w:rsid w:val="000411D6"/>
    <w:rsid w:val="00042014"/>
    <w:rsid w:val="00045FA5"/>
    <w:rsid w:val="00052742"/>
    <w:rsid w:val="00055CE8"/>
    <w:rsid w:val="00056AF7"/>
    <w:rsid w:val="00057FDF"/>
    <w:rsid w:val="00064381"/>
    <w:rsid w:val="00067B25"/>
    <w:rsid w:val="00073847"/>
    <w:rsid w:val="0007386D"/>
    <w:rsid w:val="00081195"/>
    <w:rsid w:val="0008202B"/>
    <w:rsid w:val="00082289"/>
    <w:rsid w:val="00084B28"/>
    <w:rsid w:val="00094499"/>
    <w:rsid w:val="00094960"/>
    <w:rsid w:val="00094F89"/>
    <w:rsid w:val="00094FF7"/>
    <w:rsid w:val="000A0C21"/>
    <w:rsid w:val="000A123D"/>
    <w:rsid w:val="000A3BDA"/>
    <w:rsid w:val="000B01D3"/>
    <w:rsid w:val="000C1272"/>
    <w:rsid w:val="000C45FF"/>
    <w:rsid w:val="000C584E"/>
    <w:rsid w:val="000E1F6F"/>
    <w:rsid w:val="000E3FD1"/>
    <w:rsid w:val="001009E6"/>
    <w:rsid w:val="00101166"/>
    <w:rsid w:val="00105CBE"/>
    <w:rsid w:val="00112054"/>
    <w:rsid w:val="00113CCD"/>
    <w:rsid w:val="00114857"/>
    <w:rsid w:val="00115C04"/>
    <w:rsid w:val="00125818"/>
    <w:rsid w:val="001309D3"/>
    <w:rsid w:val="001317D8"/>
    <w:rsid w:val="00147297"/>
    <w:rsid w:val="0015008C"/>
    <w:rsid w:val="001505EC"/>
    <w:rsid w:val="0015225E"/>
    <w:rsid w:val="001525E1"/>
    <w:rsid w:val="0015341F"/>
    <w:rsid w:val="00157310"/>
    <w:rsid w:val="00160478"/>
    <w:rsid w:val="00160E79"/>
    <w:rsid w:val="0016243B"/>
    <w:rsid w:val="00175387"/>
    <w:rsid w:val="00180329"/>
    <w:rsid w:val="00181F9A"/>
    <w:rsid w:val="00182988"/>
    <w:rsid w:val="001842A9"/>
    <w:rsid w:val="0019001F"/>
    <w:rsid w:val="00192537"/>
    <w:rsid w:val="00194584"/>
    <w:rsid w:val="00195BBB"/>
    <w:rsid w:val="001A3B96"/>
    <w:rsid w:val="001A74A5"/>
    <w:rsid w:val="001B0201"/>
    <w:rsid w:val="001B2ABD"/>
    <w:rsid w:val="001B31A7"/>
    <w:rsid w:val="001B3E07"/>
    <w:rsid w:val="001B6714"/>
    <w:rsid w:val="001E0391"/>
    <w:rsid w:val="001E1759"/>
    <w:rsid w:val="001E1C25"/>
    <w:rsid w:val="001F1ECC"/>
    <w:rsid w:val="00200C2D"/>
    <w:rsid w:val="00207E8B"/>
    <w:rsid w:val="00210E84"/>
    <w:rsid w:val="00211485"/>
    <w:rsid w:val="00211E21"/>
    <w:rsid w:val="00212938"/>
    <w:rsid w:val="00214F65"/>
    <w:rsid w:val="002163CA"/>
    <w:rsid w:val="00216E2E"/>
    <w:rsid w:val="0022218E"/>
    <w:rsid w:val="00222717"/>
    <w:rsid w:val="00226179"/>
    <w:rsid w:val="00233D58"/>
    <w:rsid w:val="002400EB"/>
    <w:rsid w:val="0024049E"/>
    <w:rsid w:val="00242ECA"/>
    <w:rsid w:val="002441D5"/>
    <w:rsid w:val="002516CC"/>
    <w:rsid w:val="00255ADA"/>
    <w:rsid w:val="00256CF7"/>
    <w:rsid w:val="002622FD"/>
    <w:rsid w:val="00266717"/>
    <w:rsid w:val="00281186"/>
    <w:rsid w:val="00281FD5"/>
    <w:rsid w:val="002855E6"/>
    <w:rsid w:val="00285C6F"/>
    <w:rsid w:val="00286D5F"/>
    <w:rsid w:val="00287DFF"/>
    <w:rsid w:val="00295935"/>
    <w:rsid w:val="002B1F98"/>
    <w:rsid w:val="002B57D9"/>
    <w:rsid w:val="002C3322"/>
    <w:rsid w:val="002C5A6B"/>
    <w:rsid w:val="002C6370"/>
    <w:rsid w:val="002D0C47"/>
    <w:rsid w:val="002D1188"/>
    <w:rsid w:val="002D3E1E"/>
    <w:rsid w:val="002E7A7C"/>
    <w:rsid w:val="0030481B"/>
    <w:rsid w:val="00307E41"/>
    <w:rsid w:val="003106B5"/>
    <w:rsid w:val="003156FC"/>
    <w:rsid w:val="003161D5"/>
    <w:rsid w:val="003254B5"/>
    <w:rsid w:val="003315B5"/>
    <w:rsid w:val="00333C1C"/>
    <w:rsid w:val="00351756"/>
    <w:rsid w:val="00355D92"/>
    <w:rsid w:val="00361C9C"/>
    <w:rsid w:val="00363D4F"/>
    <w:rsid w:val="0037121F"/>
    <w:rsid w:val="003715BF"/>
    <w:rsid w:val="0037486B"/>
    <w:rsid w:val="0037698D"/>
    <w:rsid w:val="00381760"/>
    <w:rsid w:val="003823BC"/>
    <w:rsid w:val="00384217"/>
    <w:rsid w:val="003850D4"/>
    <w:rsid w:val="003910D8"/>
    <w:rsid w:val="00391359"/>
    <w:rsid w:val="00394F25"/>
    <w:rsid w:val="003953FC"/>
    <w:rsid w:val="0039787D"/>
    <w:rsid w:val="003A1043"/>
    <w:rsid w:val="003A2D81"/>
    <w:rsid w:val="003A6B2B"/>
    <w:rsid w:val="003A6B7D"/>
    <w:rsid w:val="003B06CA"/>
    <w:rsid w:val="003D47B4"/>
    <w:rsid w:val="003D53AB"/>
    <w:rsid w:val="003E07A5"/>
    <w:rsid w:val="003E51AD"/>
    <w:rsid w:val="003E61E2"/>
    <w:rsid w:val="003F2118"/>
    <w:rsid w:val="003F5513"/>
    <w:rsid w:val="003F73F3"/>
    <w:rsid w:val="0040366E"/>
    <w:rsid w:val="004042DA"/>
    <w:rsid w:val="004071FC"/>
    <w:rsid w:val="004168A8"/>
    <w:rsid w:val="00425698"/>
    <w:rsid w:val="00431436"/>
    <w:rsid w:val="0043496E"/>
    <w:rsid w:val="00435B5D"/>
    <w:rsid w:val="00436118"/>
    <w:rsid w:val="00445947"/>
    <w:rsid w:val="00446DED"/>
    <w:rsid w:val="00450B70"/>
    <w:rsid w:val="00453B8A"/>
    <w:rsid w:val="0046072B"/>
    <w:rsid w:val="00471FAD"/>
    <w:rsid w:val="00474681"/>
    <w:rsid w:val="0047523D"/>
    <w:rsid w:val="004813B3"/>
    <w:rsid w:val="00481F04"/>
    <w:rsid w:val="004839CF"/>
    <w:rsid w:val="004855D2"/>
    <w:rsid w:val="004872D8"/>
    <w:rsid w:val="004908A2"/>
    <w:rsid w:val="00496591"/>
    <w:rsid w:val="004A7EC4"/>
    <w:rsid w:val="004B1355"/>
    <w:rsid w:val="004B1BC7"/>
    <w:rsid w:val="004B2CE3"/>
    <w:rsid w:val="004C0192"/>
    <w:rsid w:val="004C2249"/>
    <w:rsid w:val="004C3BFC"/>
    <w:rsid w:val="004C5A7A"/>
    <w:rsid w:val="004C63E4"/>
    <w:rsid w:val="004C6721"/>
    <w:rsid w:val="004C7C2F"/>
    <w:rsid w:val="004D11E6"/>
    <w:rsid w:val="004D20AE"/>
    <w:rsid w:val="004D2C70"/>
    <w:rsid w:val="004D3011"/>
    <w:rsid w:val="004D3A5E"/>
    <w:rsid w:val="004E0461"/>
    <w:rsid w:val="004E05CC"/>
    <w:rsid w:val="004F2598"/>
    <w:rsid w:val="004F3AFF"/>
    <w:rsid w:val="004F45C4"/>
    <w:rsid w:val="00500D7C"/>
    <w:rsid w:val="00501A64"/>
    <w:rsid w:val="00501B8C"/>
    <w:rsid w:val="005043BD"/>
    <w:rsid w:val="00505422"/>
    <w:rsid w:val="00506E1D"/>
    <w:rsid w:val="005132E7"/>
    <w:rsid w:val="005137A9"/>
    <w:rsid w:val="005200EE"/>
    <w:rsid w:val="00520DE3"/>
    <w:rsid w:val="0052103E"/>
    <w:rsid w:val="0052467D"/>
    <w:rsid w:val="005262AC"/>
    <w:rsid w:val="005262E3"/>
    <w:rsid w:val="0052769B"/>
    <w:rsid w:val="00536512"/>
    <w:rsid w:val="00540BEF"/>
    <w:rsid w:val="00541E77"/>
    <w:rsid w:val="0055457F"/>
    <w:rsid w:val="0056359A"/>
    <w:rsid w:val="00564F7C"/>
    <w:rsid w:val="00565F86"/>
    <w:rsid w:val="005663F9"/>
    <w:rsid w:val="005755EC"/>
    <w:rsid w:val="00587A9C"/>
    <w:rsid w:val="005917EE"/>
    <w:rsid w:val="005A2C10"/>
    <w:rsid w:val="005A2C82"/>
    <w:rsid w:val="005A6794"/>
    <w:rsid w:val="005B0206"/>
    <w:rsid w:val="005B44DF"/>
    <w:rsid w:val="005B6E7B"/>
    <w:rsid w:val="005C0DAA"/>
    <w:rsid w:val="005C1F5C"/>
    <w:rsid w:val="005C49D0"/>
    <w:rsid w:val="005C5621"/>
    <w:rsid w:val="005D1BED"/>
    <w:rsid w:val="005D4DDB"/>
    <w:rsid w:val="005E1FA3"/>
    <w:rsid w:val="005E39D5"/>
    <w:rsid w:val="005F78DB"/>
    <w:rsid w:val="005F7FFA"/>
    <w:rsid w:val="00600670"/>
    <w:rsid w:val="006052D1"/>
    <w:rsid w:val="0062123A"/>
    <w:rsid w:val="00622CD7"/>
    <w:rsid w:val="006352DD"/>
    <w:rsid w:val="00643F9E"/>
    <w:rsid w:val="00646E75"/>
    <w:rsid w:val="0065144F"/>
    <w:rsid w:val="00662B14"/>
    <w:rsid w:val="00662E2C"/>
    <w:rsid w:val="00663808"/>
    <w:rsid w:val="00664E82"/>
    <w:rsid w:val="0067195A"/>
    <w:rsid w:val="006771D0"/>
    <w:rsid w:val="00685412"/>
    <w:rsid w:val="0068578A"/>
    <w:rsid w:val="00685A37"/>
    <w:rsid w:val="00696F00"/>
    <w:rsid w:val="006A197C"/>
    <w:rsid w:val="006A1BF7"/>
    <w:rsid w:val="006A51D6"/>
    <w:rsid w:val="006B366C"/>
    <w:rsid w:val="006B4E5C"/>
    <w:rsid w:val="006B4F36"/>
    <w:rsid w:val="006C029E"/>
    <w:rsid w:val="006C58DA"/>
    <w:rsid w:val="006D4F15"/>
    <w:rsid w:val="006D6CB3"/>
    <w:rsid w:val="006D7EE6"/>
    <w:rsid w:val="006E1C8B"/>
    <w:rsid w:val="006F1C58"/>
    <w:rsid w:val="006F38C5"/>
    <w:rsid w:val="006F74F3"/>
    <w:rsid w:val="0070789A"/>
    <w:rsid w:val="00710B22"/>
    <w:rsid w:val="00715FCB"/>
    <w:rsid w:val="00720A85"/>
    <w:rsid w:val="00731E5E"/>
    <w:rsid w:val="00742117"/>
    <w:rsid w:val="00743101"/>
    <w:rsid w:val="00745536"/>
    <w:rsid w:val="0075147F"/>
    <w:rsid w:val="0075428B"/>
    <w:rsid w:val="007545F4"/>
    <w:rsid w:val="00761445"/>
    <w:rsid w:val="00761712"/>
    <w:rsid w:val="00767CF8"/>
    <w:rsid w:val="00771DDD"/>
    <w:rsid w:val="007775E1"/>
    <w:rsid w:val="00777634"/>
    <w:rsid w:val="007867A0"/>
    <w:rsid w:val="00787A35"/>
    <w:rsid w:val="007916B2"/>
    <w:rsid w:val="007927F5"/>
    <w:rsid w:val="00796897"/>
    <w:rsid w:val="007A043B"/>
    <w:rsid w:val="007A3AE6"/>
    <w:rsid w:val="007A3B6F"/>
    <w:rsid w:val="007B2199"/>
    <w:rsid w:val="007C1D37"/>
    <w:rsid w:val="007D3AE5"/>
    <w:rsid w:val="007D518E"/>
    <w:rsid w:val="007E75BC"/>
    <w:rsid w:val="007F3E7B"/>
    <w:rsid w:val="00802CA0"/>
    <w:rsid w:val="00804ACE"/>
    <w:rsid w:val="008066A7"/>
    <w:rsid w:val="008079B7"/>
    <w:rsid w:val="00821D2D"/>
    <w:rsid w:val="00824279"/>
    <w:rsid w:val="00834944"/>
    <w:rsid w:val="008379F2"/>
    <w:rsid w:val="008543E5"/>
    <w:rsid w:val="00866C01"/>
    <w:rsid w:val="008729E7"/>
    <w:rsid w:val="00882386"/>
    <w:rsid w:val="00891BAD"/>
    <w:rsid w:val="008A7FB9"/>
    <w:rsid w:val="008B2187"/>
    <w:rsid w:val="008B62AD"/>
    <w:rsid w:val="008B62EF"/>
    <w:rsid w:val="008B6380"/>
    <w:rsid w:val="008C2056"/>
    <w:rsid w:val="008C2304"/>
    <w:rsid w:val="008E111E"/>
    <w:rsid w:val="008F1672"/>
    <w:rsid w:val="008F27B2"/>
    <w:rsid w:val="008F767D"/>
    <w:rsid w:val="009014DD"/>
    <w:rsid w:val="00903BAA"/>
    <w:rsid w:val="00906AA3"/>
    <w:rsid w:val="00907D00"/>
    <w:rsid w:val="00917387"/>
    <w:rsid w:val="00921CB7"/>
    <w:rsid w:val="00921D6F"/>
    <w:rsid w:val="00923776"/>
    <w:rsid w:val="009260CD"/>
    <w:rsid w:val="00940A66"/>
    <w:rsid w:val="00945AF0"/>
    <w:rsid w:val="0095287B"/>
    <w:rsid w:val="00952C25"/>
    <w:rsid w:val="00956391"/>
    <w:rsid w:val="0096066C"/>
    <w:rsid w:val="00977456"/>
    <w:rsid w:val="00980FC7"/>
    <w:rsid w:val="009A2E07"/>
    <w:rsid w:val="009A4D0A"/>
    <w:rsid w:val="009B151B"/>
    <w:rsid w:val="009B7810"/>
    <w:rsid w:val="009C3415"/>
    <w:rsid w:val="009D6723"/>
    <w:rsid w:val="009E219D"/>
    <w:rsid w:val="009E47EA"/>
    <w:rsid w:val="009E4EF2"/>
    <w:rsid w:val="009F192D"/>
    <w:rsid w:val="00A01631"/>
    <w:rsid w:val="00A03CED"/>
    <w:rsid w:val="00A06010"/>
    <w:rsid w:val="00A07070"/>
    <w:rsid w:val="00A1214A"/>
    <w:rsid w:val="00A14A5A"/>
    <w:rsid w:val="00A16BA2"/>
    <w:rsid w:val="00A2118D"/>
    <w:rsid w:val="00A242BB"/>
    <w:rsid w:val="00A33375"/>
    <w:rsid w:val="00A516E9"/>
    <w:rsid w:val="00A53997"/>
    <w:rsid w:val="00A555A3"/>
    <w:rsid w:val="00A5663F"/>
    <w:rsid w:val="00A5735A"/>
    <w:rsid w:val="00A6287D"/>
    <w:rsid w:val="00A676D3"/>
    <w:rsid w:val="00A71C0F"/>
    <w:rsid w:val="00A82623"/>
    <w:rsid w:val="00A840FC"/>
    <w:rsid w:val="00A847E6"/>
    <w:rsid w:val="00A94426"/>
    <w:rsid w:val="00A961A6"/>
    <w:rsid w:val="00A96D64"/>
    <w:rsid w:val="00AB7491"/>
    <w:rsid w:val="00AB77B3"/>
    <w:rsid w:val="00AC01B6"/>
    <w:rsid w:val="00AC5769"/>
    <w:rsid w:val="00AD076C"/>
    <w:rsid w:val="00AD1DDC"/>
    <w:rsid w:val="00AD32DB"/>
    <w:rsid w:val="00AD76E2"/>
    <w:rsid w:val="00AE145F"/>
    <w:rsid w:val="00AE1A98"/>
    <w:rsid w:val="00AE201B"/>
    <w:rsid w:val="00AE258F"/>
    <w:rsid w:val="00AF0540"/>
    <w:rsid w:val="00AF40E2"/>
    <w:rsid w:val="00AF4E48"/>
    <w:rsid w:val="00B04308"/>
    <w:rsid w:val="00B20152"/>
    <w:rsid w:val="00B210CC"/>
    <w:rsid w:val="00B3272D"/>
    <w:rsid w:val="00B359E4"/>
    <w:rsid w:val="00B436B4"/>
    <w:rsid w:val="00B46439"/>
    <w:rsid w:val="00B5353B"/>
    <w:rsid w:val="00B57D98"/>
    <w:rsid w:val="00B60632"/>
    <w:rsid w:val="00B61D90"/>
    <w:rsid w:val="00B65D92"/>
    <w:rsid w:val="00B65EEB"/>
    <w:rsid w:val="00B70850"/>
    <w:rsid w:val="00B7336A"/>
    <w:rsid w:val="00B8073F"/>
    <w:rsid w:val="00B81351"/>
    <w:rsid w:val="00B819B7"/>
    <w:rsid w:val="00B85ED3"/>
    <w:rsid w:val="00B9540D"/>
    <w:rsid w:val="00BA0611"/>
    <w:rsid w:val="00BA3469"/>
    <w:rsid w:val="00BA4732"/>
    <w:rsid w:val="00BA4E64"/>
    <w:rsid w:val="00BA7225"/>
    <w:rsid w:val="00BB44CD"/>
    <w:rsid w:val="00BB5557"/>
    <w:rsid w:val="00BC1F14"/>
    <w:rsid w:val="00BC2042"/>
    <w:rsid w:val="00BC46E8"/>
    <w:rsid w:val="00BC6BC1"/>
    <w:rsid w:val="00BD64A9"/>
    <w:rsid w:val="00BE2B47"/>
    <w:rsid w:val="00BF367E"/>
    <w:rsid w:val="00BF7BA0"/>
    <w:rsid w:val="00C01368"/>
    <w:rsid w:val="00C04304"/>
    <w:rsid w:val="00C066B6"/>
    <w:rsid w:val="00C103D0"/>
    <w:rsid w:val="00C11811"/>
    <w:rsid w:val="00C14066"/>
    <w:rsid w:val="00C14177"/>
    <w:rsid w:val="00C15153"/>
    <w:rsid w:val="00C163DB"/>
    <w:rsid w:val="00C16B3E"/>
    <w:rsid w:val="00C248A5"/>
    <w:rsid w:val="00C37BA1"/>
    <w:rsid w:val="00C40F7E"/>
    <w:rsid w:val="00C42105"/>
    <w:rsid w:val="00C4674C"/>
    <w:rsid w:val="00C506CF"/>
    <w:rsid w:val="00C548B7"/>
    <w:rsid w:val="00C56B36"/>
    <w:rsid w:val="00C61BF5"/>
    <w:rsid w:val="00C61DED"/>
    <w:rsid w:val="00C6510C"/>
    <w:rsid w:val="00C72BED"/>
    <w:rsid w:val="00C73792"/>
    <w:rsid w:val="00C84A2C"/>
    <w:rsid w:val="00C931B8"/>
    <w:rsid w:val="00C94849"/>
    <w:rsid w:val="00C9550E"/>
    <w:rsid w:val="00C9578B"/>
    <w:rsid w:val="00C96326"/>
    <w:rsid w:val="00CA6A49"/>
    <w:rsid w:val="00CB0055"/>
    <w:rsid w:val="00CB00E0"/>
    <w:rsid w:val="00CB7065"/>
    <w:rsid w:val="00CC0FBA"/>
    <w:rsid w:val="00CC158A"/>
    <w:rsid w:val="00CC256B"/>
    <w:rsid w:val="00CC664F"/>
    <w:rsid w:val="00CD4017"/>
    <w:rsid w:val="00CD6057"/>
    <w:rsid w:val="00CE0565"/>
    <w:rsid w:val="00CE0931"/>
    <w:rsid w:val="00CF4D35"/>
    <w:rsid w:val="00D06CF7"/>
    <w:rsid w:val="00D074EF"/>
    <w:rsid w:val="00D121A2"/>
    <w:rsid w:val="00D17D6D"/>
    <w:rsid w:val="00D24439"/>
    <w:rsid w:val="00D245AF"/>
    <w:rsid w:val="00D2522B"/>
    <w:rsid w:val="00D269A4"/>
    <w:rsid w:val="00D310D4"/>
    <w:rsid w:val="00D34B12"/>
    <w:rsid w:val="00D422DE"/>
    <w:rsid w:val="00D430B4"/>
    <w:rsid w:val="00D43B0E"/>
    <w:rsid w:val="00D47A09"/>
    <w:rsid w:val="00D5459D"/>
    <w:rsid w:val="00D61AA1"/>
    <w:rsid w:val="00D632BB"/>
    <w:rsid w:val="00D6676A"/>
    <w:rsid w:val="00D75C1D"/>
    <w:rsid w:val="00D7779B"/>
    <w:rsid w:val="00D808AF"/>
    <w:rsid w:val="00D81AD4"/>
    <w:rsid w:val="00D83335"/>
    <w:rsid w:val="00D90951"/>
    <w:rsid w:val="00D95A9C"/>
    <w:rsid w:val="00D967C7"/>
    <w:rsid w:val="00DA1F4D"/>
    <w:rsid w:val="00DA2172"/>
    <w:rsid w:val="00DA586D"/>
    <w:rsid w:val="00DB1A82"/>
    <w:rsid w:val="00DB64BD"/>
    <w:rsid w:val="00DC196E"/>
    <w:rsid w:val="00DC71F1"/>
    <w:rsid w:val="00DD172A"/>
    <w:rsid w:val="00DD379E"/>
    <w:rsid w:val="00DE6DD4"/>
    <w:rsid w:val="00DF0420"/>
    <w:rsid w:val="00DF1345"/>
    <w:rsid w:val="00DF4197"/>
    <w:rsid w:val="00DF43ED"/>
    <w:rsid w:val="00E01A58"/>
    <w:rsid w:val="00E023F5"/>
    <w:rsid w:val="00E0696E"/>
    <w:rsid w:val="00E11F6D"/>
    <w:rsid w:val="00E22F6F"/>
    <w:rsid w:val="00E25A26"/>
    <w:rsid w:val="00E371BA"/>
    <w:rsid w:val="00E4312B"/>
    <w:rsid w:val="00E43516"/>
    <w:rsid w:val="00E4381A"/>
    <w:rsid w:val="00E5080D"/>
    <w:rsid w:val="00E5366D"/>
    <w:rsid w:val="00E536AC"/>
    <w:rsid w:val="00E5499A"/>
    <w:rsid w:val="00E55D74"/>
    <w:rsid w:val="00E565D0"/>
    <w:rsid w:val="00E577E0"/>
    <w:rsid w:val="00E6140C"/>
    <w:rsid w:val="00E63ABB"/>
    <w:rsid w:val="00E64A91"/>
    <w:rsid w:val="00E73534"/>
    <w:rsid w:val="00E74CBA"/>
    <w:rsid w:val="00E74F40"/>
    <w:rsid w:val="00E75680"/>
    <w:rsid w:val="00E84891"/>
    <w:rsid w:val="00E84F2B"/>
    <w:rsid w:val="00E91922"/>
    <w:rsid w:val="00E9788D"/>
    <w:rsid w:val="00EA2BF0"/>
    <w:rsid w:val="00EA4F55"/>
    <w:rsid w:val="00EB7006"/>
    <w:rsid w:val="00EB73EB"/>
    <w:rsid w:val="00EC07C4"/>
    <w:rsid w:val="00EC6E9D"/>
    <w:rsid w:val="00ED168B"/>
    <w:rsid w:val="00ED16BF"/>
    <w:rsid w:val="00ED5399"/>
    <w:rsid w:val="00EE07E6"/>
    <w:rsid w:val="00EE488B"/>
    <w:rsid w:val="00EE64BD"/>
    <w:rsid w:val="00EF3413"/>
    <w:rsid w:val="00F06D7D"/>
    <w:rsid w:val="00F113F7"/>
    <w:rsid w:val="00F23394"/>
    <w:rsid w:val="00F2463C"/>
    <w:rsid w:val="00F2773E"/>
    <w:rsid w:val="00F43085"/>
    <w:rsid w:val="00F438CE"/>
    <w:rsid w:val="00F51D98"/>
    <w:rsid w:val="00F527F8"/>
    <w:rsid w:val="00F57C10"/>
    <w:rsid w:val="00F60274"/>
    <w:rsid w:val="00F62FDE"/>
    <w:rsid w:val="00F67FBF"/>
    <w:rsid w:val="00F718F4"/>
    <w:rsid w:val="00F77FB9"/>
    <w:rsid w:val="00F874FB"/>
    <w:rsid w:val="00F936A0"/>
    <w:rsid w:val="00FA1139"/>
    <w:rsid w:val="00FB068F"/>
    <w:rsid w:val="00FB250B"/>
    <w:rsid w:val="00FB47E8"/>
    <w:rsid w:val="00FD7CA2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786F"/>
  <w14:defaultImageDpi w14:val="32767"/>
  <w15:chartTrackingRefBased/>
  <w15:docId w15:val="{5C7F99EB-0832-4F7C-AC54-2EA2E1D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DB64BD"/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5F78DB"/>
    <w:pPr>
      <w:keepNext/>
      <w:pBdr>
        <w:bottom w:val="single" w:sz="6" w:space="4" w:color="A6A6A6" w:themeColor="background1" w:themeShade="A6"/>
      </w:pBdr>
      <w:spacing w:before="480" w:after="240"/>
      <w:outlineLvl w:val="0"/>
    </w:pPr>
    <w:rPr>
      <w:rFonts w:ascii="Perpetua Titling MT" w:eastAsiaTheme="majorEastAsia" w:hAnsi="Perpetua Titling MT" w:cs="Times New Roman (Headings CS)"/>
      <w:cap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3413"/>
    <w:pPr>
      <w:outlineLvl w:val="1"/>
    </w:pPr>
    <w:rPr>
      <w:cap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4217"/>
    <w:pPr>
      <w:keepNext/>
      <w:keepLines/>
      <w:spacing w:before="40" w:after="80"/>
      <w:outlineLvl w:val="2"/>
    </w:pPr>
    <w:rPr>
      <w:rFonts w:eastAsiaTheme="majorEastAsia" w:cs="Times New Roman (Headings CS)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7A35"/>
    <w:pPr>
      <w:outlineLvl w:val="3"/>
    </w:pPr>
    <w:rPr>
      <w:rFonts w:cs="Times New Roman (Body CS)"/>
      <w: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413"/>
    <w:rPr>
      <w:caps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78DB"/>
    <w:pPr>
      <w:spacing w:line="960" w:lineRule="exact"/>
      <w:jc w:val="center"/>
    </w:pPr>
    <w:rPr>
      <w:rFonts w:asciiTheme="majorHAnsi" w:hAnsiTheme="majorHAnsi"/>
      <w:caps/>
      <w:color w:val="000000" w:themeColor="text1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F78DB"/>
    <w:rPr>
      <w:rFonts w:asciiTheme="majorHAnsi" w:hAnsiTheme="majorHAnsi"/>
      <w:caps/>
      <w:color w:val="000000" w:themeColor="text1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78DB"/>
    <w:rPr>
      <w:rFonts w:ascii="Perpetua Titling MT" w:eastAsiaTheme="majorEastAsia" w:hAnsi="Perpetua Titling MT" w:cs="Times New Roman (Headings CS)"/>
      <w:caps/>
      <w:color w:val="000000" w:themeColor="text1"/>
      <w:sz w:val="36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036450"/>
  </w:style>
  <w:style w:type="character" w:customStyle="1" w:styleId="DateChar">
    <w:name w:val="Date Char"/>
    <w:basedOn w:val="DefaultParagraphFont"/>
    <w:link w:val="Date"/>
    <w:uiPriority w:val="99"/>
    <w:semiHidden/>
    <w:rsid w:val="0038421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2C"/>
    <w:pPr>
      <w:spacing w:before="120" w:after="720"/>
      <w:jc w:val="center"/>
    </w:pPr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2C"/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217"/>
    <w:rPr>
      <w:rFonts w:eastAsiaTheme="majorEastAsia" w:cs="Times New Roman (Headings CS)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17"/>
    <w:rPr>
      <w:rFonts w:cs="Times New Roman (Body CS)"/>
      <w:caps/>
      <w:szCs w:val="22"/>
    </w:rPr>
  </w:style>
  <w:style w:type="paragraph" w:customStyle="1" w:styleId="ContactInfo">
    <w:name w:val="Contact Info"/>
    <w:basedOn w:val="Normal"/>
    <w:semiHidden/>
    <w:qFormat/>
    <w:rsid w:val="00194584"/>
    <w:pPr>
      <w:spacing w:after="120"/>
    </w:pPr>
    <w:rPr>
      <w:color w:val="595959" w:themeColor="text1" w:themeTint="A6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 w:after="80"/>
    </w:pPr>
    <w:rPr>
      <w:caps w:val="0"/>
      <w:sz w:val="22"/>
    </w:rPr>
  </w:style>
  <w:style w:type="paragraph" w:customStyle="1" w:styleId="Skillslist">
    <w:name w:val="Skills list"/>
    <w:basedOn w:val="Normal"/>
    <w:qFormat/>
    <w:rsid w:val="004D11E6"/>
    <w:pPr>
      <w:numPr>
        <w:numId w:val="2"/>
      </w:numPr>
      <w:spacing w:after="120"/>
    </w:pPr>
  </w:style>
  <w:style w:type="paragraph" w:styleId="ListParagraph">
    <w:name w:val="List Paragraph"/>
    <w:basedOn w:val="Normal"/>
    <w:uiPriority w:val="34"/>
    <w:qFormat/>
    <w:rsid w:val="004D11E6"/>
    <w:pPr>
      <w:ind w:left="720"/>
      <w:contextualSpacing/>
    </w:pPr>
  </w:style>
  <w:style w:type="numbering" w:customStyle="1" w:styleId="CurrentList1">
    <w:name w:val="Current List1"/>
    <w:uiPriority w:val="99"/>
    <w:rsid w:val="004D11E6"/>
    <w:pPr>
      <w:numPr>
        <w:numId w:val="3"/>
      </w:numPr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 w:after="0"/>
    </w:pPr>
  </w:style>
  <w:style w:type="table" w:styleId="GridTable1Light-Accent5">
    <w:name w:val="Grid Table 1 Light Accent 5"/>
    <w:basedOn w:val="TableNormal"/>
    <w:uiPriority w:val="46"/>
    <w:rsid w:val="00FB47E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youtube.com/playlist?list=PLs5_Rtf2P2r41iuDKULDHHnIwfXyTAxBH&amp;si=PhMhOvo8_rT1a53y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NCrlyaXMAn8&amp;list=PLJ5C_6qdAvBELELTSPgzYkQg3HgclQh-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youtube.com/playlist?list=PLs5_Rtf2P2r41iuDKULDHHnIwfXyTAxBH&amp;si=PhMhOvo8_rT1a53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NCrlyaXMAn8&amp;list=PLJ5C_6qdAvBELELTSPgzYkQg3HgclQh-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\AppData\Roaming\Microsoft\Templates\Elegant%20graphic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1">
      <a:majorFont>
        <a:latin typeface="Perpetua Titling M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8B72D9-D856-4705-B9D6-25C79EA17D6A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DE68-F035-4A5D-AE53-44197648C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D0F04-8D02-40BB-96C8-7ED2877A3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DF072-5485-40AC-8CAD-04328D0069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A4320D2-0124-4D0C-8F09-76A2F123F7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Elegant graphic design resume.dotx</Template>
  <TotalTime>1070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TIWARI</dc:creator>
  <cp:keywords/>
  <dc:description/>
  <cp:lastModifiedBy>MIHIR_Tiwari_220960940019 TIWARI</cp:lastModifiedBy>
  <cp:revision>387</cp:revision>
  <dcterms:created xsi:type="dcterms:W3CDTF">2024-12-21T13:21:00Z</dcterms:created>
  <dcterms:modified xsi:type="dcterms:W3CDTF">2024-12-26T10:51:00Z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