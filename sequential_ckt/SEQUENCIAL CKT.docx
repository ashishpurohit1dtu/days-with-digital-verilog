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5E762" w14:textId="20E0AE1B" w:rsidR="00A840FC" w:rsidRPr="00664E82" w:rsidRDefault="009E47EA" w:rsidP="00664E82">
      <w:pPr>
        <w:pStyle w:val="Title"/>
        <w:jc w:val="left"/>
        <w:rPr>
          <w:color w:val="2E74B5" w:themeColor="accent5" w:themeShade="BF"/>
          <w:sz w:val="52"/>
          <w:szCs w:val="52"/>
          <w:lang w:val="en-IN"/>
        </w:rPr>
      </w:pPr>
      <w:r>
        <w:rPr>
          <w:noProof/>
          <w:color w:val="2E74B5" w:themeColor="accent5" w:themeShade="BF"/>
          <w:sz w:val="52"/>
          <w:szCs w:val="52"/>
          <w:lang w:val="en-IN"/>
        </w:rPr>
        <mc:AlternateContent>
          <mc:Choice Requires="wps">
            <w:drawing>
              <wp:anchor distT="0" distB="0" distL="114300" distR="114300" simplePos="0" relativeHeight="251703296" behindDoc="0" locked="0" layoutInCell="1" allowOverlap="1" wp14:anchorId="3350CAAB" wp14:editId="33E0CE92">
                <wp:simplePos x="0" y="0"/>
                <wp:positionH relativeFrom="page">
                  <wp:align>right</wp:align>
                </wp:positionH>
                <wp:positionV relativeFrom="paragraph">
                  <wp:posOffset>-612140</wp:posOffset>
                </wp:positionV>
                <wp:extent cx="7761767" cy="637953"/>
                <wp:effectExtent l="0" t="0" r="10795" b="10160"/>
                <wp:wrapNone/>
                <wp:docPr id="2098023093" name="Wave 44"/>
                <wp:cNvGraphicFramePr/>
                <a:graphic xmlns:a="http://schemas.openxmlformats.org/drawingml/2006/main">
                  <a:graphicData uri="http://schemas.microsoft.com/office/word/2010/wordprocessingShape">
                    <wps:wsp>
                      <wps:cNvSpPr/>
                      <wps:spPr>
                        <a:xfrm>
                          <a:off x="0" y="0"/>
                          <a:ext cx="7761767" cy="637953"/>
                        </a:xfrm>
                        <a:prstGeom prst="wav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87A1E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44" o:spid="_x0000_s1026" type="#_x0000_t64" style="position:absolute;margin-left:559.95pt;margin-top:-48.2pt;width:611.15pt;height:50.25pt;z-index:2517032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" adj="2700" fillcolor="#91bce3 [2168]" strokecolor="#5b9bd5 [3208]" strokeweight=".5pt">
                <v:fill color2="#7aaddd [2616]" rotate="t" colors="0 #b1cbe9;.5 #a3c1e5;1 #92b9e4" focus="100%" type="gradient">
                  <o:fill v:ext="view" type="gradientUnscaled"/>
                </v:fill>
                <v:stroke joinstyle="miter"/>
                <w10:wrap anchorx="page"/>
              </v:shape>
            </w:pict>
          </mc:Fallback>
        </mc:AlternateContent>
      </w:r>
      <w:r w:rsidR="00664E82" w:rsidRPr="00664E82">
        <w:rPr>
          <w:color w:val="2E74B5" w:themeColor="accent5" w:themeShade="BF"/>
          <w:sz w:val="52"/>
          <w:szCs w:val="52"/>
          <w:lang w:val="en-IN"/>
        </w:rPr>
        <w:t xml:space="preserve">         </w:t>
      </w:r>
      <w:r w:rsidR="00130865">
        <w:rPr>
          <w:color w:val="2E74B5" w:themeColor="accent5" w:themeShade="BF"/>
          <w:sz w:val="52"/>
          <w:szCs w:val="52"/>
          <w:lang w:val="en-IN"/>
        </w:rPr>
        <w:t xml:space="preserve">      </w:t>
      </w:r>
      <w:r w:rsidR="004503F0">
        <w:rPr>
          <w:color w:val="2E74B5" w:themeColor="accent5" w:themeShade="BF"/>
          <w:sz w:val="52"/>
          <w:szCs w:val="52"/>
          <w:lang w:val="en-IN"/>
        </w:rPr>
        <w:t xml:space="preserve">SEQUENTIAL </w:t>
      </w:r>
      <w:r w:rsidR="00664E82" w:rsidRPr="00664E82">
        <w:rPr>
          <w:color w:val="2E74B5" w:themeColor="accent5" w:themeShade="BF"/>
          <w:sz w:val="52"/>
          <w:szCs w:val="52"/>
          <w:lang w:val="en-IN"/>
        </w:rPr>
        <w:t>CIRCUITS</w:t>
      </w:r>
    </w:p>
    <w:p w14:paraId="21B262B6" w14:textId="77777777" w:rsidR="00681822" w:rsidRDefault="00B31845" w:rsidP="00E5499A">
      <w:pPr>
        <w:tabs>
          <w:tab w:val="left" w:pos="2805"/>
        </w:tabs>
        <w:rPr>
          <w:sz w:val="22"/>
          <w:lang w:val="en-IN"/>
        </w:rPr>
      </w:pPr>
      <w:r w:rsidRPr="001707BF">
        <w:rPr>
          <w:sz w:val="22"/>
        </w:rPr>
        <w:t>A sequential circuit is a digital logic circuit that includes memory elements to store the history of past operations. Its output depends not only on the present inputs but also on the past outputs stored in its memory. This enables sequential circuits to perform time-dependent operations.</w:t>
      </w:r>
    </w:p>
    <w:p w14:paraId="5CAD7FE8" w14:textId="2E1353DD" w:rsidR="00E64A91" w:rsidRPr="007A4B37" w:rsidRDefault="00130865" w:rsidP="00681822">
      <w:pPr>
        <w:tabs>
          <w:tab w:val="left" w:pos="2805"/>
        </w:tabs>
        <w:jc w:val="center"/>
        <w:rPr>
          <w:b/>
          <w:bCs/>
          <w:color w:val="2F5496" w:themeColor="accent1" w:themeShade="BF"/>
          <w:sz w:val="24"/>
          <w:szCs w:val="24"/>
          <w:lang w:val="en-IN"/>
        </w:rPr>
      </w:pPr>
      <w:r w:rsidRPr="007A4B37">
        <w:rPr>
          <w:b/>
          <w:bCs/>
          <w:color w:val="2F5496" w:themeColor="accent1" w:themeShade="BF"/>
          <w:sz w:val="36"/>
          <w:szCs w:val="36"/>
        </w:rPr>
        <w:t>LATCHES</w:t>
      </w:r>
    </w:p>
    <w:p w14:paraId="5706885D" w14:textId="765E5A74" w:rsidR="00900537" w:rsidRDefault="00900537" w:rsidP="00E5499A">
      <w:pPr>
        <w:tabs>
          <w:tab w:val="left" w:pos="2805"/>
        </w:tabs>
        <w:rPr>
          <w:sz w:val="22"/>
          <w:szCs w:val="24"/>
        </w:rPr>
      </w:pPr>
      <w:r w:rsidRPr="001707BF">
        <w:rPr>
          <w:sz w:val="22"/>
          <w:szCs w:val="24"/>
        </w:rPr>
        <w:t>Latches are level-sensitive, meaning they are transparent (allow data to pass through) when the control signal (e.g., enable) is active, and they hold their state when the control signal is inactive.</w:t>
      </w:r>
    </w:p>
    <w:p w14:paraId="6CABC20E" w14:textId="7986373E" w:rsidR="00E57B4E" w:rsidRPr="009955DC" w:rsidRDefault="00E57B4E" w:rsidP="009955DC">
      <w:pPr>
        <w:tabs>
          <w:tab w:val="left" w:pos="2805"/>
        </w:tabs>
        <w:rPr>
          <w:sz w:val="22"/>
          <w:szCs w:val="24"/>
        </w:rPr>
      </w:pPr>
      <w:r w:rsidRPr="00E57B4E">
        <w:rPr>
          <w:b/>
          <w:bCs/>
          <w:color w:val="1F4E79" w:themeColor="accent5" w:themeShade="80"/>
          <w:sz w:val="24"/>
          <w:szCs w:val="24"/>
        </w:rPr>
        <w:t>SR Latch (Set-Reset</w:t>
      </w:r>
      <w:r w:rsidRPr="00E57B4E">
        <w:rPr>
          <w:b/>
          <w:bCs/>
          <w:color w:val="1F4E79" w:themeColor="accent5" w:themeShade="80"/>
        </w:rPr>
        <w:t>)</w:t>
      </w:r>
    </w:p>
    <w:p w14:paraId="064ED988" w14:textId="690C2A1B" w:rsidR="00E11F6D" w:rsidRPr="00E57B4E" w:rsidRDefault="00E57B4E" w:rsidP="00E57B4E">
      <w:pPr>
        <w:rPr>
          <w:color w:val="000000" w:themeColor="text1"/>
          <w:sz w:val="22"/>
          <w:szCs w:val="24"/>
        </w:rPr>
      </w:pPr>
      <w:r w:rsidRPr="00E0067D">
        <w:rPr>
          <w:color w:val="000000" w:themeColor="text1"/>
          <w:sz w:val="22"/>
          <w:szCs w:val="24"/>
        </w:rPr>
        <w:t>SR latch is a circuit with two cross-coupled NOR gates or two cross coupled NAND gates, and two inputs labeled S for set, and R for reset</w:t>
      </w:r>
      <w:r>
        <w:rPr>
          <w:color w:val="000000" w:themeColor="text1"/>
          <w:sz w:val="22"/>
          <w:szCs w:val="24"/>
        </w:rPr>
        <w:t>.</w:t>
      </w:r>
    </w:p>
    <w:p w14:paraId="70C3EF36" w14:textId="63A63D59" w:rsidR="00E11F6D" w:rsidRDefault="00EE4B8B" w:rsidP="00E5499A">
      <w:pPr>
        <w:tabs>
          <w:tab w:val="left" w:pos="2805"/>
        </w:tabs>
        <w:rPr>
          <w:lang w:val="en-IN"/>
        </w:rPr>
      </w:pPr>
      <w:r>
        <w:rPr>
          <w:noProof/>
          <w:lang w:val="en-IN"/>
        </w:rPr>
        <mc:AlternateContent>
          <mc:Choice Requires="wpi">
            <w:drawing>
              <wp:anchor distT="0" distB="0" distL="114300" distR="114300" simplePos="0" relativeHeight="251736064" behindDoc="0" locked="0" layoutInCell="1" allowOverlap="1" wp14:anchorId="7E9C5F8D" wp14:editId="7752E82D">
                <wp:simplePos x="0" y="0"/>
                <wp:positionH relativeFrom="column">
                  <wp:posOffset>2555875</wp:posOffset>
                </wp:positionH>
                <wp:positionV relativeFrom="paragraph">
                  <wp:posOffset>815857</wp:posOffset>
                </wp:positionV>
                <wp:extent cx="109833" cy="92828"/>
                <wp:effectExtent l="57150" t="57150" r="43180" b="40640"/>
                <wp:wrapNone/>
                <wp:docPr id="659265391" name="Ink 79"/>
                <wp:cNvGraphicFramePr/>
                <a:graphic xmlns:a="http://schemas.openxmlformats.org/drawingml/2006/main">
                  <a:graphicData uri="http://schemas.microsoft.com/office/word/2010/wordprocessingInk">
                    <w14:contentPart bwMode="auto" r:id="rId11">
                      <w14:nvContentPartPr>
                        <w14:cNvContentPartPr/>
                      </w14:nvContentPartPr>
                      <w14:xfrm>
                        <a:off x="0" y="0"/>
                        <a:ext cx="109833" cy="92828"/>
                      </w14:xfrm>
                    </w14:contentPart>
                  </a:graphicData>
                </a:graphic>
                <wp14:sizeRelH relativeFrom="margin">
                  <wp14:pctWidth>0</wp14:pctWidth>
                </wp14:sizeRelH>
                <wp14:sizeRelV relativeFrom="margin">
                  <wp14:pctHeight>0</wp14:pctHeight>
                </wp14:sizeRelV>
              </wp:anchor>
            </w:drawing>
          </mc:Choice>
          <mc:Fallback>
            <w:pict>
              <v:shapetype w14:anchorId="31951E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9" o:spid="_x0000_s1026" type="#_x0000_t75" style="position:absolute;margin-left:200.55pt;margin-top:63.55pt;width:10.1pt;height:8.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">
                <v:imagedata r:id="rId12" o:title=""/>
              </v:shape>
            </w:pict>
          </mc:Fallback>
        </mc:AlternateContent>
      </w:r>
      <w:r>
        <w:rPr>
          <w:noProof/>
          <w:lang w:val="en-IN"/>
        </w:rPr>
        <mc:AlternateContent>
          <mc:Choice Requires="wpi">
            <w:drawing>
              <wp:anchor distT="0" distB="0" distL="114300" distR="114300" simplePos="0" relativeHeight="251732992" behindDoc="0" locked="0" layoutInCell="1" allowOverlap="1" wp14:anchorId="19602F62" wp14:editId="111B5177">
                <wp:simplePos x="0" y="0"/>
                <wp:positionH relativeFrom="column">
                  <wp:posOffset>2065655</wp:posOffset>
                </wp:positionH>
                <wp:positionV relativeFrom="paragraph">
                  <wp:posOffset>803275</wp:posOffset>
                </wp:positionV>
                <wp:extent cx="135104" cy="121070"/>
                <wp:effectExtent l="57150" t="57150" r="17780" b="50800"/>
                <wp:wrapNone/>
                <wp:docPr id="1885386814" name="Ink 76"/>
                <wp:cNvGraphicFramePr/>
                <a:graphic xmlns:a="http://schemas.openxmlformats.org/drawingml/2006/main">
                  <a:graphicData uri="http://schemas.microsoft.com/office/word/2010/wordprocessingInk">
                    <w14:contentPart bwMode="auto" r:id="rId13">
                      <w14:nvContentPartPr>
                        <w14:cNvContentPartPr/>
                      </w14:nvContentPartPr>
                      <w14:xfrm>
                        <a:off x="0" y="0"/>
                        <a:ext cx="135104" cy="121070"/>
                      </w14:xfrm>
                    </w14:contentPart>
                  </a:graphicData>
                </a:graphic>
                <wp14:sizeRelH relativeFrom="margin">
                  <wp14:pctWidth>0</wp14:pctWidth>
                </wp14:sizeRelH>
                <wp14:sizeRelV relativeFrom="margin">
                  <wp14:pctHeight>0</wp14:pctHeight>
                </wp14:sizeRelV>
              </wp:anchor>
            </w:drawing>
          </mc:Choice>
          <mc:Fallback>
            <w:pict>
              <v:shape w14:anchorId="696B2A9E" id="Ink 76" o:spid="_x0000_s1026" type="#_x0000_t75" style="position:absolute;margin-left:161.95pt;margin-top:62.55pt;width:12.05pt;height:10.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">
                <v:imagedata r:id="rId14" o:title=""/>
              </v:shape>
            </w:pict>
          </mc:Fallback>
        </mc:AlternateContent>
      </w:r>
      <w:r w:rsidR="00301790">
        <w:rPr>
          <w:noProof/>
          <w:lang w:val="en-IN"/>
        </w:rPr>
        <mc:AlternateContent>
          <mc:Choice Requires="wps">
            <w:drawing>
              <wp:anchor distT="0" distB="0" distL="114300" distR="114300" simplePos="0" relativeHeight="251738112" behindDoc="0" locked="0" layoutInCell="1" allowOverlap="1" wp14:anchorId="512F6C8E" wp14:editId="0B5FCC0B">
                <wp:simplePos x="0" y="0"/>
                <wp:positionH relativeFrom="column">
                  <wp:posOffset>3781586</wp:posOffset>
                </wp:positionH>
                <wp:positionV relativeFrom="paragraph">
                  <wp:posOffset>17694</wp:posOffset>
                </wp:positionV>
                <wp:extent cx="3293390" cy="1084881"/>
                <wp:effectExtent l="0" t="0" r="0" b="1270"/>
                <wp:wrapNone/>
                <wp:docPr id="559918830" name="Text Box 81"/>
                <wp:cNvGraphicFramePr/>
                <a:graphic xmlns:a="http://schemas.openxmlformats.org/drawingml/2006/main">
                  <a:graphicData uri="http://schemas.microsoft.com/office/word/2010/wordprocessingShape">
                    <wps:wsp>
                      <wps:cNvSpPr txBox="1"/>
                      <wps:spPr>
                        <a:xfrm>
                          <a:off x="0" y="0"/>
                          <a:ext cx="3293390" cy="1084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634D9C" w14:textId="7B9791BC" w:rsidR="00301790" w:rsidRDefault="00301790">
                            <w:bookmarkStart w:id="0" w:name="_Hlk185948599"/>
                            <w:bookmarkEnd w:id="0"/>
                            <w:r>
                              <w:rPr>
                                <w:noProof/>
                              </w:rPr>
                              <w:drawing>
                                <wp:inline distT="0" distB="0" distL="0" distR="0" wp14:anchorId="00BECBA4" wp14:editId="32970D40">
                                  <wp:extent cx="2987040" cy="986790"/>
                                  <wp:effectExtent l="0" t="0" r="3810" b="3810"/>
                                  <wp:docPr id="61512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21683" name=""/>
                                          <pic:cNvPicPr/>
                                        </pic:nvPicPr>
                                        <pic:blipFill>
                                          <a:blip r:embed="rId15"/>
                                          <a:stretch>
                                            <a:fillRect/>
                                          </a:stretch>
                                        </pic:blipFill>
                                        <pic:spPr>
                                          <a:xfrm>
                                            <a:off x="0" y="0"/>
                                            <a:ext cx="2987040" cy="9867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2F6C8E" id="_x0000_t202" coordsize="21600,21600" o:spt="202" path="m,l,21600r21600,l21600,xe">
                <v:stroke joinstyle="miter"/>
                <v:path gradientshapeok="t" o:connecttype="rect"/>
              </v:shapetype>
              <v:shape id="Text Box 81" o:spid="_x0000_s1026" type="#_x0000_t202" style="position:absolute;margin-left:297.75pt;margin-top:1.4pt;width:259.3pt;height:85.4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" filled="f" stroked="f">
                <v:textbox>
                  <w:txbxContent>
                    <w:p w14:paraId="5F634D9C" w14:textId="7B9791BC" w:rsidR="00301790" w:rsidRDefault="00301790">
                      <w:bookmarkStart w:id="1" w:name="_Hlk185948599"/>
                      <w:bookmarkEnd w:id="1"/>
                      <w:r>
                        <w:rPr>
                          <w:noProof/>
                        </w:rPr>
                        <w:drawing>
                          <wp:inline distT="0" distB="0" distL="0" distR="0" wp14:anchorId="00BECBA4" wp14:editId="32970D40">
                            <wp:extent cx="2987040" cy="986790"/>
                            <wp:effectExtent l="0" t="0" r="3810" b="3810"/>
                            <wp:docPr id="61512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21683" name=""/>
                                    <pic:cNvPicPr/>
                                  </pic:nvPicPr>
                                  <pic:blipFill>
                                    <a:blip r:embed="rId15"/>
                                    <a:stretch>
                                      <a:fillRect/>
                                    </a:stretch>
                                  </pic:blipFill>
                                  <pic:spPr>
                                    <a:xfrm>
                                      <a:off x="0" y="0"/>
                                      <a:ext cx="2987040" cy="986790"/>
                                    </a:xfrm>
                                    <a:prstGeom prst="rect">
                                      <a:avLst/>
                                    </a:prstGeom>
                                  </pic:spPr>
                                </pic:pic>
                              </a:graphicData>
                            </a:graphic>
                          </wp:inline>
                        </w:drawing>
                      </w:r>
                    </w:p>
                  </w:txbxContent>
                </v:textbox>
              </v:shape>
            </w:pict>
          </mc:Fallback>
        </mc:AlternateContent>
      </w:r>
      <w:r w:rsidR="00684E98">
        <w:rPr>
          <w:noProof/>
          <w:lang w:val="en-IN"/>
        </w:rPr>
        <mc:AlternateContent>
          <mc:Choice Requires="wps">
            <w:drawing>
              <wp:anchor distT="0" distB="0" distL="114300" distR="114300" simplePos="0" relativeHeight="251737088" behindDoc="0" locked="0" layoutInCell="1" allowOverlap="1" wp14:anchorId="6B05227B" wp14:editId="11FFD19E">
                <wp:simplePos x="0" y="0"/>
                <wp:positionH relativeFrom="column">
                  <wp:posOffset>2905932</wp:posOffset>
                </wp:positionH>
                <wp:positionV relativeFrom="paragraph">
                  <wp:posOffset>257917</wp:posOffset>
                </wp:positionV>
                <wp:extent cx="650929" cy="705173"/>
                <wp:effectExtent l="0" t="0" r="0" b="0"/>
                <wp:wrapNone/>
                <wp:docPr id="53206378" name="Text Box 80"/>
                <wp:cNvGraphicFramePr/>
                <a:graphic xmlns:a="http://schemas.openxmlformats.org/drawingml/2006/main">
                  <a:graphicData uri="http://schemas.microsoft.com/office/word/2010/wordprocessingShape">
                    <wps:wsp>
                      <wps:cNvSpPr txBox="1"/>
                      <wps:spPr>
                        <a:xfrm>
                          <a:off x="0" y="0"/>
                          <a:ext cx="650929" cy="7051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AA26C" w14:textId="592C6DE1" w:rsidR="00821452" w:rsidRPr="00684E98" w:rsidRDefault="00821452">
                            <w:pPr>
                              <w:rPr>
                                <w:szCs w:val="20"/>
                                <w:lang w:val="en-IN"/>
                              </w:rPr>
                            </w:pPr>
                            <w:r w:rsidRPr="00684E98">
                              <w:rPr>
                                <w:szCs w:val="20"/>
                                <w:lang w:val="en-IN"/>
                              </w:rPr>
                              <w:t>Hold</w:t>
                            </w:r>
                          </w:p>
                          <w:p w14:paraId="08A0796C" w14:textId="2BBA447F" w:rsidR="00821452" w:rsidRPr="00684E98" w:rsidRDefault="00F345D4">
                            <w:pPr>
                              <w:rPr>
                                <w:szCs w:val="20"/>
                                <w:lang w:val="en-IN"/>
                              </w:rPr>
                            </w:pPr>
                            <w:r w:rsidRPr="00684E98">
                              <w:rPr>
                                <w:szCs w:val="20"/>
                                <w:lang w:val="en-IN"/>
                              </w:rPr>
                              <w:t>Reset</w:t>
                            </w:r>
                          </w:p>
                          <w:p w14:paraId="41B56223" w14:textId="319B77AC" w:rsidR="00F345D4" w:rsidRPr="00684E98" w:rsidRDefault="00F345D4">
                            <w:pPr>
                              <w:rPr>
                                <w:szCs w:val="20"/>
                                <w:lang w:val="en-IN"/>
                              </w:rPr>
                            </w:pPr>
                            <w:r w:rsidRPr="00684E98">
                              <w:rPr>
                                <w:szCs w:val="20"/>
                                <w:lang w:val="en-IN"/>
                              </w:rPr>
                              <w:t>Set</w:t>
                            </w:r>
                          </w:p>
                          <w:p w14:paraId="32C7BF20" w14:textId="7C528B95" w:rsidR="00F345D4" w:rsidRPr="00684E98" w:rsidRDefault="003E5491">
                            <w:pPr>
                              <w:rPr>
                                <w:szCs w:val="20"/>
                                <w:lang w:val="en-IN"/>
                              </w:rPr>
                            </w:pPr>
                            <w:r w:rsidRPr="00684E98">
                              <w:rPr>
                                <w:szCs w:val="20"/>
                                <w:lang w:val="en-IN"/>
                              </w:rP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5227B" id="Text Box 80" o:spid="_x0000_s1027" type="#_x0000_t202" style="position:absolute;margin-left:228.8pt;margin-top:20.3pt;width:51.25pt;height:55.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" filled="f" stroked="f">
                <v:textbox>
                  <w:txbxContent>
                    <w:p w14:paraId="4BEAA26C" w14:textId="592C6DE1" w:rsidR="00821452" w:rsidRPr="00684E98" w:rsidRDefault="00821452">
                      <w:pPr>
                        <w:rPr>
                          <w:szCs w:val="20"/>
                          <w:lang w:val="en-IN"/>
                        </w:rPr>
                      </w:pPr>
                      <w:r w:rsidRPr="00684E98">
                        <w:rPr>
                          <w:szCs w:val="20"/>
                          <w:lang w:val="en-IN"/>
                        </w:rPr>
                        <w:t>Hold</w:t>
                      </w:r>
                    </w:p>
                    <w:p w14:paraId="08A0796C" w14:textId="2BBA447F" w:rsidR="00821452" w:rsidRPr="00684E98" w:rsidRDefault="00F345D4">
                      <w:pPr>
                        <w:rPr>
                          <w:szCs w:val="20"/>
                          <w:lang w:val="en-IN"/>
                        </w:rPr>
                      </w:pPr>
                      <w:r w:rsidRPr="00684E98">
                        <w:rPr>
                          <w:szCs w:val="20"/>
                          <w:lang w:val="en-IN"/>
                        </w:rPr>
                        <w:t>Reset</w:t>
                      </w:r>
                    </w:p>
                    <w:p w14:paraId="41B56223" w14:textId="319B77AC" w:rsidR="00F345D4" w:rsidRPr="00684E98" w:rsidRDefault="00F345D4">
                      <w:pPr>
                        <w:rPr>
                          <w:szCs w:val="20"/>
                          <w:lang w:val="en-IN"/>
                        </w:rPr>
                      </w:pPr>
                      <w:r w:rsidRPr="00684E98">
                        <w:rPr>
                          <w:szCs w:val="20"/>
                          <w:lang w:val="en-IN"/>
                        </w:rPr>
                        <w:t>Set</w:t>
                      </w:r>
                    </w:p>
                    <w:p w14:paraId="32C7BF20" w14:textId="7C528B95" w:rsidR="00F345D4" w:rsidRPr="00684E98" w:rsidRDefault="003E5491">
                      <w:pPr>
                        <w:rPr>
                          <w:szCs w:val="20"/>
                          <w:lang w:val="en-IN"/>
                        </w:rPr>
                      </w:pPr>
                      <w:r w:rsidRPr="00684E98">
                        <w:rPr>
                          <w:szCs w:val="20"/>
                          <w:lang w:val="en-IN"/>
                        </w:rPr>
                        <w:t>Invalid</w:t>
                      </w:r>
                    </w:p>
                  </w:txbxContent>
                </v:textbox>
              </v:shape>
            </w:pict>
          </mc:Fallback>
        </mc:AlternateContent>
      </w:r>
      <w:r w:rsidR="00CD35F9">
        <w:rPr>
          <w:noProof/>
          <w:lang w:val="en-IN"/>
        </w:rPr>
        <mc:AlternateContent>
          <mc:Choice Requires="wpi">
            <w:drawing>
              <wp:anchor distT="0" distB="0" distL="114300" distR="114300" simplePos="0" relativeHeight="251729920" behindDoc="0" locked="0" layoutInCell="1" allowOverlap="1" wp14:anchorId="3C304000" wp14:editId="59C449E3">
                <wp:simplePos x="0" y="0"/>
                <wp:positionH relativeFrom="column">
                  <wp:posOffset>2065701</wp:posOffset>
                </wp:positionH>
                <wp:positionV relativeFrom="paragraph">
                  <wp:posOffset>659079</wp:posOffset>
                </wp:positionV>
                <wp:extent cx="38160" cy="68400"/>
                <wp:effectExtent l="57150" t="57150" r="57150" b="46355"/>
                <wp:wrapNone/>
                <wp:docPr id="1905454314" name="Ink 61"/>
                <wp:cNvGraphicFramePr/>
                <a:graphic xmlns:a="http://schemas.openxmlformats.org/drawingml/2006/main">
                  <a:graphicData uri="http://schemas.microsoft.com/office/word/2010/wordprocessingInk">
                    <w14:contentPart bwMode="auto" r:id="rId16">
                      <w14:nvContentPartPr>
                        <w14:cNvContentPartPr/>
                      </w14:nvContentPartPr>
                      <w14:xfrm>
                        <a:off x="0" y="0"/>
                        <a:ext cx="38160" cy="68400"/>
                      </w14:xfrm>
                    </w14:contentPart>
                  </a:graphicData>
                </a:graphic>
              </wp:anchor>
            </w:drawing>
          </mc:Choice>
          <mc:Fallback>
            <w:pict>
              <v:shape w14:anchorId="46B09535" id="Ink 61" o:spid="_x0000_s1026" type="#_x0000_t75" style="position:absolute;margin-left:161.95pt;margin-top:51.2pt;width:4.4pt;height:6.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">
                <v:imagedata r:id="rId17" o:title=""/>
              </v:shape>
            </w:pict>
          </mc:Fallback>
        </mc:AlternateContent>
      </w:r>
      <w:r w:rsidR="00CD35F9">
        <w:rPr>
          <w:noProof/>
          <w:lang w:val="en-IN"/>
        </w:rPr>
        <mc:AlternateContent>
          <mc:Choice Requires="wpi">
            <w:drawing>
              <wp:anchor distT="0" distB="0" distL="114300" distR="114300" simplePos="0" relativeHeight="251728896" behindDoc="0" locked="0" layoutInCell="1" allowOverlap="1" wp14:anchorId="2775854B" wp14:editId="7B7F46AF">
                <wp:simplePos x="0" y="0"/>
                <wp:positionH relativeFrom="column">
                  <wp:posOffset>1662861</wp:posOffset>
                </wp:positionH>
                <wp:positionV relativeFrom="paragraph">
                  <wp:posOffset>661599</wp:posOffset>
                </wp:positionV>
                <wp:extent cx="77040" cy="61920"/>
                <wp:effectExtent l="57150" t="57150" r="37465" b="52705"/>
                <wp:wrapNone/>
                <wp:docPr id="410529381" name="Ink 60"/>
                <wp:cNvGraphicFramePr/>
                <a:graphic xmlns:a="http://schemas.openxmlformats.org/drawingml/2006/main">
                  <a:graphicData uri="http://schemas.microsoft.com/office/word/2010/wordprocessingInk">
                    <w14:contentPart bwMode="auto" r:id="rId18">
                      <w14:nvContentPartPr>
                        <w14:cNvContentPartPr/>
                      </w14:nvContentPartPr>
                      <w14:xfrm>
                        <a:off x="0" y="0"/>
                        <a:ext cx="77040" cy="61920"/>
                      </w14:xfrm>
                    </w14:contentPart>
                  </a:graphicData>
                </a:graphic>
              </wp:anchor>
            </w:drawing>
          </mc:Choice>
          <mc:Fallback>
            <w:pict>
              <v:shape w14:anchorId="0AC742B7" id="Ink 60" o:spid="_x0000_s1026" type="#_x0000_t75" style="position:absolute;margin-left:130.25pt;margin-top:51.4pt;width:7.45pt;height:6.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">
                <v:imagedata r:id="rId19" o:title=""/>
              </v:shape>
            </w:pict>
          </mc:Fallback>
        </mc:AlternateContent>
      </w:r>
      <w:r w:rsidR="00CD35F9">
        <w:rPr>
          <w:noProof/>
          <w:lang w:val="en-IN"/>
        </w:rPr>
        <w:drawing>
          <wp:inline distT="0" distB="0" distL="0" distR="0" wp14:anchorId="3A3FC36A" wp14:editId="0D2A7F2F">
            <wp:extent cx="2931476" cy="1063686"/>
            <wp:effectExtent l="0" t="0" r="2540" b="3175"/>
            <wp:docPr id="84005658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56587" name="Picture 840056587"/>
                    <pic:cNvPicPr/>
                  </pic:nvPicPr>
                  <pic:blipFill>
                    <a:blip r:embed="rId20">
                      <a:extLst>
                        <a:ext uri="{28A0092B-C50C-407E-A947-70E740481C1C}">
                          <a14:useLocalDpi xmlns:a14="http://schemas.microsoft.com/office/drawing/2010/main" val="0"/>
                        </a:ext>
                      </a:extLst>
                    </a:blip>
                    <a:stretch>
                      <a:fillRect/>
                    </a:stretch>
                  </pic:blipFill>
                  <pic:spPr>
                    <a:xfrm>
                      <a:off x="0" y="0"/>
                      <a:ext cx="3039311" cy="1102814"/>
                    </a:xfrm>
                    <a:prstGeom prst="rect">
                      <a:avLst/>
                    </a:prstGeom>
                    <a:ln>
                      <a:noFill/>
                    </a:ln>
                  </pic:spPr>
                </pic:pic>
              </a:graphicData>
            </a:graphic>
          </wp:inline>
        </w:drawing>
      </w:r>
    </w:p>
    <w:p w14:paraId="43B7A801" w14:textId="77777777" w:rsidR="00E57B4E" w:rsidRDefault="001E74F2" w:rsidP="00E5499A">
      <w:pPr>
        <w:tabs>
          <w:tab w:val="left" w:pos="2805"/>
        </w:tabs>
      </w:pPr>
      <w:r>
        <w:rPr>
          <w:lang w:val="en-IN"/>
        </w:rPr>
        <w:t xml:space="preserve">** Invalid or race condition </w:t>
      </w:r>
      <w:r w:rsidR="00A64B86">
        <w:rPr>
          <w:lang w:val="en-IN"/>
        </w:rPr>
        <w:t xml:space="preserve">arises </w:t>
      </w:r>
      <w:r w:rsidR="00B1133C">
        <w:rPr>
          <w:lang w:val="en-IN"/>
        </w:rPr>
        <w:t xml:space="preserve">then both Q and Q’ </w:t>
      </w:r>
      <w:r w:rsidR="00A0754E">
        <w:rPr>
          <w:lang w:val="en-IN"/>
        </w:rPr>
        <w:t>both are equal at a time</w:t>
      </w:r>
      <w:r w:rsidR="001501D9">
        <w:rPr>
          <w:lang w:val="en-IN"/>
        </w:rPr>
        <w:t>,</w:t>
      </w:r>
      <w:r w:rsidR="001501D9" w:rsidRPr="001501D9">
        <w:t xml:space="preserve"> action produces an undefined next state, because the state that results from the input transitions depends on the order in which they return to </w:t>
      </w:r>
      <w:r w:rsidR="00585725">
        <w:t>0</w:t>
      </w:r>
      <w:r w:rsidR="001501D9" w:rsidRPr="001501D9">
        <w:t>.</w:t>
      </w:r>
      <w:r w:rsidR="00E80F2E">
        <w:t xml:space="preserve"> So both </w:t>
      </w:r>
      <w:proofErr w:type="gramStart"/>
      <w:r w:rsidR="00E80F2E">
        <w:t>input</w:t>
      </w:r>
      <w:proofErr w:type="gramEnd"/>
      <w:r w:rsidR="00E80F2E">
        <w:t xml:space="preserve"> should not be same at a time which is </w:t>
      </w:r>
      <w:r w:rsidR="004A56C9">
        <w:t>handle by using D LATCH OR JK LATCH OR T LATCH.</w:t>
      </w:r>
    </w:p>
    <w:p w14:paraId="4C03A52F" w14:textId="77777777" w:rsidR="005540DB" w:rsidRDefault="00925334" w:rsidP="00E5499A">
      <w:pPr>
        <w:tabs>
          <w:tab w:val="left" w:pos="2805"/>
        </w:tabs>
      </w:pPr>
      <w:r w:rsidRPr="00DA1590">
        <w:rPr>
          <w:b/>
          <w:bCs/>
          <w:noProof/>
          <w:color w:val="5B9BD5" w:themeColor="accent5"/>
          <w:sz w:val="28"/>
          <w:szCs w:val="28"/>
        </w:rPr>
        <mc:AlternateContent>
          <mc:Choice Requires="wps">
            <w:drawing>
              <wp:anchor distT="0" distB="0" distL="114300" distR="114300" simplePos="0" relativeHeight="251739136" behindDoc="0" locked="0" layoutInCell="1" allowOverlap="1" wp14:anchorId="231E1732" wp14:editId="2C384750">
                <wp:simplePos x="0" y="0"/>
                <wp:positionH relativeFrom="column">
                  <wp:posOffset>3310467</wp:posOffset>
                </wp:positionH>
                <wp:positionV relativeFrom="paragraph">
                  <wp:posOffset>9525</wp:posOffset>
                </wp:positionV>
                <wp:extent cx="3894666" cy="1861397"/>
                <wp:effectExtent l="0" t="0" r="0" b="5715"/>
                <wp:wrapNone/>
                <wp:docPr id="936206751" name="Text Box 82"/>
                <wp:cNvGraphicFramePr/>
                <a:graphic xmlns:a="http://schemas.openxmlformats.org/drawingml/2006/main">
                  <a:graphicData uri="http://schemas.microsoft.com/office/word/2010/wordprocessingShape">
                    <wps:wsp>
                      <wps:cNvSpPr txBox="1"/>
                      <wps:spPr>
                        <a:xfrm>
                          <a:off x="0" y="0"/>
                          <a:ext cx="3894666" cy="1861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5935DE" w14:textId="21D1A8AD" w:rsidR="00925334" w:rsidRPr="00E57B4E" w:rsidRDefault="005D5091">
                            <w:pPr>
                              <w:rPr>
                                <w:b/>
                                <w:bCs/>
                                <w:color w:val="1F4E79" w:themeColor="accent5" w:themeShade="80"/>
                                <w:sz w:val="28"/>
                                <w:szCs w:val="28"/>
                                <w:lang w:val="en-IN"/>
                              </w:rPr>
                            </w:pPr>
                            <w:r w:rsidRPr="00E57B4E">
                              <w:rPr>
                                <w:sz w:val="28"/>
                                <w:szCs w:val="28"/>
                                <w:lang w:val="en-IN"/>
                              </w:rPr>
                              <w:t xml:space="preserve">  </w:t>
                            </w:r>
                            <w:r w:rsidR="00DA1590" w:rsidRPr="00E57B4E">
                              <w:rPr>
                                <w:sz w:val="28"/>
                                <w:szCs w:val="28"/>
                                <w:lang w:val="en-IN"/>
                              </w:rPr>
                              <w:t xml:space="preserve">                                         </w:t>
                            </w:r>
                            <w:r w:rsidRPr="00E57B4E">
                              <w:rPr>
                                <w:b/>
                                <w:bCs/>
                                <w:color w:val="1F4E79" w:themeColor="accent5" w:themeShade="80"/>
                                <w:sz w:val="28"/>
                                <w:szCs w:val="28"/>
                                <w:lang w:val="en-IN"/>
                              </w:rPr>
                              <w:t>JK LATCH</w:t>
                            </w:r>
                          </w:p>
                          <w:p w14:paraId="45FE2284" w14:textId="614FF8D4" w:rsidR="005D5091" w:rsidRPr="005D5091" w:rsidRDefault="005D5091">
                            <w:pPr>
                              <w:rPr>
                                <w:lang w:val="en-IN"/>
                              </w:rPr>
                            </w:pPr>
                            <w:r>
                              <w:rPr>
                                <w:noProof/>
                              </w:rPr>
                              <w:drawing>
                                <wp:inline distT="0" distB="0" distL="0" distR="0" wp14:anchorId="5409C816" wp14:editId="2FD7890A">
                                  <wp:extent cx="3716867" cy="1473110"/>
                                  <wp:effectExtent l="0" t="0" r="0" b="0"/>
                                  <wp:docPr id="38302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29718" name=""/>
                                          <pic:cNvPicPr/>
                                        </pic:nvPicPr>
                                        <pic:blipFill>
                                          <a:blip r:embed="rId21"/>
                                          <a:stretch>
                                            <a:fillRect/>
                                          </a:stretch>
                                        </pic:blipFill>
                                        <pic:spPr>
                                          <a:xfrm>
                                            <a:off x="0" y="0"/>
                                            <a:ext cx="3745462" cy="14844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E1732" id="Text Box 82" o:spid="_x0000_s1028" type="#_x0000_t202" style="position:absolute;margin-left:260.65pt;margin-top:.75pt;width:306.65pt;height:146.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" filled="f" stroked="f">
                <v:textbox>
                  <w:txbxContent>
                    <w:p w14:paraId="645935DE" w14:textId="21D1A8AD" w:rsidR="00925334" w:rsidRPr="00E57B4E" w:rsidRDefault="005D5091">
                      <w:pPr>
                        <w:rPr>
                          <w:b/>
                          <w:bCs/>
                          <w:color w:val="1F4E79" w:themeColor="accent5" w:themeShade="80"/>
                          <w:sz w:val="28"/>
                          <w:szCs w:val="28"/>
                          <w:lang w:val="en-IN"/>
                        </w:rPr>
                      </w:pPr>
                      <w:r w:rsidRPr="00E57B4E">
                        <w:rPr>
                          <w:sz w:val="28"/>
                          <w:szCs w:val="28"/>
                          <w:lang w:val="en-IN"/>
                        </w:rPr>
                        <w:t xml:space="preserve">  </w:t>
                      </w:r>
                      <w:r w:rsidR="00DA1590" w:rsidRPr="00E57B4E">
                        <w:rPr>
                          <w:sz w:val="28"/>
                          <w:szCs w:val="28"/>
                          <w:lang w:val="en-IN"/>
                        </w:rPr>
                        <w:t xml:space="preserve">                                         </w:t>
                      </w:r>
                      <w:r w:rsidRPr="00E57B4E">
                        <w:rPr>
                          <w:b/>
                          <w:bCs/>
                          <w:color w:val="1F4E79" w:themeColor="accent5" w:themeShade="80"/>
                          <w:sz w:val="28"/>
                          <w:szCs w:val="28"/>
                          <w:lang w:val="en-IN"/>
                        </w:rPr>
                        <w:t>JK LATCH</w:t>
                      </w:r>
                    </w:p>
                    <w:p w14:paraId="45FE2284" w14:textId="614FF8D4" w:rsidR="005D5091" w:rsidRPr="005D5091" w:rsidRDefault="005D5091">
                      <w:pPr>
                        <w:rPr>
                          <w:lang w:val="en-IN"/>
                        </w:rPr>
                      </w:pPr>
                      <w:r>
                        <w:rPr>
                          <w:noProof/>
                        </w:rPr>
                        <w:drawing>
                          <wp:inline distT="0" distB="0" distL="0" distR="0" wp14:anchorId="5409C816" wp14:editId="2FD7890A">
                            <wp:extent cx="3716867" cy="1473110"/>
                            <wp:effectExtent l="0" t="0" r="0" b="0"/>
                            <wp:docPr id="38302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29718" name=""/>
                                    <pic:cNvPicPr/>
                                  </pic:nvPicPr>
                                  <pic:blipFill>
                                    <a:blip r:embed="rId21"/>
                                    <a:stretch>
                                      <a:fillRect/>
                                    </a:stretch>
                                  </pic:blipFill>
                                  <pic:spPr>
                                    <a:xfrm>
                                      <a:off x="0" y="0"/>
                                      <a:ext cx="3745462" cy="1484443"/>
                                    </a:xfrm>
                                    <a:prstGeom prst="rect">
                                      <a:avLst/>
                                    </a:prstGeom>
                                  </pic:spPr>
                                </pic:pic>
                              </a:graphicData>
                            </a:graphic>
                          </wp:inline>
                        </w:drawing>
                      </w:r>
                    </w:p>
                  </w:txbxContent>
                </v:textbox>
              </v:shape>
            </w:pict>
          </mc:Fallback>
        </mc:AlternateContent>
      </w:r>
      <w:r w:rsidR="005540DB">
        <w:t xml:space="preserve">                          </w:t>
      </w:r>
    </w:p>
    <w:p w14:paraId="6AD57BC3" w14:textId="0D95FF47" w:rsidR="00A71C0F" w:rsidRPr="005540DB" w:rsidRDefault="005540DB" w:rsidP="005540DB">
      <w:pPr>
        <w:tabs>
          <w:tab w:val="left" w:pos="2805"/>
        </w:tabs>
      </w:pPr>
      <w:r>
        <w:t xml:space="preserve">                               </w:t>
      </w:r>
      <w:r w:rsidR="00DA1590">
        <w:rPr>
          <w:b/>
          <w:bCs/>
          <w:color w:val="1F4E79" w:themeColor="accent5" w:themeShade="80"/>
          <w:sz w:val="28"/>
          <w:szCs w:val="28"/>
        </w:rPr>
        <w:t xml:space="preserve"> </w:t>
      </w:r>
      <w:r w:rsidR="00D06A6E" w:rsidRPr="00E57B4E">
        <w:rPr>
          <w:b/>
          <w:bCs/>
          <w:color w:val="1F4E79" w:themeColor="accent5" w:themeShade="80"/>
          <w:sz w:val="24"/>
          <w:szCs w:val="24"/>
        </w:rPr>
        <w:t>D Latch (Transparent)</w:t>
      </w:r>
    </w:p>
    <w:p w14:paraId="0D3DBD44" w14:textId="4BE07349" w:rsidR="00A71C0F" w:rsidRPr="00A71C0F" w:rsidRDefault="00310527" w:rsidP="00A71C0F">
      <w:pPr>
        <w:rPr>
          <w:lang w:val="en-IN"/>
        </w:rPr>
      </w:pPr>
      <w:r w:rsidRPr="00821C11">
        <w:rPr>
          <w:b/>
          <w:bCs/>
          <w:noProof/>
          <w:color w:val="1F4E79" w:themeColor="accent5" w:themeShade="80"/>
          <w:sz w:val="22"/>
          <w:lang w:val="en-IN"/>
        </w:rPr>
        <w:drawing>
          <wp:inline distT="0" distB="0" distL="0" distR="0" wp14:anchorId="7CB38E6F" wp14:editId="7EEC678A">
            <wp:extent cx="3327400" cy="1532078"/>
            <wp:effectExtent l="0" t="0" r="6350" b="0"/>
            <wp:docPr id="117788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82478" name=""/>
                    <pic:cNvPicPr/>
                  </pic:nvPicPr>
                  <pic:blipFill>
                    <a:blip r:embed="rId22"/>
                    <a:stretch>
                      <a:fillRect/>
                    </a:stretch>
                  </pic:blipFill>
                  <pic:spPr>
                    <a:xfrm>
                      <a:off x="0" y="0"/>
                      <a:ext cx="3369609" cy="1551513"/>
                    </a:xfrm>
                    <a:prstGeom prst="rect">
                      <a:avLst/>
                    </a:prstGeom>
                  </pic:spPr>
                </pic:pic>
              </a:graphicData>
            </a:graphic>
          </wp:inline>
        </w:drawing>
      </w:r>
    </w:p>
    <w:p w14:paraId="545619DB" w14:textId="52F53BDA" w:rsidR="00A71C0F" w:rsidRPr="00A71C0F" w:rsidRDefault="00A71C0F" w:rsidP="00A71C0F">
      <w:pPr>
        <w:rPr>
          <w:lang w:val="en-IN"/>
        </w:rPr>
      </w:pPr>
    </w:p>
    <w:p w14:paraId="78913D68" w14:textId="3BE39392" w:rsidR="00A71C0F" w:rsidRPr="00FB46ED" w:rsidRDefault="00FB46ED" w:rsidP="00A71C0F">
      <w:pPr>
        <w:rPr>
          <w:rFonts w:ascii="Bahnschrift" w:hAnsi="Bahnschrift"/>
          <w:sz w:val="24"/>
          <w:szCs w:val="24"/>
          <w:lang w:val="en-IN"/>
        </w:rPr>
      </w:pPr>
      <w:r w:rsidRPr="00FB46ED">
        <w:rPr>
          <w:rFonts w:ascii="Bahnschrift" w:hAnsi="Bahnschrift"/>
          <w:sz w:val="24"/>
          <w:szCs w:val="24"/>
          <w:lang w:val="en-IN"/>
        </w:rPr>
        <w:t>**</w:t>
      </w:r>
      <w:r w:rsidRPr="00FB46ED">
        <w:rPr>
          <w:rFonts w:ascii="Bahnschrift" w:hAnsi="Bahnschrift"/>
          <w:b/>
          <w:bCs/>
          <w:sz w:val="24"/>
          <w:szCs w:val="24"/>
        </w:rPr>
        <w:t xml:space="preserve">Race Around Condition </w:t>
      </w:r>
      <w:proofErr w:type="gramStart"/>
      <w:r w:rsidRPr="00FB46ED">
        <w:rPr>
          <w:rFonts w:ascii="Bahnschrift" w:hAnsi="Bahnschrift"/>
          <w:b/>
          <w:bCs/>
          <w:sz w:val="24"/>
          <w:szCs w:val="24"/>
        </w:rPr>
        <w:t>In</w:t>
      </w:r>
      <w:proofErr w:type="gramEnd"/>
      <w:r w:rsidRPr="00FB46ED">
        <w:rPr>
          <w:rFonts w:ascii="Bahnschrift" w:hAnsi="Bahnschrift"/>
          <w:b/>
          <w:bCs/>
          <w:sz w:val="24"/>
          <w:szCs w:val="24"/>
        </w:rPr>
        <w:t xml:space="preserve"> JK </w:t>
      </w:r>
      <w:proofErr w:type="spellStart"/>
      <w:r>
        <w:rPr>
          <w:rFonts w:ascii="Bahnschrift" w:hAnsi="Bahnschrift"/>
          <w:b/>
          <w:bCs/>
          <w:sz w:val="24"/>
          <w:szCs w:val="24"/>
        </w:rPr>
        <w:t>latchs</w:t>
      </w:r>
      <w:proofErr w:type="spellEnd"/>
      <w:r w:rsidRPr="00FB46ED">
        <w:rPr>
          <w:rFonts w:ascii="Bahnschrift" w:hAnsi="Bahnschrift"/>
          <w:b/>
          <w:bCs/>
          <w:sz w:val="24"/>
          <w:szCs w:val="24"/>
        </w:rPr>
        <w:t xml:space="preserve"> –</w:t>
      </w:r>
      <w:r w:rsidRPr="00FB46ED">
        <w:rPr>
          <w:rFonts w:ascii="Bahnschrift" w:hAnsi="Bahnschrift"/>
          <w:sz w:val="24"/>
          <w:szCs w:val="24"/>
        </w:rPr>
        <w:t xml:space="preserve"> For J-K </w:t>
      </w:r>
      <w:r>
        <w:rPr>
          <w:rFonts w:ascii="Bahnschrift" w:hAnsi="Bahnschrift"/>
          <w:sz w:val="24"/>
          <w:szCs w:val="24"/>
        </w:rPr>
        <w:t>latch</w:t>
      </w:r>
      <w:r w:rsidR="008A2EF0">
        <w:rPr>
          <w:rFonts w:ascii="Bahnschrift" w:hAnsi="Bahnschrift"/>
          <w:sz w:val="24"/>
          <w:szCs w:val="24"/>
        </w:rPr>
        <w:t>es</w:t>
      </w:r>
      <w:r w:rsidRPr="00FB46ED">
        <w:rPr>
          <w:rFonts w:ascii="Bahnschrift" w:hAnsi="Bahnschrift"/>
          <w:sz w:val="24"/>
          <w:szCs w:val="24"/>
        </w:rPr>
        <w:t>, if J=K=1, and if c</w:t>
      </w:r>
      <w:r w:rsidR="008A2EF0">
        <w:rPr>
          <w:rFonts w:ascii="Bahnschrift" w:hAnsi="Bahnschrift"/>
          <w:sz w:val="24"/>
          <w:szCs w:val="24"/>
        </w:rPr>
        <w:t>lock is enable</w:t>
      </w:r>
      <w:r w:rsidRPr="00FB46ED">
        <w:rPr>
          <w:rFonts w:ascii="Bahnschrift" w:hAnsi="Bahnschrift"/>
          <w:sz w:val="24"/>
          <w:szCs w:val="24"/>
        </w:rPr>
        <w:t xml:space="preserve"> for a long period of time, then Q output will toggle as long as CLK is high, which makes the output of the flip-flop unstable or uncertain. This problem is called race around condition in J-K flip-flop. </w:t>
      </w:r>
    </w:p>
    <w:p w14:paraId="477DDF16" w14:textId="6F2C1F5A" w:rsidR="00A71C0F" w:rsidRDefault="008A2EF0" w:rsidP="00A71C0F">
      <w:pPr>
        <w:rPr>
          <w:sz w:val="28"/>
          <w:szCs w:val="28"/>
          <w:lang w:val="en-IN"/>
        </w:rPr>
      </w:pPr>
      <w:r w:rsidRPr="0090743F">
        <w:rPr>
          <w:sz w:val="28"/>
          <w:szCs w:val="28"/>
          <w:lang w:val="en-IN"/>
        </w:rPr>
        <w:t>Solutions-</w:t>
      </w:r>
    </w:p>
    <w:p w14:paraId="5C5F5319" w14:textId="60568406" w:rsidR="008117C1" w:rsidRDefault="00A53798" w:rsidP="00A71C0F">
      <w:pPr>
        <w:rPr>
          <w:sz w:val="28"/>
          <w:szCs w:val="28"/>
          <w:lang w:val="en-IN"/>
        </w:rPr>
      </w:pPr>
      <w:r>
        <w:rPr>
          <w:sz w:val="28"/>
          <w:szCs w:val="28"/>
          <w:lang w:val="en-IN"/>
        </w:rPr>
        <w:t xml:space="preserve">MASTER SLAVE OR </w:t>
      </w:r>
      <w:r w:rsidR="00EE5DD6">
        <w:rPr>
          <w:sz w:val="28"/>
          <w:szCs w:val="28"/>
          <w:lang w:val="en-IN"/>
        </w:rPr>
        <w:t xml:space="preserve">EDGE TRIGGER FLIP FLOP </w:t>
      </w:r>
    </w:p>
    <w:p w14:paraId="218A4D88" w14:textId="2E79113D" w:rsidR="00A53798" w:rsidRPr="0090743F" w:rsidRDefault="00A53798" w:rsidP="00A71C0F">
      <w:pPr>
        <w:rPr>
          <w:sz w:val="28"/>
          <w:szCs w:val="28"/>
          <w:lang w:val="en-IN"/>
        </w:rPr>
      </w:pPr>
    </w:p>
    <w:p w14:paraId="44AEF42F" w14:textId="5A6AEAA7" w:rsidR="00A71C0F" w:rsidRPr="0090743F" w:rsidRDefault="00A53798" w:rsidP="00A71C0F">
      <w:pPr>
        <w:rPr>
          <w:sz w:val="28"/>
          <w:szCs w:val="28"/>
          <w:lang w:val="en-IN"/>
        </w:rPr>
      </w:pPr>
      <w:r w:rsidRPr="00A53798">
        <w:rPr>
          <w:noProof/>
          <w:sz w:val="28"/>
          <w:szCs w:val="28"/>
          <w:lang w:val="en-IN"/>
        </w:rPr>
        <w:drawing>
          <wp:inline distT="0" distB="0" distL="0" distR="0" wp14:anchorId="5F2C8E3F" wp14:editId="1A69004E">
            <wp:extent cx="4898571" cy="1475614"/>
            <wp:effectExtent l="0" t="0" r="0" b="0"/>
            <wp:docPr id="9507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7144" name=""/>
                    <pic:cNvPicPr/>
                  </pic:nvPicPr>
                  <pic:blipFill>
                    <a:blip r:embed="rId23"/>
                    <a:stretch>
                      <a:fillRect/>
                    </a:stretch>
                  </pic:blipFill>
                  <pic:spPr>
                    <a:xfrm>
                      <a:off x="0" y="0"/>
                      <a:ext cx="4936933" cy="1487170"/>
                    </a:xfrm>
                    <a:prstGeom prst="rect">
                      <a:avLst/>
                    </a:prstGeom>
                  </pic:spPr>
                </pic:pic>
              </a:graphicData>
            </a:graphic>
          </wp:inline>
        </w:drawing>
      </w:r>
    </w:p>
    <w:p w14:paraId="0636C80A" w14:textId="77777777" w:rsidR="00A71C0F" w:rsidRPr="00A71C0F" w:rsidRDefault="00A71C0F" w:rsidP="00A71C0F">
      <w:pPr>
        <w:rPr>
          <w:lang w:val="en-IN"/>
        </w:rPr>
      </w:pPr>
    </w:p>
    <w:p w14:paraId="0C29365E" w14:textId="71FCFC02" w:rsidR="00D84634" w:rsidRDefault="00D84634" w:rsidP="00903208">
      <w:pPr>
        <w:rPr>
          <w:b/>
          <w:bCs/>
          <w:color w:val="1F4E79" w:themeColor="accent5" w:themeShade="80"/>
          <w:sz w:val="32"/>
          <w:szCs w:val="32"/>
          <w:lang w:val="en-IN"/>
        </w:rPr>
      </w:pPr>
    </w:p>
    <w:p w14:paraId="0D114437" w14:textId="7EFF3630" w:rsidR="00AB2996" w:rsidRPr="003F0E8C" w:rsidRDefault="00D84634" w:rsidP="003F0E8C">
      <w:pPr>
        <w:rPr>
          <w:b/>
          <w:bCs/>
          <w:color w:val="1F4E79" w:themeColor="accent5" w:themeShade="80"/>
          <w:sz w:val="32"/>
          <w:szCs w:val="32"/>
          <w:lang w:val="en-IN"/>
        </w:rPr>
      </w:pPr>
      <w:r>
        <w:rPr>
          <w:b/>
          <w:bCs/>
          <w:color w:val="1F4E79" w:themeColor="accent5" w:themeShade="80"/>
          <w:sz w:val="32"/>
          <w:szCs w:val="32"/>
          <w:lang w:val="en-IN"/>
        </w:rPr>
        <w:br w:type="page"/>
      </w:r>
      <w:r w:rsidR="001B1C50">
        <w:rPr>
          <w:b/>
          <w:bCs/>
          <w:noProof/>
          <w:color w:val="1F4E79" w:themeColor="accent5" w:themeShade="80"/>
          <w:sz w:val="32"/>
          <w:szCs w:val="32"/>
          <w:lang w:val="en-IN"/>
        </w:rPr>
        <w:lastRenderedPageBreak/>
        <mc:AlternateContent>
          <mc:Choice Requires="wps">
            <w:drawing>
              <wp:anchor distT="0" distB="0" distL="114300" distR="114300" simplePos="0" relativeHeight="251768832" behindDoc="0" locked="0" layoutInCell="1" allowOverlap="1" wp14:anchorId="16B0A83D" wp14:editId="7B58A0BB">
                <wp:simplePos x="0" y="0"/>
                <wp:positionH relativeFrom="page">
                  <wp:posOffset>352425</wp:posOffset>
                </wp:positionH>
                <wp:positionV relativeFrom="paragraph">
                  <wp:posOffset>4197985</wp:posOffset>
                </wp:positionV>
                <wp:extent cx="5468620" cy="4356100"/>
                <wp:effectExtent l="0" t="0" r="17780" b="25400"/>
                <wp:wrapNone/>
                <wp:docPr id="33657927" name="Text Box 38"/>
                <wp:cNvGraphicFramePr/>
                <a:graphic xmlns:a="http://schemas.openxmlformats.org/drawingml/2006/main">
                  <a:graphicData uri="http://schemas.microsoft.com/office/word/2010/wordprocessingShape">
                    <wps:wsp>
                      <wps:cNvSpPr txBox="1"/>
                      <wps:spPr>
                        <a:xfrm>
                          <a:off x="0" y="0"/>
                          <a:ext cx="5468620" cy="4356100"/>
                        </a:xfrm>
                        <a:prstGeom prst="rect">
                          <a:avLst/>
                        </a:prstGeom>
                        <a:solidFill>
                          <a:schemeClr val="lt1"/>
                        </a:solidFill>
                        <a:ln w="6350">
                          <a:solidFill>
                            <a:prstClr val="black"/>
                          </a:solidFill>
                        </a:ln>
                      </wps:spPr>
                      <wps:txbx>
                        <w:txbxContent>
                          <w:p w14:paraId="0C1D5933" w14:textId="7BC6DEC1" w:rsidR="00A77A81" w:rsidRPr="006C193E" w:rsidRDefault="00A77A81" w:rsidP="00A77A81">
                            <w:pPr>
                              <w:rPr>
                                <w:sz w:val="22"/>
                              </w:rPr>
                            </w:pPr>
                            <w:r w:rsidRPr="004757FB">
                              <w:rPr>
                                <w:color w:val="2F5496" w:themeColor="accent1" w:themeShade="BF"/>
                                <w:sz w:val="22"/>
                              </w:rPr>
                              <w:t>Common Issues with Latches</w:t>
                            </w:r>
                            <w:r w:rsidR="0086113D" w:rsidRPr="006C193E">
                              <w:rPr>
                                <w:sz w:val="22"/>
                              </w:rPr>
                              <w:t>-</w:t>
                            </w:r>
                          </w:p>
                          <w:p w14:paraId="1194C363" w14:textId="77777777" w:rsidR="00A77A81" w:rsidRPr="004757FB" w:rsidRDefault="00A77A81" w:rsidP="006C193E">
                            <w:pPr>
                              <w:pStyle w:val="ListParagraph"/>
                              <w:numPr>
                                <w:ilvl w:val="0"/>
                                <w:numId w:val="13"/>
                              </w:numPr>
                              <w:jc w:val="both"/>
                              <w:rPr>
                                <w:sz w:val="22"/>
                              </w:rPr>
                            </w:pPr>
                            <w:r w:rsidRPr="004757FB">
                              <w:rPr>
                                <w:sz w:val="22"/>
                              </w:rPr>
                              <w:t>Timing Hazards: Latches can introduce glitches in asynchronous designs.</w:t>
                            </w:r>
                          </w:p>
                          <w:p w14:paraId="1EEB1A47" w14:textId="127141E2" w:rsidR="005463D1" w:rsidRPr="004757FB" w:rsidRDefault="00A77A81" w:rsidP="00B579E9">
                            <w:pPr>
                              <w:pStyle w:val="ListParagraph"/>
                              <w:numPr>
                                <w:ilvl w:val="0"/>
                                <w:numId w:val="13"/>
                              </w:numPr>
                              <w:jc w:val="both"/>
                              <w:rPr>
                                <w:sz w:val="22"/>
                              </w:rPr>
                            </w:pPr>
                            <w:r w:rsidRPr="004757FB">
                              <w:rPr>
                                <w:sz w:val="22"/>
                              </w:rPr>
                              <w:t>Simulation vs. Synthesis Mismatch: Improperly inferred latches may behave</w:t>
                            </w:r>
                            <w:r w:rsidR="006C193E" w:rsidRPr="004757FB">
                              <w:rPr>
                                <w:sz w:val="22"/>
                              </w:rPr>
                              <w:t xml:space="preserve"> </w:t>
                            </w:r>
                            <w:r w:rsidRPr="004757FB">
                              <w:rPr>
                                <w:sz w:val="22"/>
                              </w:rPr>
                              <w:t>differentl</w:t>
                            </w:r>
                            <w:r w:rsidR="00935DB9" w:rsidRPr="004757FB">
                              <w:rPr>
                                <w:sz w:val="22"/>
                              </w:rPr>
                              <w:t>y</w:t>
                            </w:r>
                            <w:r w:rsidR="00183166" w:rsidRPr="004757FB">
                              <w:rPr>
                                <w:sz w:val="22"/>
                              </w:rPr>
                              <w:t xml:space="preserve">  </w:t>
                            </w:r>
                            <w:r w:rsidRPr="004757FB">
                              <w:rPr>
                                <w:sz w:val="22"/>
                              </w:rPr>
                              <w:t xml:space="preserve"> in </w:t>
                            </w:r>
                            <w:r w:rsidR="00B579E9" w:rsidRPr="004757FB">
                              <w:rPr>
                                <w:sz w:val="22"/>
                              </w:rPr>
                              <w:t xml:space="preserve">   </w:t>
                            </w:r>
                            <w:r w:rsidRPr="004757FB">
                              <w:rPr>
                                <w:sz w:val="22"/>
                              </w:rPr>
                              <w:t>hardware.</w:t>
                            </w:r>
                          </w:p>
                          <w:p w14:paraId="07EC5002" w14:textId="3EDF477E" w:rsidR="00935DB9" w:rsidRPr="00F33B03" w:rsidRDefault="00935DB9" w:rsidP="00024F26">
                            <w:pPr>
                              <w:pStyle w:val="ListParagraph"/>
                              <w:numPr>
                                <w:ilvl w:val="0"/>
                                <w:numId w:val="13"/>
                              </w:numPr>
                              <w:jc w:val="both"/>
                              <w:rPr>
                                <w:sz w:val="22"/>
                              </w:rPr>
                            </w:pPr>
                            <w:r w:rsidRPr="00F33B03">
                              <w:rPr>
                                <w:sz w:val="22"/>
                              </w:rPr>
                              <w:t>Unintentional Latch Inference: Occurs when all possible conditions are not specified combinational logic.</w:t>
                            </w:r>
                          </w:p>
                          <w:p w14:paraId="70871919" w14:textId="09B46175" w:rsidR="00172A54" w:rsidRPr="00F33B03" w:rsidRDefault="00172A54" w:rsidP="003861FF">
                            <w:pPr>
                              <w:pStyle w:val="ListParagraph"/>
                              <w:numPr>
                                <w:ilvl w:val="0"/>
                                <w:numId w:val="14"/>
                              </w:numPr>
                              <w:jc w:val="both"/>
                              <w:rPr>
                                <w:sz w:val="22"/>
                              </w:rPr>
                            </w:pPr>
                            <w:r w:rsidRPr="00F33B03">
                              <w:rPr>
                                <w:sz w:val="22"/>
                              </w:rPr>
                              <w:t>Missing else Statement</w:t>
                            </w:r>
                          </w:p>
                          <w:p w14:paraId="62DEB818" w14:textId="0A8F7024" w:rsidR="003861FF" w:rsidRPr="00F33B03" w:rsidRDefault="00183166" w:rsidP="003861FF">
                            <w:pPr>
                              <w:pStyle w:val="ListParagraph"/>
                              <w:ind w:left="1080"/>
                              <w:jc w:val="both"/>
                              <w:rPr>
                                <w:sz w:val="22"/>
                              </w:rPr>
                            </w:pPr>
                            <w:r w:rsidRPr="00F33B03">
                              <w:rPr>
                                <w:sz w:val="22"/>
                              </w:rPr>
                              <w:t xml:space="preserve">    </w:t>
                            </w:r>
                            <w:r w:rsidR="003861FF" w:rsidRPr="00F33B03">
                              <w:rPr>
                                <w:sz w:val="22"/>
                              </w:rPr>
                              <w:t>always @* begin</w:t>
                            </w:r>
                          </w:p>
                          <w:p w14:paraId="1549622A" w14:textId="2A96A404" w:rsidR="003861FF" w:rsidRPr="00F33B03" w:rsidRDefault="003861FF" w:rsidP="003861FF">
                            <w:pPr>
                              <w:pStyle w:val="ListParagraph"/>
                              <w:ind w:left="1080"/>
                              <w:jc w:val="both"/>
                              <w:rPr>
                                <w:sz w:val="22"/>
                              </w:rPr>
                            </w:pPr>
                            <w:r w:rsidRPr="00F33B03">
                              <w:rPr>
                                <w:sz w:val="22"/>
                              </w:rPr>
                              <w:t xml:space="preserve">    </w:t>
                            </w:r>
                            <w:r w:rsidR="00183166" w:rsidRPr="00F33B03">
                              <w:rPr>
                                <w:sz w:val="22"/>
                              </w:rPr>
                              <w:t xml:space="preserve">   </w:t>
                            </w:r>
                            <w:r w:rsidRPr="00F33B03">
                              <w:rPr>
                                <w:sz w:val="22"/>
                              </w:rPr>
                              <w:t>if (A)</w:t>
                            </w:r>
                          </w:p>
                          <w:p w14:paraId="3B4798E2" w14:textId="77777777" w:rsidR="003861FF" w:rsidRPr="00F33B03" w:rsidRDefault="003861FF" w:rsidP="003861FF">
                            <w:pPr>
                              <w:pStyle w:val="ListParagraph"/>
                              <w:ind w:left="1080"/>
                              <w:jc w:val="both"/>
                              <w:rPr>
                                <w:sz w:val="22"/>
                              </w:rPr>
                            </w:pPr>
                            <w:r w:rsidRPr="00F33B03">
                              <w:rPr>
                                <w:sz w:val="22"/>
                              </w:rPr>
                              <w:t xml:space="preserve">        Y = 1; // No `else` -&gt; latch inferred</w:t>
                            </w:r>
                          </w:p>
                          <w:p w14:paraId="10F95B74" w14:textId="310B1B6F" w:rsidR="003861FF" w:rsidRPr="00F33B03" w:rsidRDefault="00183166" w:rsidP="003861FF">
                            <w:pPr>
                              <w:pStyle w:val="ListParagraph"/>
                              <w:ind w:left="1080"/>
                              <w:jc w:val="both"/>
                              <w:rPr>
                                <w:sz w:val="22"/>
                              </w:rPr>
                            </w:pPr>
                            <w:r w:rsidRPr="00F33B03">
                              <w:rPr>
                                <w:sz w:val="22"/>
                              </w:rPr>
                              <w:t xml:space="preserve">   </w:t>
                            </w:r>
                            <w:r w:rsidR="003861FF" w:rsidRPr="00F33B03">
                              <w:rPr>
                                <w:sz w:val="22"/>
                              </w:rPr>
                              <w:t>end</w:t>
                            </w:r>
                          </w:p>
                          <w:p w14:paraId="0D06572C" w14:textId="77777777" w:rsidR="00434521" w:rsidRPr="00F33B03" w:rsidRDefault="00434521" w:rsidP="00434521">
                            <w:pPr>
                              <w:pStyle w:val="ListParagraph"/>
                              <w:numPr>
                                <w:ilvl w:val="0"/>
                                <w:numId w:val="14"/>
                              </w:numPr>
                              <w:jc w:val="both"/>
                              <w:rPr>
                                <w:sz w:val="22"/>
                              </w:rPr>
                            </w:pPr>
                            <w:r w:rsidRPr="00F33B03">
                              <w:rPr>
                                <w:sz w:val="22"/>
                              </w:rPr>
                              <w:t>Partial Case Statement:</w:t>
                            </w:r>
                          </w:p>
                          <w:p w14:paraId="474ADDEB" w14:textId="77777777" w:rsidR="00434521" w:rsidRPr="00F33B03" w:rsidRDefault="00434521" w:rsidP="00434521">
                            <w:pPr>
                              <w:pStyle w:val="ListParagraph"/>
                              <w:ind w:left="1080"/>
                              <w:jc w:val="both"/>
                              <w:rPr>
                                <w:sz w:val="22"/>
                              </w:rPr>
                            </w:pPr>
                            <w:r w:rsidRPr="00F33B03">
                              <w:rPr>
                                <w:sz w:val="22"/>
                              </w:rPr>
                              <w:t xml:space="preserve">  always @* begin</w:t>
                            </w:r>
                          </w:p>
                          <w:p w14:paraId="1E305D49" w14:textId="77777777" w:rsidR="00434521" w:rsidRPr="00F33B03" w:rsidRDefault="00434521" w:rsidP="00434521">
                            <w:pPr>
                              <w:pStyle w:val="ListParagraph"/>
                              <w:ind w:left="1080"/>
                              <w:jc w:val="both"/>
                              <w:rPr>
                                <w:sz w:val="22"/>
                              </w:rPr>
                            </w:pPr>
                            <w:r w:rsidRPr="00F33B03">
                              <w:rPr>
                                <w:sz w:val="22"/>
                              </w:rPr>
                              <w:t xml:space="preserve">    case (</w:t>
                            </w:r>
                            <w:proofErr w:type="spellStart"/>
                            <w:r w:rsidRPr="00F33B03">
                              <w:rPr>
                                <w:sz w:val="22"/>
                              </w:rPr>
                              <w:t>sel</w:t>
                            </w:r>
                            <w:proofErr w:type="spellEnd"/>
                            <w:r w:rsidRPr="00F33B03">
                              <w:rPr>
                                <w:sz w:val="22"/>
                              </w:rPr>
                              <w:t>)</w:t>
                            </w:r>
                          </w:p>
                          <w:p w14:paraId="407775FD" w14:textId="77777777" w:rsidR="00434521" w:rsidRPr="00F33B03" w:rsidRDefault="00434521" w:rsidP="00434521">
                            <w:pPr>
                              <w:pStyle w:val="ListParagraph"/>
                              <w:ind w:left="1080"/>
                              <w:jc w:val="both"/>
                              <w:rPr>
                                <w:sz w:val="22"/>
                              </w:rPr>
                            </w:pPr>
                            <w:r w:rsidRPr="00F33B03">
                              <w:rPr>
                                <w:sz w:val="22"/>
                              </w:rPr>
                              <w:t xml:space="preserve">        2'b00: Y = A;</w:t>
                            </w:r>
                          </w:p>
                          <w:p w14:paraId="41F634CA" w14:textId="77777777" w:rsidR="00434521" w:rsidRPr="00F33B03" w:rsidRDefault="00434521" w:rsidP="00434521">
                            <w:pPr>
                              <w:pStyle w:val="ListParagraph"/>
                              <w:ind w:left="1080"/>
                              <w:jc w:val="both"/>
                              <w:rPr>
                                <w:sz w:val="22"/>
                              </w:rPr>
                            </w:pPr>
                            <w:r w:rsidRPr="00F33B03">
                              <w:rPr>
                                <w:sz w:val="22"/>
                              </w:rPr>
                              <w:t xml:space="preserve">        2'b01: Y = B;</w:t>
                            </w:r>
                          </w:p>
                          <w:p w14:paraId="1D5406F8" w14:textId="77777777" w:rsidR="00434521" w:rsidRPr="00F33B03" w:rsidRDefault="00434521" w:rsidP="00434521">
                            <w:pPr>
                              <w:pStyle w:val="ListParagraph"/>
                              <w:ind w:left="1080"/>
                              <w:jc w:val="both"/>
                              <w:rPr>
                                <w:sz w:val="22"/>
                              </w:rPr>
                            </w:pPr>
                            <w:r w:rsidRPr="00F33B03">
                              <w:rPr>
                                <w:sz w:val="22"/>
                              </w:rPr>
                              <w:t xml:space="preserve">        // Missing cases -&gt; latch inferred also DEFAULT </w:t>
                            </w:r>
                          </w:p>
                          <w:p w14:paraId="3B9C2CEA" w14:textId="77777777" w:rsidR="00434521" w:rsidRPr="00F33B03" w:rsidRDefault="00434521" w:rsidP="00434521">
                            <w:pPr>
                              <w:pStyle w:val="ListParagraph"/>
                              <w:ind w:left="1080"/>
                              <w:jc w:val="both"/>
                              <w:rPr>
                                <w:sz w:val="22"/>
                              </w:rPr>
                            </w:pPr>
                            <w:r w:rsidRPr="00F33B03">
                              <w:rPr>
                                <w:sz w:val="22"/>
                              </w:rPr>
                              <w:t xml:space="preserve">    </w:t>
                            </w:r>
                            <w:proofErr w:type="spellStart"/>
                            <w:r w:rsidRPr="00F33B03">
                              <w:rPr>
                                <w:sz w:val="22"/>
                              </w:rPr>
                              <w:t>endcase</w:t>
                            </w:r>
                            <w:proofErr w:type="spellEnd"/>
                          </w:p>
                          <w:p w14:paraId="7173D828" w14:textId="77777777" w:rsidR="00434521" w:rsidRPr="00F33B03" w:rsidRDefault="00434521" w:rsidP="00434521">
                            <w:pPr>
                              <w:pStyle w:val="ListParagraph"/>
                              <w:ind w:left="1080"/>
                              <w:jc w:val="both"/>
                              <w:rPr>
                                <w:sz w:val="22"/>
                              </w:rPr>
                            </w:pPr>
                            <w:r w:rsidRPr="00F33B03">
                              <w:rPr>
                                <w:sz w:val="22"/>
                              </w:rPr>
                              <w:t xml:space="preserve">   end</w:t>
                            </w:r>
                          </w:p>
                          <w:p w14:paraId="292D47F4" w14:textId="77777777" w:rsidR="001504CC" w:rsidRPr="00F33B03" w:rsidRDefault="001504CC" w:rsidP="001504CC">
                            <w:pPr>
                              <w:pStyle w:val="ListParagraph"/>
                              <w:numPr>
                                <w:ilvl w:val="0"/>
                                <w:numId w:val="14"/>
                              </w:numPr>
                              <w:jc w:val="both"/>
                              <w:rPr>
                                <w:sz w:val="22"/>
                              </w:rPr>
                            </w:pPr>
                            <w:r w:rsidRPr="00F33B03">
                              <w:rPr>
                                <w:sz w:val="22"/>
                              </w:rPr>
                              <w:t xml:space="preserve">Missing sensitive elements </w:t>
                            </w:r>
                          </w:p>
                          <w:p w14:paraId="1CAFD587" w14:textId="24C15D84" w:rsidR="00434521" w:rsidRPr="00F33B03" w:rsidRDefault="00434521" w:rsidP="001504CC">
                            <w:pPr>
                              <w:pStyle w:val="ListParagraph"/>
                              <w:ind w:left="1080"/>
                              <w:jc w:val="both"/>
                              <w:rPr>
                                <w:sz w:val="22"/>
                              </w:rPr>
                            </w:pPr>
                            <w:r w:rsidRPr="00F33B03">
                              <w:rPr>
                                <w:sz w:val="22"/>
                              </w:rPr>
                              <w:t>always @(A) begin</w:t>
                            </w:r>
                          </w:p>
                          <w:p w14:paraId="1E3E2A83" w14:textId="3C3B29EB" w:rsidR="00434521" w:rsidRPr="00F33B03" w:rsidRDefault="00DB4A32" w:rsidP="00434521">
                            <w:pPr>
                              <w:jc w:val="both"/>
                              <w:rPr>
                                <w:sz w:val="22"/>
                              </w:rPr>
                            </w:pPr>
                            <w:r w:rsidRPr="00F33B03">
                              <w:rPr>
                                <w:sz w:val="22"/>
                              </w:rPr>
                              <w:t xml:space="preserve">                          </w:t>
                            </w:r>
                            <w:r w:rsidR="00434521" w:rsidRPr="00F33B03">
                              <w:rPr>
                                <w:sz w:val="22"/>
                              </w:rPr>
                              <w:t xml:space="preserve">    Y = B;</w:t>
                            </w:r>
                          </w:p>
                          <w:p w14:paraId="717CFE67" w14:textId="764AF3E5" w:rsidR="00434521" w:rsidRPr="00F33B03" w:rsidRDefault="00434521" w:rsidP="00434521">
                            <w:pPr>
                              <w:jc w:val="both"/>
                              <w:rPr>
                                <w:sz w:val="22"/>
                              </w:rPr>
                            </w:pPr>
                            <w:r w:rsidRPr="00F33B03">
                              <w:rPr>
                                <w:sz w:val="22"/>
                              </w:rPr>
                              <w:t xml:space="preserve">    </w:t>
                            </w:r>
                            <w:r w:rsidR="00DB4A32" w:rsidRPr="00F33B03">
                              <w:rPr>
                                <w:sz w:val="22"/>
                              </w:rPr>
                              <w:t xml:space="preserve">                            </w:t>
                            </w:r>
                            <w:r w:rsidR="00B6048B">
                              <w:rPr>
                                <w:sz w:val="22"/>
                              </w:rPr>
                              <w:t>e</w:t>
                            </w:r>
                            <w:r w:rsidRPr="00F33B03">
                              <w:rPr>
                                <w:sz w:val="22"/>
                              </w:rPr>
                              <w:t>lse</w:t>
                            </w:r>
                            <w:r w:rsidR="00B6048B">
                              <w:rPr>
                                <w:sz w:val="22"/>
                              </w:rPr>
                              <w:t xml:space="preserve"> </w:t>
                            </w:r>
                            <w:r w:rsidR="00DB4A32" w:rsidRPr="00F33B03">
                              <w:rPr>
                                <w:sz w:val="22"/>
                              </w:rPr>
                              <w:t xml:space="preserve"> </w:t>
                            </w:r>
                            <w:r w:rsidRPr="00F33B03">
                              <w:rPr>
                                <w:sz w:val="22"/>
                              </w:rPr>
                              <w:t>if (A)</w:t>
                            </w:r>
                          </w:p>
                          <w:p w14:paraId="3E56C0AA" w14:textId="339881F5" w:rsidR="00434521" w:rsidRPr="00F33B03" w:rsidRDefault="00434521" w:rsidP="00434521">
                            <w:pPr>
                              <w:jc w:val="both"/>
                              <w:rPr>
                                <w:sz w:val="22"/>
                              </w:rPr>
                            </w:pPr>
                            <w:r w:rsidRPr="00F33B03">
                              <w:rPr>
                                <w:sz w:val="22"/>
                              </w:rPr>
                              <w:t xml:space="preserve">      </w:t>
                            </w:r>
                            <w:r w:rsidR="00DB4A32" w:rsidRPr="00F33B03">
                              <w:rPr>
                                <w:sz w:val="22"/>
                              </w:rPr>
                              <w:t xml:space="preserve">                           </w:t>
                            </w:r>
                            <w:r w:rsidRPr="00F33B03">
                              <w:rPr>
                                <w:sz w:val="22"/>
                              </w:rPr>
                              <w:t xml:space="preserve">Y = 0; // </w:t>
                            </w:r>
                            <w:r w:rsidR="00B9779D" w:rsidRPr="00F33B03">
                              <w:rPr>
                                <w:sz w:val="22"/>
                              </w:rPr>
                              <w:t xml:space="preserve">B </w:t>
                            </w:r>
                            <w:r w:rsidRPr="00F33B03">
                              <w:rPr>
                                <w:sz w:val="22"/>
                              </w:rPr>
                              <w:t>not included in the sensitivity list</w:t>
                            </w:r>
                          </w:p>
                          <w:p w14:paraId="623D0418" w14:textId="212A0FC7" w:rsidR="00B4083E" w:rsidRPr="00F33B03" w:rsidRDefault="00434521" w:rsidP="00434521">
                            <w:pPr>
                              <w:ind w:left="720"/>
                              <w:jc w:val="both"/>
                              <w:rPr>
                                <w:sz w:val="22"/>
                              </w:rPr>
                            </w:pPr>
                            <w:r w:rsidRPr="00F33B03">
                              <w:rPr>
                                <w:sz w:val="22"/>
                              </w:rPr>
                              <w:t>end</w:t>
                            </w:r>
                          </w:p>
                          <w:p w14:paraId="0B58B1A7" w14:textId="77777777" w:rsidR="00B4083E" w:rsidRPr="00F33B03" w:rsidRDefault="00B4083E" w:rsidP="0031783F">
                            <w:pPr>
                              <w:pStyle w:val="ListParagraph"/>
                              <w:ind w:left="1080"/>
                              <w:jc w:val="both"/>
                              <w:rPr>
                                <w:sz w:val="22"/>
                              </w:rPr>
                            </w:pPr>
                          </w:p>
                          <w:p w14:paraId="0467FFF8" w14:textId="77777777" w:rsidR="00B4083E" w:rsidRDefault="00B4083E" w:rsidP="0031783F">
                            <w:pPr>
                              <w:pStyle w:val="ListParagraph"/>
                              <w:ind w:left="1080"/>
                              <w:jc w:val="both"/>
                              <w:rPr>
                                <w:sz w:val="24"/>
                                <w:szCs w:val="24"/>
                              </w:rPr>
                            </w:pPr>
                          </w:p>
                          <w:p w14:paraId="64931786" w14:textId="77777777" w:rsidR="00935DB9" w:rsidRPr="00024F26" w:rsidRDefault="00935DB9" w:rsidP="00024F26">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A83D" id="Text Box 38" o:spid="_x0000_s1029" type="#_x0000_t202" style="position:absolute;margin-left:27.75pt;margin-top:330.55pt;width:430.6pt;height:343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rOwIAAIQ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" fillcolor="white [3201]" strokeweight=".5pt">
                <v:textbox>
                  <w:txbxContent>
                    <w:p w14:paraId="0C1D5933" w14:textId="7BC6DEC1" w:rsidR="00A77A81" w:rsidRPr="006C193E" w:rsidRDefault="00A77A81" w:rsidP="00A77A81">
                      <w:pPr>
                        <w:rPr>
                          <w:sz w:val="22"/>
                        </w:rPr>
                      </w:pPr>
                      <w:r w:rsidRPr="004757FB">
                        <w:rPr>
                          <w:color w:val="2F5496" w:themeColor="accent1" w:themeShade="BF"/>
                          <w:sz w:val="22"/>
                        </w:rPr>
                        <w:t>Common Issues with Latches</w:t>
                      </w:r>
                      <w:r w:rsidR="0086113D" w:rsidRPr="006C193E">
                        <w:rPr>
                          <w:sz w:val="22"/>
                        </w:rPr>
                        <w:t>-</w:t>
                      </w:r>
                    </w:p>
                    <w:p w14:paraId="1194C363" w14:textId="77777777" w:rsidR="00A77A81" w:rsidRPr="004757FB" w:rsidRDefault="00A77A81" w:rsidP="006C193E">
                      <w:pPr>
                        <w:pStyle w:val="ListParagraph"/>
                        <w:numPr>
                          <w:ilvl w:val="0"/>
                          <w:numId w:val="13"/>
                        </w:numPr>
                        <w:jc w:val="both"/>
                        <w:rPr>
                          <w:sz w:val="22"/>
                        </w:rPr>
                      </w:pPr>
                      <w:r w:rsidRPr="004757FB">
                        <w:rPr>
                          <w:sz w:val="22"/>
                        </w:rPr>
                        <w:t>Timing Hazards: Latches can introduce glitches in asynchronous designs.</w:t>
                      </w:r>
                    </w:p>
                    <w:p w14:paraId="1EEB1A47" w14:textId="127141E2" w:rsidR="005463D1" w:rsidRPr="004757FB" w:rsidRDefault="00A77A81" w:rsidP="00B579E9">
                      <w:pPr>
                        <w:pStyle w:val="ListParagraph"/>
                        <w:numPr>
                          <w:ilvl w:val="0"/>
                          <w:numId w:val="13"/>
                        </w:numPr>
                        <w:jc w:val="both"/>
                        <w:rPr>
                          <w:sz w:val="22"/>
                        </w:rPr>
                      </w:pPr>
                      <w:r w:rsidRPr="004757FB">
                        <w:rPr>
                          <w:sz w:val="22"/>
                        </w:rPr>
                        <w:t>Simulation vs. Synthesis Mismatch: Improperly inferred latches may behave</w:t>
                      </w:r>
                      <w:r w:rsidR="006C193E" w:rsidRPr="004757FB">
                        <w:rPr>
                          <w:sz w:val="22"/>
                        </w:rPr>
                        <w:t xml:space="preserve"> </w:t>
                      </w:r>
                      <w:r w:rsidRPr="004757FB">
                        <w:rPr>
                          <w:sz w:val="22"/>
                        </w:rPr>
                        <w:t>differentl</w:t>
                      </w:r>
                      <w:r w:rsidR="00935DB9" w:rsidRPr="004757FB">
                        <w:rPr>
                          <w:sz w:val="22"/>
                        </w:rPr>
                        <w:t>y</w:t>
                      </w:r>
                      <w:r w:rsidR="00183166" w:rsidRPr="004757FB">
                        <w:rPr>
                          <w:sz w:val="22"/>
                        </w:rPr>
                        <w:t xml:space="preserve">  </w:t>
                      </w:r>
                      <w:r w:rsidRPr="004757FB">
                        <w:rPr>
                          <w:sz w:val="22"/>
                        </w:rPr>
                        <w:t xml:space="preserve"> in </w:t>
                      </w:r>
                      <w:r w:rsidR="00B579E9" w:rsidRPr="004757FB">
                        <w:rPr>
                          <w:sz w:val="22"/>
                        </w:rPr>
                        <w:t xml:space="preserve">   </w:t>
                      </w:r>
                      <w:r w:rsidRPr="004757FB">
                        <w:rPr>
                          <w:sz w:val="22"/>
                        </w:rPr>
                        <w:t>hardware.</w:t>
                      </w:r>
                    </w:p>
                    <w:p w14:paraId="07EC5002" w14:textId="3EDF477E" w:rsidR="00935DB9" w:rsidRPr="00F33B03" w:rsidRDefault="00935DB9" w:rsidP="00024F26">
                      <w:pPr>
                        <w:pStyle w:val="ListParagraph"/>
                        <w:numPr>
                          <w:ilvl w:val="0"/>
                          <w:numId w:val="13"/>
                        </w:numPr>
                        <w:jc w:val="both"/>
                        <w:rPr>
                          <w:sz w:val="22"/>
                        </w:rPr>
                      </w:pPr>
                      <w:r w:rsidRPr="00F33B03">
                        <w:rPr>
                          <w:sz w:val="22"/>
                        </w:rPr>
                        <w:t>Unintentional Latch Inference: Occurs when all possible conditions are not specified combinational logic.</w:t>
                      </w:r>
                    </w:p>
                    <w:p w14:paraId="70871919" w14:textId="09B46175" w:rsidR="00172A54" w:rsidRPr="00F33B03" w:rsidRDefault="00172A54" w:rsidP="003861FF">
                      <w:pPr>
                        <w:pStyle w:val="ListParagraph"/>
                        <w:numPr>
                          <w:ilvl w:val="0"/>
                          <w:numId w:val="14"/>
                        </w:numPr>
                        <w:jc w:val="both"/>
                        <w:rPr>
                          <w:sz w:val="22"/>
                        </w:rPr>
                      </w:pPr>
                      <w:r w:rsidRPr="00F33B03">
                        <w:rPr>
                          <w:sz w:val="22"/>
                        </w:rPr>
                        <w:t>Missing else Statement</w:t>
                      </w:r>
                    </w:p>
                    <w:p w14:paraId="62DEB818" w14:textId="0A8F7024" w:rsidR="003861FF" w:rsidRPr="00F33B03" w:rsidRDefault="00183166" w:rsidP="003861FF">
                      <w:pPr>
                        <w:pStyle w:val="ListParagraph"/>
                        <w:ind w:left="1080"/>
                        <w:jc w:val="both"/>
                        <w:rPr>
                          <w:sz w:val="22"/>
                        </w:rPr>
                      </w:pPr>
                      <w:r w:rsidRPr="00F33B03">
                        <w:rPr>
                          <w:sz w:val="22"/>
                        </w:rPr>
                        <w:t xml:space="preserve">    </w:t>
                      </w:r>
                      <w:r w:rsidR="003861FF" w:rsidRPr="00F33B03">
                        <w:rPr>
                          <w:sz w:val="22"/>
                        </w:rPr>
                        <w:t>always @* begin</w:t>
                      </w:r>
                    </w:p>
                    <w:p w14:paraId="1549622A" w14:textId="2A96A404" w:rsidR="003861FF" w:rsidRPr="00F33B03" w:rsidRDefault="003861FF" w:rsidP="003861FF">
                      <w:pPr>
                        <w:pStyle w:val="ListParagraph"/>
                        <w:ind w:left="1080"/>
                        <w:jc w:val="both"/>
                        <w:rPr>
                          <w:sz w:val="22"/>
                        </w:rPr>
                      </w:pPr>
                      <w:r w:rsidRPr="00F33B03">
                        <w:rPr>
                          <w:sz w:val="22"/>
                        </w:rPr>
                        <w:t xml:space="preserve">    </w:t>
                      </w:r>
                      <w:r w:rsidR="00183166" w:rsidRPr="00F33B03">
                        <w:rPr>
                          <w:sz w:val="22"/>
                        </w:rPr>
                        <w:t xml:space="preserve">   </w:t>
                      </w:r>
                      <w:r w:rsidRPr="00F33B03">
                        <w:rPr>
                          <w:sz w:val="22"/>
                        </w:rPr>
                        <w:t>if (A)</w:t>
                      </w:r>
                    </w:p>
                    <w:p w14:paraId="3B4798E2" w14:textId="77777777" w:rsidR="003861FF" w:rsidRPr="00F33B03" w:rsidRDefault="003861FF" w:rsidP="003861FF">
                      <w:pPr>
                        <w:pStyle w:val="ListParagraph"/>
                        <w:ind w:left="1080"/>
                        <w:jc w:val="both"/>
                        <w:rPr>
                          <w:sz w:val="22"/>
                        </w:rPr>
                      </w:pPr>
                      <w:r w:rsidRPr="00F33B03">
                        <w:rPr>
                          <w:sz w:val="22"/>
                        </w:rPr>
                        <w:t xml:space="preserve">        Y = 1; // No `else` -&gt; latch inferred</w:t>
                      </w:r>
                    </w:p>
                    <w:p w14:paraId="10F95B74" w14:textId="310B1B6F" w:rsidR="003861FF" w:rsidRPr="00F33B03" w:rsidRDefault="00183166" w:rsidP="003861FF">
                      <w:pPr>
                        <w:pStyle w:val="ListParagraph"/>
                        <w:ind w:left="1080"/>
                        <w:jc w:val="both"/>
                        <w:rPr>
                          <w:sz w:val="22"/>
                        </w:rPr>
                      </w:pPr>
                      <w:r w:rsidRPr="00F33B03">
                        <w:rPr>
                          <w:sz w:val="22"/>
                        </w:rPr>
                        <w:t xml:space="preserve">   </w:t>
                      </w:r>
                      <w:r w:rsidR="003861FF" w:rsidRPr="00F33B03">
                        <w:rPr>
                          <w:sz w:val="22"/>
                        </w:rPr>
                        <w:t>end</w:t>
                      </w:r>
                    </w:p>
                    <w:p w14:paraId="0D06572C" w14:textId="77777777" w:rsidR="00434521" w:rsidRPr="00F33B03" w:rsidRDefault="00434521" w:rsidP="00434521">
                      <w:pPr>
                        <w:pStyle w:val="ListParagraph"/>
                        <w:numPr>
                          <w:ilvl w:val="0"/>
                          <w:numId w:val="14"/>
                        </w:numPr>
                        <w:jc w:val="both"/>
                        <w:rPr>
                          <w:sz w:val="22"/>
                        </w:rPr>
                      </w:pPr>
                      <w:r w:rsidRPr="00F33B03">
                        <w:rPr>
                          <w:sz w:val="22"/>
                        </w:rPr>
                        <w:t>Partial Case Statement:</w:t>
                      </w:r>
                    </w:p>
                    <w:p w14:paraId="474ADDEB" w14:textId="77777777" w:rsidR="00434521" w:rsidRPr="00F33B03" w:rsidRDefault="00434521" w:rsidP="00434521">
                      <w:pPr>
                        <w:pStyle w:val="ListParagraph"/>
                        <w:ind w:left="1080"/>
                        <w:jc w:val="both"/>
                        <w:rPr>
                          <w:sz w:val="22"/>
                        </w:rPr>
                      </w:pPr>
                      <w:r w:rsidRPr="00F33B03">
                        <w:rPr>
                          <w:sz w:val="22"/>
                        </w:rPr>
                        <w:t xml:space="preserve">  always @* begin</w:t>
                      </w:r>
                    </w:p>
                    <w:p w14:paraId="1E305D49" w14:textId="77777777" w:rsidR="00434521" w:rsidRPr="00F33B03" w:rsidRDefault="00434521" w:rsidP="00434521">
                      <w:pPr>
                        <w:pStyle w:val="ListParagraph"/>
                        <w:ind w:left="1080"/>
                        <w:jc w:val="both"/>
                        <w:rPr>
                          <w:sz w:val="22"/>
                        </w:rPr>
                      </w:pPr>
                      <w:r w:rsidRPr="00F33B03">
                        <w:rPr>
                          <w:sz w:val="22"/>
                        </w:rPr>
                        <w:t xml:space="preserve">    case (</w:t>
                      </w:r>
                      <w:proofErr w:type="spellStart"/>
                      <w:r w:rsidRPr="00F33B03">
                        <w:rPr>
                          <w:sz w:val="22"/>
                        </w:rPr>
                        <w:t>sel</w:t>
                      </w:r>
                      <w:proofErr w:type="spellEnd"/>
                      <w:r w:rsidRPr="00F33B03">
                        <w:rPr>
                          <w:sz w:val="22"/>
                        </w:rPr>
                        <w:t>)</w:t>
                      </w:r>
                    </w:p>
                    <w:p w14:paraId="407775FD" w14:textId="77777777" w:rsidR="00434521" w:rsidRPr="00F33B03" w:rsidRDefault="00434521" w:rsidP="00434521">
                      <w:pPr>
                        <w:pStyle w:val="ListParagraph"/>
                        <w:ind w:left="1080"/>
                        <w:jc w:val="both"/>
                        <w:rPr>
                          <w:sz w:val="22"/>
                        </w:rPr>
                      </w:pPr>
                      <w:r w:rsidRPr="00F33B03">
                        <w:rPr>
                          <w:sz w:val="22"/>
                        </w:rPr>
                        <w:t xml:space="preserve">        2'b00: Y = A;</w:t>
                      </w:r>
                    </w:p>
                    <w:p w14:paraId="41F634CA" w14:textId="77777777" w:rsidR="00434521" w:rsidRPr="00F33B03" w:rsidRDefault="00434521" w:rsidP="00434521">
                      <w:pPr>
                        <w:pStyle w:val="ListParagraph"/>
                        <w:ind w:left="1080"/>
                        <w:jc w:val="both"/>
                        <w:rPr>
                          <w:sz w:val="22"/>
                        </w:rPr>
                      </w:pPr>
                      <w:r w:rsidRPr="00F33B03">
                        <w:rPr>
                          <w:sz w:val="22"/>
                        </w:rPr>
                        <w:t xml:space="preserve">        2'b01: Y = B;</w:t>
                      </w:r>
                    </w:p>
                    <w:p w14:paraId="1D5406F8" w14:textId="77777777" w:rsidR="00434521" w:rsidRPr="00F33B03" w:rsidRDefault="00434521" w:rsidP="00434521">
                      <w:pPr>
                        <w:pStyle w:val="ListParagraph"/>
                        <w:ind w:left="1080"/>
                        <w:jc w:val="both"/>
                        <w:rPr>
                          <w:sz w:val="22"/>
                        </w:rPr>
                      </w:pPr>
                      <w:r w:rsidRPr="00F33B03">
                        <w:rPr>
                          <w:sz w:val="22"/>
                        </w:rPr>
                        <w:t xml:space="preserve">        // Missing cases -&gt; latch inferred also DEFAULT </w:t>
                      </w:r>
                    </w:p>
                    <w:p w14:paraId="3B9C2CEA" w14:textId="77777777" w:rsidR="00434521" w:rsidRPr="00F33B03" w:rsidRDefault="00434521" w:rsidP="00434521">
                      <w:pPr>
                        <w:pStyle w:val="ListParagraph"/>
                        <w:ind w:left="1080"/>
                        <w:jc w:val="both"/>
                        <w:rPr>
                          <w:sz w:val="22"/>
                        </w:rPr>
                      </w:pPr>
                      <w:r w:rsidRPr="00F33B03">
                        <w:rPr>
                          <w:sz w:val="22"/>
                        </w:rPr>
                        <w:t xml:space="preserve">    </w:t>
                      </w:r>
                      <w:proofErr w:type="spellStart"/>
                      <w:r w:rsidRPr="00F33B03">
                        <w:rPr>
                          <w:sz w:val="22"/>
                        </w:rPr>
                        <w:t>endcase</w:t>
                      </w:r>
                      <w:proofErr w:type="spellEnd"/>
                    </w:p>
                    <w:p w14:paraId="7173D828" w14:textId="77777777" w:rsidR="00434521" w:rsidRPr="00F33B03" w:rsidRDefault="00434521" w:rsidP="00434521">
                      <w:pPr>
                        <w:pStyle w:val="ListParagraph"/>
                        <w:ind w:left="1080"/>
                        <w:jc w:val="both"/>
                        <w:rPr>
                          <w:sz w:val="22"/>
                        </w:rPr>
                      </w:pPr>
                      <w:r w:rsidRPr="00F33B03">
                        <w:rPr>
                          <w:sz w:val="22"/>
                        </w:rPr>
                        <w:t xml:space="preserve">   end</w:t>
                      </w:r>
                    </w:p>
                    <w:p w14:paraId="292D47F4" w14:textId="77777777" w:rsidR="001504CC" w:rsidRPr="00F33B03" w:rsidRDefault="001504CC" w:rsidP="001504CC">
                      <w:pPr>
                        <w:pStyle w:val="ListParagraph"/>
                        <w:numPr>
                          <w:ilvl w:val="0"/>
                          <w:numId w:val="14"/>
                        </w:numPr>
                        <w:jc w:val="both"/>
                        <w:rPr>
                          <w:sz w:val="22"/>
                        </w:rPr>
                      </w:pPr>
                      <w:r w:rsidRPr="00F33B03">
                        <w:rPr>
                          <w:sz w:val="22"/>
                        </w:rPr>
                        <w:t xml:space="preserve">Missing sensitive elements </w:t>
                      </w:r>
                    </w:p>
                    <w:p w14:paraId="1CAFD587" w14:textId="24C15D84" w:rsidR="00434521" w:rsidRPr="00F33B03" w:rsidRDefault="00434521" w:rsidP="001504CC">
                      <w:pPr>
                        <w:pStyle w:val="ListParagraph"/>
                        <w:ind w:left="1080"/>
                        <w:jc w:val="both"/>
                        <w:rPr>
                          <w:sz w:val="22"/>
                        </w:rPr>
                      </w:pPr>
                      <w:r w:rsidRPr="00F33B03">
                        <w:rPr>
                          <w:sz w:val="22"/>
                        </w:rPr>
                        <w:t>always @(A) begin</w:t>
                      </w:r>
                    </w:p>
                    <w:p w14:paraId="1E3E2A83" w14:textId="3C3B29EB" w:rsidR="00434521" w:rsidRPr="00F33B03" w:rsidRDefault="00DB4A32" w:rsidP="00434521">
                      <w:pPr>
                        <w:jc w:val="both"/>
                        <w:rPr>
                          <w:sz w:val="22"/>
                        </w:rPr>
                      </w:pPr>
                      <w:r w:rsidRPr="00F33B03">
                        <w:rPr>
                          <w:sz w:val="22"/>
                        </w:rPr>
                        <w:t xml:space="preserve">                          </w:t>
                      </w:r>
                      <w:r w:rsidR="00434521" w:rsidRPr="00F33B03">
                        <w:rPr>
                          <w:sz w:val="22"/>
                        </w:rPr>
                        <w:t xml:space="preserve">    Y = B;</w:t>
                      </w:r>
                    </w:p>
                    <w:p w14:paraId="717CFE67" w14:textId="764AF3E5" w:rsidR="00434521" w:rsidRPr="00F33B03" w:rsidRDefault="00434521" w:rsidP="00434521">
                      <w:pPr>
                        <w:jc w:val="both"/>
                        <w:rPr>
                          <w:sz w:val="22"/>
                        </w:rPr>
                      </w:pPr>
                      <w:r w:rsidRPr="00F33B03">
                        <w:rPr>
                          <w:sz w:val="22"/>
                        </w:rPr>
                        <w:t xml:space="preserve">    </w:t>
                      </w:r>
                      <w:r w:rsidR="00DB4A32" w:rsidRPr="00F33B03">
                        <w:rPr>
                          <w:sz w:val="22"/>
                        </w:rPr>
                        <w:t xml:space="preserve">                            </w:t>
                      </w:r>
                      <w:r w:rsidR="00B6048B">
                        <w:rPr>
                          <w:sz w:val="22"/>
                        </w:rPr>
                        <w:t>e</w:t>
                      </w:r>
                      <w:r w:rsidRPr="00F33B03">
                        <w:rPr>
                          <w:sz w:val="22"/>
                        </w:rPr>
                        <w:t>lse</w:t>
                      </w:r>
                      <w:r w:rsidR="00B6048B">
                        <w:rPr>
                          <w:sz w:val="22"/>
                        </w:rPr>
                        <w:t xml:space="preserve"> </w:t>
                      </w:r>
                      <w:r w:rsidR="00DB4A32" w:rsidRPr="00F33B03">
                        <w:rPr>
                          <w:sz w:val="22"/>
                        </w:rPr>
                        <w:t xml:space="preserve"> </w:t>
                      </w:r>
                      <w:r w:rsidRPr="00F33B03">
                        <w:rPr>
                          <w:sz w:val="22"/>
                        </w:rPr>
                        <w:t>if (A)</w:t>
                      </w:r>
                    </w:p>
                    <w:p w14:paraId="3E56C0AA" w14:textId="339881F5" w:rsidR="00434521" w:rsidRPr="00F33B03" w:rsidRDefault="00434521" w:rsidP="00434521">
                      <w:pPr>
                        <w:jc w:val="both"/>
                        <w:rPr>
                          <w:sz w:val="22"/>
                        </w:rPr>
                      </w:pPr>
                      <w:r w:rsidRPr="00F33B03">
                        <w:rPr>
                          <w:sz w:val="22"/>
                        </w:rPr>
                        <w:t xml:space="preserve">      </w:t>
                      </w:r>
                      <w:r w:rsidR="00DB4A32" w:rsidRPr="00F33B03">
                        <w:rPr>
                          <w:sz w:val="22"/>
                        </w:rPr>
                        <w:t xml:space="preserve">                           </w:t>
                      </w:r>
                      <w:r w:rsidRPr="00F33B03">
                        <w:rPr>
                          <w:sz w:val="22"/>
                        </w:rPr>
                        <w:t xml:space="preserve">Y = 0; // </w:t>
                      </w:r>
                      <w:r w:rsidR="00B9779D" w:rsidRPr="00F33B03">
                        <w:rPr>
                          <w:sz w:val="22"/>
                        </w:rPr>
                        <w:t xml:space="preserve">B </w:t>
                      </w:r>
                      <w:r w:rsidRPr="00F33B03">
                        <w:rPr>
                          <w:sz w:val="22"/>
                        </w:rPr>
                        <w:t>not included in the sensitivity list</w:t>
                      </w:r>
                    </w:p>
                    <w:p w14:paraId="623D0418" w14:textId="212A0FC7" w:rsidR="00B4083E" w:rsidRPr="00F33B03" w:rsidRDefault="00434521" w:rsidP="00434521">
                      <w:pPr>
                        <w:ind w:left="720"/>
                        <w:jc w:val="both"/>
                        <w:rPr>
                          <w:sz w:val="22"/>
                        </w:rPr>
                      </w:pPr>
                      <w:r w:rsidRPr="00F33B03">
                        <w:rPr>
                          <w:sz w:val="22"/>
                        </w:rPr>
                        <w:t>end</w:t>
                      </w:r>
                    </w:p>
                    <w:p w14:paraId="0B58B1A7" w14:textId="77777777" w:rsidR="00B4083E" w:rsidRPr="00F33B03" w:rsidRDefault="00B4083E" w:rsidP="0031783F">
                      <w:pPr>
                        <w:pStyle w:val="ListParagraph"/>
                        <w:ind w:left="1080"/>
                        <w:jc w:val="both"/>
                        <w:rPr>
                          <w:sz w:val="22"/>
                        </w:rPr>
                      </w:pPr>
                    </w:p>
                    <w:p w14:paraId="0467FFF8" w14:textId="77777777" w:rsidR="00B4083E" w:rsidRDefault="00B4083E" w:rsidP="0031783F">
                      <w:pPr>
                        <w:pStyle w:val="ListParagraph"/>
                        <w:ind w:left="1080"/>
                        <w:jc w:val="both"/>
                        <w:rPr>
                          <w:sz w:val="24"/>
                          <w:szCs w:val="24"/>
                        </w:rPr>
                      </w:pPr>
                    </w:p>
                    <w:p w14:paraId="64931786" w14:textId="77777777" w:rsidR="00935DB9" w:rsidRPr="00024F26" w:rsidRDefault="00935DB9" w:rsidP="00024F26">
                      <w:pPr>
                        <w:jc w:val="both"/>
                        <w:rPr>
                          <w:sz w:val="24"/>
                          <w:szCs w:val="24"/>
                        </w:rPr>
                      </w:pPr>
                    </w:p>
                  </w:txbxContent>
                </v:textbox>
                <w10:wrap anchorx="page"/>
              </v:shape>
            </w:pict>
          </mc:Fallback>
        </mc:AlternateContent>
      </w:r>
      <w:r w:rsidR="001B1C50">
        <w:rPr>
          <w:b/>
          <w:bCs/>
          <w:noProof/>
          <w:color w:val="1F4E79" w:themeColor="accent5" w:themeShade="80"/>
          <w:sz w:val="32"/>
          <w:szCs w:val="32"/>
          <w:lang w:val="en-IN"/>
        </w:rPr>
        <mc:AlternateContent>
          <mc:Choice Requires="wps">
            <w:drawing>
              <wp:anchor distT="0" distB="0" distL="114300" distR="114300" simplePos="0" relativeHeight="251769856" behindDoc="0" locked="0" layoutInCell="1" allowOverlap="1" wp14:anchorId="00FECCE7" wp14:editId="27145B22">
                <wp:simplePos x="0" y="0"/>
                <wp:positionH relativeFrom="column">
                  <wp:posOffset>5419725</wp:posOffset>
                </wp:positionH>
                <wp:positionV relativeFrom="paragraph">
                  <wp:posOffset>4178935</wp:posOffset>
                </wp:positionV>
                <wp:extent cx="1628775" cy="1900555"/>
                <wp:effectExtent l="0" t="0" r="28575" b="23495"/>
                <wp:wrapNone/>
                <wp:docPr id="798062245" name="Text Box 41"/>
                <wp:cNvGraphicFramePr/>
                <a:graphic xmlns:a="http://schemas.openxmlformats.org/drawingml/2006/main">
                  <a:graphicData uri="http://schemas.microsoft.com/office/word/2010/wordprocessingShape">
                    <wps:wsp>
                      <wps:cNvSpPr txBox="1"/>
                      <wps:spPr>
                        <a:xfrm>
                          <a:off x="0" y="0"/>
                          <a:ext cx="1628775" cy="1900555"/>
                        </a:xfrm>
                        <a:prstGeom prst="rect">
                          <a:avLst/>
                        </a:prstGeom>
                        <a:solidFill>
                          <a:schemeClr val="lt1"/>
                        </a:solidFill>
                        <a:ln w="6350">
                          <a:solidFill>
                            <a:prstClr val="black"/>
                          </a:solidFill>
                        </a:ln>
                      </wps:spPr>
                      <wps:txbx>
                        <w:txbxContent>
                          <w:p w14:paraId="16BDD2BE" w14:textId="0ACE8735" w:rsidR="0068407D" w:rsidRDefault="00BA62AC">
                            <w:pPr>
                              <w:rPr>
                                <w:b/>
                                <w:bCs/>
                                <w:sz w:val="28"/>
                                <w:szCs w:val="32"/>
                              </w:rPr>
                            </w:pPr>
                            <w:r w:rsidRPr="00BA62AC">
                              <w:rPr>
                                <w:b/>
                                <w:bCs/>
                                <w:sz w:val="28"/>
                                <w:szCs w:val="32"/>
                              </w:rPr>
                              <w:t>Applications of Latches:</w:t>
                            </w:r>
                          </w:p>
                          <w:p w14:paraId="335FED40" w14:textId="29D6F604" w:rsidR="00BA62AC" w:rsidRPr="009F30AF" w:rsidRDefault="00BA62AC" w:rsidP="00BA62AC">
                            <w:pPr>
                              <w:pStyle w:val="ListParagraph"/>
                              <w:numPr>
                                <w:ilvl w:val="0"/>
                                <w:numId w:val="15"/>
                              </w:numPr>
                              <w:rPr>
                                <w:sz w:val="24"/>
                                <w:szCs w:val="28"/>
                              </w:rPr>
                            </w:pPr>
                            <w:r w:rsidRPr="009F30AF">
                              <w:rPr>
                                <w:sz w:val="24"/>
                                <w:szCs w:val="28"/>
                              </w:rPr>
                              <w:t>T</w:t>
                            </w:r>
                            <w:r w:rsidR="00E32EB7" w:rsidRPr="009F30AF">
                              <w:rPr>
                                <w:sz w:val="24"/>
                                <w:szCs w:val="28"/>
                              </w:rPr>
                              <w:t>EMPORARY STORAGE.</w:t>
                            </w:r>
                          </w:p>
                          <w:p w14:paraId="025E5F5B" w14:textId="58FC3624" w:rsidR="00E32EB7" w:rsidRPr="009F30AF" w:rsidRDefault="00E32EB7" w:rsidP="00BA62AC">
                            <w:pPr>
                              <w:pStyle w:val="ListParagraph"/>
                              <w:numPr>
                                <w:ilvl w:val="0"/>
                                <w:numId w:val="15"/>
                              </w:numPr>
                              <w:rPr>
                                <w:sz w:val="24"/>
                                <w:szCs w:val="28"/>
                              </w:rPr>
                            </w:pPr>
                            <w:r w:rsidRPr="009F30AF">
                              <w:rPr>
                                <w:sz w:val="24"/>
                                <w:szCs w:val="28"/>
                              </w:rPr>
                              <w:t>MEMORY ELEMENT</w:t>
                            </w:r>
                            <w:r w:rsidR="009F30AF" w:rsidRPr="009F30AF">
                              <w:rPr>
                                <w:sz w:val="24"/>
                                <w:szCs w:val="28"/>
                              </w:rPr>
                              <w:t>S.</w:t>
                            </w:r>
                          </w:p>
                          <w:p w14:paraId="056F8C70" w14:textId="5FFE3DEC" w:rsidR="009F30AF" w:rsidRPr="009F30AF" w:rsidRDefault="009F30AF" w:rsidP="00BA62AC">
                            <w:pPr>
                              <w:pStyle w:val="ListParagraph"/>
                              <w:numPr>
                                <w:ilvl w:val="0"/>
                                <w:numId w:val="15"/>
                              </w:numPr>
                              <w:rPr>
                                <w:sz w:val="24"/>
                                <w:szCs w:val="28"/>
                              </w:rPr>
                            </w:pPr>
                            <w:r w:rsidRPr="009F30AF">
                              <w:rPr>
                                <w:sz w:val="24"/>
                                <w:szCs w:val="28"/>
                              </w:rPr>
                              <w:t>SYNCHRONIZA</w:t>
                            </w:r>
                            <w:r w:rsidR="008878BA">
                              <w:rPr>
                                <w:sz w:val="24"/>
                                <w:szCs w:val="28"/>
                              </w:rPr>
                              <w:t xml:space="preserve"> </w:t>
                            </w:r>
                            <w:r w:rsidR="0075157B">
                              <w:rPr>
                                <w:sz w:val="24"/>
                                <w:szCs w:val="28"/>
                              </w:rPr>
                              <w:t>-</w:t>
                            </w:r>
                            <w:r w:rsidRPr="009F30AF">
                              <w:rPr>
                                <w:sz w:val="24"/>
                                <w:szCs w:val="28"/>
                              </w:rPr>
                              <w:t xml:space="preserve">TION </w:t>
                            </w:r>
                          </w:p>
                          <w:p w14:paraId="774254FA" w14:textId="24BBC42D" w:rsidR="009F30AF" w:rsidRPr="009F30AF" w:rsidRDefault="009F30AF" w:rsidP="00BA62AC">
                            <w:pPr>
                              <w:pStyle w:val="ListParagraph"/>
                              <w:numPr>
                                <w:ilvl w:val="0"/>
                                <w:numId w:val="15"/>
                              </w:numPr>
                              <w:rPr>
                                <w:sz w:val="24"/>
                                <w:szCs w:val="28"/>
                              </w:rPr>
                            </w:pPr>
                            <w:r w:rsidRPr="009F30AF">
                              <w:rPr>
                                <w:sz w:val="24"/>
                                <w:szCs w:val="28"/>
                              </w:rPr>
                              <w:t>GATIN</w:t>
                            </w:r>
                            <w:r w:rsidR="0075157B">
                              <w:rPr>
                                <w:sz w:val="24"/>
                                <w:szCs w:val="28"/>
                              </w:rPr>
                              <w:t>G</w:t>
                            </w:r>
                            <w:r w:rsidRPr="009F30AF">
                              <w:rPr>
                                <w:sz w:val="24"/>
                                <w:szCs w:val="28"/>
                              </w:rPr>
                              <w:t xml:space="preserv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ECCE7" id="Text Box 41" o:spid="_x0000_s1030" type="#_x0000_t202" style="position:absolute;margin-left:426.75pt;margin-top:329.05pt;width:128.25pt;height:149.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i55PAIAAIQ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" fillcolor="white [3201]" strokeweight=".5pt">
                <v:textbox>
                  <w:txbxContent>
                    <w:p w14:paraId="16BDD2BE" w14:textId="0ACE8735" w:rsidR="0068407D" w:rsidRDefault="00BA62AC">
                      <w:pPr>
                        <w:rPr>
                          <w:b/>
                          <w:bCs/>
                          <w:sz w:val="28"/>
                          <w:szCs w:val="32"/>
                        </w:rPr>
                      </w:pPr>
                      <w:r w:rsidRPr="00BA62AC">
                        <w:rPr>
                          <w:b/>
                          <w:bCs/>
                          <w:sz w:val="28"/>
                          <w:szCs w:val="32"/>
                        </w:rPr>
                        <w:t>Applications of Latches:</w:t>
                      </w:r>
                    </w:p>
                    <w:p w14:paraId="335FED40" w14:textId="29D6F604" w:rsidR="00BA62AC" w:rsidRPr="009F30AF" w:rsidRDefault="00BA62AC" w:rsidP="00BA62AC">
                      <w:pPr>
                        <w:pStyle w:val="ListParagraph"/>
                        <w:numPr>
                          <w:ilvl w:val="0"/>
                          <w:numId w:val="15"/>
                        </w:numPr>
                        <w:rPr>
                          <w:sz w:val="24"/>
                          <w:szCs w:val="28"/>
                        </w:rPr>
                      </w:pPr>
                      <w:r w:rsidRPr="009F30AF">
                        <w:rPr>
                          <w:sz w:val="24"/>
                          <w:szCs w:val="28"/>
                        </w:rPr>
                        <w:t>T</w:t>
                      </w:r>
                      <w:r w:rsidR="00E32EB7" w:rsidRPr="009F30AF">
                        <w:rPr>
                          <w:sz w:val="24"/>
                          <w:szCs w:val="28"/>
                        </w:rPr>
                        <w:t>EMPORARY STORAGE.</w:t>
                      </w:r>
                    </w:p>
                    <w:p w14:paraId="025E5F5B" w14:textId="58FC3624" w:rsidR="00E32EB7" w:rsidRPr="009F30AF" w:rsidRDefault="00E32EB7" w:rsidP="00BA62AC">
                      <w:pPr>
                        <w:pStyle w:val="ListParagraph"/>
                        <w:numPr>
                          <w:ilvl w:val="0"/>
                          <w:numId w:val="15"/>
                        </w:numPr>
                        <w:rPr>
                          <w:sz w:val="24"/>
                          <w:szCs w:val="28"/>
                        </w:rPr>
                      </w:pPr>
                      <w:r w:rsidRPr="009F30AF">
                        <w:rPr>
                          <w:sz w:val="24"/>
                          <w:szCs w:val="28"/>
                        </w:rPr>
                        <w:t>MEMORY ELEMENT</w:t>
                      </w:r>
                      <w:r w:rsidR="009F30AF" w:rsidRPr="009F30AF">
                        <w:rPr>
                          <w:sz w:val="24"/>
                          <w:szCs w:val="28"/>
                        </w:rPr>
                        <w:t>S.</w:t>
                      </w:r>
                    </w:p>
                    <w:p w14:paraId="056F8C70" w14:textId="5FFE3DEC" w:rsidR="009F30AF" w:rsidRPr="009F30AF" w:rsidRDefault="009F30AF" w:rsidP="00BA62AC">
                      <w:pPr>
                        <w:pStyle w:val="ListParagraph"/>
                        <w:numPr>
                          <w:ilvl w:val="0"/>
                          <w:numId w:val="15"/>
                        </w:numPr>
                        <w:rPr>
                          <w:sz w:val="24"/>
                          <w:szCs w:val="28"/>
                        </w:rPr>
                      </w:pPr>
                      <w:r w:rsidRPr="009F30AF">
                        <w:rPr>
                          <w:sz w:val="24"/>
                          <w:szCs w:val="28"/>
                        </w:rPr>
                        <w:t>SYNCHRONIZA</w:t>
                      </w:r>
                      <w:r w:rsidR="008878BA">
                        <w:rPr>
                          <w:sz w:val="24"/>
                          <w:szCs w:val="28"/>
                        </w:rPr>
                        <w:t xml:space="preserve"> </w:t>
                      </w:r>
                      <w:r w:rsidR="0075157B">
                        <w:rPr>
                          <w:sz w:val="24"/>
                          <w:szCs w:val="28"/>
                        </w:rPr>
                        <w:t>-</w:t>
                      </w:r>
                      <w:r w:rsidRPr="009F30AF">
                        <w:rPr>
                          <w:sz w:val="24"/>
                          <w:szCs w:val="28"/>
                        </w:rPr>
                        <w:t xml:space="preserve">TION </w:t>
                      </w:r>
                    </w:p>
                    <w:p w14:paraId="774254FA" w14:textId="24BBC42D" w:rsidR="009F30AF" w:rsidRPr="009F30AF" w:rsidRDefault="009F30AF" w:rsidP="00BA62AC">
                      <w:pPr>
                        <w:pStyle w:val="ListParagraph"/>
                        <w:numPr>
                          <w:ilvl w:val="0"/>
                          <w:numId w:val="15"/>
                        </w:numPr>
                        <w:rPr>
                          <w:sz w:val="24"/>
                          <w:szCs w:val="28"/>
                        </w:rPr>
                      </w:pPr>
                      <w:r w:rsidRPr="009F30AF">
                        <w:rPr>
                          <w:sz w:val="24"/>
                          <w:szCs w:val="28"/>
                        </w:rPr>
                        <w:t>GATIN</w:t>
                      </w:r>
                      <w:r w:rsidR="0075157B">
                        <w:rPr>
                          <w:sz w:val="24"/>
                          <w:szCs w:val="28"/>
                        </w:rPr>
                        <w:t>G</w:t>
                      </w:r>
                      <w:r w:rsidRPr="009F30AF">
                        <w:rPr>
                          <w:sz w:val="24"/>
                          <w:szCs w:val="28"/>
                        </w:rPr>
                        <w:t xml:space="preserve"> SIGNAL</w:t>
                      </w:r>
                    </w:p>
                  </w:txbxContent>
                </v:textbox>
              </v:shape>
            </w:pict>
          </mc:Fallback>
        </mc:AlternateContent>
      </w:r>
      <w:r w:rsidR="001B1C50">
        <w:rPr>
          <w:b/>
          <w:bCs/>
          <w:noProof/>
          <w:color w:val="1F4E79" w:themeColor="accent5" w:themeShade="80"/>
          <w:sz w:val="32"/>
          <w:szCs w:val="32"/>
          <w:lang w:val="en-IN"/>
        </w:rPr>
        <mc:AlternateContent>
          <mc:Choice Requires="wps">
            <w:drawing>
              <wp:anchor distT="0" distB="0" distL="114300" distR="114300" simplePos="0" relativeHeight="251770880" behindDoc="0" locked="0" layoutInCell="1" allowOverlap="1" wp14:anchorId="343B4968" wp14:editId="38912B2D">
                <wp:simplePos x="0" y="0"/>
                <wp:positionH relativeFrom="column">
                  <wp:posOffset>-114300</wp:posOffset>
                </wp:positionH>
                <wp:positionV relativeFrom="paragraph">
                  <wp:posOffset>1854835</wp:posOffset>
                </wp:positionV>
                <wp:extent cx="5478145" cy="2286000"/>
                <wp:effectExtent l="0" t="0" r="27305" b="19050"/>
                <wp:wrapNone/>
                <wp:docPr id="183967813" name="Text Box 43"/>
                <wp:cNvGraphicFramePr/>
                <a:graphic xmlns:a="http://schemas.openxmlformats.org/drawingml/2006/main">
                  <a:graphicData uri="http://schemas.microsoft.com/office/word/2010/wordprocessingShape">
                    <wps:wsp>
                      <wps:cNvSpPr txBox="1"/>
                      <wps:spPr>
                        <a:xfrm>
                          <a:off x="0" y="0"/>
                          <a:ext cx="5478145" cy="2286000"/>
                        </a:xfrm>
                        <a:prstGeom prst="rect">
                          <a:avLst/>
                        </a:prstGeom>
                        <a:solidFill>
                          <a:schemeClr val="lt1"/>
                        </a:solidFill>
                        <a:ln w="6350">
                          <a:solidFill>
                            <a:prstClr val="black"/>
                          </a:solidFill>
                        </a:ln>
                      </wps:spPr>
                      <wps:txbx>
                        <w:txbxContent>
                          <w:p w14:paraId="50556DD7" w14:textId="03F0B275" w:rsidR="00830EDC" w:rsidRDefault="00830EDC" w:rsidP="00830EDC">
                            <w:pPr>
                              <w:jc w:val="center"/>
                            </w:pPr>
                            <w:r w:rsidRPr="00830EDC">
                              <w:rPr>
                                <w:color w:val="2F5496" w:themeColor="accent1" w:themeShade="BF"/>
                                <w:sz w:val="24"/>
                                <w:szCs w:val="28"/>
                              </w:rPr>
                              <w:t>MASTER SLAVE</w:t>
                            </w:r>
                          </w:p>
                          <w:p w14:paraId="4AB2B691" w14:textId="6B37A22C" w:rsidR="00F474FC" w:rsidRDefault="001179B4">
                            <w:r w:rsidRPr="001179B4">
                              <w:t xml:space="preserve">module </w:t>
                            </w:r>
                            <w:proofErr w:type="spellStart"/>
                            <w:r w:rsidRPr="001179B4">
                              <w:t>MasterSlave_FlipFlop</w:t>
                            </w:r>
                            <w:proofErr w:type="spellEnd"/>
                            <w:r w:rsidRPr="001179B4">
                              <w:t xml:space="preserve"> ( input </w:t>
                            </w:r>
                            <w:proofErr w:type="spellStart"/>
                            <w:r w:rsidRPr="001179B4">
                              <w:t>clk</w:t>
                            </w:r>
                            <w:proofErr w:type="spellEnd"/>
                            <w:r w:rsidRPr="001179B4">
                              <w:t>, input reset,  input D</w:t>
                            </w:r>
                            <w:r w:rsidR="00F474FC">
                              <w:t>,</w:t>
                            </w:r>
                            <w:r w:rsidRPr="001179B4">
                              <w:t xml:space="preserve"> output reg Q  );</w:t>
                            </w:r>
                          </w:p>
                          <w:p w14:paraId="2549B18D" w14:textId="77777777" w:rsidR="00EF72B9" w:rsidRDefault="001179B4">
                            <w:r w:rsidRPr="001179B4">
                              <w:t xml:space="preserve"> reg master; </w:t>
                            </w:r>
                          </w:p>
                          <w:p w14:paraId="39D73D2C" w14:textId="77777777" w:rsidR="00EF72B9" w:rsidRDefault="001179B4">
                            <w:r w:rsidRPr="001179B4">
                              <w:t xml:space="preserve">always @(posedge clk or posedge reset) </w:t>
                            </w:r>
                          </w:p>
                          <w:p w14:paraId="246B4068" w14:textId="77777777" w:rsidR="009B4729" w:rsidRDefault="001179B4">
                            <w:r w:rsidRPr="001179B4">
                              <w:t xml:space="preserve">begin if (reset) master &lt;= 1'b0; // Reset master to 0 </w:t>
                            </w:r>
                          </w:p>
                          <w:p w14:paraId="0B8391E9" w14:textId="77777777" w:rsidR="009B4729" w:rsidRDefault="009B4729">
                            <w:r>
                              <w:t xml:space="preserve">          </w:t>
                            </w:r>
                            <w:r w:rsidR="001179B4" w:rsidRPr="001179B4">
                              <w:t>else master &lt;= D; // Capture input into master</w:t>
                            </w:r>
                          </w:p>
                          <w:p w14:paraId="6792F567" w14:textId="6A311EA7" w:rsidR="00BC123B" w:rsidRDefault="001179B4">
                            <w:r w:rsidRPr="001179B4">
                              <w:t xml:space="preserve"> end</w:t>
                            </w:r>
                          </w:p>
                          <w:p w14:paraId="48D382DC" w14:textId="77777777" w:rsidR="009B4729" w:rsidRDefault="009B4729">
                            <w:r w:rsidRPr="009B4729">
                              <w:t xml:space="preserve">// Slave flip-flop (negative edge of the clock) </w:t>
                            </w:r>
                          </w:p>
                          <w:p w14:paraId="076EDCAE" w14:textId="77777777" w:rsidR="00830EDC" w:rsidRDefault="009B4729">
                            <w:r w:rsidRPr="009B4729">
                              <w:t xml:space="preserve">always @(negedge </w:t>
                            </w:r>
                            <w:proofErr w:type="spellStart"/>
                            <w:r w:rsidRPr="009B4729">
                              <w:t>clk</w:t>
                            </w:r>
                            <w:proofErr w:type="spellEnd"/>
                            <w:r w:rsidRPr="009B4729">
                              <w:t xml:space="preserve"> or </w:t>
                            </w:r>
                            <w:proofErr w:type="spellStart"/>
                            <w:r w:rsidRPr="009B4729">
                              <w:t>posedge</w:t>
                            </w:r>
                            <w:proofErr w:type="spellEnd"/>
                            <w:r w:rsidRPr="009B4729">
                              <w:t xml:space="preserve"> reset)</w:t>
                            </w:r>
                          </w:p>
                          <w:p w14:paraId="2E764907" w14:textId="4314AC18" w:rsidR="009B4729" w:rsidRDefault="009B4729">
                            <w:r w:rsidRPr="009B4729">
                              <w:t xml:space="preserve">begin if (reset) Q &lt;= 1'b0; // Reset slave to 0 </w:t>
                            </w:r>
                          </w:p>
                          <w:p w14:paraId="4321F685" w14:textId="77777777" w:rsidR="009B4729" w:rsidRDefault="009B4729">
                            <w:r w:rsidRPr="009B4729">
                              <w:t xml:space="preserve">else </w:t>
                            </w:r>
                          </w:p>
                          <w:p w14:paraId="3C89A8C3" w14:textId="77777777" w:rsidR="009B4729" w:rsidRDefault="009B4729">
                            <w:r>
                              <w:t xml:space="preserve">      </w:t>
                            </w:r>
                            <w:r w:rsidRPr="009B4729">
                              <w:t xml:space="preserve">Q &lt;= master; // Transfer master data to slave </w:t>
                            </w:r>
                          </w:p>
                          <w:p w14:paraId="364FD861" w14:textId="77777777" w:rsidR="009B4729" w:rsidRDefault="009B4729">
                            <w:r w:rsidRPr="009B4729">
                              <w:t xml:space="preserve">end </w:t>
                            </w:r>
                          </w:p>
                          <w:p w14:paraId="20994FB5" w14:textId="081C0747" w:rsidR="009B4729" w:rsidRDefault="009B4729">
                            <w:proofErr w:type="spellStart"/>
                            <w:r w:rsidRPr="009B4729">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B4968" id="Text Box 43" o:spid="_x0000_s1031" type="#_x0000_t202" style="position:absolute;margin-left:-9pt;margin-top:146.05pt;width:431.35pt;height:180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pUPAIAAIQ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" fillcolor="white [3201]" strokeweight=".5pt">
                <v:textbox>
                  <w:txbxContent>
                    <w:p w14:paraId="50556DD7" w14:textId="03F0B275" w:rsidR="00830EDC" w:rsidRDefault="00830EDC" w:rsidP="00830EDC">
                      <w:pPr>
                        <w:jc w:val="center"/>
                      </w:pPr>
                      <w:r w:rsidRPr="00830EDC">
                        <w:rPr>
                          <w:color w:val="2F5496" w:themeColor="accent1" w:themeShade="BF"/>
                          <w:sz w:val="24"/>
                          <w:szCs w:val="28"/>
                        </w:rPr>
                        <w:t>MASTER SLAVE</w:t>
                      </w:r>
                    </w:p>
                    <w:p w14:paraId="4AB2B691" w14:textId="6B37A22C" w:rsidR="00F474FC" w:rsidRDefault="001179B4">
                      <w:r w:rsidRPr="001179B4">
                        <w:t xml:space="preserve">module </w:t>
                      </w:r>
                      <w:proofErr w:type="spellStart"/>
                      <w:r w:rsidRPr="001179B4">
                        <w:t>MasterSlave_FlipFlop</w:t>
                      </w:r>
                      <w:proofErr w:type="spellEnd"/>
                      <w:r w:rsidRPr="001179B4">
                        <w:t xml:space="preserve"> ( input </w:t>
                      </w:r>
                      <w:proofErr w:type="spellStart"/>
                      <w:r w:rsidRPr="001179B4">
                        <w:t>clk</w:t>
                      </w:r>
                      <w:proofErr w:type="spellEnd"/>
                      <w:r w:rsidRPr="001179B4">
                        <w:t>, input reset,  input D</w:t>
                      </w:r>
                      <w:r w:rsidR="00F474FC">
                        <w:t>,</w:t>
                      </w:r>
                      <w:r w:rsidRPr="001179B4">
                        <w:t xml:space="preserve"> output reg Q  );</w:t>
                      </w:r>
                    </w:p>
                    <w:p w14:paraId="2549B18D" w14:textId="77777777" w:rsidR="00EF72B9" w:rsidRDefault="001179B4">
                      <w:r w:rsidRPr="001179B4">
                        <w:t xml:space="preserve"> reg master; </w:t>
                      </w:r>
                    </w:p>
                    <w:p w14:paraId="39D73D2C" w14:textId="77777777" w:rsidR="00EF72B9" w:rsidRDefault="001179B4">
                      <w:r w:rsidRPr="001179B4">
                        <w:t xml:space="preserve">always @(posedge clk or posedge reset) </w:t>
                      </w:r>
                    </w:p>
                    <w:p w14:paraId="246B4068" w14:textId="77777777" w:rsidR="009B4729" w:rsidRDefault="001179B4">
                      <w:r w:rsidRPr="001179B4">
                        <w:t xml:space="preserve">begin if (reset) master &lt;= 1'b0; // Reset master to 0 </w:t>
                      </w:r>
                    </w:p>
                    <w:p w14:paraId="0B8391E9" w14:textId="77777777" w:rsidR="009B4729" w:rsidRDefault="009B4729">
                      <w:r>
                        <w:t xml:space="preserve">          </w:t>
                      </w:r>
                      <w:r w:rsidR="001179B4" w:rsidRPr="001179B4">
                        <w:t>else master &lt;= D; // Capture input into master</w:t>
                      </w:r>
                    </w:p>
                    <w:p w14:paraId="6792F567" w14:textId="6A311EA7" w:rsidR="00BC123B" w:rsidRDefault="001179B4">
                      <w:r w:rsidRPr="001179B4">
                        <w:t xml:space="preserve"> end</w:t>
                      </w:r>
                    </w:p>
                    <w:p w14:paraId="48D382DC" w14:textId="77777777" w:rsidR="009B4729" w:rsidRDefault="009B4729">
                      <w:r w:rsidRPr="009B4729">
                        <w:t xml:space="preserve">// Slave flip-flop (negative edge of the clock) </w:t>
                      </w:r>
                    </w:p>
                    <w:p w14:paraId="076EDCAE" w14:textId="77777777" w:rsidR="00830EDC" w:rsidRDefault="009B4729">
                      <w:r w:rsidRPr="009B4729">
                        <w:t xml:space="preserve">always @(negedge </w:t>
                      </w:r>
                      <w:proofErr w:type="spellStart"/>
                      <w:r w:rsidRPr="009B4729">
                        <w:t>clk</w:t>
                      </w:r>
                      <w:proofErr w:type="spellEnd"/>
                      <w:r w:rsidRPr="009B4729">
                        <w:t xml:space="preserve"> or </w:t>
                      </w:r>
                      <w:proofErr w:type="spellStart"/>
                      <w:r w:rsidRPr="009B4729">
                        <w:t>posedge</w:t>
                      </w:r>
                      <w:proofErr w:type="spellEnd"/>
                      <w:r w:rsidRPr="009B4729">
                        <w:t xml:space="preserve"> reset)</w:t>
                      </w:r>
                    </w:p>
                    <w:p w14:paraId="2E764907" w14:textId="4314AC18" w:rsidR="009B4729" w:rsidRDefault="009B4729">
                      <w:r w:rsidRPr="009B4729">
                        <w:t xml:space="preserve">begin if (reset) Q &lt;= 1'b0; // Reset slave to 0 </w:t>
                      </w:r>
                    </w:p>
                    <w:p w14:paraId="4321F685" w14:textId="77777777" w:rsidR="009B4729" w:rsidRDefault="009B4729">
                      <w:r w:rsidRPr="009B4729">
                        <w:t xml:space="preserve">else </w:t>
                      </w:r>
                    </w:p>
                    <w:p w14:paraId="3C89A8C3" w14:textId="77777777" w:rsidR="009B4729" w:rsidRDefault="009B4729">
                      <w:r>
                        <w:t xml:space="preserve">      </w:t>
                      </w:r>
                      <w:r w:rsidRPr="009B4729">
                        <w:t xml:space="preserve">Q &lt;= master; // Transfer master data to slave </w:t>
                      </w:r>
                    </w:p>
                    <w:p w14:paraId="364FD861" w14:textId="77777777" w:rsidR="009B4729" w:rsidRDefault="009B4729">
                      <w:r w:rsidRPr="009B4729">
                        <w:t xml:space="preserve">end </w:t>
                      </w:r>
                    </w:p>
                    <w:p w14:paraId="20994FB5" w14:textId="081C0747" w:rsidR="009B4729" w:rsidRDefault="009B4729">
                      <w:proofErr w:type="spellStart"/>
                      <w:r w:rsidRPr="009B4729">
                        <w:t>endmodule</w:t>
                      </w:r>
                      <w:proofErr w:type="spellEnd"/>
                    </w:p>
                  </w:txbxContent>
                </v:textbox>
              </v:shape>
            </w:pict>
          </mc:Fallback>
        </mc:AlternateContent>
      </w:r>
      <w:r w:rsidR="001B1C50">
        <w:rPr>
          <w:b/>
          <w:bCs/>
          <w:noProof/>
          <w:color w:val="1F4E79" w:themeColor="accent5" w:themeShade="80"/>
          <w:sz w:val="32"/>
          <w:szCs w:val="32"/>
          <w:lang w:val="en-IN"/>
        </w:rPr>
        <mc:AlternateContent>
          <mc:Choice Requires="wps">
            <w:drawing>
              <wp:anchor distT="0" distB="0" distL="114300" distR="114300" simplePos="0" relativeHeight="251766784" behindDoc="0" locked="0" layoutInCell="1" allowOverlap="1" wp14:anchorId="2B7326FA" wp14:editId="7A9827F3">
                <wp:simplePos x="0" y="0"/>
                <wp:positionH relativeFrom="column">
                  <wp:posOffset>5391150</wp:posOffset>
                </wp:positionH>
                <wp:positionV relativeFrom="paragraph">
                  <wp:posOffset>-231141</wp:posOffset>
                </wp:positionV>
                <wp:extent cx="1704975" cy="4352925"/>
                <wp:effectExtent l="0" t="0" r="28575" b="28575"/>
                <wp:wrapNone/>
                <wp:docPr id="563247274" name="Text Box 36"/>
                <wp:cNvGraphicFramePr/>
                <a:graphic xmlns:a="http://schemas.openxmlformats.org/drawingml/2006/main">
                  <a:graphicData uri="http://schemas.microsoft.com/office/word/2010/wordprocessingShape">
                    <wps:wsp>
                      <wps:cNvSpPr txBox="1"/>
                      <wps:spPr>
                        <a:xfrm>
                          <a:off x="0" y="0"/>
                          <a:ext cx="1704975" cy="4352925"/>
                        </a:xfrm>
                        <a:prstGeom prst="rect">
                          <a:avLst/>
                        </a:prstGeom>
                        <a:solidFill>
                          <a:schemeClr val="lt1"/>
                        </a:solidFill>
                        <a:ln w="6350">
                          <a:solidFill>
                            <a:prstClr val="black"/>
                          </a:solidFill>
                        </a:ln>
                      </wps:spPr>
                      <wps:txbx>
                        <w:txbxContent>
                          <w:p w14:paraId="5DEA4688" w14:textId="294B9BF5" w:rsidR="004757FB" w:rsidRPr="004757FB" w:rsidRDefault="004757FB" w:rsidP="004757FB">
                            <w:pPr>
                              <w:jc w:val="center"/>
                              <w:rPr>
                                <w:color w:val="2F5496" w:themeColor="accent1" w:themeShade="BF"/>
                                <w:sz w:val="24"/>
                                <w:szCs w:val="28"/>
                              </w:rPr>
                            </w:pPr>
                            <w:r w:rsidRPr="004757FB">
                              <w:rPr>
                                <w:color w:val="2F5496" w:themeColor="accent1" w:themeShade="BF"/>
                                <w:sz w:val="24"/>
                                <w:szCs w:val="28"/>
                              </w:rPr>
                              <w:t>JK LATCHE</w:t>
                            </w:r>
                          </w:p>
                          <w:p w14:paraId="529D9B24" w14:textId="77777777" w:rsidR="004757FB" w:rsidRDefault="004757FB" w:rsidP="0080657F">
                            <w:pPr>
                              <w:rPr>
                                <w:sz w:val="24"/>
                                <w:szCs w:val="28"/>
                              </w:rPr>
                            </w:pPr>
                          </w:p>
                          <w:p w14:paraId="459EC607" w14:textId="7FA0B06F" w:rsidR="0080657F" w:rsidRPr="004757FB" w:rsidRDefault="0080657F" w:rsidP="0080657F">
                            <w:pPr>
                              <w:rPr>
                                <w:sz w:val="24"/>
                                <w:szCs w:val="28"/>
                              </w:rPr>
                            </w:pPr>
                            <w:r w:rsidRPr="004757FB">
                              <w:rPr>
                                <w:sz w:val="24"/>
                                <w:szCs w:val="28"/>
                              </w:rPr>
                              <w:t xml:space="preserve">module </w:t>
                            </w:r>
                            <w:proofErr w:type="spellStart"/>
                            <w:r w:rsidRPr="004757FB">
                              <w:rPr>
                                <w:sz w:val="24"/>
                                <w:szCs w:val="28"/>
                              </w:rPr>
                              <w:t>JK_Latch</w:t>
                            </w:r>
                            <w:proofErr w:type="spellEnd"/>
                            <w:r w:rsidRPr="004757FB">
                              <w:rPr>
                                <w:sz w:val="24"/>
                                <w:szCs w:val="28"/>
                              </w:rPr>
                              <w:t xml:space="preserve"> (</w:t>
                            </w:r>
                          </w:p>
                          <w:p w14:paraId="11ADEB59" w14:textId="62D98A64" w:rsidR="0080657F" w:rsidRPr="004757FB" w:rsidRDefault="0080657F" w:rsidP="00F66395">
                            <w:pPr>
                              <w:rPr>
                                <w:sz w:val="24"/>
                                <w:szCs w:val="28"/>
                              </w:rPr>
                            </w:pPr>
                            <w:r w:rsidRPr="004757FB">
                              <w:rPr>
                                <w:sz w:val="24"/>
                                <w:szCs w:val="28"/>
                              </w:rPr>
                              <w:t xml:space="preserve">    input J</w:t>
                            </w:r>
                            <w:r w:rsidR="00F66395" w:rsidRPr="004757FB">
                              <w:rPr>
                                <w:sz w:val="24"/>
                                <w:szCs w:val="28"/>
                              </w:rPr>
                              <w:t xml:space="preserve"> , K,EN,</w:t>
                            </w:r>
                          </w:p>
                          <w:p w14:paraId="70C1FE02" w14:textId="77777777" w:rsidR="0050225F" w:rsidRPr="004757FB" w:rsidRDefault="0080657F" w:rsidP="0080657F">
                            <w:pPr>
                              <w:rPr>
                                <w:sz w:val="24"/>
                                <w:szCs w:val="28"/>
                              </w:rPr>
                            </w:pPr>
                            <w:r w:rsidRPr="004757FB">
                              <w:rPr>
                                <w:sz w:val="24"/>
                                <w:szCs w:val="28"/>
                              </w:rPr>
                              <w:t xml:space="preserve">  output reg Q // Output</w:t>
                            </w:r>
                          </w:p>
                          <w:p w14:paraId="20E1B10C" w14:textId="0E912195" w:rsidR="0080657F" w:rsidRPr="004757FB" w:rsidRDefault="0080657F" w:rsidP="0080657F">
                            <w:pPr>
                              <w:rPr>
                                <w:sz w:val="24"/>
                                <w:szCs w:val="28"/>
                              </w:rPr>
                            </w:pPr>
                            <w:r w:rsidRPr="004757FB">
                              <w:rPr>
                                <w:sz w:val="24"/>
                                <w:szCs w:val="28"/>
                              </w:rPr>
                              <w:t>);</w:t>
                            </w:r>
                          </w:p>
                          <w:p w14:paraId="19AE6F05" w14:textId="6C0898FA" w:rsidR="0080657F" w:rsidRPr="004757FB" w:rsidRDefault="0080657F" w:rsidP="0080657F">
                            <w:pPr>
                              <w:rPr>
                                <w:sz w:val="24"/>
                                <w:szCs w:val="28"/>
                              </w:rPr>
                            </w:pPr>
                            <w:r w:rsidRPr="004757FB">
                              <w:rPr>
                                <w:sz w:val="24"/>
                                <w:szCs w:val="28"/>
                              </w:rPr>
                              <w:t xml:space="preserve"> always @(*) begin</w:t>
                            </w:r>
                          </w:p>
                          <w:p w14:paraId="2A013359" w14:textId="77777777" w:rsidR="0050225F" w:rsidRPr="004757FB" w:rsidRDefault="0080657F" w:rsidP="0080657F">
                            <w:pPr>
                              <w:rPr>
                                <w:sz w:val="24"/>
                                <w:szCs w:val="28"/>
                              </w:rPr>
                            </w:pPr>
                            <w:r w:rsidRPr="004757FB">
                              <w:rPr>
                                <w:sz w:val="24"/>
                                <w:szCs w:val="28"/>
                              </w:rPr>
                              <w:t xml:space="preserve">   if (En)</w:t>
                            </w:r>
                          </w:p>
                          <w:p w14:paraId="53E5CFE2" w14:textId="5BF9D278" w:rsidR="0080657F" w:rsidRPr="004757FB" w:rsidRDefault="00B17ABA" w:rsidP="0080657F">
                            <w:pPr>
                              <w:rPr>
                                <w:sz w:val="24"/>
                                <w:szCs w:val="28"/>
                              </w:rPr>
                            </w:pPr>
                            <w:r w:rsidRPr="004757FB">
                              <w:rPr>
                                <w:sz w:val="24"/>
                                <w:szCs w:val="28"/>
                              </w:rPr>
                              <w:t xml:space="preserve">       </w:t>
                            </w:r>
                            <w:r w:rsidR="0080657F" w:rsidRPr="004757FB">
                              <w:rPr>
                                <w:sz w:val="24"/>
                                <w:szCs w:val="28"/>
                              </w:rPr>
                              <w:t xml:space="preserve"> begin</w:t>
                            </w:r>
                          </w:p>
                          <w:p w14:paraId="3264EC5E" w14:textId="6A1CD15B" w:rsidR="0080657F"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case ({J, K})</w:t>
                            </w:r>
                          </w:p>
                          <w:p w14:paraId="6FBDFA09" w14:textId="0F07112F" w:rsidR="00A405BB"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 xml:space="preserve">  2'b00: Q = Q;     // Hol</w:t>
                            </w:r>
                            <w:r w:rsidR="00F66395" w:rsidRPr="004757FB">
                              <w:rPr>
                                <w:sz w:val="24"/>
                                <w:szCs w:val="28"/>
                              </w:rPr>
                              <w:t>d</w:t>
                            </w:r>
                          </w:p>
                          <w:p w14:paraId="7223C511" w14:textId="429B3B95" w:rsidR="00A405BB"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 xml:space="preserve"> 2'b01: Q = 0;   // Reset</w:t>
                            </w:r>
                          </w:p>
                          <w:p w14:paraId="58FF0E29" w14:textId="2F8A6DB3" w:rsidR="0080657F" w:rsidRPr="004757FB" w:rsidRDefault="00A405BB" w:rsidP="0080657F">
                            <w:pPr>
                              <w:rPr>
                                <w:sz w:val="24"/>
                                <w:szCs w:val="28"/>
                              </w:rPr>
                            </w:pPr>
                            <w:r w:rsidRPr="004757FB">
                              <w:rPr>
                                <w:sz w:val="24"/>
                                <w:szCs w:val="28"/>
                              </w:rPr>
                              <w:t xml:space="preserve"> </w:t>
                            </w:r>
                            <w:r w:rsidR="0080657F" w:rsidRPr="004757FB">
                              <w:rPr>
                                <w:sz w:val="24"/>
                                <w:szCs w:val="28"/>
                              </w:rPr>
                              <w:t xml:space="preserve">      </w:t>
                            </w:r>
                            <w:r w:rsidR="00B17ABA" w:rsidRPr="004757FB">
                              <w:rPr>
                                <w:sz w:val="24"/>
                                <w:szCs w:val="28"/>
                              </w:rPr>
                              <w:t xml:space="preserve">    </w:t>
                            </w:r>
                            <w:r w:rsidR="0080657F" w:rsidRPr="004757FB">
                              <w:rPr>
                                <w:sz w:val="24"/>
                                <w:szCs w:val="28"/>
                              </w:rPr>
                              <w:t>2'b10: Q = 1;       // Set</w:t>
                            </w:r>
                          </w:p>
                          <w:p w14:paraId="4BCF1076" w14:textId="08A945AA" w:rsidR="0080657F" w:rsidRPr="004757FB" w:rsidRDefault="0080657F" w:rsidP="0080657F">
                            <w:pPr>
                              <w:rPr>
                                <w:sz w:val="24"/>
                                <w:szCs w:val="28"/>
                              </w:rPr>
                            </w:pPr>
                            <w:r w:rsidRPr="004757FB">
                              <w:rPr>
                                <w:sz w:val="24"/>
                                <w:szCs w:val="28"/>
                              </w:rPr>
                              <w:t xml:space="preserve">   </w:t>
                            </w:r>
                            <w:r w:rsidR="00A405BB" w:rsidRPr="004757FB">
                              <w:rPr>
                                <w:sz w:val="24"/>
                                <w:szCs w:val="28"/>
                              </w:rPr>
                              <w:t xml:space="preserve"> </w:t>
                            </w:r>
                            <w:r w:rsidRPr="004757FB">
                              <w:rPr>
                                <w:sz w:val="24"/>
                                <w:szCs w:val="28"/>
                              </w:rPr>
                              <w:t xml:space="preserve">   2'b11: Q = ~Q;   // Toggle</w:t>
                            </w:r>
                          </w:p>
                          <w:p w14:paraId="61B76957" w14:textId="1A9C6142" w:rsidR="0080657F" w:rsidRPr="004757FB" w:rsidRDefault="0080657F" w:rsidP="0080657F">
                            <w:pPr>
                              <w:rPr>
                                <w:sz w:val="24"/>
                                <w:szCs w:val="28"/>
                              </w:rPr>
                            </w:pPr>
                            <w:r w:rsidRPr="004757FB">
                              <w:rPr>
                                <w:sz w:val="24"/>
                                <w:szCs w:val="28"/>
                              </w:rPr>
                              <w:t xml:space="preserve">        </w:t>
                            </w:r>
                            <w:proofErr w:type="spellStart"/>
                            <w:r w:rsidRPr="004757FB">
                              <w:rPr>
                                <w:sz w:val="24"/>
                                <w:szCs w:val="28"/>
                              </w:rPr>
                              <w:t>endcase</w:t>
                            </w:r>
                            <w:proofErr w:type="spellEnd"/>
                          </w:p>
                          <w:p w14:paraId="54510CB7" w14:textId="05C5E4EF" w:rsidR="0080657F" w:rsidRPr="004757FB" w:rsidRDefault="0080657F" w:rsidP="0080657F">
                            <w:pPr>
                              <w:rPr>
                                <w:sz w:val="24"/>
                                <w:szCs w:val="28"/>
                              </w:rPr>
                            </w:pPr>
                            <w:r w:rsidRPr="004757FB">
                              <w:rPr>
                                <w:sz w:val="24"/>
                                <w:szCs w:val="28"/>
                              </w:rPr>
                              <w:t xml:space="preserve">      end</w:t>
                            </w:r>
                          </w:p>
                          <w:p w14:paraId="4461A7B7" w14:textId="77777777" w:rsidR="0080657F" w:rsidRPr="004757FB" w:rsidRDefault="0080657F" w:rsidP="0080657F">
                            <w:pPr>
                              <w:rPr>
                                <w:sz w:val="24"/>
                                <w:szCs w:val="28"/>
                              </w:rPr>
                            </w:pPr>
                            <w:r w:rsidRPr="004757FB">
                              <w:rPr>
                                <w:sz w:val="24"/>
                                <w:szCs w:val="28"/>
                              </w:rPr>
                              <w:t xml:space="preserve">    end</w:t>
                            </w:r>
                          </w:p>
                          <w:p w14:paraId="6C2EE8CF" w14:textId="716BEC26" w:rsidR="0080657F" w:rsidRPr="004757FB" w:rsidRDefault="0080657F" w:rsidP="0080657F">
                            <w:pPr>
                              <w:rPr>
                                <w:sz w:val="24"/>
                                <w:szCs w:val="28"/>
                              </w:rPr>
                            </w:pPr>
                            <w:proofErr w:type="spellStart"/>
                            <w:r w:rsidRPr="004757FB">
                              <w:rPr>
                                <w:sz w:val="24"/>
                                <w:szCs w:val="28"/>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326FA" id="Text Box 36" o:spid="_x0000_s1032" type="#_x0000_t202" style="position:absolute;margin-left:424.5pt;margin-top:-18.2pt;width:134.25pt;height:342.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" fillcolor="white [3201]" strokeweight=".5pt">
                <v:textbox>
                  <w:txbxContent>
                    <w:p w14:paraId="5DEA4688" w14:textId="294B9BF5" w:rsidR="004757FB" w:rsidRPr="004757FB" w:rsidRDefault="004757FB" w:rsidP="004757FB">
                      <w:pPr>
                        <w:jc w:val="center"/>
                        <w:rPr>
                          <w:color w:val="2F5496" w:themeColor="accent1" w:themeShade="BF"/>
                          <w:sz w:val="24"/>
                          <w:szCs w:val="28"/>
                        </w:rPr>
                      </w:pPr>
                      <w:r w:rsidRPr="004757FB">
                        <w:rPr>
                          <w:color w:val="2F5496" w:themeColor="accent1" w:themeShade="BF"/>
                          <w:sz w:val="24"/>
                          <w:szCs w:val="28"/>
                        </w:rPr>
                        <w:t>JK LATCHE</w:t>
                      </w:r>
                    </w:p>
                    <w:p w14:paraId="529D9B24" w14:textId="77777777" w:rsidR="004757FB" w:rsidRDefault="004757FB" w:rsidP="0080657F">
                      <w:pPr>
                        <w:rPr>
                          <w:sz w:val="24"/>
                          <w:szCs w:val="28"/>
                        </w:rPr>
                      </w:pPr>
                    </w:p>
                    <w:p w14:paraId="459EC607" w14:textId="7FA0B06F" w:rsidR="0080657F" w:rsidRPr="004757FB" w:rsidRDefault="0080657F" w:rsidP="0080657F">
                      <w:pPr>
                        <w:rPr>
                          <w:sz w:val="24"/>
                          <w:szCs w:val="28"/>
                        </w:rPr>
                      </w:pPr>
                      <w:r w:rsidRPr="004757FB">
                        <w:rPr>
                          <w:sz w:val="24"/>
                          <w:szCs w:val="28"/>
                        </w:rPr>
                        <w:t xml:space="preserve">module </w:t>
                      </w:r>
                      <w:proofErr w:type="spellStart"/>
                      <w:r w:rsidRPr="004757FB">
                        <w:rPr>
                          <w:sz w:val="24"/>
                          <w:szCs w:val="28"/>
                        </w:rPr>
                        <w:t>JK_Latch</w:t>
                      </w:r>
                      <w:proofErr w:type="spellEnd"/>
                      <w:r w:rsidRPr="004757FB">
                        <w:rPr>
                          <w:sz w:val="24"/>
                          <w:szCs w:val="28"/>
                        </w:rPr>
                        <w:t xml:space="preserve"> (</w:t>
                      </w:r>
                    </w:p>
                    <w:p w14:paraId="11ADEB59" w14:textId="62D98A64" w:rsidR="0080657F" w:rsidRPr="004757FB" w:rsidRDefault="0080657F" w:rsidP="00F66395">
                      <w:pPr>
                        <w:rPr>
                          <w:sz w:val="24"/>
                          <w:szCs w:val="28"/>
                        </w:rPr>
                      </w:pPr>
                      <w:r w:rsidRPr="004757FB">
                        <w:rPr>
                          <w:sz w:val="24"/>
                          <w:szCs w:val="28"/>
                        </w:rPr>
                        <w:t xml:space="preserve">    input J</w:t>
                      </w:r>
                      <w:r w:rsidR="00F66395" w:rsidRPr="004757FB">
                        <w:rPr>
                          <w:sz w:val="24"/>
                          <w:szCs w:val="28"/>
                        </w:rPr>
                        <w:t xml:space="preserve"> , K,EN,</w:t>
                      </w:r>
                    </w:p>
                    <w:p w14:paraId="70C1FE02" w14:textId="77777777" w:rsidR="0050225F" w:rsidRPr="004757FB" w:rsidRDefault="0080657F" w:rsidP="0080657F">
                      <w:pPr>
                        <w:rPr>
                          <w:sz w:val="24"/>
                          <w:szCs w:val="28"/>
                        </w:rPr>
                      </w:pPr>
                      <w:r w:rsidRPr="004757FB">
                        <w:rPr>
                          <w:sz w:val="24"/>
                          <w:szCs w:val="28"/>
                        </w:rPr>
                        <w:t xml:space="preserve">  output reg Q // Output</w:t>
                      </w:r>
                    </w:p>
                    <w:p w14:paraId="20E1B10C" w14:textId="0E912195" w:rsidR="0080657F" w:rsidRPr="004757FB" w:rsidRDefault="0080657F" w:rsidP="0080657F">
                      <w:pPr>
                        <w:rPr>
                          <w:sz w:val="24"/>
                          <w:szCs w:val="28"/>
                        </w:rPr>
                      </w:pPr>
                      <w:r w:rsidRPr="004757FB">
                        <w:rPr>
                          <w:sz w:val="24"/>
                          <w:szCs w:val="28"/>
                        </w:rPr>
                        <w:t>);</w:t>
                      </w:r>
                    </w:p>
                    <w:p w14:paraId="19AE6F05" w14:textId="6C0898FA" w:rsidR="0080657F" w:rsidRPr="004757FB" w:rsidRDefault="0080657F" w:rsidP="0080657F">
                      <w:pPr>
                        <w:rPr>
                          <w:sz w:val="24"/>
                          <w:szCs w:val="28"/>
                        </w:rPr>
                      </w:pPr>
                      <w:r w:rsidRPr="004757FB">
                        <w:rPr>
                          <w:sz w:val="24"/>
                          <w:szCs w:val="28"/>
                        </w:rPr>
                        <w:t xml:space="preserve"> always @(*) begin</w:t>
                      </w:r>
                    </w:p>
                    <w:p w14:paraId="2A013359" w14:textId="77777777" w:rsidR="0050225F" w:rsidRPr="004757FB" w:rsidRDefault="0080657F" w:rsidP="0080657F">
                      <w:pPr>
                        <w:rPr>
                          <w:sz w:val="24"/>
                          <w:szCs w:val="28"/>
                        </w:rPr>
                      </w:pPr>
                      <w:r w:rsidRPr="004757FB">
                        <w:rPr>
                          <w:sz w:val="24"/>
                          <w:szCs w:val="28"/>
                        </w:rPr>
                        <w:t xml:space="preserve">   if (En)</w:t>
                      </w:r>
                    </w:p>
                    <w:p w14:paraId="53E5CFE2" w14:textId="5BF9D278" w:rsidR="0080657F" w:rsidRPr="004757FB" w:rsidRDefault="00B17ABA" w:rsidP="0080657F">
                      <w:pPr>
                        <w:rPr>
                          <w:sz w:val="24"/>
                          <w:szCs w:val="28"/>
                        </w:rPr>
                      </w:pPr>
                      <w:r w:rsidRPr="004757FB">
                        <w:rPr>
                          <w:sz w:val="24"/>
                          <w:szCs w:val="28"/>
                        </w:rPr>
                        <w:t xml:space="preserve">       </w:t>
                      </w:r>
                      <w:r w:rsidR="0080657F" w:rsidRPr="004757FB">
                        <w:rPr>
                          <w:sz w:val="24"/>
                          <w:szCs w:val="28"/>
                        </w:rPr>
                        <w:t xml:space="preserve"> begin</w:t>
                      </w:r>
                    </w:p>
                    <w:p w14:paraId="3264EC5E" w14:textId="6A1CD15B" w:rsidR="0080657F"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case ({J, K})</w:t>
                      </w:r>
                    </w:p>
                    <w:p w14:paraId="6FBDFA09" w14:textId="0F07112F" w:rsidR="00A405BB"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 xml:space="preserve">  2'b00: Q = Q;     // Hol</w:t>
                      </w:r>
                      <w:r w:rsidR="00F66395" w:rsidRPr="004757FB">
                        <w:rPr>
                          <w:sz w:val="24"/>
                          <w:szCs w:val="28"/>
                        </w:rPr>
                        <w:t>d</w:t>
                      </w:r>
                    </w:p>
                    <w:p w14:paraId="7223C511" w14:textId="429B3B95" w:rsidR="00A405BB"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 xml:space="preserve"> 2'b01: Q = 0;   // Reset</w:t>
                      </w:r>
                    </w:p>
                    <w:p w14:paraId="58FF0E29" w14:textId="2F8A6DB3" w:rsidR="0080657F" w:rsidRPr="004757FB" w:rsidRDefault="00A405BB" w:rsidP="0080657F">
                      <w:pPr>
                        <w:rPr>
                          <w:sz w:val="24"/>
                          <w:szCs w:val="28"/>
                        </w:rPr>
                      </w:pPr>
                      <w:r w:rsidRPr="004757FB">
                        <w:rPr>
                          <w:sz w:val="24"/>
                          <w:szCs w:val="28"/>
                        </w:rPr>
                        <w:t xml:space="preserve"> </w:t>
                      </w:r>
                      <w:r w:rsidR="0080657F" w:rsidRPr="004757FB">
                        <w:rPr>
                          <w:sz w:val="24"/>
                          <w:szCs w:val="28"/>
                        </w:rPr>
                        <w:t xml:space="preserve">      </w:t>
                      </w:r>
                      <w:r w:rsidR="00B17ABA" w:rsidRPr="004757FB">
                        <w:rPr>
                          <w:sz w:val="24"/>
                          <w:szCs w:val="28"/>
                        </w:rPr>
                        <w:t xml:space="preserve">    </w:t>
                      </w:r>
                      <w:r w:rsidR="0080657F" w:rsidRPr="004757FB">
                        <w:rPr>
                          <w:sz w:val="24"/>
                          <w:szCs w:val="28"/>
                        </w:rPr>
                        <w:t>2'b10: Q = 1;       // Set</w:t>
                      </w:r>
                    </w:p>
                    <w:p w14:paraId="4BCF1076" w14:textId="08A945AA" w:rsidR="0080657F" w:rsidRPr="004757FB" w:rsidRDefault="0080657F" w:rsidP="0080657F">
                      <w:pPr>
                        <w:rPr>
                          <w:sz w:val="24"/>
                          <w:szCs w:val="28"/>
                        </w:rPr>
                      </w:pPr>
                      <w:r w:rsidRPr="004757FB">
                        <w:rPr>
                          <w:sz w:val="24"/>
                          <w:szCs w:val="28"/>
                        </w:rPr>
                        <w:t xml:space="preserve">   </w:t>
                      </w:r>
                      <w:r w:rsidR="00A405BB" w:rsidRPr="004757FB">
                        <w:rPr>
                          <w:sz w:val="24"/>
                          <w:szCs w:val="28"/>
                        </w:rPr>
                        <w:t xml:space="preserve"> </w:t>
                      </w:r>
                      <w:r w:rsidRPr="004757FB">
                        <w:rPr>
                          <w:sz w:val="24"/>
                          <w:szCs w:val="28"/>
                        </w:rPr>
                        <w:t xml:space="preserve">   2'b11: Q = ~Q;   // Toggle</w:t>
                      </w:r>
                    </w:p>
                    <w:p w14:paraId="61B76957" w14:textId="1A9C6142" w:rsidR="0080657F" w:rsidRPr="004757FB" w:rsidRDefault="0080657F" w:rsidP="0080657F">
                      <w:pPr>
                        <w:rPr>
                          <w:sz w:val="24"/>
                          <w:szCs w:val="28"/>
                        </w:rPr>
                      </w:pPr>
                      <w:r w:rsidRPr="004757FB">
                        <w:rPr>
                          <w:sz w:val="24"/>
                          <w:szCs w:val="28"/>
                        </w:rPr>
                        <w:t xml:space="preserve">        </w:t>
                      </w:r>
                      <w:proofErr w:type="spellStart"/>
                      <w:r w:rsidRPr="004757FB">
                        <w:rPr>
                          <w:sz w:val="24"/>
                          <w:szCs w:val="28"/>
                        </w:rPr>
                        <w:t>endcase</w:t>
                      </w:r>
                      <w:proofErr w:type="spellEnd"/>
                    </w:p>
                    <w:p w14:paraId="54510CB7" w14:textId="05C5E4EF" w:rsidR="0080657F" w:rsidRPr="004757FB" w:rsidRDefault="0080657F" w:rsidP="0080657F">
                      <w:pPr>
                        <w:rPr>
                          <w:sz w:val="24"/>
                          <w:szCs w:val="28"/>
                        </w:rPr>
                      </w:pPr>
                      <w:r w:rsidRPr="004757FB">
                        <w:rPr>
                          <w:sz w:val="24"/>
                          <w:szCs w:val="28"/>
                        </w:rPr>
                        <w:t xml:space="preserve">      end</w:t>
                      </w:r>
                    </w:p>
                    <w:p w14:paraId="4461A7B7" w14:textId="77777777" w:rsidR="0080657F" w:rsidRPr="004757FB" w:rsidRDefault="0080657F" w:rsidP="0080657F">
                      <w:pPr>
                        <w:rPr>
                          <w:sz w:val="24"/>
                          <w:szCs w:val="28"/>
                        </w:rPr>
                      </w:pPr>
                      <w:r w:rsidRPr="004757FB">
                        <w:rPr>
                          <w:sz w:val="24"/>
                          <w:szCs w:val="28"/>
                        </w:rPr>
                        <w:t xml:space="preserve">    end</w:t>
                      </w:r>
                    </w:p>
                    <w:p w14:paraId="6C2EE8CF" w14:textId="716BEC26" w:rsidR="0080657F" w:rsidRPr="004757FB" w:rsidRDefault="0080657F" w:rsidP="0080657F">
                      <w:pPr>
                        <w:rPr>
                          <w:sz w:val="24"/>
                          <w:szCs w:val="28"/>
                        </w:rPr>
                      </w:pPr>
                      <w:proofErr w:type="spellStart"/>
                      <w:r w:rsidRPr="004757FB">
                        <w:rPr>
                          <w:sz w:val="24"/>
                          <w:szCs w:val="28"/>
                        </w:rPr>
                        <w:t>endmodule</w:t>
                      </w:r>
                      <w:proofErr w:type="spellEnd"/>
                    </w:p>
                  </w:txbxContent>
                </v:textbox>
              </v:shape>
            </w:pict>
          </mc:Fallback>
        </mc:AlternateContent>
      </w:r>
      <w:r w:rsidR="00BC123B">
        <w:rPr>
          <w:b/>
          <w:bCs/>
          <w:noProof/>
          <w:color w:val="1F4E79" w:themeColor="accent5" w:themeShade="80"/>
          <w:sz w:val="32"/>
          <w:szCs w:val="32"/>
          <w:lang w:val="en-IN"/>
        </w:rPr>
        <mc:AlternateContent>
          <mc:Choice Requires="wps">
            <w:drawing>
              <wp:anchor distT="0" distB="0" distL="114300" distR="114300" simplePos="0" relativeHeight="251767808" behindDoc="0" locked="0" layoutInCell="1" allowOverlap="1" wp14:anchorId="43119C48" wp14:editId="397E5C3B">
                <wp:simplePos x="0" y="0"/>
                <wp:positionH relativeFrom="column">
                  <wp:posOffset>3642189</wp:posOffset>
                </wp:positionH>
                <wp:positionV relativeFrom="paragraph">
                  <wp:posOffset>-242270</wp:posOffset>
                </wp:positionV>
                <wp:extent cx="1725295" cy="2054225"/>
                <wp:effectExtent l="0" t="0" r="27305" b="22225"/>
                <wp:wrapNone/>
                <wp:docPr id="1389126511" name="Text Box 37"/>
                <wp:cNvGraphicFramePr/>
                <a:graphic xmlns:a="http://schemas.openxmlformats.org/drawingml/2006/main">
                  <a:graphicData uri="http://schemas.microsoft.com/office/word/2010/wordprocessingShape">
                    <wps:wsp>
                      <wps:cNvSpPr txBox="1"/>
                      <wps:spPr>
                        <a:xfrm>
                          <a:off x="0" y="0"/>
                          <a:ext cx="1725295" cy="2054225"/>
                        </a:xfrm>
                        <a:prstGeom prst="rect">
                          <a:avLst/>
                        </a:prstGeom>
                        <a:solidFill>
                          <a:schemeClr val="lt1"/>
                        </a:solidFill>
                        <a:ln w="6350">
                          <a:solidFill>
                            <a:prstClr val="black"/>
                          </a:solidFill>
                        </a:ln>
                      </wps:spPr>
                      <wps:txbx>
                        <w:txbxContent>
                          <w:p w14:paraId="13F1E488" w14:textId="5BB42711" w:rsidR="004757FB" w:rsidRPr="004757FB" w:rsidRDefault="004757FB" w:rsidP="004757FB">
                            <w:pPr>
                              <w:jc w:val="center"/>
                              <w:rPr>
                                <w:color w:val="2F5496" w:themeColor="accent1" w:themeShade="BF"/>
                                <w:sz w:val="22"/>
                                <w:szCs w:val="24"/>
                              </w:rPr>
                            </w:pPr>
                            <w:r w:rsidRPr="004757FB">
                              <w:rPr>
                                <w:color w:val="2F5496" w:themeColor="accent1" w:themeShade="BF"/>
                                <w:sz w:val="22"/>
                                <w:szCs w:val="24"/>
                              </w:rPr>
                              <w:t>T LATCHE</w:t>
                            </w:r>
                          </w:p>
                          <w:p w14:paraId="5C042ECC" w14:textId="18CD3834" w:rsidR="002A734B" w:rsidRPr="006A230C" w:rsidRDefault="002A734B" w:rsidP="002A734B">
                            <w:pPr>
                              <w:rPr>
                                <w:sz w:val="22"/>
                                <w:szCs w:val="24"/>
                              </w:rPr>
                            </w:pPr>
                            <w:r w:rsidRPr="006A230C">
                              <w:rPr>
                                <w:sz w:val="22"/>
                                <w:szCs w:val="24"/>
                              </w:rPr>
                              <w:t xml:space="preserve">module </w:t>
                            </w:r>
                            <w:proofErr w:type="spellStart"/>
                            <w:r w:rsidRPr="006A230C">
                              <w:rPr>
                                <w:sz w:val="22"/>
                                <w:szCs w:val="24"/>
                              </w:rPr>
                              <w:t>T_Latch</w:t>
                            </w:r>
                            <w:proofErr w:type="spellEnd"/>
                            <w:r w:rsidRPr="006A230C">
                              <w:rPr>
                                <w:sz w:val="22"/>
                                <w:szCs w:val="24"/>
                              </w:rPr>
                              <w:t xml:space="preserve"> (</w:t>
                            </w:r>
                          </w:p>
                          <w:p w14:paraId="137EB44C" w14:textId="4B576E03" w:rsidR="002A734B" w:rsidRPr="006A230C" w:rsidRDefault="002A734B" w:rsidP="002A734B">
                            <w:pPr>
                              <w:rPr>
                                <w:sz w:val="22"/>
                                <w:szCs w:val="24"/>
                              </w:rPr>
                            </w:pPr>
                            <w:r w:rsidRPr="006A230C">
                              <w:rPr>
                                <w:sz w:val="22"/>
                                <w:szCs w:val="24"/>
                              </w:rPr>
                              <w:t xml:space="preserve">    input T,  En,   </w:t>
                            </w:r>
                          </w:p>
                          <w:p w14:paraId="2C4C04A6" w14:textId="6C2847F6" w:rsidR="002A734B" w:rsidRPr="006A230C" w:rsidRDefault="002A734B" w:rsidP="002A734B">
                            <w:pPr>
                              <w:rPr>
                                <w:sz w:val="22"/>
                                <w:szCs w:val="24"/>
                              </w:rPr>
                            </w:pPr>
                            <w:r w:rsidRPr="006A230C">
                              <w:rPr>
                                <w:sz w:val="22"/>
                                <w:szCs w:val="24"/>
                              </w:rPr>
                              <w:t xml:space="preserve">    output reg Q // Output);</w:t>
                            </w:r>
                          </w:p>
                          <w:p w14:paraId="7B5B145D" w14:textId="77777777" w:rsidR="002A734B" w:rsidRPr="006A230C" w:rsidRDefault="002A734B" w:rsidP="002A734B">
                            <w:pPr>
                              <w:rPr>
                                <w:sz w:val="22"/>
                                <w:szCs w:val="24"/>
                              </w:rPr>
                            </w:pPr>
                            <w:r w:rsidRPr="006A230C">
                              <w:rPr>
                                <w:sz w:val="22"/>
                                <w:szCs w:val="24"/>
                              </w:rPr>
                              <w:t xml:space="preserve">    always @(*) begin</w:t>
                            </w:r>
                          </w:p>
                          <w:p w14:paraId="70293F99" w14:textId="77777777" w:rsidR="002A734B" w:rsidRPr="006A230C" w:rsidRDefault="002A734B" w:rsidP="002A734B">
                            <w:pPr>
                              <w:rPr>
                                <w:sz w:val="22"/>
                                <w:szCs w:val="24"/>
                              </w:rPr>
                            </w:pPr>
                            <w:r w:rsidRPr="006A230C">
                              <w:rPr>
                                <w:sz w:val="22"/>
                                <w:szCs w:val="24"/>
                              </w:rPr>
                              <w:t xml:space="preserve">        if (En) begin</w:t>
                            </w:r>
                          </w:p>
                          <w:p w14:paraId="7979CEAF" w14:textId="77777777" w:rsidR="002A734B" w:rsidRPr="006A230C" w:rsidRDefault="002A734B" w:rsidP="002A734B">
                            <w:pPr>
                              <w:rPr>
                                <w:sz w:val="22"/>
                                <w:szCs w:val="24"/>
                              </w:rPr>
                            </w:pPr>
                            <w:r w:rsidRPr="006A230C">
                              <w:rPr>
                                <w:sz w:val="22"/>
                                <w:szCs w:val="24"/>
                              </w:rPr>
                              <w:t xml:space="preserve">            if (T)</w:t>
                            </w:r>
                          </w:p>
                          <w:p w14:paraId="50FB0463" w14:textId="77777777" w:rsidR="002A734B" w:rsidRPr="006A230C" w:rsidRDefault="002A734B" w:rsidP="002A734B">
                            <w:pPr>
                              <w:rPr>
                                <w:sz w:val="22"/>
                                <w:szCs w:val="24"/>
                              </w:rPr>
                            </w:pPr>
                            <w:r w:rsidRPr="006A230C">
                              <w:rPr>
                                <w:sz w:val="22"/>
                                <w:szCs w:val="24"/>
                              </w:rPr>
                              <w:t xml:space="preserve">                Q = ~Q; // Toggle</w:t>
                            </w:r>
                          </w:p>
                          <w:p w14:paraId="48E42AB2" w14:textId="62C1DFF5" w:rsidR="002A734B" w:rsidRPr="006A230C" w:rsidRDefault="002A734B" w:rsidP="002A734B">
                            <w:pPr>
                              <w:rPr>
                                <w:sz w:val="22"/>
                                <w:szCs w:val="24"/>
                              </w:rPr>
                            </w:pPr>
                            <w:r w:rsidRPr="006A230C">
                              <w:rPr>
                                <w:sz w:val="22"/>
                                <w:szCs w:val="24"/>
                              </w:rPr>
                              <w:t xml:space="preserve">        </w:t>
                            </w:r>
                            <w:r w:rsidR="00460728" w:rsidRPr="006A230C">
                              <w:rPr>
                                <w:sz w:val="22"/>
                                <w:szCs w:val="24"/>
                              </w:rPr>
                              <w:t xml:space="preserve">     </w:t>
                            </w:r>
                            <w:r w:rsidRPr="006A230C">
                              <w:rPr>
                                <w:sz w:val="22"/>
                                <w:szCs w:val="24"/>
                              </w:rPr>
                              <w:t>end</w:t>
                            </w:r>
                          </w:p>
                          <w:p w14:paraId="7446DB9B" w14:textId="77777777" w:rsidR="002A734B" w:rsidRPr="006A230C" w:rsidRDefault="002A734B" w:rsidP="002A734B">
                            <w:pPr>
                              <w:rPr>
                                <w:sz w:val="22"/>
                                <w:szCs w:val="24"/>
                              </w:rPr>
                            </w:pPr>
                            <w:r w:rsidRPr="006A230C">
                              <w:rPr>
                                <w:sz w:val="22"/>
                                <w:szCs w:val="24"/>
                              </w:rPr>
                              <w:t xml:space="preserve">    end</w:t>
                            </w:r>
                          </w:p>
                          <w:p w14:paraId="18BD4FF7" w14:textId="722C7A85" w:rsidR="002A734B" w:rsidRPr="006A230C" w:rsidRDefault="008E32D7" w:rsidP="002A734B">
                            <w:pPr>
                              <w:rPr>
                                <w:sz w:val="22"/>
                                <w:szCs w:val="24"/>
                              </w:rPr>
                            </w:pPr>
                            <w:proofErr w:type="spellStart"/>
                            <w:r w:rsidRPr="006A230C">
                              <w:rPr>
                                <w:sz w:val="22"/>
                                <w:szCs w:val="24"/>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19C48" id="Text Box 37" o:spid="_x0000_s1033" type="#_x0000_t202" style="position:absolute;margin-left:286.8pt;margin-top:-19.1pt;width:135.85pt;height:16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" fillcolor="white [3201]" strokeweight=".5pt">
                <v:textbox>
                  <w:txbxContent>
                    <w:p w14:paraId="13F1E488" w14:textId="5BB42711" w:rsidR="004757FB" w:rsidRPr="004757FB" w:rsidRDefault="004757FB" w:rsidP="004757FB">
                      <w:pPr>
                        <w:jc w:val="center"/>
                        <w:rPr>
                          <w:color w:val="2F5496" w:themeColor="accent1" w:themeShade="BF"/>
                          <w:sz w:val="22"/>
                          <w:szCs w:val="24"/>
                        </w:rPr>
                      </w:pPr>
                      <w:r w:rsidRPr="004757FB">
                        <w:rPr>
                          <w:color w:val="2F5496" w:themeColor="accent1" w:themeShade="BF"/>
                          <w:sz w:val="22"/>
                          <w:szCs w:val="24"/>
                        </w:rPr>
                        <w:t>T LATCHE</w:t>
                      </w:r>
                    </w:p>
                    <w:p w14:paraId="5C042ECC" w14:textId="18CD3834" w:rsidR="002A734B" w:rsidRPr="006A230C" w:rsidRDefault="002A734B" w:rsidP="002A734B">
                      <w:pPr>
                        <w:rPr>
                          <w:sz w:val="22"/>
                          <w:szCs w:val="24"/>
                        </w:rPr>
                      </w:pPr>
                      <w:r w:rsidRPr="006A230C">
                        <w:rPr>
                          <w:sz w:val="22"/>
                          <w:szCs w:val="24"/>
                        </w:rPr>
                        <w:t xml:space="preserve">module </w:t>
                      </w:r>
                      <w:proofErr w:type="spellStart"/>
                      <w:r w:rsidRPr="006A230C">
                        <w:rPr>
                          <w:sz w:val="22"/>
                          <w:szCs w:val="24"/>
                        </w:rPr>
                        <w:t>T_Latch</w:t>
                      </w:r>
                      <w:proofErr w:type="spellEnd"/>
                      <w:r w:rsidRPr="006A230C">
                        <w:rPr>
                          <w:sz w:val="22"/>
                          <w:szCs w:val="24"/>
                        </w:rPr>
                        <w:t xml:space="preserve"> (</w:t>
                      </w:r>
                    </w:p>
                    <w:p w14:paraId="137EB44C" w14:textId="4B576E03" w:rsidR="002A734B" w:rsidRPr="006A230C" w:rsidRDefault="002A734B" w:rsidP="002A734B">
                      <w:pPr>
                        <w:rPr>
                          <w:sz w:val="22"/>
                          <w:szCs w:val="24"/>
                        </w:rPr>
                      </w:pPr>
                      <w:r w:rsidRPr="006A230C">
                        <w:rPr>
                          <w:sz w:val="22"/>
                          <w:szCs w:val="24"/>
                        </w:rPr>
                        <w:t xml:space="preserve">    input T,  En,   </w:t>
                      </w:r>
                    </w:p>
                    <w:p w14:paraId="2C4C04A6" w14:textId="6C2847F6" w:rsidR="002A734B" w:rsidRPr="006A230C" w:rsidRDefault="002A734B" w:rsidP="002A734B">
                      <w:pPr>
                        <w:rPr>
                          <w:sz w:val="22"/>
                          <w:szCs w:val="24"/>
                        </w:rPr>
                      </w:pPr>
                      <w:r w:rsidRPr="006A230C">
                        <w:rPr>
                          <w:sz w:val="22"/>
                          <w:szCs w:val="24"/>
                        </w:rPr>
                        <w:t xml:space="preserve">    output reg Q // Output);</w:t>
                      </w:r>
                    </w:p>
                    <w:p w14:paraId="7B5B145D" w14:textId="77777777" w:rsidR="002A734B" w:rsidRPr="006A230C" w:rsidRDefault="002A734B" w:rsidP="002A734B">
                      <w:pPr>
                        <w:rPr>
                          <w:sz w:val="22"/>
                          <w:szCs w:val="24"/>
                        </w:rPr>
                      </w:pPr>
                      <w:r w:rsidRPr="006A230C">
                        <w:rPr>
                          <w:sz w:val="22"/>
                          <w:szCs w:val="24"/>
                        </w:rPr>
                        <w:t xml:space="preserve">    always @(*) begin</w:t>
                      </w:r>
                    </w:p>
                    <w:p w14:paraId="70293F99" w14:textId="77777777" w:rsidR="002A734B" w:rsidRPr="006A230C" w:rsidRDefault="002A734B" w:rsidP="002A734B">
                      <w:pPr>
                        <w:rPr>
                          <w:sz w:val="22"/>
                          <w:szCs w:val="24"/>
                        </w:rPr>
                      </w:pPr>
                      <w:r w:rsidRPr="006A230C">
                        <w:rPr>
                          <w:sz w:val="22"/>
                          <w:szCs w:val="24"/>
                        </w:rPr>
                        <w:t xml:space="preserve">        if (En) begin</w:t>
                      </w:r>
                    </w:p>
                    <w:p w14:paraId="7979CEAF" w14:textId="77777777" w:rsidR="002A734B" w:rsidRPr="006A230C" w:rsidRDefault="002A734B" w:rsidP="002A734B">
                      <w:pPr>
                        <w:rPr>
                          <w:sz w:val="22"/>
                          <w:szCs w:val="24"/>
                        </w:rPr>
                      </w:pPr>
                      <w:r w:rsidRPr="006A230C">
                        <w:rPr>
                          <w:sz w:val="22"/>
                          <w:szCs w:val="24"/>
                        </w:rPr>
                        <w:t xml:space="preserve">            if (T)</w:t>
                      </w:r>
                    </w:p>
                    <w:p w14:paraId="50FB0463" w14:textId="77777777" w:rsidR="002A734B" w:rsidRPr="006A230C" w:rsidRDefault="002A734B" w:rsidP="002A734B">
                      <w:pPr>
                        <w:rPr>
                          <w:sz w:val="22"/>
                          <w:szCs w:val="24"/>
                        </w:rPr>
                      </w:pPr>
                      <w:r w:rsidRPr="006A230C">
                        <w:rPr>
                          <w:sz w:val="22"/>
                          <w:szCs w:val="24"/>
                        </w:rPr>
                        <w:t xml:space="preserve">                Q = ~Q; // Toggle</w:t>
                      </w:r>
                    </w:p>
                    <w:p w14:paraId="48E42AB2" w14:textId="62C1DFF5" w:rsidR="002A734B" w:rsidRPr="006A230C" w:rsidRDefault="002A734B" w:rsidP="002A734B">
                      <w:pPr>
                        <w:rPr>
                          <w:sz w:val="22"/>
                          <w:szCs w:val="24"/>
                        </w:rPr>
                      </w:pPr>
                      <w:r w:rsidRPr="006A230C">
                        <w:rPr>
                          <w:sz w:val="22"/>
                          <w:szCs w:val="24"/>
                        </w:rPr>
                        <w:t xml:space="preserve">        </w:t>
                      </w:r>
                      <w:r w:rsidR="00460728" w:rsidRPr="006A230C">
                        <w:rPr>
                          <w:sz w:val="22"/>
                          <w:szCs w:val="24"/>
                        </w:rPr>
                        <w:t xml:space="preserve">     </w:t>
                      </w:r>
                      <w:r w:rsidRPr="006A230C">
                        <w:rPr>
                          <w:sz w:val="22"/>
                          <w:szCs w:val="24"/>
                        </w:rPr>
                        <w:t>end</w:t>
                      </w:r>
                    </w:p>
                    <w:p w14:paraId="7446DB9B" w14:textId="77777777" w:rsidR="002A734B" w:rsidRPr="006A230C" w:rsidRDefault="002A734B" w:rsidP="002A734B">
                      <w:pPr>
                        <w:rPr>
                          <w:sz w:val="22"/>
                          <w:szCs w:val="24"/>
                        </w:rPr>
                      </w:pPr>
                      <w:r w:rsidRPr="006A230C">
                        <w:rPr>
                          <w:sz w:val="22"/>
                          <w:szCs w:val="24"/>
                        </w:rPr>
                        <w:t xml:space="preserve">    end</w:t>
                      </w:r>
                    </w:p>
                    <w:p w14:paraId="18BD4FF7" w14:textId="722C7A85" w:rsidR="002A734B" w:rsidRPr="006A230C" w:rsidRDefault="008E32D7" w:rsidP="002A734B">
                      <w:pPr>
                        <w:rPr>
                          <w:sz w:val="22"/>
                          <w:szCs w:val="24"/>
                        </w:rPr>
                      </w:pPr>
                      <w:proofErr w:type="spellStart"/>
                      <w:r w:rsidRPr="006A230C">
                        <w:rPr>
                          <w:sz w:val="22"/>
                          <w:szCs w:val="24"/>
                        </w:rPr>
                        <w:t>endmodule</w:t>
                      </w:r>
                      <w:proofErr w:type="spellEnd"/>
                    </w:p>
                  </w:txbxContent>
                </v:textbox>
              </v:shape>
            </w:pict>
          </mc:Fallback>
        </mc:AlternateContent>
      </w:r>
      <w:r w:rsidR="006A230C">
        <w:rPr>
          <w:b/>
          <w:bCs/>
          <w:noProof/>
          <w:color w:val="1F4E79" w:themeColor="accent5" w:themeShade="80"/>
          <w:sz w:val="32"/>
          <w:szCs w:val="32"/>
          <w:lang w:val="en-IN"/>
        </w:rPr>
        <mc:AlternateContent>
          <mc:Choice Requires="wps">
            <w:drawing>
              <wp:anchor distT="0" distB="0" distL="114300" distR="114300" simplePos="0" relativeHeight="251765760" behindDoc="0" locked="0" layoutInCell="1" allowOverlap="1" wp14:anchorId="7C376488" wp14:editId="260744CB">
                <wp:simplePos x="0" y="0"/>
                <wp:positionH relativeFrom="column">
                  <wp:posOffset>1895582</wp:posOffset>
                </wp:positionH>
                <wp:positionV relativeFrom="paragraph">
                  <wp:posOffset>-231997</wp:posOffset>
                </wp:positionV>
                <wp:extent cx="1694815" cy="2054831"/>
                <wp:effectExtent l="0" t="0" r="19685" b="22225"/>
                <wp:wrapNone/>
                <wp:docPr id="940582050" name="Text Box 35"/>
                <wp:cNvGraphicFramePr/>
                <a:graphic xmlns:a="http://schemas.openxmlformats.org/drawingml/2006/main">
                  <a:graphicData uri="http://schemas.microsoft.com/office/word/2010/wordprocessingShape">
                    <wps:wsp>
                      <wps:cNvSpPr txBox="1"/>
                      <wps:spPr>
                        <a:xfrm>
                          <a:off x="0" y="0"/>
                          <a:ext cx="1694815" cy="2054831"/>
                        </a:xfrm>
                        <a:prstGeom prst="rect">
                          <a:avLst/>
                        </a:prstGeom>
                        <a:solidFill>
                          <a:schemeClr val="lt1"/>
                        </a:solidFill>
                        <a:ln w="6350">
                          <a:solidFill>
                            <a:prstClr val="black"/>
                          </a:solidFill>
                        </a:ln>
                      </wps:spPr>
                      <wps:txbx>
                        <w:txbxContent>
                          <w:p w14:paraId="0F8B1955" w14:textId="0288F88F" w:rsidR="004757FB" w:rsidRPr="004757FB" w:rsidRDefault="00251ADD" w:rsidP="004757FB">
                            <w:pPr>
                              <w:jc w:val="center"/>
                              <w:rPr>
                                <w:color w:val="2F5496" w:themeColor="accent1" w:themeShade="BF"/>
                                <w:sz w:val="22"/>
                                <w:szCs w:val="24"/>
                              </w:rPr>
                            </w:pPr>
                            <w:r w:rsidRPr="004757FB">
                              <w:rPr>
                                <w:color w:val="2F5496" w:themeColor="accent1" w:themeShade="BF"/>
                                <w:sz w:val="22"/>
                                <w:szCs w:val="24"/>
                              </w:rPr>
                              <w:t xml:space="preserve">D </w:t>
                            </w:r>
                            <w:r w:rsidR="004757FB" w:rsidRPr="004757FB">
                              <w:rPr>
                                <w:color w:val="2F5496" w:themeColor="accent1" w:themeShade="BF"/>
                                <w:sz w:val="22"/>
                                <w:szCs w:val="24"/>
                              </w:rPr>
                              <w:t>LATCHE</w:t>
                            </w:r>
                          </w:p>
                          <w:p w14:paraId="30D5036E" w14:textId="6EBB440A" w:rsidR="00F80F6A" w:rsidRPr="006A230C" w:rsidRDefault="00F80F6A" w:rsidP="00F80F6A">
                            <w:pPr>
                              <w:rPr>
                                <w:sz w:val="22"/>
                                <w:szCs w:val="24"/>
                              </w:rPr>
                            </w:pPr>
                            <w:r w:rsidRPr="006A230C">
                              <w:rPr>
                                <w:sz w:val="22"/>
                                <w:szCs w:val="24"/>
                              </w:rPr>
                              <w:t xml:space="preserve">module </w:t>
                            </w:r>
                            <w:proofErr w:type="spellStart"/>
                            <w:r w:rsidRPr="006A230C">
                              <w:rPr>
                                <w:sz w:val="22"/>
                                <w:szCs w:val="24"/>
                              </w:rPr>
                              <w:t>D_Latch</w:t>
                            </w:r>
                            <w:proofErr w:type="spellEnd"/>
                            <w:r w:rsidRPr="006A230C">
                              <w:rPr>
                                <w:sz w:val="22"/>
                                <w:szCs w:val="24"/>
                              </w:rPr>
                              <w:t xml:space="preserve"> (</w:t>
                            </w:r>
                          </w:p>
                          <w:p w14:paraId="76F16920" w14:textId="77777777" w:rsidR="00F80F6A" w:rsidRPr="006A230C" w:rsidRDefault="00F80F6A" w:rsidP="00F80F6A">
                            <w:pPr>
                              <w:rPr>
                                <w:sz w:val="22"/>
                                <w:szCs w:val="24"/>
                              </w:rPr>
                            </w:pPr>
                            <w:r w:rsidRPr="006A230C">
                              <w:rPr>
                                <w:sz w:val="22"/>
                                <w:szCs w:val="24"/>
                              </w:rPr>
                              <w:t xml:space="preserve">    input D,    // Data</w:t>
                            </w:r>
                          </w:p>
                          <w:p w14:paraId="265AEC7C" w14:textId="77777777" w:rsidR="00F80F6A" w:rsidRPr="006A230C" w:rsidRDefault="00F80F6A" w:rsidP="00F80F6A">
                            <w:pPr>
                              <w:rPr>
                                <w:sz w:val="22"/>
                                <w:szCs w:val="24"/>
                              </w:rPr>
                            </w:pPr>
                            <w:r w:rsidRPr="006A230C">
                              <w:rPr>
                                <w:sz w:val="22"/>
                                <w:szCs w:val="24"/>
                              </w:rPr>
                              <w:t xml:space="preserve">    input En,   // Enable</w:t>
                            </w:r>
                          </w:p>
                          <w:p w14:paraId="6D430989" w14:textId="711A6833" w:rsidR="00F80F6A" w:rsidRPr="006A230C" w:rsidRDefault="00F80F6A" w:rsidP="00F80F6A">
                            <w:pPr>
                              <w:rPr>
                                <w:sz w:val="22"/>
                                <w:szCs w:val="24"/>
                              </w:rPr>
                            </w:pPr>
                            <w:r w:rsidRPr="006A230C">
                              <w:rPr>
                                <w:sz w:val="22"/>
                                <w:szCs w:val="24"/>
                              </w:rPr>
                              <w:t xml:space="preserve">    output reg Q );</w:t>
                            </w:r>
                          </w:p>
                          <w:p w14:paraId="3FD1CDDF" w14:textId="77777777" w:rsidR="00F80F6A" w:rsidRPr="006A230C" w:rsidRDefault="00F80F6A" w:rsidP="00F80F6A">
                            <w:pPr>
                              <w:rPr>
                                <w:sz w:val="22"/>
                                <w:szCs w:val="24"/>
                              </w:rPr>
                            </w:pPr>
                            <w:r w:rsidRPr="006A230C">
                              <w:rPr>
                                <w:sz w:val="22"/>
                                <w:szCs w:val="24"/>
                              </w:rPr>
                              <w:t xml:space="preserve">    always @(*) begin</w:t>
                            </w:r>
                          </w:p>
                          <w:p w14:paraId="6ED3BCA6" w14:textId="77777777" w:rsidR="00F80F6A" w:rsidRPr="006A230C" w:rsidRDefault="00F80F6A" w:rsidP="00F80F6A">
                            <w:pPr>
                              <w:rPr>
                                <w:sz w:val="22"/>
                                <w:szCs w:val="24"/>
                              </w:rPr>
                            </w:pPr>
                            <w:r w:rsidRPr="006A230C">
                              <w:rPr>
                                <w:sz w:val="22"/>
                                <w:szCs w:val="24"/>
                              </w:rPr>
                              <w:t xml:space="preserve">        if (En)</w:t>
                            </w:r>
                          </w:p>
                          <w:p w14:paraId="4BF927F0" w14:textId="4CC4972E" w:rsidR="00F80F6A" w:rsidRPr="006A230C" w:rsidRDefault="00F80F6A" w:rsidP="00F80F6A">
                            <w:pPr>
                              <w:rPr>
                                <w:sz w:val="22"/>
                                <w:szCs w:val="24"/>
                              </w:rPr>
                            </w:pPr>
                            <w:r w:rsidRPr="006A230C">
                              <w:rPr>
                                <w:sz w:val="22"/>
                                <w:szCs w:val="24"/>
                              </w:rPr>
                              <w:t xml:space="preserve">         Q = D;  // Transparent</w:t>
                            </w:r>
                          </w:p>
                          <w:p w14:paraId="307DF0F0" w14:textId="77777777" w:rsidR="00F80F6A" w:rsidRPr="006A230C" w:rsidRDefault="00F80F6A" w:rsidP="00F80F6A">
                            <w:pPr>
                              <w:rPr>
                                <w:sz w:val="22"/>
                                <w:szCs w:val="24"/>
                              </w:rPr>
                            </w:pPr>
                            <w:r w:rsidRPr="006A230C">
                              <w:rPr>
                                <w:sz w:val="22"/>
                                <w:szCs w:val="24"/>
                              </w:rPr>
                              <w:t xml:space="preserve">    end</w:t>
                            </w:r>
                          </w:p>
                          <w:p w14:paraId="70B74D8A" w14:textId="6A90FD5A" w:rsidR="00F80F6A" w:rsidRPr="006A230C" w:rsidRDefault="00F80F6A" w:rsidP="00F80F6A">
                            <w:pPr>
                              <w:rPr>
                                <w:sz w:val="22"/>
                                <w:szCs w:val="24"/>
                              </w:rPr>
                            </w:pPr>
                            <w:proofErr w:type="spellStart"/>
                            <w:r w:rsidRPr="006A230C">
                              <w:rPr>
                                <w:sz w:val="22"/>
                                <w:szCs w:val="24"/>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76488" id="Text Box 35" o:spid="_x0000_s1034" type="#_x0000_t202" style="position:absolute;margin-left:149.25pt;margin-top:-18.25pt;width:133.45pt;height:16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" fillcolor="white [3201]" strokeweight=".5pt">
                <v:textbox>
                  <w:txbxContent>
                    <w:p w14:paraId="0F8B1955" w14:textId="0288F88F" w:rsidR="004757FB" w:rsidRPr="004757FB" w:rsidRDefault="00251ADD" w:rsidP="004757FB">
                      <w:pPr>
                        <w:jc w:val="center"/>
                        <w:rPr>
                          <w:color w:val="2F5496" w:themeColor="accent1" w:themeShade="BF"/>
                          <w:sz w:val="22"/>
                          <w:szCs w:val="24"/>
                        </w:rPr>
                      </w:pPr>
                      <w:r w:rsidRPr="004757FB">
                        <w:rPr>
                          <w:color w:val="2F5496" w:themeColor="accent1" w:themeShade="BF"/>
                          <w:sz w:val="22"/>
                          <w:szCs w:val="24"/>
                        </w:rPr>
                        <w:t xml:space="preserve">D </w:t>
                      </w:r>
                      <w:r w:rsidR="004757FB" w:rsidRPr="004757FB">
                        <w:rPr>
                          <w:color w:val="2F5496" w:themeColor="accent1" w:themeShade="BF"/>
                          <w:sz w:val="22"/>
                          <w:szCs w:val="24"/>
                        </w:rPr>
                        <w:t>LATCHE</w:t>
                      </w:r>
                    </w:p>
                    <w:p w14:paraId="30D5036E" w14:textId="6EBB440A" w:rsidR="00F80F6A" w:rsidRPr="006A230C" w:rsidRDefault="00F80F6A" w:rsidP="00F80F6A">
                      <w:pPr>
                        <w:rPr>
                          <w:sz w:val="22"/>
                          <w:szCs w:val="24"/>
                        </w:rPr>
                      </w:pPr>
                      <w:r w:rsidRPr="006A230C">
                        <w:rPr>
                          <w:sz w:val="22"/>
                          <w:szCs w:val="24"/>
                        </w:rPr>
                        <w:t xml:space="preserve">module </w:t>
                      </w:r>
                      <w:proofErr w:type="spellStart"/>
                      <w:r w:rsidRPr="006A230C">
                        <w:rPr>
                          <w:sz w:val="22"/>
                          <w:szCs w:val="24"/>
                        </w:rPr>
                        <w:t>D_Latch</w:t>
                      </w:r>
                      <w:proofErr w:type="spellEnd"/>
                      <w:r w:rsidRPr="006A230C">
                        <w:rPr>
                          <w:sz w:val="22"/>
                          <w:szCs w:val="24"/>
                        </w:rPr>
                        <w:t xml:space="preserve"> (</w:t>
                      </w:r>
                    </w:p>
                    <w:p w14:paraId="76F16920" w14:textId="77777777" w:rsidR="00F80F6A" w:rsidRPr="006A230C" w:rsidRDefault="00F80F6A" w:rsidP="00F80F6A">
                      <w:pPr>
                        <w:rPr>
                          <w:sz w:val="22"/>
                          <w:szCs w:val="24"/>
                        </w:rPr>
                      </w:pPr>
                      <w:r w:rsidRPr="006A230C">
                        <w:rPr>
                          <w:sz w:val="22"/>
                          <w:szCs w:val="24"/>
                        </w:rPr>
                        <w:t xml:space="preserve">    input D,    // Data</w:t>
                      </w:r>
                    </w:p>
                    <w:p w14:paraId="265AEC7C" w14:textId="77777777" w:rsidR="00F80F6A" w:rsidRPr="006A230C" w:rsidRDefault="00F80F6A" w:rsidP="00F80F6A">
                      <w:pPr>
                        <w:rPr>
                          <w:sz w:val="22"/>
                          <w:szCs w:val="24"/>
                        </w:rPr>
                      </w:pPr>
                      <w:r w:rsidRPr="006A230C">
                        <w:rPr>
                          <w:sz w:val="22"/>
                          <w:szCs w:val="24"/>
                        </w:rPr>
                        <w:t xml:space="preserve">    input En,   // Enable</w:t>
                      </w:r>
                    </w:p>
                    <w:p w14:paraId="6D430989" w14:textId="711A6833" w:rsidR="00F80F6A" w:rsidRPr="006A230C" w:rsidRDefault="00F80F6A" w:rsidP="00F80F6A">
                      <w:pPr>
                        <w:rPr>
                          <w:sz w:val="22"/>
                          <w:szCs w:val="24"/>
                        </w:rPr>
                      </w:pPr>
                      <w:r w:rsidRPr="006A230C">
                        <w:rPr>
                          <w:sz w:val="22"/>
                          <w:szCs w:val="24"/>
                        </w:rPr>
                        <w:t xml:space="preserve">    output reg Q );</w:t>
                      </w:r>
                    </w:p>
                    <w:p w14:paraId="3FD1CDDF" w14:textId="77777777" w:rsidR="00F80F6A" w:rsidRPr="006A230C" w:rsidRDefault="00F80F6A" w:rsidP="00F80F6A">
                      <w:pPr>
                        <w:rPr>
                          <w:sz w:val="22"/>
                          <w:szCs w:val="24"/>
                        </w:rPr>
                      </w:pPr>
                      <w:r w:rsidRPr="006A230C">
                        <w:rPr>
                          <w:sz w:val="22"/>
                          <w:szCs w:val="24"/>
                        </w:rPr>
                        <w:t xml:space="preserve">    always @(*) begin</w:t>
                      </w:r>
                    </w:p>
                    <w:p w14:paraId="6ED3BCA6" w14:textId="77777777" w:rsidR="00F80F6A" w:rsidRPr="006A230C" w:rsidRDefault="00F80F6A" w:rsidP="00F80F6A">
                      <w:pPr>
                        <w:rPr>
                          <w:sz w:val="22"/>
                          <w:szCs w:val="24"/>
                        </w:rPr>
                      </w:pPr>
                      <w:r w:rsidRPr="006A230C">
                        <w:rPr>
                          <w:sz w:val="22"/>
                          <w:szCs w:val="24"/>
                        </w:rPr>
                        <w:t xml:space="preserve">        if (En)</w:t>
                      </w:r>
                    </w:p>
                    <w:p w14:paraId="4BF927F0" w14:textId="4CC4972E" w:rsidR="00F80F6A" w:rsidRPr="006A230C" w:rsidRDefault="00F80F6A" w:rsidP="00F80F6A">
                      <w:pPr>
                        <w:rPr>
                          <w:sz w:val="22"/>
                          <w:szCs w:val="24"/>
                        </w:rPr>
                      </w:pPr>
                      <w:r w:rsidRPr="006A230C">
                        <w:rPr>
                          <w:sz w:val="22"/>
                          <w:szCs w:val="24"/>
                        </w:rPr>
                        <w:t xml:space="preserve">         Q = D;  // Transparent</w:t>
                      </w:r>
                    </w:p>
                    <w:p w14:paraId="307DF0F0" w14:textId="77777777" w:rsidR="00F80F6A" w:rsidRPr="006A230C" w:rsidRDefault="00F80F6A" w:rsidP="00F80F6A">
                      <w:pPr>
                        <w:rPr>
                          <w:sz w:val="22"/>
                          <w:szCs w:val="24"/>
                        </w:rPr>
                      </w:pPr>
                      <w:r w:rsidRPr="006A230C">
                        <w:rPr>
                          <w:sz w:val="22"/>
                          <w:szCs w:val="24"/>
                        </w:rPr>
                        <w:t xml:space="preserve">    end</w:t>
                      </w:r>
                    </w:p>
                    <w:p w14:paraId="70B74D8A" w14:textId="6A90FD5A" w:rsidR="00F80F6A" w:rsidRPr="006A230C" w:rsidRDefault="00F80F6A" w:rsidP="00F80F6A">
                      <w:pPr>
                        <w:rPr>
                          <w:sz w:val="22"/>
                          <w:szCs w:val="24"/>
                        </w:rPr>
                      </w:pPr>
                      <w:proofErr w:type="spellStart"/>
                      <w:r w:rsidRPr="006A230C">
                        <w:rPr>
                          <w:sz w:val="22"/>
                          <w:szCs w:val="24"/>
                        </w:rPr>
                        <w:t>endmodule</w:t>
                      </w:r>
                      <w:proofErr w:type="spellEnd"/>
                    </w:p>
                  </w:txbxContent>
                </v:textbox>
              </v:shape>
            </w:pict>
          </mc:Fallback>
        </mc:AlternateContent>
      </w:r>
      <w:r w:rsidR="006A230C">
        <w:rPr>
          <w:b/>
          <w:bCs/>
          <w:noProof/>
          <w:color w:val="1F4E79" w:themeColor="accent5" w:themeShade="80"/>
          <w:sz w:val="32"/>
          <w:szCs w:val="32"/>
          <w:lang w:val="en-IN"/>
        </w:rPr>
        <mc:AlternateContent>
          <mc:Choice Requires="wps">
            <w:drawing>
              <wp:anchor distT="0" distB="0" distL="114300" distR="114300" simplePos="0" relativeHeight="251764736" behindDoc="0" locked="0" layoutInCell="1" allowOverlap="1" wp14:anchorId="399E100E" wp14:editId="28534376">
                <wp:simplePos x="0" y="0"/>
                <wp:positionH relativeFrom="column">
                  <wp:posOffset>-118153</wp:posOffset>
                </wp:positionH>
                <wp:positionV relativeFrom="paragraph">
                  <wp:posOffset>-242270</wp:posOffset>
                </wp:positionV>
                <wp:extent cx="1951990" cy="2054831"/>
                <wp:effectExtent l="0" t="0" r="10160" b="22225"/>
                <wp:wrapNone/>
                <wp:docPr id="2011284516" name="Text Box 34"/>
                <wp:cNvGraphicFramePr/>
                <a:graphic xmlns:a="http://schemas.openxmlformats.org/drawingml/2006/main">
                  <a:graphicData uri="http://schemas.microsoft.com/office/word/2010/wordprocessingShape">
                    <wps:wsp>
                      <wps:cNvSpPr txBox="1"/>
                      <wps:spPr>
                        <a:xfrm>
                          <a:off x="0" y="0"/>
                          <a:ext cx="1951990" cy="2054831"/>
                        </a:xfrm>
                        <a:prstGeom prst="rect">
                          <a:avLst/>
                        </a:prstGeom>
                        <a:solidFill>
                          <a:schemeClr val="lt1"/>
                        </a:solidFill>
                        <a:ln w="6350">
                          <a:solidFill>
                            <a:prstClr val="black"/>
                          </a:solidFill>
                        </a:ln>
                      </wps:spPr>
                      <wps:txbx>
                        <w:txbxContent>
                          <w:p w14:paraId="08AC5E82" w14:textId="1C3E303C" w:rsidR="00830EDC" w:rsidRPr="00F44509" w:rsidRDefault="00830EDC" w:rsidP="00F44509">
                            <w:pPr>
                              <w:jc w:val="center"/>
                              <w:rPr>
                                <w:color w:val="2F5496" w:themeColor="accent1" w:themeShade="BF"/>
                                <w:sz w:val="22"/>
                                <w:szCs w:val="24"/>
                              </w:rPr>
                            </w:pPr>
                            <w:r w:rsidRPr="00F44509">
                              <w:rPr>
                                <w:color w:val="2F5496" w:themeColor="accent1" w:themeShade="BF"/>
                                <w:sz w:val="22"/>
                                <w:szCs w:val="24"/>
                              </w:rPr>
                              <w:t xml:space="preserve">SR </w:t>
                            </w:r>
                            <w:r w:rsidR="00F44509" w:rsidRPr="00F44509">
                              <w:rPr>
                                <w:color w:val="2F5496" w:themeColor="accent1" w:themeShade="BF"/>
                                <w:sz w:val="22"/>
                                <w:szCs w:val="24"/>
                              </w:rPr>
                              <w:t>LATCH</w:t>
                            </w:r>
                            <w:r w:rsidR="004757FB">
                              <w:rPr>
                                <w:color w:val="2F5496" w:themeColor="accent1" w:themeShade="BF"/>
                                <w:sz w:val="22"/>
                                <w:szCs w:val="24"/>
                              </w:rPr>
                              <w:t>E</w:t>
                            </w:r>
                          </w:p>
                          <w:p w14:paraId="18CDC56C" w14:textId="43FAD439" w:rsidR="00765F03" w:rsidRPr="00DF29CE" w:rsidRDefault="00765F03" w:rsidP="00765F03">
                            <w:pPr>
                              <w:rPr>
                                <w:sz w:val="22"/>
                                <w:szCs w:val="24"/>
                              </w:rPr>
                            </w:pPr>
                            <w:r w:rsidRPr="00DF29CE">
                              <w:rPr>
                                <w:sz w:val="22"/>
                                <w:szCs w:val="24"/>
                              </w:rPr>
                              <w:t xml:space="preserve">module </w:t>
                            </w:r>
                            <w:proofErr w:type="spellStart"/>
                            <w:r w:rsidRPr="00DF29CE">
                              <w:rPr>
                                <w:sz w:val="22"/>
                                <w:szCs w:val="24"/>
                              </w:rPr>
                              <w:t>SR_Latch</w:t>
                            </w:r>
                            <w:proofErr w:type="spellEnd"/>
                            <w:r w:rsidRPr="00DF29CE">
                              <w:rPr>
                                <w:sz w:val="22"/>
                                <w:szCs w:val="24"/>
                              </w:rPr>
                              <w:t xml:space="preserve"> (</w:t>
                            </w:r>
                          </w:p>
                          <w:p w14:paraId="291B78E2" w14:textId="77777777" w:rsidR="00765F03" w:rsidRPr="00DF29CE" w:rsidRDefault="00765F03" w:rsidP="00765F03">
                            <w:pPr>
                              <w:rPr>
                                <w:sz w:val="22"/>
                                <w:szCs w:val="24"/>
                              </w:rPr>
                            </w:pPr>
                            <w:r w:rsidRPr="00DF29CE">
                              <w:rPr>
                                <w:sz w:val="22"/>
                                <w:szCs w:val="24"/>
                              </w:rPr>
                              <w:t xml:space="preserve">    input S,    // Set</w:t>
                            </w:r>
                          </w:p>
                          <w:p w14:paraId="1DF935DE" w14:textId="77777777" w:rsidR="00765F03" w:rsidRPr="00DF29CE" w:rsidRDefault="00765F03" w:rsidP="00765F03">
                            <w:pPr>
                              <w:rPr>
                                <w:sz w:val="22"/>
                                <w:szCs w:val="24"/>
                              </w:rPr>
                            </w:pPr>
                            <w:r w:rsidRPr="00DF29CE">
                              <w:rPr>
                                <w:sz w:val="22"/>
                                <w:szCs w:val="24"/>
                              </w:rPr>
                              <w:t xml:space="preserve">    input R,    // Reset</w:t>
                            </w:r>
                          </w:p>
                          <w:p w14:paraId="7C944F3A" w14:textId="77777777" w:rsidR="00765F03" w:rsidRPr="00DF29CE" w:rsidRDefault="00765F03" w:rsidP="00765F03">
                            <w:pPr>
                              <w:rPr>
                                <w:sz w:val="22"/>
                                <w:szCs w:val="24"/>
                              </w:rPr>
                            </w:pPr>
                            <w:r w:rsidRPr="00DF29CE">
                              <w:rPr>
                                <w:sz w:val="22"/>
                                <w:szCs w:val="24"/>
                              </w:rPr>
                              <w:t xml:space="preserve">    output Q,   // Output</w:t>
                            </w:r>
                          </w:p>
                          <w:p w14:paraId="60B04C25" w14:textId="28030138" w:rsidR="00765F03" w:rsidRPr="00DF29CE" w:rsidRDefault="00765F03" w:rsidP="00765F03">
                            <w:pPr>
                              <w:rPr>
                                <w:sz w:val="22"/>
                                <w:szCs w:val="24"/>
                              </w:rPr>
                            </w:pPr>
                            <w:r w:rsidRPr="00DF29CE">
                              <w:rPr>
                                <w:sz w:val="22"/>
                                <w:szCs w:val="24"/>
                              </w:rPr>
                              <w:t xml:space="preserve">    output Qn  </w:t>
                            </w:r>
                            <w:r w:rsidR="00F44509">
                              <w:rPr>
                                <w:sz w:val="22"/>
                                <w:szCs w:val="24"/>
                              </w:rPr>
                              <w:t xml:space="preserve">// </w:t>
                            </w:r>
                            <w:r w:rsidR="00251ADD">
                              <w:rPr>
                                <w:sz w:val="22"/>
                                <w:szCs w:val="24"/>
                              </w:rPr>
                              <w:t>Inverted</w:t>
                            </w:r>
                          </w:p>
                          <w:p w14:paraId="66660CD1" w14:textId="77777777" w:rsidR="00765F03" w:rsidRPr="00DF29CE" w:rsidRDefault="00765F03" w:rsidP="00765F03">
                            <w:pPr>
                              <w:rPr>
                                <w:sz w:val="22"/>
                                <w:szCs w:val="24"/>
                              </w:rPr>
                            </w:pPr>
                            <w:r w:rsidRPr="00DF29CE">
                              <w:rPr>
                                <w:sz w:val="22"/>
                                <w:szCs w:val="24"/>
                              </w:rPr>
                              <w:t>);</w:t>
                            </w:r>
                          </w:p>
                          <w:p w14:paraId="7406A4E9" w14:textId="77777777" w:rsidR="00765F03" w:rsidRPr="00DF29CE" w:rsidRDefault="00765F03" w:rsidP="00765F03">
                            <w:pPr>
                              <w:rPr>
                                <w:sz w:val="22"/>
                                <w:szCs w:val="24"/>
                              </w:rPr>
                            </w:pPr>
                            <w:r w:rsidRPr="00DF29CE">
                              <w:rPr>
                                <w:sz w:val="22"/>
                                <w:szCs w:val="24"/>
                              </w:rPr>
                              <w:t xml:space="preserve">    assign Q = ~(R | Qn);</w:t>
                            </w:r>
                          </w:p>
                          <w:p w14:paraId="3DF16991" w14:textId="77777777" w:rsidR="00765F03" w:rsidRPr="00DF29CE" w:rsidRDefault="00765F03" w:rsidP="00765F03">
                            <w:pPr>
                              <w:rPr>
                                <w:sz w:val="22"/>
                                <w:szCs w:val="24"/>
                              </w:rPr>
                            </w:pPr>
                            <w:r w:rsidRPr="00DF29CE">
                              <w:rPr>
                                <w:sz w:val="22"/>
                                <w:szCs w:val="24"/>
                              </w:rPr>
                              <w:t xml:space="preserve">    assign Qn = ~(S | Q);</w:t>
                            </w:r>
                          </w:p>
                          <w:p w14:paraId="04586816" w14:textId="716BC14E" w:rsidR="00765F03" w:rsidRPr="00DF29CE" w:rsidRDefault="00765F03" w:rsidP="00765F03">
                            <w:pPr>
                              <w:rPr>
                                <w:sz w:val="22"/>
                                <w:szCs w:val="24"/>
                              </w:rPr>
                            </w:pPr>
                            <w:proofErr w:type="spellStart"/>
                            <w:r w:rsidRPr="00DF29CE">
                              <w:rPr>
                                <w:sz w:val="22"/>
                                <w:szCs w:val="24"/>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E100E" id="Text Box 34" o:spid="_x0000_s1035" type="#_x0000_t202" style="position:absolute;margin-left:-9.3pt;margin-top:-19.1pt;width:153.7pt;height:16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" fillcolor="white [3201]" strokeweight=".5pt">
                <v:textbox>
                  <w:txbxContent>
                    <w:p w14:paraId="08AC5E82" w14:textId="1C3E303C" w:rsidR="00830EDC" w:rsidRPr="00F44509" w:rsidRDefault="00830EDC" w:rsidP="00F44509">
                      <w:pPr>
                        <w:jc w:val="center"/>
                        <w:rPr>
                          <w:color w:val="2F5496" w:themeColor="accent1" w:themeShade="BF"/>
                          <w:sz w:val="22"/>
                          <w:szCs w:val="24"/>
                        </w:rPr>
                      </w:pPr>
                      <w:r w:rsidRPr="00F44509">
                        <w:rPr>
                          <w:color w:val="2F5496" w:themeColor="accent1" w:themeShade="BF"/>
                          <w:sz w:val="22"/>
                          <w:szCs w:val="24"/>
                        </w:rPr>
                        <w:t xml:space="preserve">SR </w:t>
                      </w:r>
                      <w:r w:rsidR="00F44509" w:rsidRPr="00F44509">
                        <w:rPr>
                          <w:color w:val="2F5496" w:themeColor="accent1" w:themeShade="BF"/>
                          <w:sz w:val="22"/>
                          <w:szCs w:val="24"/>
                        </w:rPr>
                        <w:t>LATCH</w:t>
                      </w:r>
                      <w:r w:rsidR="004757FB">
                        <w:rPr>
                          <w:color w:val="2F5496" w:themeColor="accent1" w:themeShade="BF"/>
                          <w:sz w:val="22"/>
                          <w:szCs w:val="24"/>
                        </w:rPr>
                        <w:t>E</w:t>
                      </w:r>
                    </w:p>
                    <w:p w14:paraId="18CDC56C" w14:textId="43FAD439" w:rsidR="00765F03" w:rsidRPr="00DF29CE" w:rsidRDefault="00765F03" w:rsidP="00765F03">
                      <w:pPr>
                        <w:rPr>
                          <w:sz w:val="22"/>
                          <w:szCs w:val="24"/>
                        </w:rPr>
                      </w:pPr>
                      <w:r w:rsidRPr="00DF29CE">
                        <w:rPr>
                          <w:sz w:val="22"/>
                          <w:szCs w:val="24"/>
                        </w:rPr>
                        <w:t xml:space="preserve">module </w:t>
                      </w:r>
                      <w:proofErr w:type="spellStart"/>
                      <w:r w:rsidRPr="00DF29CE">
                        <w:rPr>
                          <w:sz w:val="22"/>
                          <w:szCs w:val="24"/>
                        </w:rPr>
                        <w:t>SR_Latch</w:t>
                      </w:r>
                      <w:proofErr w:type="spellEnd"/>
                      <w:r w:rsidRPr="00DF29CE">
                        <w:rPr>
                          <w:sz w:val="22"/>
                          <w:szCs w:val="24"/>
                        </w:rPr>
                        <w:t xml:space="preserve"> (</w:t>
                      </w:r>
                    </w:p>
                    <w:p w14:paraId="291B78E2" w14:textId="77777777" w:rsidR="00765F03" w:rsidRPr="00DF29CE" w:rsidRDefault="00765F03" w:rsidP="00765F03">
                      <w:pPr>
                        <w:rPr>
                          <w:sz w:val="22"/>
                          <w:szCs w:val="24"/>
                        </w:rPr>
                      </w:pPr>
                      <w:r w:rsidRPr="00DF29CE">
                        <w:rPr>
                          <w:sz w:val="22"/>
                          <w:szCs w:val="24"/>
                        </w:rPr>
                        <w:t xml:space="preserve">    input S,    // Set</w:t>
                      </w:r>
                    </w:p>
                    <w:p w14:paraId="1DF935DE" w14:textId="77777777" w:rsidR="00765F03" w:rsidRPr="00DF29CE" w:rsidRDefault="00765F03" w:rsidP="00765F03">
                      <w:pPr>
                        <w:rPr>
                          <w:sz w:val="22"/>
                          <w:szCs w:val="24"/>
                        </w:rPr>
                      </w:pPr>
                      <w:r w:rsidRPr="00DF29CE">
                        <w:rPr>
                          <w:sz w:val="22"/>
                          <w:szCs w:val="24"/>
                        </w:rPr>
                        <w:t xml:space="preserve">    input R,    // Reset</w:t>
                      </w:r>
                    </w:p>
                    <w:p w14:paraId="7C944F3A" w14:textId="77777777" w:rsidR="00765F03" w:rsidRPr="00DF29CE" w:rsidRDefault="00765F03" w:rsidP="00765F03">
                      <w:pPr>
                        <w:rPr>
                          <w:sz w:val="22"/>
                          <w:szCs w:val="24"/>
                        </w:rPr>
                      </w:pPr>
                      <w:r w:rsidRPr="00DF29CE">
                        <w:rPr>
                          <w:sz w:val="22"/>
                          <w:szCs w:val="24"/>
                        </w:rPr>
                        <w:t xml:space="preserve">    output Q,   // Output</w:t>
                      </w:r>
                    </w:p>
                    <w:p w14:paraId="60B04C25" w14:textId="28030138" w:rsidR="00765F03" w:rsidRPr="00DF29CE" w:rsidRDefault="00765F03" w:rsidP="00765F03">
                      <w:pPr>
                        <w:rPr>
                          <w:sz w:val="22"/>
                          <w:szCs w:val="24"/>
                        </w:rPr>
                      </w:pPr>
                      <w:r w:rsidRPr="00DF29CE">
                        <w:rPr>
                          <w:sz w:val="22"/>
                          <w:szCs w:val="24"/>
                        </w:rPr>
                        <w:t xml:space="preserve">    output Qn  </w:t>
                      </w:r>
                      <w:r w:rsidR="00F44509">
                        <w:rPr>
                          <w:sz w:val="22"/>
                          <w:szCs w:val="24"/>
                        </w:rPr>
                        <w:t xml:space="preserve">// </w:t>
                      </w:r>
                      <w:r w:rsidR="00251ADD">
                        <w:rPr>
                          <w:sz w:val="22"/>
                          <w:szCs w:val="24"/>
                        </w:rPr>
                        <w:t>Inverted</w:t>
                      </w:r>
                    </w:p>
                    <w:p w14:paraId="66660CD1" w14:textId="77777777" w:rsidR="00765F03" w:rsidRPr="00DF29CE" w:rsidRDefault="00765F03" w:rsidP="00765F03">
                      <w:pPr>
                        <w:rPr>
                          <w:sz w:val="22"/>
                          <w:szCs w:val="24"/>
                        </w:rPr>
                      </w:pPr>
                      <w:r w:rsidRPr="00DF29CE">
                        <w:rPr>
                          <w:sz w:val="22"/>
                          <w:szCs w:val="24"/>
                        </w:rPr>
                        <w:t>);</w:t>
                      </w:r>
                    </w:p>
                    <w:p w14:paraId="7406A4E9" w14:textId="77777777" w:rsidR="00765F03" w:rsidRPr="00DF29CE" w:rsidRDefault="00765F03" w:rsidP="00765F03">
                      <w:pPr>
                        <w:rPr>
                          <w:sz w:val="22"/>
                          <w:szCs w:val="24"/>
                        </w:rPr>
                      </w:pPr>
                      <w:r w:rsidRPr="00DF29CE">
                        <w:rPr>
                          <w:sz w:val="22"/>
                          <w:szCs w:val="24"/>
                        </w:rPr>
                        <w:t xml:space="preserve">    assign Q = ~(R | Qn);</w:t>
                      </w:r>
                    </w:p>
                    <w:p w14:paraId="3DF16991" w14:textId="77777777" w:rsidR="00765F03" w:rsidRPr="00DF29CE" w:rsidRDefault="00765F03" w:rsidP="00765F03">
                      <w:pPr>
                        <w:rPr>
                          <w:sz w:val="22"/>
                          <w:szCs w:val="24"/>
                        </w:rPr>
                      </w:pPr>
                      <w:r w:rsidRPr="00DF29CE">
                        <w:rPr>
                          <w:sz w:val="22"/>
                          <w:szCs w:val="24"/>
                        </w:rPr>
                        <w:t xml:space="preserve">    assign Qn = ~(S | Q);</w:t>
                      </w:r>
                    </w:p>
                    <w:p w14:paraId="04586816" w14:textId="716BC14E" w:rsidR="00765F03" w:rsidRPr="00DF29CE" w:rsidRDefault="00765F03" w:rsidP="00765F03">
                      <w:pPr>
                        <w:rPr>
                          <w:sz w:val="22"/>
                          <w:szCs w:val="24"/>
                        </w:rPr>
                      </w:pPr>
                      <w:proofErr w:type="spellStart"/>
                      <w:r w:rsidRPr="00DF29CE">
                        <w:rPr>
                          <w:sz w:val="22"/>
                          <w:szCs w:val="24"/>
                        </w:rPr>
                        <w:t>endmodule</w:t>
                      </w:r>
                      <w:proofErr w:type="spellEnd"/>
                    </w:p>
                  </w:txbxContent>
                </v:textbox>
              </v:shape>
            </w:pict>
          </mc:Fallback>
        </mc:AlternateContent>
      </w:r>
      <w:r w:rsidR="002E4EE5">
        <w:rPr>
          <w:b/>
          <w:bCs/>
          <w:noProof/>
          <w:color w:val="1F4E79" w:themeColor="accent5" w:themeShade="80"/>
          <w:sz w:val="32"/>
          <w:szCs w:val="32"/>
          <w:lang w:val="en-IN"/>
        </w:rPr>
        <mc:AlternateContent>
          <mc:Choice Requires="wps">
            <w:drawing>
              <wp:anchor distT="0" distB="0" distL="114300" distR="114300" simplePos="0" relativeHeight="251759616" behindDoc="0" locked="0" layoutInCell="1" allowOverlap="1" wp14:anchorId="0D2A2699" wp14:editId="2C251460">
                <wp:simplePos x="0" y="0"/>
                <wp:positionH relativeFrom="column">
                  <wp:posOffset>6270171</wp:posOffset>
                </wp:positionH>
                <wp:positionV relativeFrom="paragraph">
                  <wp:posOffset>-533764</wp:posOffset>
                </wp:positionV>
                <wp:extent cx="938984" cy="9953897"/>
                <wp:effectExtent l="0" t="0" r="13970" b="28575"/>
                <wp:wrapNone/>
                <wp:docPr id="1956148503" name="Left Bracket 31"/>
                <wp:cNvGraphicFramePr/>
                <a:graphic xmlns:a="http://schemas.openxmlformats.org/drawingml/2006/main">
                  <a:graphicData uri="http://schemas.microsoft.com/office/word/2010/wordprocessingShape">
                    <wps:wsp>
                      <wps:cNvSpPr/>
                      <wps:spPr>
                        <a:xfrm flipH="1">
                          <a:off x="0" y="0"/>
                          <a:ext cx="938984" cy="9953897"/>
                        </a:xfrm>
                        <a:prstGeom prst="leftBracket">
                          <a:avLst>
                            <a:gd name="adj" fmla="val 2473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2EE59"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26" type="#_x0000_t85" style="position:absolute;margin-left:493.7pt;margin-top:-42.05pt;width:73.95pt;height:783.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" adj="504" strokecolor="#4472c4 [3204]" strokeweight="1.5pt">
                <v:stroke joinstyle="miter"/>
              </v:shape>
            </w:pict>
          </mc:Fallback>
        </mc:AlternateContent>
      </w:r>
      <w:r w:rsidR="002E4EE5">
        <w:rPr>
          <w:b/>
          <w:bCs/>
          <w:noProof/>
          <w:color w:val="1F4E79" w:themeColor="accent5" w:themeShade="80"/>
          <w:sz w:val="32"/>
          <w:szCs w:val="32"/>
          <w:lang w:val="en-IN"/>
        </w:rPr>
        <mc:AlternateContent>
          <mc:Choice Requires="wps">
            <w:drawing>
              <wp:anchor distT="0" distB="0" distL="114300" distR="114300" simplePos="0" relativeHeight="251763712" behindDoc="0" locked="0" layoutInCell="1" allowOverlap="1" wp14:anchorId="0D89F063" wp14:editId="45921D39">
                <wp:simplePos x="0" y="0"/>
                <wp:positionH relativeFrom="column">
                  <wp:posOffset>-339634</wp:posOffset>
                </wp:positionH>
                <wp:positionV relativeFrom="paragraph">
                  <wp:posOffset>-546827</wp:posOffset>
                </wp:positionV>
                <wp:extent cx="1017905" cy="9953897"/>
                <wp:effectExtent l="0" t="0" r="10795" b="28575"/>
                <wp:wrapNone/>
                <wp:docPr id="459560001" name="Left Bracket 31"/>
                <wp:cNvGraphicFramePr/>
                <a:graphic xmlns:a="http://schemas.openxmlformats.org/drawingml/2006/main">
                  <a:graphicData uri="http://schemas.microsoft.com/office/word/2010/wordprocessingShape">
                    <wps:wsp>
                      <wps:cNvSpPr/>
                      <wps:spPr>
                        <a:xfrm>
                          <a:off x="0" y="0"/>
                          <a:ext cx="1017905" cy="9953897"/>
                        </a:xfrm>
                        <a:prstGeom prst="leftBracket">
                          <a:avLst>
                            <a:gd name="adj" fmla="val 247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E4ED" id="Left Bracket 31" o:spid="_x0000_s1026" type="#_x0000_t85" style="position:absolute;margin-left:-26.75pt;margin-top:-43.05pt;width:80.15pt;height:783.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" adj="546" strokecolor="#4472c4 [3204]" strokeweight=".5pt">
                <v:stroke joinstyle="miter"/>
              </v:shape>
            </w:pict>
          </mc:Fallback>
        </mc:AlternateContent>
      </w:r>
      <w:r w:rsidR="002E4EE5">
        <w:rPr>
          <w:b/>
          <w:bCs/>
          <w:color w:val="1F4E79" w:themeColor="accent5" w:themeShade="80"/>
          <w:sz w:val="32"/>
          <w:szCs w:val="32"/>
          <w:lang w:val="en-IN"/>
        </w:rPr>
        <w:br w:type="page"/>
      </w:r>
      <w:r w:rsidR="003F0E8C">
        <w:rPr>
          <w:b/>
          <w:bCs/>
          <w:color w:val="1F4E79" w:themeColor="accent5" w:themeShade="80"/>
          <w:sz w:val="32"/>
          <w:szCs w:val="32"/>
          <w:lang w:val="en-IN"/>
        </w:rPr>
        <w:lastRenderedPageBreak/>
        <w:t xml:space="preserve">                                                                  </w:t>
      </w:r>
      <w:r w:rsidR="00524BE6" w:rsidRPr="001606A8">
        <w:rPr>
          <w:b/>
          <w:bCs/>
          <w:color w:val="1F4E79" w:themeColor="accent5" w:themeShade="80"/>
          <w:sz w:val="44"/>
          <w:szCs w:val="44"/>
          <w:lang w:val="en-IN"/>
        </w:rPr>
        <w:t>FLIP FLOP</w:t>
      </w:r>
    </w:p>
    <w:p w14:paraId="2F64DFC2" w14:textId="2D400BCB" w:rsidR="00106E50" w:rsidRPr="001606A8" w:rsidRDefault="00883D1C" w:rsidP="00A71C0F">
      <w:pPr>
        <w:rPr>
          <w:b/>
          <w:bCs/>
          <w:color w:val="1F4E79" w:themeColor="accent5" w:themeShade="80"/>
          <w:sz w:val="28"/>
          <w:szCs w:val="28"/>
          <w:lang w:val="en-IN"/>
        </w:rPr>
      </w:pPr>
      <w:r w:rsidRPr="001606A8">
        <w:rPr>
          <w:color w:val="000000" w:themeColor="text1"/>
          <w:sz w:val="28"/>
          <w:szCs w:val="28"/>
        </w:rPr>
        <w:t>A flip-flop is a basic memory element in digital electronics that can store one bit of data. It has two stable states, 0 and 1, and changes its state on the active edge of a triggering clock signal or control input</w:t>
      </w:r>
    </w:p>
    <w:p w14:paraId="3EC7EF6A" w14:textId="6EE45B04" w:rsidR="00106E50" w:rsidRDefault="00C0684A" w:rsidP="00A71C0F">
      <w:pPr>
        <w:rPr>
          <w:color w:val="000000" w:themeColor="text1"/>
          <w:sz w:val="32"/>
          <w:szCs w:val="32"/>
        </w:rPr>
      </w:pPr>
      <w:r>
        <w:rPr>
          <w:noProof/>
          <w:lang w:val="en-IN"/>
        </w:rPr>
        <mc:AlternateContent>
          <mc:Choice Requires="wps">
            <w:drawing>
              <wp:anchor distT="0" distB="0" distL="114300" distR="114300" simplePos="0" relativeHeight="251741184" behindDoc="0" locked="0" layoutInCell="1" allowOverlap="1" wp14:anchorId="44685B0A" wp14:editId="0EB855CB">
                <wp:simplePos x="0" y="0"/>
                <wp:positionH relativeFrom="column">
                  <wp:posOffset>-313509</wp:posOffset>
                </wp:positionH>
                <wp:positionV relativeFrom="paragraph">
                  <wp:posOffset>263344</wp:posOffset>
                </wp:positionV>
                <wp:extent cx="3154227" cy="3722914"/>
                <wp:effectExtent l="0" t="0" r="27305" b="11430"/>
                <wp:wrapNone/>
                <wp:docPr id="67855937" name="Text Box 10"/>
                <wp:cNvGraphicFramePr/>
                <a:graphic xmlns:a="http://schemas.openxmlformats.org/drawingml/2006/main">
                  <a:graphicData uri="http://schemas.microsoft.com/office/word/2010/wordprocessingShape">
                    <wps:wsp>
                      <wps:cNvSpPr txBox="1"/>
                      <wps:spPr>
                        <a:xfrm>
                          <a:off x="0" y="0"/>
                          <a:ext cx="3154227" cy="372291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99FBC9B" w14:textId="41FDD199" w:rsidR="00A24906" w:rsidRPr="00DD470F" w:rsidRDefault="00B97F84">
                            <w:pPr>
                              <w:rPr>
                                <w:b/>
                                <w:bCs/>
                                <w:sz w:val="24"/>
                                <w:szCs w:val="24"/>
                                <w:lang w:val="en-IN"/>
                              </w:rPr>
                            </w:pPr>
                            <w:r w:rsidRPr="00DD470F">
                              <w:rPr>
                                <w:b/>
                                <w:bCs/>
                                <w:sz w:val="24"/>
                                <w:szCs w:val="24"/>
                                <w:lang w:val="en-IN"/>
                              </w:rPr>
                              <w:t xml:space="preserve">                      </w:t>
                            </w:r>
                            <w:r w:rsidR="009C0D0A" w:rsidRPr="00DD470F">
                              <w:rPr>
                                <w:b/>
                                <w:bCs/>
                                <w:sz w:val="24"/>
                                <w:szCs w:val="24"/>
                                <w:lang w:val="en-IN"/>
                              </w:rPr>
                              <w:t xml:space="preserve">             </w:t>
                            </w:r>
                            <w:r w:rsidRPr="00DD470F">
                              <w:rPr>
                                <w:b/>
                                <w:bCs/>
                                <w:sz w:val="24"/>
                                <w:szCs w:val="24"/>
                                <w:lang w:val="en-IN"/>
                              </w:rPr>
                              <w:t xml:space="preserve"> </w:t>
                            </w:r>
                            <w:r w:rsidR="009B4859" w:rsidRPr="00DD470F">
                              <w:rPr>
                                <w:b/>
                                <w:bCs/>
                                <w:color w:val="4472C4" w:themeColor="accent1"/>
                                <w:sz w:val="24"/>
                                <w:szCs w:val="24"/>
                                <w:lang w:val="en-IN"/>
                              </w:rPr>
                              <w:t xml:space="preserve">SR FLIP FLOP </w:t>
                            </w:r>
                          </w:p>
                          <w:p w14:paraId="1B968574" w14:textId="77777777" w:rsidR="00793944" w:rsidRDefault="00793944">
                            <w:pPr>
                              <w:rPr>
                                <w:lang w:val="en-IN"/>
                              </w:rPr>
                            </w:pPr>
                          </w:p>
                          <w:p w14:paraId="34423363" w14:textId="7FBDC81E" w:rsidR="009B4859" w:rsidRDefault="00793944">
                            <w:pPr>
                              <w:rPr>
                                <w:lang w:val="en-IN"/>
                              </w:rPr>
                            </w:pPr>
                            <w:r>
                              <w:rPr>
                                <w:noProof/>
                              </w:rPr>
                              <w:drawing>
                                <wp:inline distT="0" distB="0" distL="0" distR="0" wp14:anchorId="2EB31B57" wp14:editId="62458FF4">
                                  <wp:extent cx="2878455" cy="1089486"/>
                                  <wp:effectExtent l="0" t="0" r="0" b="0"/>
                                  <wp:docPr id="76111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79080" name=""/>
                                          <pic:cNvPicPr/>
                                        </pic:nvPicPr>
                                        <pic:blipFill>
                                          <a:blip r:embed="rId24"/>
                                          <a:stretch>
                                            <a:fillRect/>
                                          </a:stretch>
                                        </pic:blipFill>
                                        <pic:spPr>
                                          <a:xfrm>
                                            <a:off x="0" y="0"/>
                                            <a:ext cx="2915681" cy="1103576"/>
                                          </a:xfrm>
                                          <a:prstGeom prst="rect">
                                            <a:avLst/>
                                          </a:prstGeom>
                                        </pic:spPr>
                                      </pic:pic>
                                    </a:graphicData>
                                  </a:graphic>
                                </wp:inline>
                              </w:drawing>
                            </w:r>
                          </w:p>
                          <w:p w14:paraId="48E56958" w14:textId="0F79C221" w:rsidR="001E4B17" w:rsidRPr="00B97F84" w:rsidRDefault="00ED2204">
                            <w:pPr>
                              <w:rPr>
                                <w:lang w:val="en-IN"/>
                              </w:rPr>
                            </w:pPr>
                            <w:r>
                              <w:rPr>
                                <w:lang w:val="en-IN"/>
                              </w:rPr>
                              <w:t xml:space="preserve">       NAND BASED   </w:t>
                            </w:r>
                            <w:r w:rsidR="00AE6A2F">
                              <w:rPr>
                                <w:lang w:val="en-IN"/>
                              </w:rPr>
                              <w:t xml:space="preserve">                                         </w:t>
                            </w:r>
                            <w:r>
                              <w:rPr>
                                <w:lang w:val="en-IN"/>
                              </w:rPr>
                              <w:t xml:space="preserve"> NOR BASED</w:t>
                            </w:r>
                          </w:p>
                          <w:tbl>
                            <w:tblPr>
                              <w:tblStyle w:val="GridTable1Light-Accent1"/>
                              <w:tblW w:w="2334" w:type="dxa"/>
                              <w:tblLook w:val="04A0" w:firstRow="1" w:lastRow="0" w:firstColumn="1" w:lastColumn="0" w:noHBand="0" w:noVBand="1"/>
                            </w:tblPr>
                            <w:tblGrid>
                              <w:gridCol w:w="562"/>
                              <w:gridCol w:w="610"/>
                              <w:gridCol w:w="1162"/>
                            </w:tblGrid>
                            <w:tr w:rsidR="001E4B17" w14:paraId="1112CC51" w14:textId="77777777" w:rsidTr="008552C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62" w:type="dxa"/>
                                </w:tcPr>
                                <w:p w14:paraId="1713A014" w14:textId="62C6B1BE" w:rsidR="001E4B17" w:rsidRDefault="00983FAE" w:rsidP="008552C3">
                                  <w:pPr>
                                    <w:jc w:val="center"/>
                                    <w:rPr>
                                      <w:lang w:val="en-IN"/>
                                    </w:rPr>
                                  </w:pPr>
                                  <w:r>
                                    <w:rPr>
                                      <w:lang w:val="en-IN"/>
                                    </w:rPr>
                                    <w:t>S</w:t>
                                  </w:r>
                                </w:p>
                              </w:tc>
                              <w:tc>
                                <w:tcPr>
                                  <w:tcW w:w="610" w:type="dxa"/>
                                </w:tcPr>
                                <w:p w14:paraId="66F0E71F" w14:textId="498828E6" w:rsidR="001E4B17" w:rsidRDefault="001E4B17">
                                  <w:pPr>
                                    <w:cnfStyle w:val="100000000000" w:firstRow="1" w:lastRow="0" w:firstColumn="0" w:lastColumn="0" w:oddVBand="0" w:evenVBand="0" w:oddHBand="0" w:evenHBand="0" w:firstRowFirstColumn="0" w:firstRowLastColumn="0" w:lastRowFirstColumn="0" w:lastRowLastColumn="0"/>
                                    <w:rPr>
                                      <w:lang w:val="en-IN"/>
                                    </w:rPr>
                                  </w:pPr>
                                  <w:r>
                                    <w:rPr>
                                      <w:lang w:val="en-IN"/>
                                    </w:rPr>
                                    <w:t>R</w:t>
                                  </w:r>
                                </w:p>
                              </w:tc>
                              <w:tc>
                                <w:tcPr>
                                  <w:tcW w:w="0" w:type="auto"/>
                                </w:tcPr>
                                <w:p w14:paraId="42DF7185" w14:textId="30C32AEF" w:rsidR="001E4B17" w:rsidRDefault="00375078">
                                  <w:pPr>
                                    <w:cnfStyle w:val="100000000000" w:firstRow="1" w:lastRow="0" w:firstColumn="0" w:lastColumn="0" w:oddVBand="0" w:evenVBand="0" w:oddHBand="0" w:evenHBand="0" w:firstRowFirstColumn="0" w:firstRowLastColumn="0" w:lastRowFirstColumn="0" w:lastRowLastColumn="0"/>
                                    <w:rPr>
                                      <w:lang w:val="en-IN"/>
                                    </w:rPr>
                                  </w:pPr>
                                  <w:r>
                                    <w:rPr>
                                      <w:lang w:val="en-IN"/>
                                    </w:rPr>
                                    <w:t>Q</w:t>
                                  </w:r>
                                  <w:r w:rsidRPr="00375078">
                                    <w:rPr>
                                      <w:vertAlign w:val="subscript"/>
                                      <w:lang w:val="en-IN"/>
                                    </w:rPr>
                                    <w:t>N+1</w:t>
                                  </w:r>
                                </w:p>
                              </w:tc>
                            </w:tr>
                            <w:tr w:rsidR="001E4B17" w14:paraId="0F5426D1"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19350077" w14:textId="5ED17EF9" w:rsidR="001E4B17" w:rsidRDefault="00D55771">
                                  <w:pPr>
                                    <w:rPr>
                                      <w:lang w:val="en-IN"/>
                                    </w:rPr>
                                  </w:pPr>
                                  <w:r>
                                    <w:rPr>
                                      <w:lang w:val="en-IN"/>
                                    </w:rPr>
                                    <w:t xml:space="preserve"> </w:t>
                                  </w:r>
                                  <w:r w:rsidR="008044B7">
                                    <w:rPr>
                                      <w:lang w:val="en-IN"/>
                                    </w:rPr>
                                    <w:t>0</w:t>
                                  </w:r>
                                </w:p>
                              </w:tc>
                              <w:tc>
                                <w:tcPr>
                                  <w:tcW w:w="610" w:type="dxa"/>
                                </w:tcPr>
                                <w:p w14:paraId="215FA22F" w14:textId="5136F029" w:rsidR="001E4B17" w:rsidRDefault="008044B7">
                                  <w:pPr>
                                    <w:cnfStyle w:val="000000000000" w:firstRow="0" w:lastRow="0" w:firstColumn="0" w:lastColumn="0" w:oddVBand="0" w:evenVBand="0" w:oddHBand="0" w:evenHBand="0" w:firstRowFirstColumn="0" w:firstRowLastColumn="0" w:lastRowFirstColumn="0" w:lastRowLastColumn="0"/>
                                    <w:rPr>
                                      <w:lang w:val="en-IN"/>
                                    </w:rPr>
                                  </w:pPr>
                                  <w:r>
                                    <w:rPr>
                                      <w:lang w:val="en-IN"/>
                                    </w:rPr>
                                    <w:t>0</w:t>
                                  </w:r>
                                </w:p>
                              </w:tc>
                              <w:tc>
                                <w:tcPr>
                                  <w:tcW w:w="0" w:type="auto"/>
                                </w:tcPr>
                                <w:p w14:paraId="6CDDAD74" w14:textId="6B97C422" w:rsidR="001E4B17" w:rsidRDefault="008044B7">
                                  <w:pPr>
                                    <w:cnfStyle w:val="000000000000" w:firstRow="0" w:lastRow="0" w:firstColumn="0" w:lastColumn="0" w:oddVBand="0" w:evenVBand="0" w:oddHBand="0" w:evenHBand="0" w:firstRowFirstColumn="0" w:firstRowLastColumn="0" w:lastRowFirstColumn="0" w:lastRowLastColumn="0"/>
                                    <w:rPr>
                                      <w:lang w:val="en-IN"/>
                                    </w:rPr>
                                  </w:pPr>
                                  <w:r>
                                    <w:rPr>
                                      <w:lang w:val="en-IN"/>
                                    </w:rPr>
                                    <w:t>QN(HOLD)</w:t>
                                  </w:r>
                                </w:p>
                              </w:tc>
                            </w:tr>
                            <w:tr w:rsidR="008044B7" w14:paraId="01001F12" w14:textId="77777777" w:rsidTr="008552C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0CF1ED65" w14:textId="6087F4E9" w:rsidR="008044B7" w:rsidRDefault="009D5501">
                                  <w:pPr>
                                    <w:rPr>
                                      <w:lang w:val="en-IN"/>
                                    </w:rPr>
                                  </w:pPr>
                                  <w:r>
                                    <w:rPr>
                                      <w:lang w:val="en-IN"/>
                                    </w:rPr>
                                    <w:t>0</w:t>
                                  </w:r>
                                </w:p>
                              </w:tc>
                              <w:tc>
                                <w:tcPr>
                                  <w:tcW w:w="610" w:type="dxa"/>
                                </w:tcPr>
                                <w:p w14:paraId="382CFC95" w14:textId="5ACB6902" w:rsidR="008044B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w:t>
                                  </w:r>
                                </w:p>
                              </w:tc>
                              <w:tc>
                                <w:tcPr>
                                  <w:tcW w:w="0" w:type="auto"/>
                                </w:tcPr>
                                <w:p w14:paraId="30E29F25" w14:textId="7AB75C35" w:rsidR="009D5501"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0 (RESET)</w:t>
                                  </w:r>
                                </w:p>
                              </w:tc>
                            </w:tr>
                            <w:tr w:rsidR="001E4B17" w14:paraId="4A1EF6A4"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2A61D427" w14:textId="1D181FE4" w:rsidR="009D5501" w:rsidRDefault="009D5501">
                                  <w:pPr>
                                    <w:rPr>
                                      <w:lang w:val="en-IN"/>
                                    </w:rPr>
                                  </w:pPr>
                                  <w:r>
                                    <w:rPr>
                                      <w:lang w:val="en-IN"/>
                                    </w:rPr>
                                    <w:t xml:space="preserve">1 </w:t>
                                  </w:r>
                                </w:p>
                              </w:tc>
                              <w:tc>
                                <w:tcPr>
                                  <w:tcW w:w="610" w:type="dxa"/>
                                </w:tcPr>
                                <w:p w14:paraId="0614A6CD" w14:textId="418C23DA"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0</w:t>
                                  </w:r>
                                </w:p>
                              </w:tc>
                              <w:tc>
                                <w:tcPr>
                                  <w:tcW w:w="0" w:type="auto"/>
                                </w:tcPr>
                                <w:p w14:paraId="614FB6A6" w14:textId="25BA229C"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1(SET)</w:t>
                                  </w:r>
                                </w:p>
                              </w:tc>
                            </w:tr>
                            <w:tr w:rsidR="001E4B17" w14:paraId="25500F17"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20E8C07B" w14:textId="70CE8838" w:rsidR="001E4B17" w:rsidRDefault="009D5501">
                                  <w:pPr>
                                    <w:rPr>
                                      <w:lang w:val="en-IN"/>
                                    </w:rPr>
                                  </w:pPr>
                                  <w:r>
                                    <w:rPr>
                                      <w:lang w:val="en-IN"/>
                                    </w:rPr>
                                    <w:t>1</w:t>
                                  </w:r>
                                </w:p>
                              </w:tc>
                              <w:tc>
                                <w:tcPr>
                                  <w:tcW w:w="610" w:type="dxa"/>
                                </w:tcPr>
                                <w:p w14:paraId="1C2CEC6D" w14:textId="3E4CCC79"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w:t>
                                  </w:r>
                                </w:p>
                              </w:tc>
                              <w:tc>
                                <w:tcPr>
                                  <w:tcW w:w="0" w:type="auto"/>
                                </w:tcPr>
                                <w:p w14:paraId="0276DEDA" w14:textId="47CDA803" w:rsidR="001E4B17" w:rsidRDefault="00D810B9">
                                  <w:pPr>
                                    <w:cnfStyle w:val="000000000000" w:firstRow="0" w:lastRow="0" w:firstColumn="0" w:lastColumn="0" w:oddVBand="0" w:evenVBand="0" w:oddHBand="0" w:evenHBand="0" w:firstRowFirstColumn="0" w:firstRowLastColumn="0" w:lastRowFirstColumn="0" w:lastRowLastColumn="0"/>
                                    <w:rPr>
                                      <w:lang w:val="en-IN"/>
                                    </w:rPr>
                                  </w:pPr>
                                  <w:r>
                                    <w:rPr>
                                      <w:lang w:val="en-IN"/>
                                    </w:rPr>
                                    <w:t>X(INVALID)</w:t>
                                  </w:r>
                                </w:p>
                              </w:tc>
                            </w:tr>
                          </w:tbl>
                          <w:p w14:paraId="7188B0E6" w14:textId="32ED3695" w:rsidR="002C7DD1" w:rsidRDefault="00794085" w:rsidP="00000B2A">
                            <w:pPr>
                              <w:rPr>
                                <w:lang w:val="en-IN"/>
                              </w:rPr>
                            </w:pPr>
                            <w:r>
                              <w:rPr>
                                <w:lang w:val="en-IN"/>
                              </w:rPr>
                              <w:t>CHARACTERSTIC EQUATION:</w:t>
                            </w:r>
                            <w:r w:rsidR="00000B2A" w:rsidRPr="00000B2A">
                              <w:rPr>
                                <w:lang w:val="en-IN"/>
                              </w:rPr>
                              <w:t xml:space="preserve"> </w:t>
                            </w:r>
                            <w:r w:rsidR="00000B2A" w:rsidRPr="00000B2A">
                              <w:rPr>
                                <w:sz w:val="32"/>
                                <w:szCs w:val="32"/>
                                <w:lang w:val="en-IN"/>
                              </w:rPr>
                              <w:t>Q</w:t>
                            </w:r>
                            <w:r w:rsidR="00000B2A" w:rsidRPr="00000B2A">
                              <w:rPr>
                                <w:sz w:val="32"/>
                                <w:szCs w:val="32"/>
                                <w:vertAlign w:val="subscript"/>
                                <w:lang w:val="en-IN"/>
                              </w:rPr>
                              <w:t>n+1</w:t>
                            </w:r>
                            <w:r w:rsidR="00000B2A" w:rsidRPr="00000B2A">
                              <w:rPr>
                                <w:sz w:val="32"/>
                                <w:szCs w:val="32"/>
                                <w:lang w:val="en-IN"/>
                              </w:rPr>
                              <w:t>= S+</w:t>
                            </w:r>
                            <w:r w:rsidR="00430DE3" w:rsidRPr="00000B2A">
                              <w:rPr>
                                <w:sz w:val="32"/>
                                <w:szCs w:val="32"/>
                                <w:vertAlign w:val="subscript"/>
                                <w:lang w:val="en-IN"/>
                              </w:rPr>
                              <w:t xml:space="preserve"> </w:t>
                            </w:r>
                            <w:proofErr w:type="spellStart"/>
                            <w:r w:rsidR="00000B2A" w:rsidRPr="00000B2A">
                              <w:rPr>
                                <w:sz w:val="32"/>
                                <w:szCs w:val="32"/>
                                <w:lang w:val="en-IN"/>
                              </w:rPr>
                              <w:t>R’Q</w:t>
                            </w:r>
                            <w:r w:rsidR="00000B2A" w:rsidRPr="00000B2A">
                              <w:rPr>
                                <w:sz w:val="32"/>
                                <w:szCs w:val="32"/>
                                <w:vertAlign w:val="subscript"/>
                                <w:lang w:val="en-IN"/>
                              </w:rPr>
                              <w:t>n</w:t>
                            </w:r>
                            <w:proofErr w:type="spellEnd"/>
                            <w:r w:rsidR="00000B2A" w:rsidRPr="00000B2A">
                              <w:rPr>
                                <w:vertAlign w:val="subscript"/>
                                <w:lang w:val="en-IN"/>
                              </w:rPr>
                              <w:t xml:space="preserve"> </w:t>
                            </w:r>
                            <w:r w:rsidR="00000B2A">
                              <w:rPr>
                                <w:lang w:val="en-IN"/>
                              </w:rPr>
                              <w:t xml:space="preserve">   </w:t>
                            </w:r>
                          </w:p>
                          <w:p w14:paraId="0A500A29" w14:textId="77777777" w:rsidR="007241C7" w:rsidRDefault="007241C7" w:rsidP="00000B2A">
                            <w:pPr>
                              <w:rPr>
                                <w:lang w:val="en-IN"/>
                              </w:rPr>
                            </w:pPr>
                          </w:p>
                          <w:p w14:paraId="339E379F" w14:textId="7E540B83" w:rsidR="007241C7" w:rsidRDefault="00023DEF" w:rsidP="00000B2A">
                            <w:pPr>
                              <w:rPr>
                                <w:lang w:val="en-IN"/>
                              </w:rPr>
                            </w:pPr>
                            <w:r>
                              <w:rPr>
                                <w:lang w:val="en-IN"/>
                              </w:rPr>
                              <w:t xml:space="preserve"> </w:t>
                            </w:r>
                            <w:r w:rsidR="007241C7">
                              <w:rPr>
                                <w:lang w:val="en-IN"/>
                              </w:rPr>
                              <w:t xml:space="preserve">                                                                                                                       </w:t>
                            </w:r>
                          </w:p>
                          <w:p w14:paraId="5D7BBCB2" w14:textId="44EB10CB" w:rsidR="00000B2A" w:rsidRPr="00B97F84" w:rsidRDefault="007241C7" w:rsidP="00000B2A">
                            <w:pPr>
                              <w:rPr>
                                <w:lang w:val="en-IN"/>
                              </w:rPr>
                            </w:pPr>
                            <w:r>
                              <w:rPr>
                                <w:lang w:val="en-IN"/>
                              </w:rPr>
                              <w:t xml:space="preserve">  </w:t>
                            </w:r>
                            <w:r w:rsidR="00023DEF">
                              <w:rPr>
                                <w:lang w:val="en-IN"/>
                              </w:rPr>
                              <w:t xml:space="preserve">  </w:t>
                            </w:r>
                            <w:r w:rsidR="00106E50">
                              <w:rPr>
                                <w:lang w:val="en-IN"/>
                              </w:rPr>
                              <w:t xml:space="preserve"> </w:t>
                            </w:r>
                            <w:r w:rsidR="00000B2A">
                              <w:rPr>
                                <w:lang w:val="en-IN"/>
                              </w:rPr>
                              <w:t xml:space="preserve">                                               </w:t>
                            </w:r>
                          </w:p>
                          <w:p w14:paraId="251E7357" w14:textId="45B51765" w:rsidR="00794085" w:rsidRDefault="00794085">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85B0A" id="Text Box 10" o:spid="_x0000_s1036" type="#_x0000_t202" style="position:absolute;margin-left:-24.7pt;margin-top:20.75pt;width:248.35pt;height:293.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" fillcolor="white [3201]" strokecolor="#4472c4 [3204]" strokeweight="1pt">
                <v:textbox>
                  <w:txbxContent>
                    <w:p w14:paraId="499FBC9B" w14:textId="41FDD199" w:rsidR="00A24906" w:rsidRPr="00DD470F" w:rsidRDefault="00B97F84">
                      <w:pPr>
                        <w:rPr>
                          <w:b/>
                          <w:bCs/>
                          <w:sz w:val="24"/>
                          <w:szCs w:val="24"/>
                          <w:lang w:val="en-IN"/>
                        </w:rPr>
                      </w:pPr>
                      <w:r w:rsidRPr="00DD470F">
                        <w:rPr>
                          <w:b/>
                          <w:bCs/>
                          <w:sz w:val="24"/>
                          <w:szCs w:val="24"/>
                          <w:lang w:val="en-IN"/>
                        </w:rPr>
                        <w:t xml:space="preserve">                      </w:t>
                      </w:r>
                      <w:r w:rsidR="009C0D0A" w:rsidRPr="00DD470F">
                        <w:rPr>
                          <w:b/>
                          <w:bCs/>
                          <w:sz w:val="24"/>
                          <w:szCs w:val="24"/>
                          <w:lang w:val="en-IN"/>
                        </w:rPr>
                        <w:t xml:space="preserve">             </w:t>
                      </w:r>
                      <w:r w:rsidRPr="00DD470F">
                        <w:rPr>
                          <w:b/>
                          <w:bCs/>
                          <w:sz w:val="24"/>
                          <w:szCs w:val="24"/>
                          <w:lang w:val="en-IN"/>
                        </w:rPr>
                        <w:t xml:space="preserve"> </w:t>
                      </w:r>
                      <w:r w:rsidR="009B4859" w:rsidRPr="00DD470F">
                        <w:rPr>
                          <w:b/>
                          <w:bCs/>
                          <w:color w:val="4472C4" w:themeColor="accent1"/>
                          <w:sz w:val="24"/>
                          <w:szCs w:val="24"/>
                          <w:lang w:val="en-IN"/>
                        </w:rPr>
                        <w:t xml:space="preserve">SR FLIP FLOP </w:t>
                      </w:r>
                    </w:p>
                    <w:p w14:paraId="1B968574" w14:textId="77777777" w:rsidR="00793944" w:rsidRDefault="00793944">
                      <w:pPr>
                        <w:rPr>
                          <w:lang w:val="en-IN"/>
                        </w:rPr>
                      </w:pPr>
                    </w:p>
                    <w:p w14:paraId="34423363" w14:textId="7FBDC81E" w:rsidR="009B4859" w:rsidRDefault="00793944">
                      <w:pPr>
                        <w:rPr>
                          <w:lang w:val="en-IN"/>
                        </w:rPr>
                      </w:pPr>
                      <w:r>
                        <w:rPr>
                          <w:noProof/>
                        </w:rPr>
                        <w:drawing>
                          <wp:inline distT="0" distB="0" distL="0" distR="0" wp14:anchorId="2EB31B57" wp14:editId="62458FF4">
                            <wp:extent cx="2878455" cy="1089486"/>
                            <wp:effectExtent l="0" t="0" r="0" b="0"/>
                            <wp:docPr id="76111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79080" name=""/>
                                    <pic:cNvPicPr/>
                                  </pic:nvPicPr>
                                  <pic:blipFill>
                                    <a:blip r:embed="rId24"/>
                                    <a:stretch>
                                      <a:fillRect/>
                                    </a:stretch>
                                  </pic:blipFill>
                                  <pic:spPr>
                                    <a:xfrm>
                                      <a:off x="0" y="0"/>
                                      <a:ext cx="2915681" cy="1103576"/>
                                    </a:xfrm>
                                    <a:prstGeom prst="rect">
                                      <a:avLst/>
                                    </a:prstGeom>
                                  </pic:spPr>
                                </pic:pic>
                              </a:graphicData>
                            </a:graphic>
                          </wp:inline>
                        </w:drawing>
                      </w:r>
                    </w:p>
                    <w:p w14:paraId="48E56958" w14:textId="0F79C221" w:rsidR="001E4B17" w:rsidRPr="00B97F84" w:rsidRDefault="00ED2204">
                      <w:pPr>
                        <w:rPr>
                          <w:lang w:val="en-IN"/>
                        </w:rPr>
                      </w:pPr>
                      <w:r>
                        <w:rPr>
                          <w:lang w:val="en-IN"/>
                        </w:rPr>
                        <w:t xml:space="preserve">       NAND BASED   </w:t>
                      </w:r>
                      <w:r w:rsidR="00AE6A2F">
                        <w:rPr>
                          <w:lang w:val="en-IN"/>
                        </w:rPr>
                        <w:t xml:space="preserve">                                         </w:t>
                      </w:r>
                      <w:r>
                        <w:rPr>
                          <w:lang w:val="en-IN"/>
                        </w:rPr>
                        <w:t xml:space="preserve"> NOR BASED</w:t>
                      </w:r>
                    </w:p>
                    <w:tbl>
                      <w:tblPr>
                        <w:tblStyle w:val="GridTable1Light-Accent1"/>
                        <w:tblW w:w="2334" w:type="dxa"/>
                        <w:tblLook w:val="04A0" w:firstRow="1" w:lastRow="0" w:firstColumn="1" w:lastColumn="0" w:noHBand="0" w:noVBand="1"/>
                      </w:tblPr>
                      <w:tblGrid>
                        <w:gridCol w:w="562"/>
                        <w:gridCol w:w="610"/>
                        <w:gridCol w:w="1162"/>
                      </w:tblGrid>
                      <w:tr w:rsidR="001E4B17" w14:paraId="1112CC51" w14:textId="77777777" w:rsidTr="008552C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62" w:type="dxa"/>
                          </w:tcPr>
                          <w:p w14:paraId="1713A014" w14:textId="62C6B1BE" w:rsidR="001E4B17" w:rsidRDefault="00983FAE" w:rsidP="008552C3">
                            <w:pPr>
                              <w:jc w:val="center"/>
                              <w:rPr>
                                <w:lang w:val="en-IN"/>
                              </w:rPr>
                            </w:pPr>
                            <w:r>
                              <w:rPr>
                                <w:lang w:val="en-IN"/>
                              </w:rPr>
                              <w:t>S</w:t>
                            </w:r>
                          </w:p>
                        </w:tc>
                        <w:tc>
                          <w:tcPr>
                            <w:tcW w:w="610" w:type="dxa"/>
                          </w:tcPr>
                          <w:p w14:paraId="66F0E71F" w14:textId="498828E6" w:rsidR="001E4B17" w:rsidRDefault="001E4B17">
                            <w:pPr>
                              <w:cnfStyle w:val="100000000000" w:firstRow="1" w:lastRow="0" w:firstColumn="0" w:lastColumn="0" w:oddVBand="0" w:evenVBand="0" w:oddHBand="0" w:evenHBand="0" w:firstRowFirstColumn="0" w:firstRowLastColumn="0" w:lastRowFirstColumn="0" w:lastRowLastColumn="0"/>
                              <w:rPr>
                                <w:lang w:val="en-IN"/>
                              </w:rPr>
                            </w:pPr>
                            <w:r>
                              <w:rPr>
                                <w:lang w:val="en-IN"/>
                              </w:rPr>
                              <w:t>R</w:t>
                            </w:r>
                          </w:p>
                        </w:tc>
                        <w:tc>
                          <w:tcPr>
                            <w:tcW w:w="0" w:type="auto"/>
                          </w:tcPr>
                          <w:p w14:paraId="42DF7185" w14:textId="30C32AEF" w:rsidR="001E4B17" w:rsidRDefault="00375078">
                            <w:pPr>
                              <w:cnfStyle w:val="100000000000" w:firstRow="1" w:lastRow="0" w:firstColumn="0" w:lastColumn="0" w:oddVBand="0" w:evenVBand="0" w:oddHBand="0" w:evenHBand="0" w:firstRowFirstColumn="0" w:firstRowLastColumn="0" w:lastRowFirstColumn="0" w:lastRowLastColumn="0"/>
                              <w:rPr>
                                <w:lang w:val="en-IN"/>
                              </w:rPr>
                            </w:pPr>
                            <w:r>
                              <w:rPr>
                                <w:lang w:val="en-IN"/>
                              </w:rPr>
                              <w:t>Q</w:t>
                            </w:r>
                            <w:r w:rsidRPr="00375078">
                              <w:rPr>
                                <w:vertAlign w:val="subscript"/>
                                <w:lang w:val="en-IN"/>
                              </w:rPr>
                              <w:t>N+1</w:t>
                            </w:r>
                          </w:p>
                        </w:tc>
                      </w:tr>
                      <w:tr w:rsidR="001E4B17" w14:paraId="0F5426D1"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19350077" w14:textId="5ED17EF9" w:rsidR="001E4B17" w:rsidRDefault="00D55771">
                            <w:pPr>
                              <w:rPr>
                                <w:lang w:val="en-IN"/>
                              </w:rPr>
                            </w:pPr>
                            <w:r>
                              <w:rPr>
                                <w:lang w:val="en-IN"/>
                              </w:rPr>
                              <w:t xml:space="preserve"> </w:t>
                            </w:r>
                            <w:r w:rsidR="008044B7">
                              <w:rPr>
                                <w:lang w:val="en-IN"/>
                              </w:rPr>
                              <w:t>0</w:t>
                            </w:r>
                          </w:p>
                        </w:tc>
                        <w:tc>
                          <w:tcPr>
                            <w:tcW w:w="610" w:type="dxa"/>
                          </w:tcPr>
                          <w:p w14:paraId="215FA22F" w14:textId="5136F029" w:rsidR="001E4B17" w:rsidRDefault="008044B7">
                            <w:pPr>
                              <w:cnfStyle w:val="000000000000" w:firstRow="0" w:lastRow="0" w:firstColumn="0" w:lastColumn="0" w:oddVBand="0" w:evenVBand="0" w:oddHBand="0" w:evenHBand="0" w:firstRowFirstColumn="0" w:firstRowLastColumn="0" w:lastRowFirstColumn="0" w:lastRowLastColumn="0"/>
                              <w:rPr>
                                <w:lang w:val="en-IN"/>
                              </w:rPr>
                            </w:pPr>
                            <w:r>
                              <w:rPr>
                                <w:lang w:val="en-IN"/>
                              </w:rPr>
                              <w:t>0</w:t>
                            </w:r>
                          </w:p>
                        </w:tc>
                        <w:tc>
                          <w:tcPr>
                            <w:tcW w:w="0" w:type="auto"/>
                          </w:tcPr>
                          <w:p w14:paraId="6CDDAD74" w14:textId="6B97C422" w:rsidR="001E4B17" w:rsidRDefault="008044B7">
                            <w:pPr>
                              <w:cnfStyle w:val="000000000000" w:firstRow="0" w:lastRow="0" w:firstColumn="0" w:lastColumn="0" w:oddVBand="0" w:evenVBand="0" w:oddHBand="0" w:evenHBand="0" w:firstRowFirstColumn="0" w:firstRowLastColumn="0" w:lastRowFirstColumn="0" w:lastRowLastColumn="0"/>
                              <w:rPr>
                                <w:lang w:val="en-IN"/>
                              </w:rPr>
                            </w:pPr>
                            <w:r>
                              <w:rPr>
                                <w:lang w:val="en-IN"/>
                              </w:rPr>
                              <w:t>QN(HOLD)</w:t>
                            </w:r>
                          </w:p>
                        </w:tc>
                      </w:tr>
                      <w:tr w:rsidR="008044B7" w14:paraId="01001F12" w14:textId="77777777" w:rsidTr="008552C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0CF1ED65" w14:textId="6087F4E9" w:rsidR="008044B7" w:rsidRDefault="009D5501">
                            <w:pPr>
                              <w:rPr>
                                <w:lang w:val="en-IN"/>
                              </w:rPr>
                            </w:pPr>
                            <w:r>
                              <w:rPr>
                                <w:lang w:val="en-IN"/>
                              </w:rPr>
                              <w:t>0</w:t>
                            </w:r>
                          </w:p>
                        </w:tc>
                        <w:tc>
                          <w:tcPr>
                            <w:tcW w:w="610" w:type="dxa"/>
                          </w:tcPr>
                          <w:p w14:paraId="382CFC95" w14:textId="5ACB6902" w:rsidR="008044B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w:t>
                            </w:r>
                          </w:p>
                        </w:tc>
                        <w:tc>
                          <w:tcPr>
                            <w:tcW w:w="0" w:type="auto"/>
                          </w:tcPr>
                          <w:p w14:paraId="30E29F25" w14:textId="7AB75C35" w:rsidR="009D5501"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0 (RESET)</w:t>
                            </w:r>
                          </w:p>
                        </w:tc>
                      </w:tr>
                      <w:tr w:rsidR="001E4B17" w14:paraId="4A1EF6A4"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2A61D427" w14:textId="1D181FE4" w:rsidR="009D5501" w:rsidRDefault="009D5501">
                            <w:pPr>
                              <w:rPr>
                                <w:lang w:val="en-IN"/>
                              </w:rPr>
                            </w:pPr>
                            <w:r>
                              <w:rPr>
                                <w:lang w:val="en-IN"/>
                              </w:rPr>
                              <w:t xml:space="preserve">1 </w:t>
                            </w:r>
                          </w:p>
                        </w:tc>
                        <w:tc>
                          <w:tcPr>
                            <w:tcW w:w="610" w:type="dxa"/>
                          </w:tcPr>
                          <w:p w14:paraId="0614A6CD" w14:textId="418C23DA"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0</w:t>
                            </w:r>
                          </w:p>
                        </w:tc>
                        <w:tc>
                          <w:tcPr>
                            <w:tcW w:w="0" w:type="auto"/>
                          </w:tcPr>
                          <w:p w14:paraId="614FB6A6" w14:textId="25BA229C"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1(SET)</w:t>
                            </w:r>
                          </w:p>
                        </w:tc>
                      </w:tr>
                      <w:tr w:rsidR="001E4B17" w14:paraId="25500F17"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20E8C07B" w14:textId="70CE8838" w:rsidR="001E4B17" w:rsidRDefault="009D5501">
                            <w:pPr>
                              <w:rPr>
                                <w:lang w:val="en-IN"/>
                              </w:rPr>
                            </w:pPr>
                            <w:r>
                              <w:rPr>
                                <w:lang w:val="en-IN"/>
                              </w:rPr>
                              <w:t>1</w:t>
                            </w:r>
                          </w:p>
                        </w:tc>
                        <w:tc>
                          <w:tcPr>
                            <w:tcW w:w="610" w:type="dxa"/>
                          </w:tcPr>
                          <w:p w14:paraId="1C2CEC6D" w14:textId="3E4CCC79"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w:t>
                            </w:r>
                          </w:p>
                        </w:tc>
                        <w:tc>
                          <w:tcPr>
                            <w:tcW w:w="0" w:type="auto"/>
                          </w:tcPr>
                          <w:p w14:paraId="0276DEDA" w14:textId="47CDA803" w:rsidR="001E4B17" w:rsidRDefault="00D810B9">
                            <w:pPr>
                              <w:cnfStyle w:val="000000000000" w:firstRow="0" w:lastRow="0" w:firstColumn="0" w:lastColumn="0" w:oddVBand="0" w:evenVBand="0" w:oddHBand="0" w:evenHBand="0" w:firstRowFirstColumn="0" w:firstRowLastColumn="0" w:lastRowFirstColumn="0" w:lastRowLastColumn="0"/>
                              <w:rPr>
                                <w:lang w:val="en-IN"/>
                              </w:rPr>
                            </w:pPr>
                            <w:r>
                              <w:rPr>
                                <w:lang w:val="en-IN"/>
                              </w:rPr>
                              <w:t>X(INVALID)</w:t>
                            </w:r>
                          </w:p>
                        </w:tc>
                      </w:tr>
                    </w:tbl>
                    <w:p w14:paraId="7188B0E6" w14:textId="32ED3695" w:rsidR="002C7DD1" w:rsidRDefault="00794085" w:rsidP="00000B2A">
                      <w:pPr>
                        <w:rPr>
                          <w:lang w:val="en-IN"/>
                        </w:rPr>
                      </w:pPr>
                      <w:r>
                        <w:rPr>
                          <w:lang w:val="en-IN"/>
                        </w:rPr>
                        <w:t>CHARACTERSTIC EQUATION:</w:t>
                      </w:r>
                      <w:r w:rsidR="00000B2A" w:rsidRPr="00000B2A">
                        <w:rPr>
                          <w:lang w:val="en-IN"/>
                        </w:rPr>
                        <w:t xml:space="preserve"> </w:t>
                      </w:r>
                      <w:r w:rsidR="00000B2A" w:rsidRPr="00000B2A">
                        <w:rPr>
                          <w:sz w:val="32"/>
                          <w:szCs w:val="32"/>
                          <w:lang w:val="en-IN"/>
                        </w:rPr>
                        <w:t>Q</w:t>
                      </w:r>
                      <w:r w:rsidR="00000B2A" w:rsidRPr="00000B2A">
                        <w:rPr>
                          <w:sz w:val="32"/>
                          <w:szCs w:val="32"/>
                          <w:vertAlign w:val="subscript"/>
                          <w:lang w:val="en-IN"/>
                        </w:rPr>
                        <w:t>n+1</w:t>
                      </w:r>
                      <w:r w:rsidR="00000B2A" w:rsidRPr="00000B2A">
                        <w:rPr>
                          <w:sz w:val="32"/>
                          <w:szCs w:val="32"/>
                          <w:lang w:val="en-IN"/>
                        </w:rPr>
                        <w:t>= S+</w:t>
                      </w:r>
                      <w:r w:rsidR="00430DE3" w:rsidRPr="00000B2A">
                        <w:rPr>
                          <w:sz w:val="32"/>
                          <w:szCs w:val="32"/>
                          <w:vertAlign w:val="subscript"/>
                          <w:lang w:val="en-IN"/>
                        </w:rPr>
                        <w:t xml:space="preserve"> </w:t>
                      </w:r>
                      <w:proofErr w:type="spellStart"/>
                      <w:r w:rsidR="00000B2A" w:rsidRPr="00000B2A">
                        <w:rPr>
                          <w:sz w:val="32"/>
                          <w:szCs w:val="32"/>
                          <w:lang w:val="en-IN"/>
                        </w:rPr>
                        <w:t>R’Q</w:t>
                      </w:r>
                      <w:r w:rsidR="00000B2A" w:rsidRPr="00000B2A">
                        <w:rPr>
                          <w:sz w:val="32"/>
                          <w:szCs w:val="32"/>
                          <w:vertAlign w:val="subscript"/>
                          <w:lang w:val="en-IN"/>
                        </w:rPr>
                        <w:t>n</w:t>
                      </w:r>
                      <w:proofErr w:type="spellEnd"/>
                      <w:r w:rsidR="00000B2A" w:rsidRPr="00000B2A">
                        <w:rPr>
                          <w:vertAlign w:val="subscript"/>
                          <w:lang w:val="en-IN"/>
                        </w:rPr>
                        <w:t xml:space="preserve"> </w:t>
                      </w:r>
                      <w:r w:rsidR="00000B2A">
                        <w:rPr>
                          <w:lang w:val="en-IN"/>
                        </w:rPr>
                        <w:t xml:space="preserve">   </w:t>
                      </w:r>
                    </w:p>
                    <w:p w14:paraId="0A500A29" w14:textId="77777777" w:rsidR="007241C7" w:rsidRDefault="007241C7" w:rsidP="00000B2A">
                      <w:pPr>
                        <w:rPr>
                          <w:lang w:val="en-IN"/>
                        </w:rPr>
                      </w:pPr>
                    </w:p>
                    <w:p w14:paraId="339E379F" w14:textId="7E540B83" w:rsidR="007241C7" w:rsidRDefault="00023DEF" w:rsidP="00000B2A">
                      <w:pPr>
                        <w:rPr>
                          <w:lang w:val="en-IN"/>
                        </w:rPr>
                      </w:pPr>
                      <w:r>
                        <w:rPr>
                          <w:lang w:val="en-IN"/>
                        </w:rPr>
                        <w:t xml:space="preserve"> </w:t>
                      </w:r>
                      <w:r w:rsidR="007241C7">
                        <w:rPr>
                          <w:lang w:val="en-IN"/>
                        </w:rPr>
                        <w:t xml:space="preserve">                                                                                                                       </w:t>
                      </w:r>
                    </w:p>
                    <w:p w14:paraId="5D7BBCB2" w14:textId="44EB10CB" w:rsidR="00000B2A" w:rsidRPr="00B97F84" w:rsidRDefault="007241C7" w:rsidP="00000B2A">
                      <w:pPr>
                        <w:rPr>
                          <w:lang w:val="en-IN"/>
                        </w:rPr>
                      </w:pPr>
                      <w:r>
                        <w:rPr>
                          <w:lang w:val="en-IN"/>
                        </w:rPr>
                        <w:t xml:space="preserve">  </w:t>
                      </w:r>
                      <w:r w:rsidR="00023DEF">
                        <w:rPr>
                          <w:lang w:val="en-IN"/>
                        </w:rPr>
                        <w:t xml:space="preserve">  </w:t>
                      </w:r>
                      <w:r w:rsidR="00106E50">
                        <w:rPr>
                          <w:lang w:val="en-IN"/>
                        </w:rPr>
                        <w:t xml:space="preserve"> </w:t>
                      </w:r>
                      <w:r w:rsidR="00000B2A">
                        <w:rPr>
                          <w:lang w:val="en-IN"/>
                        </w:rPr>
                        <w:t xml:space="preserve">                                               </w:t>
                      </w:r>
                    </w:p>
                    <w:p w14:paraId="251E7357" w14:textId="45B51765" w:rsidR="00794085" w:rsidRDefault="00794085">
                      <w:pPr>
                        <w:rPr>
                          <w:lang w:val="en-IN"/>
                        </w:rPr>
                      </w:pPr>
                    </w:p>
                  </w:txbxContent>
                </v:textbox>
              </v:shape>
            </w:pict>
          </mc:Fallback>
        </mc:AlternateContent>
      </w:r>
    </w:p>
    <w:p w14:paraId="6A587084" w14:textId="3525864D" w:rsidR="00A71C0F" w:rsidRPr="00106E50" w:rsidRDefault="006C6C3E" w:rsidP="00A71C0F">
      <w:pPr>
        <w:rPr>
          <w:color w:val="000000" w:themeColor="text1"/>
          <w:sz w:val="32"/>
          <w:szCs w:val="32"/>
          <w:lang w:val="en-IN"/>
        </w:rPr>
      </w:pPr>
      <w:r>
        <w:rPr>
          <w:noProof/>
          <w:lang w:val="en-IN"/>
        </w:rPr>
        <mc:AlternateContent>
          <mc:Choice Requires="wps">
            <w:drawing>
              <wp:anchor distT="0" distB="0" distL="114300" distR="114300" simplePos="0" relativeHeight="251743232" behindDoc="0" locked="0" layoutInCell="1" allowOverlap="1" wp14:anchorId="3CE158FD" wp14:editId="08D2FE67">
                <wp:simplePos x="0" y="0"/>
                <wp:positionH relativeFrom="column">
                  <wp:posOffset>2899954</wp:posOffset>
                </wp:positionH>
                <wp:positionV relativeFrom="paragraph">
                  <wp:posOffset>15693</wp:posOffset>
                </wp:positionV>
                <wp:extent cx="4202702" cy="2581547"/>
                <wp:effectExtent l="0" t="0" r="26670" b="28575"/>
                <wp:wrapNone/>
                <wp:docPr id="893832026" name="Text Box 13"/>
                <wp:cNvGraphicFramePr/>
                <a:graphic xmlns:a="http://schemas.openxmlformats.org/drawingml/2006/main">
                  <a:graphicData uri="http://schemas.microsoft.com/office/word/2010/wordprocessingShape">
                    <wps:wsp>
                      <wps:cNvSpPr txBox="1"/>
                      <wps:spPr>
                        <a:xfrm>
                          <a:off x="0" y="0"/>
                          <a:ext cx="4202702" cy="258154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54357B" w14:textId="6242CF4E" w:rsidR="00D34D54" w:rsidRPr="00DD470F" w:rsidRDefault="00543EE6">
                            <w:pPr>
                              <w:rPr>
                                <w:b/>
                                <w:bCs/>
                                <w:color w:val="4472C4" w:themeColor="accent1"/>
                                <w:sz w:val="22"/>
                                <w:szCs w:val="24"/>
                                <w:lang w:val="en-IN"/>
                              </w:rPr>
                            </w:pPr>
                            <w:r w:rsidRPr="00DD470F">
                              <w:rPr>
                                <w:b/>
                                <w:bCs/>
                                <w:color w:val="4472C4" w:themeColor="accent1"/>
                                <w:sz w:val="22"/>
                                <w:szCs w:val="24"/>
                                <w:lang w:val="en-IN"/>
                              </w:rPr>
                              <w:t xml:space="preserve">                                                               D-FLIP FLOP </w:t>
                            </w:r>
                          </w:p>
                          <w:p w14:paraId="0495986F" w14:textId="4D5CA9EE" w:rsidR="00543EE6" w:rsidRDefault="0057197C">
                            <w:pPr>
                              <w:rPr>
                                <w:color w:val="4472C4" w:themeColor="accent1"/>
                                <w:lang w:val="en-IN"/>
                              </w:rPr>
                            </w:pPr>
                            <w:r>
                              <w:rPr>
                                <w:noProof/>
                              </w:rPr>
                              <w:drawing>
                                <wp:inline distT="0" distB="0" distL="0" distR="0" wp14:anchorId="4741FAE2" wp14:editId="3D48A7AF">
                                  <wp:extent cx="4060268" cy="1154430"/>
                                  <wp:effectExtent l="0" t="0" r="0" b="7620"/>
                                  <wp:docPr id="187349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93332" name=""/>
                                          <pic:cNvPicPr/>
                                        </pic:nvPicPr>
                                        <pic:blipFill>
                                          <a:blip r:embed="rId25"/>
                                          <a:stretch>
                                            <a:fillRect/>
                                          </a:stretch>
                                        </pic:blipFill>
                                        <pic:spPr>
                                          <a:xfrm>
                                            <a:off x="0" y="0"/>
                                            <a:ext cx="4146184" cy="1178858"/>
                                          </a:xfrm>
                                          <a:prstGeom prst="rect">
                                            <a:avLst/>
                                          </a:prstGeom>
                                        </pic:spPr>
                                      </pic:pic>
                                    </a:graphicData>
                                  </a:graphic>
                                </wp:inline>
                              </w:drawing>
                            </w:r>
                          </w:p>
                          <w:p w14:paraId="2F36F285" w14:textId="77777777" w:rsidR="00387A74" w:rsidRDefault="006C0987">
                            <w:pPr>
                              <w:rPr>
                                <w:noProof/>
                              </w:rPr>
                            </w:pPr>
                            <w:r w:rsidRPr="00623B7C">
                              <w:rPr>
                                <w:color w:val="000000" w:themeColor="text1"/>
                                <w:lang w:val="en-IN"/>
                              </w:rPr>
                              <w:t>CHARAC</w:t>
                            </w:r>
                            <w:r w:rsidR="00DB7CCC" w:rsidRPr="00623B7C">
                              <w:rPr>
                                <w:color w:val="000000" w:themeColor="text1"/>
                                <w:lang w:val="en-IN"/>
                              </w:rPr>
                              <w:t>TERSTIC EQUATION</w:t>
                            </w:r>
                            <w:r w:rsidR="00DB7CCC">
                              <w:rPr>
                                <w:color w:val="4472C4" w:themeColor="accent1"/>
                                <w:lang w:val="en-IN"/>
                              </w:rPr>
                              <w:t>:</w:t>
                            </w:r>
                            <w:r w:rsidR="00DB7CCC" w:rsidRPr="00DB7CCC">
                              <w:rPr>
                                <w:sz w:val="32"/>
                                <w:szCs w:val="32"/>
                                <w:lang w:val="en-IN"/>
                              </w:rPr>
                              <w:t xml:space="preserve"> </w:t>
                            </w:r>
                            <w:r w:rsidR="00DB7CCC" w:rsidRPr="00000B2A">
                              <w:rPr>
                                <w:sz w:val="32"/>
                                <w:szCs w:val="32"/>
                                <w:lang w:val="en-IN"/>
                              </w:rPr>
                              <w:t>Q</w:t>
                            </w:r>
                            <w:r w:rsidR="00DB7CCC" w:rsidRPr="00000B2A">
                              <w:rPr>
                                <w:sz w:val="32"/>
                                <w:szCs w:val="32"/>
                                <w:vertAlign w:val="subscript"/>
                                <w:lang w:val="en-IN"/>
                              </w:rPr>
                              <w:t>n+1</w:t>
                            </w:r>
                            <w:r w:rsidR="00430DE3">
                              <w:rPr>
                                <w:sz w:val="32"/>
                                <w:szCs w:val="32"/>
                                <w:vertAlign w:val="subscript"/>
                                <w:lang w:val="en-IN"/>
                              </w:rPr>
                              <w:t xml:space="preserve"> </w:t>
                            </w:r>
                            <w:r w:rsidR="00430DE3" w:rsidRPr="00000B2A">
                              <w:rPr>
                                <w:sz w:val="32"/>
                                <w:szCs w:val="32"/>
                                <w:lang w:val="en-IN"/>
                              </w:rPr>
                              <w:t xml:space="preserve">= </w:t>
                            </w:r>
                            <w:r w:rsidR="00430DE3">
                              <w:rPr>
                                <w:sz w:val="32"/>
                                <w:szCs w:val="32"/>
                                <w:lang w:val="en-IN"/>
                              </w:rPr>
                              <w:t>D</w:t>
                            </w:r>
                            <w:r w:rsidR="00430DE3">
                              <w:rPr>
                                <w:lang w:val="en-IN"/>
                              </w:rPr>
                              <w:t xml:space="preserve"> </w:t>
                            </w:r>
                          </w:p>
                          <w:p w14:paraId="43855CE1" w14:textId="3ECBE5AD" w:rsidR="006C0987" w:rsidRPr="00543EE6" w:rsidRDefault="00387A74">
                            <w:pPr>
                              <w:rPr>
                                <w:color w:val="4472C4" w:themeColor="accent1"/>
                                <w:lang w:val="en-IN"/>
                              </w:rPr>
                            </w:pPr>
                            <w:r>
                              <w:rPr>
                                <w:noProof/>
                              </w:rPr>
                              <w:drawing>
                                <wp:inline distT="0" distB="0" distL="0" distR="0" wp14:anchorId="5249DFC6" wp14:editId="5EFB9FCB">
                                  <wp:extent cx="3893291" cy="868680"/>
                                  <wp:effectExtent l="0" t="0" r="0" b="7620"/>
                                  <wp:docPr id="22558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86617" name=""/>
                                          <pic:cNvPicPr/>
                                        </pic:nvPicPr>
                                        <pic:blipFill>
                                          <a:blip r:embed="rId26"/>
                                          <a:stretch>
                                            <a:fillRect/>
                                          </a:stretch>
                                        </pic:blipFill>
                                        <pic:spPr>
                                          <a:xfrm>
                                            <a:off x="0" y="0"/>
                                            <a:ext cx="4102297" cy="9153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158FD" id="Text Box 13" o:spid="_x0000_s1037" type="#_x0000_t202" style="position:absolute;margin-left:228.35pt;margin-top:1.25pt;width:330.9pt;height:20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" fillcolor="white [3201]" strokecolor="#4472c4 [3204]" strokeweight="1pt">
                <v:textbox>
                  <w:txbxContent>
                    <w:p w14:paraId="5854357B" w14:textId="6242CF4E" w:rsidR="00D34D54" w:rsidRPr="00DD470F" w:rsidRDefault="00543EE6">
                      <w:pPr>
                        <w:rPr>
                          <w:b/>
                          <w:bCs/>
                          <w:color w:val="4472C4" w:themeColor="accent1"/>
                          <w:sz w:val="22"/>
                          <w:szCs w:val="24"/>
                          <w:lang w:val="en-IN"/>
                        </w:rPr>
                      </w:pPr>
                      <w:r w:rsidRPr="00DD470F">
                        <w:rPr>
                          <w:b/>
                          <w:bCs/>
                          <w:color w:val="4472C4" w:themeColor="accent1"/>
                          <w:sz w:val="22"/>
                          <w:szCs w:val="24"/>
                          <w:lang w:val="en-IN"/>
                        </w:rPr>
                        <w:t xml:space="preserve">                                                               D-FLIP FLOP </w:t>
                      </w:r>
                    </w:p>
                    <w:p w14:paraId="0495986F" w14:textId="4D5CA9EE" w:rsidR="00543EE6" w:rsidRDefault="0057197C">
                      <w:pPr>
                        <w:rPr>
                          <w:color w:val="4472C4" w:themeColor="accent1"/>
                          <w:lang w:val="en-IN"/>
                        </w:rPr>
                      </w:pPr>
                      <w:r>
                        <w:rPr>
                          <w:noProof/>
                        </w:rPr>
                        <w:drawing>
                          <wp:inline distT="0" distB="0" distL="0" distR="0" wp14:anchorId="4741FAE2" wp14:editId="3D48A7AF">
                            <wp:extent cx="4060268" cy="1154430"/>
                            <wp:effectExtent l="0" t="0" r="0" b="7620"/>
                            <wp:docPr id="187349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93332" name=""/>
                                    <pic:cNvPicPr/>
                                  </pic:nvPicPr>
                                  <pic:blipFill>
                                    <a:blip r:embed="rId25"/>
                                    <a:stretch>
                                      <a:fillRect/>
                                    </a:stretch>
                                  </pic:blipFill>
                                  <pic:spPr>
                                    <a:xfrm>
                                      <a:off x="0" y="0"/>
                                      <a:ext cx="4146184" cy="1178858"/>
                                    </a:xfrm>
                                    <a:prstGeom prst="rect">
                                      <a:avLst/>
                                    </a:prstGeom>
                                  </pic:spPr>
                                </pic:pic>
                              </a:graphicData>
                            </a:graphic>
                          </wp:inline>
                        </w:drawing>
                      </w:r>
                    </w:p>
                    <w:p w14:paraId="2F36F285" w14:textId="77777777" w:rsidR="00387A74" w:rsidRDefault="006C0987">
                      <w:pPr>
                        <w:rPr>
                          <w:noProof/>
                        </w:rPr>
                      </w:pPr>
                      <w:r w:rsidRPr="00623B7C">
                        <w:rPr>
                          <w:color w:val="000000" w:themeColor="text1"/>
                          <w:lang w:val="en-IN"/>
                        </w:rPr>
                        <w:t>CHARAC</w:t>
                      </w:r>
                      <w:r w:rsidR="00DB7CCC" w:rsidRPr="00623B7C">
                        <w:rPr>
                          <w:color w:val="000000" w:themeColor="text1"/>
                          <w:lang w:val="en-IN"/>
                        </w:rPr>
                        <w:t>TERSTIC EQUATION</w:t>
                      </w:r>
                      <w:r w:rsidR="00DB7CCC">
                        <w:rPr>
                          <w:color w:val="4472C4" w:themeColor="accent1"/>
                          <w:lang w:val="en-IN"/>
                        </w:rPr>
                        <w:t>:</w:t>
                      </w:r>
                      <w:r w:rsidR="00DB7CCC" w:rsidRPr="00DB7CCC">
                        <w:rPr>
                          <w:sz w:val="32"/>
                          <w:szCs w:val="32"/>
                          <w:lang w:val="en-IN"/>
                        </w:rPr>
                        <w:t xml:space="preserve"> </w:t>
                      </w:r>
                      <w:r w:rsidR="00DB7CCC" w:rsidRPr="00000B2A">
                        <w:rPr>
                          <w:sz w:val="32"/>
                          <w:szCs w:val="32"/>
                          <w:lang w:val="en-IN"/>
                        </w:rPr>
                        <w:t>Q</w:t>
                      </w:r>
                      <w:r w:rsidR="00DB7CCC" w:rsidRPr="00000B2A">
                        <w:rPr>
                          <w:sz w:val="32"/>
                          <w:szCs w:val="32"/>
                          <w:vertAlign w:val="subscript"/>
                          <w:lang w:val="en-IN"/>
                        </w:rPr>
                        <w:t>n+1</w:t>
                      </w:r>
                      <w:r w:rsidR="00430DE3">
                        <w:rPr>
                          <w:sz w:val="32"/>
                          <w:szCs w:val="32"/>
                          <w:vertAlign w:val="subscript"/>
                          <w:lang w:val="en-IN"/>
                        </w:rPr>
                        <w:t xml:space="preserve"> </w:t>
                      </w:r>
                      <w:r w:rsidR="00430DE3" w:rsidRPr="00000B2A">
                        <w:rPr>
                          <w:sz w:val="32"/>
                          <w:szCs w:val="32"/>
                          <w:lang w:val="en-IN"/>
                        </w:rPr>
                        <w:t xml:space="preserve">= </w:t>
                      </w:r>
                      <w:r w:rsidR="00430DE3">
                        <w:rPr>
                          <w:sz w:val="32"/>
                          <w:szCs w:val="32"/>
                          <w:lang w:val="en-IN"/>
                        </w:rPr>
                        <w:t>D</w:t>
                      </w:r>
                      <w:r w:rsidR="00430DE3">
                        <w:rPr>
                          <w:lang w:val="en-IN"/>
                        </w:rPr>
                        <w:t xml:space="preserve"> </w:t>
                      </w:r>
                    </w:p>
                    <w:p w14:paraId="43855CE1" w14:textId="3ECBE5AD" w:rsidR="006C0987" w:rsidRPr="00543EE6" w:rsidRDefault="00387A74">
                      <w:pPr>
                        <w:rPr>
                          <w:color w:val="4472C4" w:themeColor="accent1"/>
                          <w:lang w:val="en-IN"/>
                        </w:rPr>
                      </w:pPr>
                      <w:r>
                        <w:rPr>
                          <w:noProof/>
                        </w:rPr>
                        <w:drawing>
                          <wp:inline distT="0" distB="0" distL="0" distR="0" wp14:anchorId="5249DFC6" wp14:editId="5EFB9FCB">
                            <wp:extent cx="3893291" cy="868680"/>
                            <wp:effectExtent l="0" t="0" r="0" b="7620"/>
                            <wp:docPr id="22558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86617" name=""/>
                                    <pic:cNvPicPr/>
                                  </pic:nvPicPr>
                                  <pic:blipFill>
                                    <a:blip r:embed="rId26"/>
                                    <a:stretch>
                                      <a:fillRect/>
                                    </a:stretch>
                                  </pic:blipFill>
                                  <pic:spPr>
                                    <a:xfrm>
                                      <a:off x="0" y="0"/>
                                      <a:ext cx="4102297" cy="915314"/>
                                    </a:xfrm>
                                    <a:prstGeom prst="rect">
                                      <a:avLst/>
                                    </a:prstGeom>
                                  </pic:spPr>
                                </pic:pic>
                              </a:graphicData>
                            </a:graphic>
                          </wp:inline>
                        </w:drawing>
                      </w:r>
                    </w:p>
                  </w:txbxContent>
                </v:textbox>
              </v:shape>
            </w:pict>
          </mc:Fallback>
        </mc:AlternateContent>
      </w:r>
    </w:p>
    <w:p w14:paraId="2989F938" w14:textId="22E835F2" w:rsidR="00A71C0F" w:rsidRPr="00A71C0F" w:rsidRDefault="00A71C0F" w:rsidP="00A71C0F">
      <w:pPr>
        <w:rPr>
          <w:lang w:val="en-IN"/>
        </w:rPr>
      </w:pPr>
    </w:p>
    <w:p w14:paraId="58711788" w14:textId="0A4F56DA" w:rsidR="00A71C0F" w:rsidRPr="00A71C0F" w:rsidRDefault="00A71C0F" w:rsidP="00A71C0F">
      <w:pPr>
        <w:rPr>
          <w:lang w:val="en-IN"/>
        </w:rPr>
      </w:pPr>
    </w:p>
    <w:p w14:paraId="7F20847E" w14:textId="2855E2D8" w:rsidR="00A71C0F" w:rsidRPr="00A71C0F" w:rsidRDefault="00A71C0F" w:rsidP="00A71C0F">
      <w:pPr>
        <w:rPr>
          <w:lang w:val="en-IN"/>
        </w:rPr>
      </w:pPr>
    </w:p>
    <w:p w14:paraId="7D4E5EFA" w14:textId="73D44948" w:rsidR="00A71C0F" w:rsidRPr="00A71C0F" w:rsidRDefault="00A71C0F" w:rsidP="00A71C0F">
      <w:pPr>
        <w:rPr>
          <w:lang w:val="en-IN"/>
        </w:rPr>
      </w:pPr>
    </w:p>
    <w:p w14:paraId="5A6ADBF5" w14:textId="10B7D5F9" w:rsidR="00A71C0F" w:rsidRPr="00A71C0F" w:rsidRDefault="00A71C0F" w:rsidP="00A71C0F">
      <w:pPr>
        <w:rPr>
          <w:lang w:val="en-IN"/>
        </w:rPr>
      </w:pPr>
    </w:p>
    <w:p w14:paraId="1F120869" w14:textId="3B9CDC2F" w:rsidR="00A71C0F" w:rsidRPr="00A71C0F" w:rsidRDefault="00A71C0F" w:rsidP="00A71C0F">
      <w:pPr>
        <w:rPr>
          <w:lang w:val="en-IN"/>
        </w:rPr>
      </w:pPr>
    </w:p>
    <w:p w14:paraId="5A6D9BA6" w14:textId="449251B3" w:rsidR="00A71C0F" w:rsidRPr="00A71C0F" w:rsidRDefault="00A71C0F" w:rsidP="00A71C0F">
      <w:pPr>
        <w:rPr>
          <w:lang w:val="en-IN"/>
        </w:rPr>
      </w:pPr>
    </w:p>
    <w:p w14:paraId="21F4C136" w14:textId="5054F403" w:rsidR="00A71C0F" w:rsidRPr="00A71C0F" w:rsidRDefault="00A71C0F" w:rsidP="00A71C0F">
      <w:pPr>
        <w:rPr>
          <w:lang w:val="en-IN"/>
        </w:rPr>
      </w:pPr>
    </w:p>
    <w:p w14:paraId="63C482BE" w14:textId="62A29DF2" w:rsidR="00A71C0F" w:rsidRPr="00A71C0F" w:rsidRDefault="00A71C0F" w:rsidP="00A71C0F">
      <w:pPr>
        <w:rPr>
          <w:lang w:val="en-IN"/>
        </w:rPr>
      </w:pPr>
    </w:p>
    <w:p w14:paraId="02926C9C" w14:textId="63A9136A" w:rsidR="00A71C0F" w:rsidRPr="00A71C0F" w:rsidRDefault="00A71C0F" w:rsidP="00A71C0F">
      <w:pPr>
        <w:rPr>
          <w:lang w:val="en-IN"/>
        </w:rPr>
      </w:pPr>
    </w:p>
    <w:p w14:paraId="021E12E9" w14:textId="0A65658A" w:rsidR="00A71C0F" w:rsidRPr="00A71C0F" w:rsidRDefault="00A71C0F" w:rsidP="00A71C0F">
      <w:pPr>
        <w:rPr>
          <w:lang w:val="en-IN"/>
        </w:rPr>
      </w:pPr>
    </w:p>
    <w:p w14:paraId="55F1D35E" w14:textId="77777777" w:rsidR="00A71C0F" w:rsidRPr="00A71C0F" w:rsidRDefault="00A71C0F" w:rsidP="00A71C0F">
      <w:pPr>
        <w:rPr>
          <w:lang w:val="en-IN"/>
        </w:rPr>
      </w:pPr>
    </w:p>
    <w:p w14:paraId="67543477" w14:textId="77777777" w:rsidR="00A71C0F" w:rsidRPr="00A71C0F" w:rsidRDefault="00A71C0F" w:rsidP="00A71C0F">
      <w:pPr>
        <w:rPr>
          <w:lang w:val="en-IN"/>
        </w:rPr>
      </w:pPr>
    </w:p>
    <w:p w14:paraId="059FF53D" w14:textId="13A06A67" w:rsidR="00AF0540" w:rsidRPr="00AF0540" w:rsidRDefault="00AF0540" w:rsidP="00AF0540">
      <w:pPr>
        <w:rPr>
          <w:lang w:val="en-IN"/>
        </w:rPr>
      </w:pPr>
    </w:p>
    <w:p w14:paraId="7F70A01F" w14:textId="77777777" w:rsidR="00AF0540" w:rsidRPr="00AF0540" w:rsidRDefault="00AF0540" w:rsidP="00AF0540">
      <w:pPr>
        <w:rPr>
          <w:lang w:val="en-IN"/>
        </w:rPr>
      </w:pPr>
    </w:p>
    <w:p w14:paraId="250BF28C" w14:textId="2A312BE2" w:rsidR="00AF0540" w:rsidRPr="00AF0540" w:rsidRDefault="00302B84" w:rsidP="00AF0540">
      <w:pPr>
        <w:rPr>
          <w:lang w:val="en-IN"/>
        </w:rPr>
      </w:pPr>
      <w:r>
        <w:rPr>
          <w:noProof/>
          <w:lang w:val="en-IN"/>
        </w:rPr>
        <mc:AlternateContent>
          <mc:Choice Requires="wps">
            <w:drawing>
              <wp:anchor distT="0" distB="0" distL="114300" distR="114300" simplePos="0" relativeHeight="251744256" behindDoc="0" locked="0" layoutInCell="1" allowOverlap="1" wp14:anchorId="315991F6" wp14:editId="3CDE9A49">
                <wp:simplePos x="0" y="0"/>
                <wp:positionH relativeFrom="column">
                  <wp:posOffset>2899954</wp:posOffset>
                </wp:positionH>
                <wp:positionV relativeFrom="paragraph">
                  <wp:posOffset>80736</wp:posOffset>
                </wp:positionV>
                <wp:extent cx="4207873" cy="3199493"/>
                <wp:effectExtent l="0" t="0" r="21590" b="20320"/>
                <wp:wrapNone/>
                <wp:docPr id="1300609739" name="Text Box 15"/>
                <wp:cNvGraphicFramePr/>
                <a:graphic xmlns:a="http://schemas.openxmlformats.org/drawingml/2006/main">
                  <a:graphicData uri="http://schemas.microsoft.com/office/word/2010/wordprocessingShape">
                    <wps:wsp>
                      <wps:cNvSpPr txBox="1"/>
                      <wps:spPr>
                        <a:xfrm>
                          <a:off x="0" y="0"/>
                          <a:ext cx="4207873" cy="319949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04AA10" w14:textId="17385038" w:rsidR="00302B84" w:rsidRPr="00DD470F" w:rsidRDefault="00B03FA3">
                            <w:pPr>
                              <w:rPr>
                                <w:b/>
                                <w:bCs/>
                                <w:color w:val="4472C4" w:themeColor="accent1"/>
                                <w:sz w:val="24"/>
                                <w:szCs w:val="28"/>
                                <w:lang w:val="en-IN"/>
                              </w:rPr>
                            </w:pPr>
                            <w:r>
                              <w:rPr>
                                <w:lang w:val="en-IN"/>
                              </w:rPr>
                              <w:t xml:space="preserve">                                                        </w:t>
                            </w:r>
                            <w:r w:rsidRPr="00DD470F">
                              <w:rPr>
                                <w:b/>
                                <w:bCs/>
                                <w:color w:val="4472C4" w:themeColor="accent1"/>
                                <w:sz w:val="24"/>
                                <w:szCs w:val="28"/>
                                <w:lang w:val="en-IN"/>
                              </w:rPr>
                              <w:t xml:space="preserve">   JK FLIP FLOP</w:t>
                            </w:r>
                          </w:p>
                          <w:p w14:paraId="12248DDA" w14:textId="5DBD7952" w:rsidR="00B03FA3" w:rsidRDefault="00595653">
                            <w:pPr>
                              <w:rPr>
                                <w:lang w:val="en-IN"/>
                              </w:rPr>
                            </w:pPr>
                            <w:r>
                              <w:rPr>
                                <w:noProof/>
                              </w:rPr>
                              <w:drawing>
                                <wp:inline distT="0" distB="0" distL="0" distR="0" wp14:anchorId="48E43088" wp14:editId="04DDC92D">
                                  <wp:extent cx="2251490" cy="1221105"/>
                                  <wp:effectExtent l="0" t="0" r="0" b="0"/>
                                  <wp:docPr id="40574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18741" name=""/>
                                          <pic:cNvPicPr/>
                                        </pic:nvPicPr>
                                        <pic:blipFill rotWithShape="1">
                                          <a:blip r:embed="rId27"/>
                                          <a:srcRect t="1838"/>
                                          <a:stretch/>
                                        </pic:blipFill>
                                        <pic:spPr bwMode="auto">
                                          <a:xfrm>
                                            <a:off x="0" y="0"/>
                                            <a:ext cx="2259432" cy="1225412"/>
                                          </a:xfrm>
                                          <a:prstGeom prst="rect">
                                            <a:avLst/>
                                          </a:prstGeom>
                                          <a:ln>
                                            <a:noFill/>
                                          </a:ln>
                                          <a:extLst>
                                            <a:ext uri="{53640926-AAD7-44D8-BBD7-CCE9431645EC}">
                                              <a14:shadowObscured xmlns:a14="http://schemas.microsoft.com/office/drawing/2010/main"/>
                                            </a:ext>
                                          </a:extLst>
                                        </pic:spPr>
                                      </pic:pic>
                                    </a:graphicData>
                                  </a:graphic>
                                </wp:inline>
                              </w:drawing>
                            </w:r>
                          </w:p>
                          <w:p w14:paraId="30C29263" w14:textId="77777777" w:rsidR="00B03FA3" w:rsidRDefault="00B03FA3">
                            <w:pPr>
                              <w:rPr>
                                <w:lang w:val="en-IN"/>
                              </w:rPr>
                            </w:pPr>
                          </w:p>
                          <w:p w14:paraId="49D162B6" w14:textId="56CBECFF" w:rsidR="00623B7C" w:rsidRDefault="00623B7C" w:rsidP="00623B7C">
                            <w:pPr>
                              <w:rPr>
                                <w:noProof/>
                              </w:rPr>
                            </w:pPr>
                            <w:r w:rsidRPr="00623B7C">
                              <w:rPr>
                                <w:color w:val="000000" w:themeColor="text1"/>
                                <w:lang w:val="en-IN"/>
                              </w:rPr>
                              <w:t>CHARACTERSTIC EQUATION</w:t>
                            </w:r>
                            <w:r>
                              <w:rPr>
                                <w:color w:val="4472C4" w:themeColor="accent1"/>
                                <w:lang w:val="en-IN"/>
                              </w:rPr>
                              <w:t>:</w:t>
                            </w:r>
                            <w:r w:rsidRPr="00DB7CCC">
                              <w:rPr>
                                <w:sz w:val="32"/>
                                <w:szCs w:val="32"/>
                                <w:lang w:val="en-IN"/>
                              </w:rPr>
                              <w:t xml:space="preserve"> </w:t>
                            </w:r>
                            <w:r w:rsidRPr="00000B2A">
                              <w:rPr>
                                <w:sz w:val="32"/>
                                <w:szCs w:val="32"/>
                                <w:lang w:val="en-IN"/>
                              </w:rPr>
                              <w:t>Q</w:t>
                            </w:r>
                            <w:r w:rsidRPr="00000B2A">
                              <w:rPr>
                                <w:sz w:val="32"/>
                                <w:szCs w:val="32"/>
                                <w:vertAlign w:val="subscript"/>
                                <w:lang w:val="en-IN"/>
                              </w:rPr>
                              <w:t>n+1</w:t>
                            </w:r>
                            <w:r>
                              <w:rPr>
                                <w:sz w:val="32"/>
                                <w:szCs w:val="32"/>
                                <w:vertAlign w:val="subscript"/>
                                <w:lang w:val="en-IN"/>
                              </w:rPr>
                              <w:t xml:space="preserve"> </w:t>
                            </w:r>
                            <w:r w:rsidRPr="00000B2A">
                              <w:rPr>
                                <w:sz w:val="32"/>
                                <w:szCs w:val="32"/>
                                <w:lang w:val="en-IN"/>
                              </w:rPr>
                              <w:t xml:space="preserve">= </w:t>
                            </w:r>
                            <w:r>
                              <w:rPr>
                                <w:sz w:val="32"/>
                                <w:szCs w:val="32"/>
                                <w:lang w:val="en-IN"/>
                              </w:rPr>
                              <w:t>JQ</w:t>
                            </w:r>
                            <w:r w:rsidR="0063371E">
                              <w:rPr>
                                <w:sz w:val="32"/>
                                <w:szCs w:val="32"/>
                                <w:lang w:val="en-IN"/>
                              </w:rPr>
                              <w:t>’ +K’Q</w:t>
                            </w:r>
                          </w:p>
                          <w:p w14:paraId="2647185F" w14:textId="77777777" w:rsidR="00B03FA3" w:rsidRDefault="00B03FA3">
                            <w:pPr>
                              <w:rPr>
                                <w:lang w:val="en-IN"/>
                              </w:rPr>
                            </w:pPr>
                          </w:p>
                          <w:p w14:paraId="5F202913" w14:textId="2CBFF7AE" w:rsidR="00595653" w:rsidRDefault="00623B7C">
                            <w:pPr>
                              <w:rPr>
                                <w:lang w:val="en-IN"/>
                              </w:rPr>
                            </w:pPr>
                            <w:r>
                              <w:rPr>
                                <w:noProof/>
                              </w:rPr>
                              <w:drawing>
                                <wp:inline distT="0" distB="0" distL="0" distR="0" wp14:anchorId="5B8D92B2" wp14:editId="59DA157E">
                                  <wp:extent cx="4005580" cy="1214024"/>
                                  <wp:effectExtent l="0" t="0" r="0" b="5715"/>
                                  <wp:docPr id="7845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54709" name=""/>
                                          <pic:cNvPicPr/>
                                        </pic:nvPicPr>
                                        <pic:blipFill>
                                          <a:blip r:embed="rId28"/>
                                          <a:stretch>
                                            <a:fillRect/>
                                          </a:stretch>
                                        </pic:blipFill>
                                        <pic:spPr>
                                          <a:xfrm>
                                            <a:off x="0" y="0"/>
                                            <a:ext cx="4005580" cy="1214024"/>
                                          </a:xfrm>
                                          <a:prstGeom prst="rect">
                                            <a:avLst/>
                                          </a:prstGeom>
                                        </pic:spPr>
                                      </pic:pic>
                                    </a:graphicData>
                                  </a:graphic>
                                </wp:inline>
                              </w:drawing>
                            </w:r>
                          </w:p>
                          <w:p w14:paraId="6AE4AE32" w14:textId="08F4DB6B" w:rsidR="00B03FA3" w:rsidRDefault="00B03FA3">
                            <w:pPr>
                              <w:rPr>
                                <w:lang w:val="en-IN"/>
                              </w:rPr>
                            </w:pPr>
                          </w:p>
                          <w:p w14:paraId="0B63C407" w14:textId="77777777" w:rsidR="00B03FA3" w:rsidRDefault="00B03FA3">
                            <w:pPr>
                              <w:rPr>
                                <w:lang w:val="en-IN"/>
                              </w:rPr>
                            </w:pPr>
                          </w:p>
                          <w:p w14:paraId="4D61A353" w14:textId="77777777" w:rsidR="00B03FA3" w:rsidRDefault="00B03FA3">
                            <w:pPr>
                              <w:rPr>
                                <w:lang w:val="en-IN"/>
                              </w:rPr>
                            </w:pPr>
                          </w:p>
                          <w:p w14:paraId="2AFE6201" w14:textId="77777777" w:rsidR="00B03FA3" w:rsidRDefault="00B03FA3">
                            <w:pPr>
                              <w:rPr>
                                <w:lang w:val="en-IN"/>
                              </w:rPr>
                            </w:pPr>
                          </w:p>
                          <w:p w14:paraId="07C092A6" w14:textId="7332C542" w:rsidR="00B03FA3" w:rsidRPr="00B03FA3" w:rsidRDefault="00B03FA3">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991F6" id="Text Box 15" o:spid="_x0000_s1038" type="#_x0000_t202" style="position:absolute;margin-left:228.35pt;margin-top:6.35pt;width:331.35pt;height:25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" fillcolor="white [3201]" strokecolor="#4472c4 [3204]" strokeweight="1pt">
                <v:textbox>
                  <w:txbxContent>
                    <w:p w14:paraId="6A04AA10" w14:textId="17385038" w:rsidR="00302B84" w:rsidRPr="00DD470F" w:rsidRDefault="00B03FA3">
                      <w:pPr>
                        <w:rPr>
                          <w:b/>
                          <w:bCs/>
                          <w:color w:val="4472C4" w:themeColor="accent1"/>
                          <w:sz w:val="24"/>
                          <w:szCs w:val="28"/>
                          <w:lang w:val="en-IN"/>
                        </w:rPr>
                      </w:pPr>
                      <w:r>
                        <w:rPr>
                          <w:lang w:val="en-IN"/>
                        </w:rPr>
                        <w:t xml:space="preserve">                                                        </w:t>
                      </w:r>
                      <w:r w:rsidRPr="00DD470F">
                        <w:rPr>
                          <w:b/>
                          <w:bCs/>
                          <w:color w:val="4472C4" w:themeColor="accent1"/>
                          <w:sz w:val="24"/>
                          <w:szCs w:val="28"/>
                          <w:lang w:val="en-IN"/>
                        </w:rPr>
                        <w:t xml:space="preserve">   JK FLIP FLOP</w:t>
                      </w:r>
                    </w:p>
                    <w:p w14:paraId="12248DDA" w14:textId="5DBD7952" w:rsidR="00B03FA3" w:rsidRDefault="00595653">
                      <w:pPr>
                        <w:rPr>
                          <w:lang w:val="en-IN"/>
                        </w:rPr>
                      </w:pPr>
                      <w:r>
                        <w:rPr>
                          <w:noProof/>
                        </w:rPr>
                        <w:drawing>
                          <wp:inline distT="0" distB="0" distL="0" distR="0" wp14:anchorId="48E43088" wp14:editId="04DDC92D">
                            <wp:extent cx="2251490" cy="1221105"/>
                            <wp:effectExtent l="0" t="0" r="0" b="0"/>
                            <wp:docPr id="40574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18741" name=""/>
                                    <pic:cNvPicPr/>
                                  </pic:nvPicPr>
                                  <pic:blipFill rotWithShape="1">
                                    <a:blip r:embed="rId27"/>
                                    <a:srcRect t="1838"/>
                                    <a:stretch/>
                                  </pic:blipFill>
                                  <pic:spPr bwMode="auto">
                                    <a:xfrm>
                                      <a:off x="0" y="0"/>
                                      <a:ext cx="2259432" cy="1225412"/>
                                    </a:xfrm>
                                    <a:prstGeom prst="rect">
                                      <a:avLst/>
                                    </a:prstGeom>
                                    <a:ln>
                                      <a:noFill/>
                                    </a:ln>
                                    <a:extLst>
                                      <a:ext uri="{53640926-AAD7-44D8-BBD7-CCE9431645EC}">
                                        <a14:shadowObscured xmlns:a14="http://schemas.microsoft.com/office/drawing/2010/main"/>
                                      </a:ext>
                                    </a:extLst>
                                  </pic:spPr>
                                </pic:pic>
                              </a:graphicData>
                            </a:graphic>
                          </wp:inline>
                        </w:drawing>
                      </w:r>
                    </w:p>
                    <w:p w14:paraId="30C29263" w14:textId="77777777" w:rsidR="00B03FA3" w:rsidRDefault="00B03FA3">
                      <w:pPr>
                        <w:rPr>
                          <w:lang w:val="en-IN"/>
                        </w:rPr>
                      </w:pPr>
                    </w:p>
                    <w:p w14:paraId="49D162B6" w14:textId="56CBECFF" w:rsidR="00623B7C" w:rsidRDefault="00623B7C" w:rsidP="00623B7C">
                      <w:pPr>
                        <w:rPr>
                          <w:noProof/>
                        </w:rPr>
                      </w:pPr>
                      <w:r w:rsidRPr="00623B7C">
                        <w:rPr>
                          <w:color w:val="000000" w:themeColor="text1"/>
                          <w:lang w:val="en-IN"/>
                        </w:rPr>
                        <w:t>CHARACTERSTIC EQUATION</w:t>
                      </w:r>
                      <w:r>
                        <w:rPr>
                          <w:color w:val="4472C4" w:themeColor="accent1"/>
                          <w:lang w:val="en-IN"/>
                        </w:rPr>
                        <w:t>:</w:t>
                      </w:r>
                      <w:r w:rsidRPr="00DB7CCC">
                        <w:rPr>
                          <w:sz w:val="32"/>
                          <w:szCs w:val="32"/>
                          <w:lang w:val="en-IN"/>
                        </w:rPr>
                        <w:t xml:space="preserve"> </w:t>
                      </w:r>
                      <w:r w:rsidRPr="00000B2A">
                        <w:rPr>
                          <w:sz w:val="32"/>
                          <w:szCs w:val="32"/>
                          <w:lang w:val="en-IN"/>
                        </w:rPr>
                        <w:t>Q</w:t>
                      </w:r>
                      <w:r w:rsidRPr="00000B2A">
                        <w:rPr>
                          <w:sz w:val="32"/>
                          <w:szCs w:val="32"/>
                          <w:vertAlign w:val="subscript"/>
                          <w:lang w:val="en-IN"/>
                        </w:rPr>
                        <w:t>n+1</w:t>
                      </w:r>
                      <w:r>
                        <w:rPr>
                          <w:sz w:val="32"/>
                          <w:szCs w:val="32"/>
                          <w:vertAlign w:val="subscript"/>
                          <w:lang w:val="en-IN"/>
                        </w:rPr>
                        <w:t xml:space="preserve"> </w:t>
                      </w:r>
                      <w:r w:rsidRPr="00000B2A">
                        <w:rPr>
                          <w:sz w:val="32"/>
                          <w:szCs w:val="32"/>
                          <w:lang w:val="en-IN"/>
                        </w:rPr>
                        <w:t xml:space="preserve">= </w:t>
                      </w:r>
                      <w:r>
                        <w:rPr>
                          <w:sz w:val="32"/>
                          <w:szCs w:val="32"/>
                          <w:lang w:val="en-IN"/>
                        </w:rPr>
                        <w:t>JQ</w:t>
                      </w:r>
                      <w:r w:rsidR="0063371E">
                        <w:rPr>
                          <w:sz w:val="32"/>
                          <w:szCs w:val="32"/>
                          <w:lang w:val="en-IN"/>
                        </w:rPr>
                        <w:t>’ +K’Q</w:t>
                      </w:r>
                    </w:p>
                    <w:p w14:paraId="2647185F" w14:textId="77777777" w:rsidR="00B03FA3" w:rsidRDefault="00B03FA3">
                      <w:pPr>
                        <w:rPr>
                          <w:lang w:val="en-IN"/>
                        </w:rPr>
                      </w:pPr>
                    </w:p>
                    <w:p w14:paraId="5F202913" w14:textId="2CBFF7AE" w:rsidR="00595653" w:rsidRDefault="00623B7C">
                      <w:pPr>
                        <w:rPr>
                          <w:lang w:val="en-IN"/>
                        </w:rPr>
                      </w:pPr>
                      <w:r>
                        <w:rPr>
                          <w:noProof/>
                        </w:rPr>
                        <w:drawing>
                          <wp:inline distT="0" distB="0" distL="0" distR="0" wp14:anchorId="5B8D92B2" wp14:editId="59DA157E">
                            <wp:extent cx="4005580" cy="1214024"/>
                            <wp:effectExtent l="0" t="0" r="0" b="5715"/>
                            <wp:docPr id="7845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54709" name=""/>
                                    <pic:cNvPicPr/>
                                  </pic:nvPicPr>
                                  <pic:blipFill>
                                    <a:blip r:embed="rId28"/>
                                    <a:stretch>
                                      <a:fillRect/>
                                    </a:stretch>
                                  </pic:blipFill>
                                  <pic:spPr>
                                    <a:xfrm>
                                      <a:off x="0" y="0"/>
                                      <a:ext cx="4005580" cy="1214024"/>
                                    </a:xfrm>
                                    <a:prstGeom prst="rect">
                                      <a:avLst/>
                                    </a:prstGeom>
                                  </pic:spPr>
                                </pic:pic>
                              </a:graphicData>
                            </a:graphic>
                          </wp:inline>
                        </w:drawing>
                      </w:r>
                    </w:p>
                    <w:p w14:paraId="6AE4AE32" w14:textId="08F4DB6B" w:rsidR="00B03FA3" w:rsidRDefault="00B03FA3">
                      <w:pPr>
                        <w:rPr>
                          <w:lang w:val="en-IN"/>
                        </w:rPr>
                      </w:pPr>
                    </w:p>
                    <w:p w14:paraId="0B63C407" w14:textId="77777777" w:rsidR="00B03FA3" w:rsidRDefault="00B03FA3">
                      <w:pPr>
                        <w:rPr>
                          <w:lang w:val="en-IN"/>
                        </w:rPr>
                      </w:pPr>
                    </w:p>
                    <w:p w14:paraId="4D61A353" w14:textId="77777777" w:rsidR="00B03FA3" w:rsidRDefault="00B03FA3">
                      <w:pPr>
                        <w:rPr>
                          <w:lang w:val="en-IN"/>
                        </w:rPr>
                      </w:pPr>
                    </w:p>
                    <w:p w14:paraId="2AFE6201" w14:textId="77777777" w:rsidR="00B03FA3" w:rsidRDefault="00B03FA3">
                      <w:pPr>
                        <w:rPr>
                          <w:lang w:val="en-IN"/>
                        </w:rPr>
                      </w:pPr>
                    </w:p>
                    <w:p w14:paraId="07C092A6" w14:textId="7332C542" w:rsidR="00B03FA3" w:rsidRPr="00B03FA3" w:rsidRDefault="00B03FA3">
                      <w:pPr>
                        <w:rPr>
                          <w:lang w:val="en-IN"/>
                        </w:rPr>
                      </w:pPr>
                    </w:p>
                  </w:txbxContent>
                </v:textbox>
              </v:shape>
            </w:pict>
          </mc:Fallback>
        </mc:AlternateContent>
      </w:r>
    </w:p>
    <w:p w14:paraId="6FFDA154" w14:textId="707855F7" w:rsidR="00AF0540" w:rsidRPr="00AF0540" w:rsidRDefault="00C0684A" w:rsidP="00AF0540">
      <w:pPr>
        <w:rPr>
          <w:lang w:val="en-IN"/>
        </w:rPr>
      </w:pPr>
      <w:r>
        <w:rPr>
          <w:noProof/>
          <w:lang w:val="en-IN"/>
        </w:rPr>
        <mc:AlternateContent>
          <mc:Choice Requires="wps">
            <w:drawing>
              <wp:anchor distT="0" distB="0" distL="114300" distR="114300" simplePos="0" relativeHeight="251748352" behindDoc="0" locked="0" layoutInCell="1" allowOverlap="1" wp14:anchorId="6FD2E9FC" wp14:editId="6EBF49FF">
                <wp:simplePos x="0" y="0"/>
                <wp:positionH relativeFrom="column">
                  <wp:posOffset>124691</wp:posOffset>
                </wp:positionH>
                <wp:positionV relativeFrom="paragraph">
                  <wp:posOffset>157365</wp:posOffset>
                </wp:positionV>
                <wp:extent cx="2105891" cy="942109"/>
                <wp:effectExtent l="0" t="0" r="0" b="0"/>
                <wp:wrapNone/>
                <wp:docPr id="480791008" name="Text Box 19"/>
                <wp:cNvGraphicFramePr/>
                <a:graphic xmlns:a="http://schemas.openxmlformats.org/drawingml/2006/main">
                  <a:graphicData uri="http://schemas.microsoft.com/office/word/2010/wordprocessingShape">
                    <wps:wsp>
                      <wps:cNvSpPr txBox="1"/>
                      <wps:spPr>
                        <a:xfrm>
                          <a:off x="0" y="0"/>
                          <a:ext cx="2105891" cy="9421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D8F8C8" w14:textId="02EB14C0" w:rsidR="00C0684A" w:rsidRDefault="00C0684A">
                            <w:r>
                              <w:rPr>
                                <w:noProof/>
                              </w:rPr>
                              <w:drawing>
                                <wp:inline distT="0" distB="0" distL="0" distR="0" wp14:anchorId="0F87BF54" wp14:editId="085777FB">
                                  <wp:extent cx="1916430" cy="768068"/>
                                  <wp:effectExtent l="0" t="0" r="7620" b="0"/>
                                  <wp:docPr id="126245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94237" name=""/>
                                          <pic:cNvPicPr/>
                                        </pic:nvPicPr>
                                        <pic:blipFill rotWithShape="1">
                                          <a:blip r:embed="rId29"/>
                                          <a:srcRect l="774" t="3757"/>
                                          <a:stretch/>
                                        </pic:blipFill>
                                        <pic:spPr bwMode="auto">
                                          <a:xfrm>
                                            <a:off x="0" y="0"/>
                                            <a:ext cx="1916430" cy="76806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2E9FC" id="Text Box 19" o:spid="_x0000_s1039" type="#_x0000_t202" style="position:absolute;margin-left:9.8pt;margin-top:12.4pt;width:165.8pt;height:74.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" filled="f" stroked="f">
                <v:textbox>
                  <w:txbxContent>
                    <w:p w14:paraId="3AD8F8C8" w14:textId="02EB14C0" w:rsidR="00C0684A" w:rsidRDefault="00C0684A">
                      <w:r>
                        <w:rPr>
                          <w:noProof/>
                        </w:rPr>
                        <w:drawing>
                          <wp:inline distT="0" distB="0" distL="0" distR="0" wp14:anchorId="0F87BF54" wp14:editId="085777FB">
                            <wp:extent cx="1916430" cy="768068"/>
                            <wp:effectExtent l="0" t="0" r="7620" b="0"/>
                            <wp:docPr id="126245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94237" name=""/>
                                    <pic:cNvPicPr/>
                                  </pic:nvPicPr>
                                  <pic:blipFill rotWithShape="1">
                                    <a:blip r:embed="rId29"/>
                                    <a:srcRect l="774" t="3757"/>
                                    <a:stretch/>
                                  </pic:blipFill>
                                  <pic:spPr bwMode="auto">
                                    <a:xfrm>
                                      <a:off x="0" y="0"/>
                                      <a:ext cx="1916430" cy="768068"/>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0B7EF9C4" w14:textId="381FA0B9" w:rsidR="00AF0540" w:rsidRPr="00AF0540" w:rsidRDefault="00E1677F" w:rsidP="00AF0540">
      <w:pPr>
        <w:rPr>
          <w:lang w:val="en-IN"/>
        </w:rPr>
      </w:pPr>
      <w:r>
        <w:rPr>
          <w:noProof/>
          <w:lang w:val="en-IN"/>
        </w:rPr>
        <mc:AlternateContent>
          <mc:Choice Requires="wps">
            <w:drawing>
              <wp:anchor distT="0" distB="0" distL="114300" distR="114300" simplePos="0" relativeHeight="251749376" behindDoc="0" locked="0" layoutInCell="1" allowOverlap="1" wp14:anchorId="30659839" wp14:editId="45E70817">
                <wp:simplePos x="0" y="0"/>
                <wp:positionH relativeFrom="column">
                  <wp:posOffset>2914650</wp:posOffset>
                </wp:positionH>
                <wp:positionV relativeFrom="paragraph">
                  <wp:posOffset>99060</wp:posOffset>
                </wp:positionV>
                <wp:extent cx="914400" cy="914400"/>
                <wp:effectExtent l="0" t="0" r="25400" b="19050"/>
                <wp:wrapNone/>
                <wp:docPr id="18663703" name="Text Box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0659E871" w14:textId="77777777" w:rsidR="00E1677F" w:rsidRDefault="00E1677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59839" id="Text Box 18" o:spid="_x0000_s1040" type="#_x0000_t202" style="position:absolute;margin-left:229.5pt;margin-top:7.8pt;width:1in;height:1in;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On7MgIAAIE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" fillcolor="white [3201]" strokeweight=".5pt">
                <v:textbox>
                  <w:txbxContent>
                    <w:p w14:paraId="0659E871" w14:textId="77777777" w:rsidR="00E1677F" w:rsidRDefault="00E1677F"/>
                  </w:txbxContent>
                </v:textbox>
              </v:shape>
            </w:pict>
          </mc:Fallback>
        </mc:AlternateContent>
      </w:r>
      <w:r w:rsidR="00BD35E7">
        <w:rPr>
          <w:noProof/>
          <w:lang w:val="en-IN"/>
        </w:rPr>
        <mc:AlternateContent>
          <mc:Choice Requires="wps">
            <w:drawing>
              <wp:anchor distT="0" distB="0" distL="114300" distR="114300" simplePos="0" relativeHeight="251745280" behindDoc="0" locked="0" layoutInCell="1" allowOverlap="1" wp14:anchorId="492B1F3F" wp14:editId="42761271">
                <wp:simplePos x="0" y="0"/>
                <wp:positionH relativeFrom="column">
                  <wp:posOffset>5257800</wp:posOffset>
                </wp:positionH>
                <wp:positionV relativeFrom="paragraph">
                  <wp:posOffset>7620</wp:posOffset>
                </wp:positionV>
                <wp:extent cx="1806575" cy="1252855"/>
                <wp:effectExtent l="0" t="0" r="0" b="4445"/>
                <wp:wrapNone/>
                <wp:docPr id="1544515111" name="Text Box 16"/>
                <wp:cNvGraphicFramePr/>
                <a:graphic xmlns:a="http://schemas.openxmlformats.org/drawingml/2006/main">
                  <a:graphicData uri="http://schemas.microsoft.com/office/word/2010/wordprocessingShape">
                    <wps:wsp>
                      <wps:cNvSpPr txBox="1"/>
                      <wps:spPr>
                        <a:xfrm>
                          <a:off x="0" y="0"/>
                          <a:ext cx="1806575" cy="1252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0814BF" w14:textId="77777777" w:rsidR="00BD35E7" w:rsidRDefault="00BD35E7"/>
                          <w:p w14:paraId="503EACDB" w14:textId="4481F105" w:rsidR="00061EFB" w:rsidRDefault="00BD35E7">
                            <w:r>
                              <w:rPr>
                                <w:noProof/>
                              </w:rPr>
                              <w:drawing>
                                <wp:inline distT="0" distB="0" distL="0" distR="0" wp14:anchorId="4CA1BFCA" wp14:editId="30338BAB">
                                  <wp:extent cx="1617345" cy="853440"/>
                                  <wp:effectExtent l="0" t="0" r="1905" b="3810"/>
                                  <wp:docPr id="169631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59636" name=""/>
                                          <pic:cNvPicPr/>
                                        </pic:nvPicPr>
                                        <pic:blipFill>
                                          <a:blip r:embed="rId30"/>
                                          <a:stretch>
                                            <a:fillRect/>
                                          </a:stretch>
                                        </pic:blipFill>
                                        <pic:spPr>
                                          <a:xfrm>
                                            <a:off x="0" y="0"/>
                                            <a:ext cx="1617345" cy="8534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B1F3F" id="Text Box 16" o:spid="_x0000_s1041" type="#_x0000_t202" style="position:absolute;margin-left:414pt;margin-top:.6pt;width:142.25pt;height:98.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" filled="f" stroked="f">
                <v:textbox>
                  <w:txbxContent>
                    <w:p w14:paraId="480814BF" w14:textId="77777777" w:rsidR="00BD35E7" w:rsidRDefault="00BD35E7"/>
                    <w:p w14:paraId="503EACDB" w14:textId="4481F105" w:rsidR="00061EFB" w:rsidRDefault="00BD35E7">
                      <w:r>
                        <w:rPr>
                          <w:noProof/>
                        </w:rPr>
                        <w:drawing>
                          <wp:inline distT="0" distB="0" distL="0" distR="0" wp14:anchorId="4CA1BFCA" wp14:editId="30338BAB">
                            <wp:extent cx="1617345" cy="853440"/>
                            <wp:effectExtent l="0" t="0" r="1905" b="3810"/>
                            <wp:docPr id="169631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59636" name=""/>
                                    <pic:cNvPicPr/>
                                  </pic:nvPicPr>
                                  <pic:blipFill>
                                    <a:blip r:embed="rId30"/>
                                    <a:stretch>
                                      <a:fillRect/>
                                    </a:stretch>
                                  </pic:blipFill>
                                  <pic:spPr>
                                    <a:xfrm>
                                      <a:off x="0" y="0"/>
                                      <a:ext cx="1617345" cy="853440"/>
                                    </a:xfrm>
                                    <a:prstGeom prst="rect">
                                      <a:avLst/>
                                    </a:prstGeom>
                                  </pic:spPr>
                                </pic:pic>
                              </a:graphicData>
                            </a:graphic>
                          </wp:inline>
                        </w:drawing>
                      </w:r>
                    </w:p>
                  </w:txbxContent>
                </v:textbox>
              </v:shape>
            </w:pict>
          </mc:Fallback>
        </mc:AlternateContent>
      </w:r>
    </w:p>
    <w:p w14:paraId="43FDEBBF" w14:textId="77777777" w:rsidR="00AF0540" w:rsidRPr="00AF0540" w:rsidRDefault="00AF0540" w:rsidP="00AF0540">
      <w:pPr>
        <w:rPr>
          <w:lang w:val="en-IN"/>
        </w:rPr>
      </w:pPr>
    </w:p>
    <w:p w14:paraId="4C63D87D" w14:textId="77777777" w:rsidR="00AF0540" w:rsidRPr="00AF0540" w:rsidRDefault="00AF0540" w:rsidP="00AF0540">
      <w:pPr>
        <w:rPr>
          <w:lang w:val="en-IN"/>
        </w:rPr>
      </w:pPr>
    </w:p>
    <w:p w14:paraId="7CC9B618" w14:textId="2F6069EB" w:rsidR="00AF0540" w:rsidRPr="00AF0540" w:rsidRDefault="00AF0540" w:rsidP="00AF0540">
      <w:pPr>
        <w:rPr>
          <w:lang w:val="en-IN"/>
        </w:rPr>
      </w:pPr>
    </w:p>
    <w:p w14:paraId="150F9E4C" w14:textId="1BAD9DB9" w:rsidR="00AF0540" w:rsidRPr="00AF0540" w:rsidRDefault="00AF0540" w:rsidP="00AF0540">
      <w:pPr>
        <w:rPr>
          <w:lang w:val="en-IN"/>
        </w:rPr>
      </w:pPr>
    </w:p>
    <w:p w14:paraId="79E9DDBD" w14:textId="2C11B020" w:rsidR="00AF0540" w:rsidRPr="00AF0540" w:rsidRDefault="00C0684A" w:rsidP="00AF0540">
      <w:pPr>
        <w:rPr>
          <w:lang w:val="en-IN"/>
        </w:rPr>
      </w:pPr>
      <w:r>
        <w:rPr>
          <w:noProof/>
          <w:lang w:val="en-IN"/>
        </w:rPr>
        <mc:AlternateContent>
          <mc:Choice Requires="wps">
            <w:drawing>
              <wp:anchor distT="0" distB="0" distL="114300" distR="114300" simplePos="0" relativeHeight="251746304" behindDoc="0" locked="0" layoutInCell="1" allowOverlap="1" wp14:anchorId="7370D768" wp14:editId="59851899">
                <wp:simplePos x="0" y="0"/>
                <wp:positionH relativeFrom="column">
                  <wp:posOffset>-310362</wp:posOffset>
                </wp:positionH>
                <wp:positionV relativeFrom="paragraph">
                  <wp:posOffset>122073</wp:posOffset>
                </wp:positionV>
                <wp:extent cx="3154680" cy="2058447"/>
                <wp:effectExtent l="0" t="0" r="26670" b="18415"/>
                <wp:wrapNone/>
                <wp:docPr id="1638906632" name="Text Box 17"/>
                <wp:cNvGraphicFramePr/>
                <a:graphic xmlns:a="http://schemas.openxmlformats.org/drawingml/2006/main">
                  <a:graphicData uri="http://schemas.microsoft.com/office/word/2010/wordprocessingShape">
                    <wps:wsp>
                      <wps:cNvSpPr txBox="1"/>
                      <wps:spPr>
                        <a:xfrm>
                          <a:off x="0" y="0"/>
                          <a:ext cx="3154680" cy="205844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A9584" w14:textId="70DC9A7A" w:rsidR="0075748D" w:rsidRDefault="0075748D">
                            <w:pPr>
                              <w:rPr>
                                <w:b/>
                                <w:bCs/>
                                <w:color w:val="4472C4" w:themeColor="accent1"/>
                                <w:sz w:val="24"/>
                                <w:szCs w:val="28"/>
                                <w:lang w:val="en-IN"/>
                              </w:rPr>
                            </w:pPr>
                            <w:r w:rsidRPr="0075748D">
                              <w:rPr>
                                <w:b/>
                                <w:bCs/>
                                <w:color w:val="4472C4" w:themeColor="accent1"/>
                                <w:sz w:val="24"/>
                                <w:szCs w:val="28"/>
                                <w:lang w:val="en-IN"/>
                              </w:rPr>
                              <w:t xml:space="preserve">                                   T FLIP FLOP</w:t>
                            </w:r>
                          </w:p>
                          <w:p w14:paraId="4155B13A" w14:textId="130BD065" w:rsidR="00412422" w:rsidRPr="0075748D" w:rsidRDefault="00412422">
                            <w:pPr>
                              <w:rPr>
                                <w:b/>
                                <w:bCs/>
                                <w:color w:val="4472C4" w:themeColor="accent1"/>
                                <w:sz w:val="24"/>
                                <w:szCs w:val="28"/>
                                <w:lang w:val="en-IN"/>
                              </w:rPr>
                            </w:pPr>
                            <w:r>
                              <w:rPr>
                                <w:noProof/>
                              </w:rPr>
                              <w:drawing>
                                <wp:inline distT="0" distB="0" distL="0" distR="0" wp14:anchorId="474677DA" wp14:editId="695214F7">
                                  <wp:extent cx="2965450" cy="1028700"/>
                                  <wp:effectExtent l="0" t="0" r="6350" b="0"/>
                                  <wp:docPr id="136623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84182" name=""/>
                                          <pic:cNvPicPr/>
                                        </pic:nvPicPr>
                                        <pic:blipFill>
                                          <a:blip r:embed="rId31"/>
                                          <a:stretch>
                                            <a:fillRect/>
                                          </a:stretch>
                                        </pic:blipFill>
                                        <pic:spPr>
                                          <a:xfrm>
                                            <a:off x="0" y="0"/>
                                            <a:ext cx="2965450" cy="1028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0D768" id="Text Box 17" o:spid="_x0000_s1042" type="#_x0000_t202" style="position:absolute;margin-left:-24.45pt;margin-top:9.6pt;width:248.4pt;height:162.1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" fillcolor="white [3201]" strokecolor="#4472c4 [3204]" strokeweight="1pt">
                <v:textbox>
                  <w:txbxContent>
                    <w:p w14:paraId="063A9584" w14:textId="70DC9A7A" w:rsidR="0075748D" w:rsidRDefault="0075748D">
                      <w:pPr>
                        <w:rPr>
                          <w:b/>
                          <w:bCs/>
                          <w:color w:val="4472C4" w:themeColor="accent1"/>
                          <w:sz w:val="24"/>
                          <w:szCs w:val="28"/>
                          <w:lang w:val="en-IN"/>
                        </w:rPr>
                      </w:pPr>
                      <w:r w:rsidRPr="0075748D">
                        <w:rPr>
                          <w:b/>
                          <w:bCs/>
                          <w:color w:val="4472C4" w:themeColor="accent1"/>
                          <w:sz w:val="24"/>
                          <w:szCs w:val="28"/>
                          <w:lang w:val="en-IN"/>
                        </w:rPr>
                        <w:t xml:space="preserve">                                   T FLIP FLOP</w:t>
                      </w:r>
                    </w:p>
                    <w:p w14:paraId="4155B13A" w14:textId="130BD065" w:rsidR="00412422" w:rsidRPr="0075748D" w:rsidRDefault="00412422">
                      <w:pPr>
                        <w:rPr>
                          <w:b/>
                          <w:bCs/>
                          <w:color w:val="4472C4" w:themeColor="accent1"/>
                          <w:sz w:val="24"/>
                          <w:szCs w:val="28"/>
                          <w:lang w:val="en-IN"/>
                        </w:rPr>
                      </w:pPr>
                      <w:r>
                        <w:rPr>
                          <w:noProof/>
                        </w:rPr>
                        <w:drawing>
                          <wp:inline distT="0" distB="0" distL="0" distR="0" wp14:anchorId="474677DA" wp14:editId="695214F7">
                            <wp:extent cx="2965450" cy="1028700"/>
                            <wp:effectExtent l="0" t="0" r="6350" b="0"/>
                            <wp:docPr id="136623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84182" name=""/>
                                    <pic:cNvPicPr/>
                                  </pic:nvPicPr>
                                  <pic:blipFill>
                                    <a:blip r:embed="rId31"/>
                                    <a:stretch>
                                      <a:fillRect/>
                                    </a:stretch>
                                  </pic:blipFill>
                                  <pic:spPr>
                                    <a:xfrm>
                                      <a:off x="0" y="0"/>
                                      <a:ext cx="2965450" cy="1028700"/>
                                    </a:xfrm>
                                    <a:prstGeom prst="rect">
                                      <a:avLst/>
                                    </a:prstGeom>
                                  </pic:spPr>
                                </pic:pic>
                              </a:graphicData>
                            </a:graphic>
                          </wp:inline>
                        </w:drawing>
                      </w:r>
                    </w:p>
                  </w:txbxContent>
                </v:textbox>
              </v:shape>
            </w:pict>
          </mc:Fallback>
        </mc:AlternateContent>
      </w:r>
    </w:p>
    <w:p w14:paraId="5CB47B2B" w14:textId="28A52D48" w:rsidR="00AF0540" w:rsidRPr="00AF0540" w:rsidRDefault="00AF0540" w:rsidP="00AF0540">
      <w:pPr>
        <w:rPr>
          <w:lang w:val="en-IN"/>
        </w:rPr>
      </w:pPr>
    </w:p>
    <w:p w14:paraId="1F94C6B3" w14:textId="1B47C4C1" w:rsidR="00AF0540" w:rsidRPr="00AF0540" w:rsidRDefault="00AF0540" w:rsidP="00AF0540">
      <w:pPr>
        <w:rPr>
          <w:lang w:val="en-IN"/>
        </w:rPr>
      </w:pPr>
    </w:p>
    <w:p w14:paraId="35A784A5" w14:textId="1A2CC9F8" w:rsidR="00AF0540" w:rsidRPr="00AF0540" w:rsidRDefault="00AF0540" w:rsidP="00AF0540">
      <w:pPr>
        <w:rPr>
          <w:lang w:val="en-IN"/>
        </w:rPr>
      </w:pPr>
    </w:p>
    <w:p w14:paraId="51D21588" w14:textId="77777777" w:rsidR="00AF0540" w:rsidRPr="00AF0540" w:rsidRDefault="00AF0540" w:rsidP="00AF0540">
      <w:pPr>
        <w:rPr>
          <w:lang w:val="en-IN"/>
        </w:rPr>
      </w:pPr>
    </w:p>
    <w:p w14:paraId="65DCFFE3" w14:textId="44928BDE" w:rsidR="00AF0540" w:rsidRPr="00AF0540" w:rsidRDefault="00AF0540" w:rsidP="00AF0540">
      <w:pPr>
        <w:rPr>
          <w:lang w:val="en-IN"/>
        </w:rPr>
      </w:pPr>
    </w:p>
    <w:p w14:paraId="560DC5A9" w14:textId="77777777" w:rsidR="00AF0540" w:rsidRPr="00AF0540" w:rsidRDefault="00AF0540" w:rsidP="00AF0540">
      <w:pPr>
        <w:rPr>
          <w:lang w:val="en-IN"/>
        </w:rPr>
      </w:pPr>
    </w:p>
    <w:p w14:paraId="588119DD" w14:textId="0C8BCA09" w:rsidR="00AF0540" w:rsidRPr="00AF0540" w:rsidRDefault="00AF0540" w:rsidP="00AF0540">
      <w:pPr>
        <w:rPr>
          <w:lang w:val="en-IN"/>
        </w:rPr>
      </w:pPr>
    </w:p>
    <w:p w14:paraId="45152BE1" w14:textId="7C33CAE8" w:rsidR="00AF0540" w:rsidRPr="00AF0540" w:rsidRDefault="00C0684A" w:rsidP="00AF0540">
      <w:pPr>
        <w:rPr>
          <w:lang w:val="en-IN"/>
        </w:rPr>
      </w:pPr>
      <w:r>
        <w:rPr>
          <w:noProof/>
          <w:lang w:val="en-IN"/>
        </w:rPr>
        <mc:AlternateContent>
          <mc:Choice Requires="wps">
            <w:drawing>
              <wp:anchor distT="0" distB="0" distL="114300" distR="114300" simplePos="0" relativeHeight="251747328" behindDoc="0" locked="0" layoutInCell="1" allowOverlap="1" wp14:anchorId="7988A938" wp14:editId="34709AFF">
                <wp:simplePos x="0" y="0"/>
                <wp:positionH relativeFrom="column">
                  <wp:posOffset>-244664</wp:posOffset>
                </wp:positionH>
                <wp:positionV relativeFrom="paragraph">
                  <wp:posOffset>158578</wp:posOffset>
                </wp:positionV>
                <wp:extent cx="3028950" cy="776005"/>
                <wp:effectExtent l="0" t="0" r="0" b="5080"/>
                <wp:wrapNone/>
                <wp:docPr id="654179738" name="Text Box 18"/>
                <wp:cNvGraphicFramePr/>
                <a:graphic xmlns:a="http://schemas.openxmlformats.org/drawingml/2006/main">
                  <a:graphicData uri="http://schemas.microsoft.com/office/word/2010/wordprocessingShape">
                    <wps:wsp>
                      <wps:cNvSpPr txBox="1"/>
                      <wps:spPr>
                        <a:xfrm>
                          <a:off x="0" y="0"/>
                          <a:ext cx="3028950" cy="776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696029" w14:textId="4B03171C" w:rsidR="005003ED" w:rsidRDefault="005003ED">
                            <w:pPr>
                              <w:rPr>
                                <w:sz w:val="32"/>
                                <w:szCs w:val="32"/>
                                <w:lang w:val="en-IN"/>
                              </w:rPr>
                            </w:pPr>
                            <w:r w:rsidRPr="00623B7C">
                              <w:rPr>
                                <w:color w:val="000000" w:themeColor="text1"/>
                                <w:lang w:val="en-IN"/>
                              </w:rPr>
                              <w:t>CHARACTERSTIC EQUATION</w:t>
                            </w:r>
                            <w:r>
                              <w:rPr>
                                <w:color w:val="4472C4" w:themeColor="accent1"/>
                                <w:lang w:val="en-IN"/>
                              </w:rPr>
                              <w:t>:</w:t>
                            </w:r>
                            <w:r w:rsidRPr="00DB7CCC">
                              <w:rPr>
                                <w:sz w:val="32"/>
                                <w:szCs w:val="32"/>
                                <w:lang w:val="en-IN"/>
                              </w:rPr>
                              <w:t xml:space="preserve"> </w:t>
                            </w:r>
                            <w:r w:rsidRPr="00000B2A">
                              <w:rPr>
                                <w:sz w:val="32"/>
                                <w:szCs w:val="32"/>
                                <w:lang w:val="en-IN"/>
                              </w:rPr>
                              <w:t>Q</w:t>
                            </w:r>
                            <w:r w:rsidRPr="00000B2A">
                              <w:rPr>
                                <w:sz w:val="32"/>
                                <w:szCs w:val="32"/>
                                <w:vertAlign w:val="subscript"/>
                                <w:lang w:val="en-IN"/>
                              </w:rPr>
                              <w:t>n+1</w:t>
                            </w:r>
                            <w:r>
                              <w:rPr>
                                <w:sz w:val="32"/>
                                <w:szCs w:val="32"/>
                                <w:vertAlign w:val="subscript"/>
                                <w:lang w:val="en-IN"/>
                              </w:rPr>
                              <w:t xml:space="preserve"> </w:t>
                            </w:r>
                            <w:r w:rsidRPr="00000B2A">
                              <w:rPr>
                                <w:sz w:val="32"/>
                                <w:szCs w:val="32"/>
                                <w:lang w:val="en-IN"/>
                              </w:rPr>
                              <w:t>=</w:t>
                            </w:r>
                            <w:r w:rsidR="00F328BC">
                              <w:rPr>
                                <w:noProof/>
                              </w:rPr>
                              <w:drawing>
                                <wp:inline distT="0" distB="0" distL="0" distR="0" wp14:anchorId="721C9827" wp14:editId="633118BC">
                                  <wp:extent cx="673089" cy="221673"/>
                                  <wp:effectExtent l="0" t="0" r="0" b="6985"/>
                                  <wp:docPr id="113381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91923" name=""/>
                                          <pic:cNvPicPr/>
                                        </pic:nvPicPr>
                                        <pic:blipFill>
                                          <a:blip r:embed="rId32"/>
                                          <a:stretch>
                                            <a:fillRect/>
                                          </a:stretch>
                                        </pic:blipFill>
                                        <pic:spPr>
                                          <a:xfrm>
                                            <a:off x="0" y="0"/>
                                            <a:ext cx="734051" cy="241750"/>
                                          </a:xfrm>
                                          <a:prstGeom prst="rect">
                                            <a:avLst/>
                                          </a:prstGeom>
                                        </pic:spPr>
                                      </pic:pic>
                                    </a:graphicData>
                                  </a:graphic>
                                </wp:inline>
                              </w:drawing>
                            </w:r>
                          </w:p>
                          <w:p w14:paraId="1AFB3867" w14:textId="108E1A46" w:rsidR="0094188F" w:rsidRPr="00B8141A" w:rsidRDefault="0094188F">
                            <w:pPr>
                              <w:rPr>
                                <w:sz w:val="32"/>
                                <w:szCs w:val="32"/>
                                <w:lang w:val="en-IN"/>
                              </w:rPr>
                            </w:pPr>
                            <w:r>
                              <w:rPr>
                                <w:noProof/>
                              </w:rPr>
                              <w:drawing>
                                <wp:inline distT="0" distB="0" distL="0" distR="0" wp14:anchorId="3692A1EF" wp14:editId="6B251E0F">
                                  <wp:extent cx="2512504" cy="395417"/>
                                  <wp:effectExtent l="0" t="0" r="2540" b="5080"/>
                                  <wp:docPr id="8329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35839" name=""/>
                                          <pic:cNvPicPr/>
                                        </pic:nvPicPr>
                                        <pic:blipFill>
                                          <a:blip r:embed="rId33"/>
                                          <a:stretch>
                                            <a:fillRect/>
                                          </a:stretch>
                                        </pic:blipFill>
                                        <pic:spPr>
                                          <a:xfrm>
                                            <a:off x="0" y="0"/>
                                            <a:ext cx="2567427" cy="4040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8A938" id="_x0000_s1043" type="#_x0000_t202" style="position:absolute;margin-left:-19.25pt;margin-top:12.5pt;width:238.5pt;height:61.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" filled="f" stroked="f">
                <v:textbox>
                  <w:txbxContent>
                    <w:p w14:paraId="16696029" w14:textId="4B03171C" w:rsidR="005003ED" w:rsidRDefault="005003ED">
                      <w:pPr>
                        <w:rPr>
                          <w:sz w:val="32"/>
                          <w:szCs w:val="32"/>
                          <w:lang w:val="en-IN"/>
                        </w:rPr>
                      </w:pPr>
                      <w:r w:rsidRPr="00623B7C">
                        <w:rPr>
                          <w:color w:val="000000" w:themeColor="text1"/>
                          <w:lang w:val="en-IN"/>
                        </w:rPr>
                        <w:t>CHARACTERSTIC EQUATION</w:t>
                      </w:r>
                      <w:r>
                        <w:rPr>
                          <w:color w:val="4472C4" w:themeColor="accent1"/>
                          <w:lang w:val="en-IN"/>
                        </w:rPr>
                        <w:t>:</w:t>
                      </w:r>
                      <w:r w:rsidRPr="00DB7CCC">
                        <w:rPr>
                          <w:sz w:val="32"/>
                          <w:szCs w:val="32"/>
                          <w:lang w:val="en-IN"/>
                        </w:rPr>
                        <w:t xml:space="preserve"> </w:t>
                      </w:r>
                      <w:r w:rsidRPr="00000B2A">
                        <w:rPr>
                          <w:sz w:val="32"/>
                          <w:szCs w:val="32"/>
                          <w:lang w:val="en-IN"/>
                        </w:rPr>
                        <w:t>Q</w:t>
                      </w:r>
                      <w:r w:rsidRPr="00000B2A">
                        <w:rPr>
                          <w:sz w:val="32"/>
                          <w:szCs w:val="32"/>
                          <w:vertAlign w:val="subscript"/>
                          <w:lang w:val="en-IN"/>
                        </w:rPr>
                        <w:t>n+1</w:t>
                      </w:r>
                      <w:r>
                        <w:rPr>
                          <w:sz w:val="32"/>
                          <w:szCs w:val="32"/>
                          <w:vertAlign w:val="subscript"/>
                          <w:lang w:val="en-IN"/>
                        </w:rPr>
                        <w:t xml:space="preserve"> </w:t>
                      </w:r>
                      <w:r w:rsidRPr="00000B2A">
                        <w:rPr>
                          <w:sz w:val="32"/>
                          <w:szCs w:val="32"/>
                          <w:lang w:val="en-IN"/>
                        </w:rPr>
                        <w:t>=</w:t>
                      </w:r>
                      <w:r w:rsidR="00F328BC">
                        <w:rPr>
                          <w:noProof/>
                        </w:rPr>
                        <w:drawing>
                          <wp:inline distT="0" distB="0" distL="0" distR="0" wp14:anchorId="721C9827" wp14:editId="633118BC">
                            <wp:extent cx="673089" cy="221673"/>
                            <wp:effectExtent l="0" t="0" r="0" b="6985"/>
                            <wp:docPr id="113381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91923" name=""/>
                                    <pic:cNvPicPr/>
                                  </pic:nvPicPr>
                                  <pic:blipFill>
                                    <a:blip r:embed="rId32"/>
                                    <a:stretch>
                                      <a:fillRect/>
                                    </a:stretch>
                                  </pic:blipFill>
                                  <pic:spPr>
                                    <a:xfrm>
                                      <a:off x="0" y="0"/>
                                      <a:ext cx="734051" cy="241750"/>
                                    </a:xfrm>
                                    <a:prstGeom prst="rect">
                                      <a:avLst/>
                                    </a:prstGeom>
                                  </pic:spPr>
                                </pic:pic>
                              </a:graphicData>
                            </a:graphic>
                          </wp:inline>
                        </w:drawing>
                      </w:r>
                    </w:p>
                    <w:p w14:paraId="1AFB3867" w14:textId="108E1A46" w:rsidR="0094188F" w:rsidRPr="00B8141A" w:rsidRDefault="0094188F">
                      <w:pPr>
                        <w:rPr>
                          <w:sz w:val="32"/>
                          <w:szCs w:val="32"/>
                          <w:lang w:val="en-IN"/>
                        </w:rPr>
                      </w:pPr>
                      <w:r>
                        <w:rPr>
                          <w:noProof/>
                        </w:rPr>
                        <w:drawing>
                          <wp:inline distT="0" distB="0" distL="0" distR="0" wp14:anchorId="3692A1EF" wp14:editId="6B251E0F">
                            <wp:extent cx="2512504" cy="395417"/>
                            <wp:effectExtent l="0" t="0" r="2540" b="5080"/>
                            <wp:docPr id="8329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35839" name=""/>
                                    <pic:cNvPicPr/>
                                  </pic:nvPicPr>
                                  <pic:blipFill>
                                    <a:blip r:embed="rId33"/>
                                    <a:stretch>
                                      <a:fillRect/>
                                    </a:stretch>
                                  </pic:blipFill>
                                  <pic:spPr>
                                    <a:xfrm>
                                      <a:off x="0" y="0"/>
                                      <a:ext cx="2567427" cy="404061"/>
                                    </a:xfrm>
                                    <a:prstGeom prst="rect">
                                      <a:avLst/>
                                    </a:prstGeom>
                                  </pic:spPr>
                                </pic:pic>
                              </a:graphicData>
                            </a:graphic>
                          </wp:inline>
                        </w:drawing>
                      </w:r>
                    </w:p>
                  </w:txbxContent>
                </v:textbox>
              </v:shape>
            </w:pict>
          </mc:Fallback>
        </mc:AlternateContent>
      </w:r>
    </w:p>
    <w:p w14:paraId="568CFF79" w14:textId="0C001F63" w:rsidR="00AF0540" w:rsidRPr="00AF0540" w:rsidRDefault="00AF0540" w:rsidP="00AF0540">
      <w:pPr>
        <w:rPr>
          <w:lang w:val="en-IN"/>
        </w:rPr>
      </w:pPr>
    </w:p>
    <w:p w14:paraId="5E6BF559" w14:textId="23CB4C97" w:rsidR="00AF0540" w:rsidRPr="00AF0540" w:rsidRDefault="00AF0540" w:rsidP="00AF0540">
      <w:pPr>
        <w:rPr>
          <w:lang w:val="en-IN"/>
        </w:rPr>
      </w:pPr>
    </w:p>
    <w:p w14:paraId="7872359E" w14:textId="68F488BA" w:rsidR="00AF0540" w:rsidRPr="00AF0540" w:rsidRDefault="00AF0540" w:rsidP="00AF0540">
      <w:pPr>
        <w:rPr>
          <w:lang w:val="en-IN"/>
        </w:rPr>
      </w:pPr>
    </w:p>
    <w:p w14:paraId="4DDB2064" w14:textId="69EB0B97" w:rsidR="00AF0540" w:rsidRDefault="00AF0540" w:rsidP="00AF0540">
      <w:pPr>
        <w:rPr>
          <w:lang w:val="en-IN"/>
        </w:rPr>
      </w:pPr>
    </w:p>
    <w:p w14:paraId="1ABE4643" w14:textId="65F07555" w:rsidR="00AB7445" w:rsidRDefault="00AB7445" w:rsidP="00AF0540">
      <w:pPr>
        <w:rPr>
          <w:lang w:val="en-IN"/>
        </w:rPr>
      </w:pPr>
    </w:p>
    <w:p w14:paraId="00BC978B" w14:textId="77777777" w:rsidR="00715C77" w:rsidRDefault="00715C77" w:rsidP="00AF0540">
      <w:pPr>
        <w:rPr>
          <w:lang w:val="en-IN"/>
        </w:rPr>
      </w:pPr>
    </w:p>
    <w:p w14:paraId="0CCD259F" w14:textId="2E92B93B" w:rsidR="00715C77" w:rsidRPr="006562DB" w:rsidRDefault="00715C77" w:rsidP="00AF0540">
      <w:pPr>
        <w:rPr>
          <w:color w:val="4472C4" w:themeColor="accent1"/>
          <w:sz w:val="22"/>
          <w:lang w:val="en-IN"/>
        </w:rPr>
      </w:pPr>
      <w:r w:rsidRPr="006562DB">
        <w:rPr>
          <w:color w:val="4472C4" w:themeColor="accent1"/>
          <w:sz w:val="22"/>
          <w:lang w:val="en-IN"/>
        </w:rPr>
        <w:t>EXITATION TABLE:</w:t>
      </w:r>
    </w:p>
    <w:p w14:paraId="0B311F02" w14:textId="5B8CED2C" w:rsidR="00AB7445" w:rsidRDefault="007241C7" w:rsidP="00AF0540">
      <w:pPr>
        <w:rPr>
          <w:lang w:val="en-IN"/>
        </w:rPr>
      </w:pPr>
      <w:r w:rsidRPr="007241C7">
        <w:rPr>
          <w:noProof/>
          <w:lang w:val="en-IN"/>
        </w:rPr>
        <w:drawing>
          <wp:inline distT="0" distB="0" distL="0" distR="0" wp14:anchorId="4FD8AB66" wp14:editId="7685BD75">
            <wp:extent cx="4830618" cy="839973"/>
            <wp:effectExtent l="0" t="0" r="0" b="0"/>
            <wp:docPr id="211463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34040" name=""/>
                    <pic:cNvPicPr/>
                  </pic:nvPicPr>
                  <pic:blipFill>
                    <a:blip r:embed="rId34"/>
                    <a:stretch>
                      <a:fillRect/>
                    </a:stretch>
                  </pic:blipFill>
                  <pic:spPr>
                    <a:xfrm>
                      <a:off x="0" y="0"/>
                      <a:ext cx="4910149" cy="853802"/>
                    </a:xfrm>
                    <a:prstGeom prst="rect">
                      <a:avLst/>
                    </a:prstGeom>
                  </pic:spPr>
                </pic:pic>
              </a:graphicData>
            </a:graphic>
          </wp:inline>
        </w:drawing>
      </w:r>
    </w:p>
    <w:p w14:paraId="7765E446" w14:textId="77777777" w:rsidR="002B6062" w:rsidRDefault="00B716AB" w:rsidP="00AF0540">
      <w:pPr>
        <w:rPr>
          <w:lang w:val="en-IN"/>
        </w:rPr>
      </w:pPr>
      <w:r w:rsidRPr="00E717F2">
        <w:rPr>
          <w:noProof/>
          <w:lang w:val="en-IN"/>
        </w:rPr>
        <w:drawing>
          <wp:inline distT="0" distB="0" distL="0" distR="0" wp14:anchorId="0C67BB95" wp14:editId="6C7E78F5">
            <wp:extent cx="4728845" cy="720090"/>
            <wp:effectExtent l="0" t="0" r="0" b="3810"/>
            <wp:docPr id="141403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31344" name=""/>
                    <pic:cNvPicPr/>
                  </pic:nvPicPr>
                  <pic:blipFill>
                    <a:blip r:embed="rId35"/>
                    <a:stretch>
                      <a:fillRect/>
                    </a:stretch>
                  </pic:blipFill>
                  <pic:spPr>
                    <a:xfrm>
                      <a:off x="0" y="0"/>
                      <a:ext cx="4783568" cy="728423"/>
                    </a:xfrm>
                    <a:prstGeom prst="rect">
                      <a:avLst/>
                    </a:prstGeom>
                  </pic:spPr>
                </pic:pic>
              </a:graphicData>
            </a:graphic>
          </wp:inline>
        </w:drawing>
      </w:r>
    </w:p>
    <w:p w14:paraId="021B4FB5" w14:textId="17B54510" w:rsidR="00AB2996" w:rsidRDefault="002B6062" w:rsidP="00AF0540">
      <w:pPr>
        <w:rPr>
          <w:lang w:val="en-IN"/>
        </w:rPr>
      </w:pPr>
      <w:r>
        <w:rPr>
          <w:noProof/>
          <w:lang w:val="en-IN"/>
        </w:rPr>
        <w:lastRenderedPageBreak/>
        <mc:AlternateContent>
          <mc:Choice Requires="wps">
            <w:drawing>
              <wp:anchor distT="0" distB="0" distL="114300" distR="114300" simplePos="0" relativeHeight="251753472" behindDoc="0" locked="0" layoutInCell="1" allowOverlap="1" wp14:anchorId="6022186D" wp14:editId="756BF0B0">
                <wp:simplePos x="0" y="0"/>
                <wp:positionH relativeFrom="margin">
                  <wp:posOffset>4433299</wp:posOffset>
                </wp:positionH>
                <wp:positionV relativeFrom="paragraph">
                  <wp:posOffset>-180625</wp:posOffset>
                </wp:positionV>
                <wp:extent cx="2445249" cy="1982912"/>
                <wp:effectExtent l="0" t="0" r="12700" b="17780"/>
                <wp:wrapNone/>
                <wp:docPr id="1456198126" name="Text Box 24"/>
                <wp:cNvGraphicFramePr/>
                <a:graphic xmlns:a="http://schemas.openxmlformats.org/drawingml/2006/main">
                  <a:graphicData uri="http://schemas.microsoft.com/office/word/2010/wordprocessingShape">
                    <wps:wsp>
                      <wps:cNvSpPr txBox="1"/>
                      <wps:spPr>
                        <a:xfrm>
                          <a:off x="0" y="0"/>
                          <a:ext cx="2445249" cy="1982912"/>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89EAE12" w14:textId="24F112C6" w:rsidR="0087285A" w:rsidRPr="002D2D03" w:rsidRDefault="00C41F19">
                            <w:pPr>
                              <w:rPr>
                                <w:b/>
                                <w:bCs/>
                                <w:color w:val="1F3864" w:themeColor="accent1" w:themeShade="80"/>
                                <w:sz w:val="22"/>
                                <w:szCs w:val="24"/>
                              </w:rPr>
                            </w:pPr>
                            <w:r w:rsidRPr="002D2D03">
                              <w:rPr>
                                <w:b/>
                                <w:bCs/>
                                <w:sz w:val="22"/>
                                <w:szCs w:val="24"/>
                              </w:rPr>
                              <w:t xml:space="preserve">                               </w:t>
                            </w:r>
                            <w:r w:rsidRPr="002D2D03">
                              <w:rPr>
                                <w:b/>
                                <w:bCs/>
                                <w:color w:val="1F3864" w:themeColor="accent1" w:themeShade="80"/>
                                <w:sz w:val="22"/>
                                <w:szCs w:val="24"/>
                              </w:rPr>
                              <w:t>D-FF</w:t>
                            </w:r>
                          </w:p>
                          <w:p w14:paraId="2E46657F" w14:textId="36341F39" w:rsidR="001F198A" w:rsidRDefault="001F198A">
                            <w:r w:rsidRPr="001F198A">
                              <w:t xml:space="preserve">module </w:t>
                            </w:r>
                            <w:proofErr w:type="spellStart"/>
                            <w:r w:rsidRPr="001F198A">
                              <w:t>dff</w:t>
                            </w:r>
                            <w:proofErr w:type="spellEnd"/>
                            <w:r w:rsidRPr="001F198A">
                              <w:t>(</w:t>
                            </w:r>
                            <w:proofErr w:type="spellStart"/>
                            <w:r w:rsidRPr="001F198A">
                              <w:t>q,reset</w:t>
                            </w:r>
                            <w:proofErr w:type="spellEnd"/>
                            <w:r w:rsidRPr="001F198A">
                              <w:t xml:space="preserve"> ,</w:t>
                            </w:r>
                            <w:proofErr w:type="spellStart"/>
                            <w:r w:rsidRPr="001F198A">
                              <w:t>clk,d</w:t>
                            </w:r>
                            <w:proofErr w:type="spellEnd"/>
                            <w:r w:rsidRPr="001F198A">
                              <w:t xml:space="preserve">); </w:t>
                            </w:r>
                          </w:p>
                          <w:p w14:paraId="43A73016" w14:textId="56C44925" w:rsidR="001F198A" w:rsidRDefault="001F198A">
                            <w:r w:rsidRPr="001F198A">
                              <w:t>output reg q; input reset ,</w:t>
                            </w:r>
                            <w:proofErr w:type="spellStart"/>
                            <w:r w:rsidRPr="001F198A">
                              <w:t>d,clk</w:t>
                            </w:r>
                            <w:proofErr w:type="spellEnd"/>
                            <w:r w:rsidRPr="001F198A">
                              <w:t xml:space="preserve">; </w:t>
                            </w:r>
                          </w:p>
                          <w:p w14:paraId="1C2A97CE" w14:textId="77777777" w:rsidR="001F198A" w:rsidRDefault="001F198A">
                            <w:r w:rsidRPr="001F198A">
                              <w:t xml:space="preserve">initial </w:t>
                            </w:r>
                          </w:p>
                          <w:p w14:paraId="66A3D8D4" w14:textId="77777777" w:rsidR="004A3C45" w:rsidRDefault="001F198A">
                            <w:r>
                              <w:t xml:space="preserve">   </w:t>
                            </w:r>
                            <w:r w:rsidRPr="001F198A">
                              <w:t>begin</w:t>
                            </w:r>
                          </w:p>
                          <w:p w14:paraId="09BD3206" w14:textId="77777777" w:rsidR="004A3C45" w:rsidRDefault="004A3C45">
                            <w:r>
                              <w:t xml:space="preserve">        </w:t>
                            </w:r>
                            <w:r w:rsidR="001F198A" w:rsidRPr="001F198A">
                              <w:t xml:space="preserve"> q=1’b0; </w:t>
                            </w:r>
                          </w:p>
                          <w:p w14:paraId="7A118E2A" w14:textId="77777777" w:rsidR="004A3C45" w:rsidRDefault="004A3C45">
                            <w:r>
                              <w:t xml:space="preserve">   </w:t>
                            </w:r>
                            <w:r w:rsidR="001F198A" w:rsidRPr="001F198A">
                              <w:t xml:space="preserve">end </w:t>
                            </w:r>
                          </w:p>
                          <w:p w14:paraId="0E9C1523" w14:textId="77777777" w:rsidR="004A3C45" w:rsidRDefault="001F198A">
                            <w:r w:rsidRPr="001F198A">
                              <w:t>always @ (</w:t>
                            </w:r>
                            <w:proofErr w:type="spellStart"/>
                            <w:r w:rsidRPr="001F198A">
                              <w:t>posedge</w:t>
                            </w:r>
                            <w:proofErr w:type="spellEnd"/>
                            <w:r w:rsidRPr="001F198A">
                              <w:t xml:space="preserve"> </w:t>
                            </w:r>
                            <w:proofErr w:type="spellStart"/>
                            <w:r w:rsidRPr="001F198A">
                              <w:t>clk</w:t>
                            </w:r>
                            <w:proofErr w:type="spellEnd"/>
                            <w:r w:rsidRPr="001F198A">
                              <w:t xml:space="preserve">) </w:t>
                            </w:r>
                          </w:p>
                          <w:p w14:paraId="7449FF5F" w14:textId="77777777" w:rsidR="00FC6CEF" w:rsidRDefault="004A3C45">
                            <w:r>
                              <w:t xml:space="preserve">  </w:t>
                            </w:r>
                            <w:r w:rsidR="001F198A" w:rsidRPr="001F198A">
                              <w:t>if (reset) q &lt;= 1’b0; else q&lt;=d;</w:t>
                            </w:r>
                          </w:p>
                          <w:p w14:paraId="3FBD6378" w14:textId="74B8E584" w:rsidR="001F198A" w:rsidRDefault="001F198A">
                            <w:r w:rsidRPr="001F198A">
                              <w:t xml:space="preserve"> </w:t>
                            </w:r>
                            <w:proofErr w:type="spellStart"/>
                            <w:r w:rsidRPr="001F198A">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2186D" id="Text Box 24" o:spid="_x0000_s1044" type="#_x0000_t202" style="position:absolute;margin-left:349.1pt;margin-top:-14.2pt;width:192.55pt;height:156.1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" fillcolor="#91bce3 [2168]" strokecolor="#5b9bd5 [3208]" strokeweight=".5pt">
                <v:fill color2="#7aaddd [2616]" rotate="t" colors="0 #b1cbe9;.5 #a3c1e5;1 #92b9e4" focus="100%" type="gradient">
                  <o:fill v:ext="view" type="gradientUnscaled"/>
                </v:fill>
                <v:textbox>
                  <w:txbxContent>
                    <w:p w14:paraId="089EAE12" w14:textId="24F112C6" w:rsidR="0087285A" w:rsidRPr="002D2D03" w:rsidRDefault="00C41F19">
                      <w:pPr>
                        <w:rPr>
                          <w:b/>
                          <w:bCs/>
                          <w:color w:val="1F3864" w:themeColor="accent1" w:themeShade="80"/>
                          <w:sz w:val="22"/>
                          <w:szCs w:val="24"/>
                        </w:rPr>
                      </w:pPr>
                      <w:r w:rsidRPr="002D2D03">
                        <w:rPr>
                          <w:b/>
                          <w:bCs/>
                          <w:sz w:val="22"/>
                          <w:szCs w:val="24"/>
                        </w:rPr>
                        <w:t xml:space="preserve">                               </w:t>
                      </w:r>
                      <w:r w:rsidRPr="002D2D03">
                        <w:rPr>
                          <w:b/>
                          <w:bCs/>
                          <w:color w:val="1F3864" w:themeColor="accent1" w:themeShade="80"/>
                          <w:sz w:val="22"/>
                          <w:szCs w:val="24"/>
                        </w:rPr>
                        <w:t>D-FF</w:t>
                      </w:r>
                    </w:p>
                    <w:p w14:paraId="2E46657F" w14:textId="36341F39" w:rsidR="001F198A" w:rsidRDefault="001F198A">
                      <w:r w:rsidRPr="001F198A">
                        <w:t xml:space="preserve">module </w:t>
                      </w:r>
                      <w:proofErr w:type="spellStart"/>
                      <w:r w:rsidRPr="001F198A">
                        <w:t>dff</w:t>
                      </w:r>
                      <w:proofErr w:type="spellEnd"/>
                      <w:r w:rsidRPr="001F198A">
                        <w:t>(</w:t>
                      </w:r>
                      <w:proofErr w:type="spellStart"/>
                      <w:r w:rsidRPr="001F198A">
                        <w:t>q,reset</w:t>
                      </w:r>
                      <w:proofErr w:type="spellEnd"/>
                      <w:r w:rsidRPr="001F198A">
                        <w:t xml:space="preserve"> ,</w:t>
                      </w:r>
                      <w:proofErr w:type="spellStart"/>
                      <w:r w:rsidRPr="001F198A">
                        <w:t>clk,d</w:t>
                      </w:r>
                      <w:proofErr w:type="spellEnd"/>
                      <w:r w:rsidRPr="001F198A">
                        <w:t xml:space="preserve">); </w:t>
                      </w:r>
                    </w:p>
                    <w:p w14:paraId="43A73016" w14:textId="56C44925" w:rsidR="001F198A" w:rsidRDefault="001F198A">
                      <w:r w:rsidRPr="001F198A">
                        <w:t>output reg q; input reset ,</w:t>
                      </w:r>
                      <w:proofErr w:type="spellStart"/>
                      <w:r w:rsidRPr="001F198A">
                        <w:t>d,clk</w:t>
                      </w:r>
                      <w:proofErr w:type="spellEnd"/>
                      <w:r w:rsidRPr="001F198A">
                        <w:t xml:space="preserve">; </w:t>
                      </w:r>
                    </w:p>
                    <w:p w14:paraId="1C2A97CE" w14:textId="77777777" w:rsidR="001F198A" w:rsidRDefault="001F198A">
                      <w:r w:rsidRPr="001F198A">
                        <w:t xml:space="preserve">initial </w:t>
                      </w:r>
                    </w:p>
                    <w:p w14:paraId="66A3D8D4" w14:textId="77777777" w:rsidR="004A3C45" w:rsidRDefault="001F198A">
                      <w:r>
                        <w:t xml:space="preserve">   </w:t>
                      </w:r>
                      <w:r w:rsidRPr="001F198A">
                        <w:t>begin</w:t>
                      </w:r>
                    </w:p>
                    <w:p w14:paraId="09BD3206" w14:textId="77777777" w:rsidR="004A3C45" w:rsidRDefault="004A3C45">
                      <w:r>
                        <w:t xml:space="preserve">        </w:t>
                      </w:r>
                      <w:r w:rsidR="001F198A" w:rsidRPr="001F198A">
                        <w:t xml:space="preserve"> q=1’b0; </w:t>
                      </w:r>
                    </w:p>
                    <w:p w14:paraId="7A118E2A" w14:textId="77777777" w:rsidR="004A3C45" w:rsidRDefault="004A3C45">
                      <w:r>
                        <w:t xml:space="preserve">   </w:t>
                      </w:r>
                      <w:r w:rsidR="001F198A" w:rsidRPr="001F198A">
                        <w:t xml:space="preserve">end </w:t>
                      </w:r>
                    </w:p>
                    <w:p w14:paraId="0E9C1523" w14:textId="77777777" w:rsidR="004A3C45" w:rsidRDefault="001F198A">
                      <w:r w:rsidRPr="001F198A">
                        <w:t>always @ (</w:t>
                      </w:r>
                      <w:proofErr w:type="spellStart"/>
                      <w:r w:rsidRPr="001F198A">
                        <w:t>posedge</w:t>
                      </w:r>
                      <w:proofErr w:type="spellEnd"/>
                      <w:r w:rsidRPr="001F198A">
                        <w:t xml:space="preserve"> </w:t>
                      </w:r>
                      <w:proofErr w:type="spellStart"/>
                      <w:r w:rsidRPr="001F198A">
                        <w:t>clk</w:t>
                      </w:r>
                      <w:proofErr w:type="spellEnd"/>
                      <w:r w:rsidRPr="001F198A">
                        <w:t xml:space="preserve">) </w:t>
                      </w:r>
                    </w:p>
                    <w:p w14:paraId="7449FF5F" w14:textId="77777777" w:rsidR="00FC6CEF" w:rsidRDefault="004A3C45">
                      <w:r>
                        <w:t xml:space="preserve">  </w:t>
                      </w:r>
                      <w:r w:rsidR="001F198A" w:rsidRPr="001F198A">
                        <w:t>if (reset) q &lt;= 1’b0; else q&lt;=d;</w:t>
                      </w:r>
                    </w:p>
                    <w:p w14:paraId="3FBD6378" w14:textId="74B8E584" w:rsidR="001F198A" w:rsidRDefault="001F198A">
                      <w:r w:rsidRPr="001F198A">
                        <w:t xml:space="preserve"> </w:t>
                      </w:r>
                      <w:proofErr w:type="spellStart"/>
                      <w:r w:rsidRPr="001F198A">
                        <w:t>endmodule</w:t>
                      </w:r>
                      <w:proofErr w:type="spellEnd"/>
                    </w:p>
                  </w:txbxContent>
                </v:textbox>
                <w10:wrap anchorx="margin"/>
              </v:shape>
            </w:pict>
          </mc:Fallback>
        </mc:AlternateContent>
      </w:r>
      <w:r>
        <w:rPr>
          <w:noProof/>
          <w:lang w:val="en-IN"/>
        </w:rPr>
        <mc:AlternateContent>
          <mc:Choice Requires="wps">
            <w:drawing>
              <wp:anchor distT="0" distB="0" distL="114300" distR="114300" simplePos="0" relativeHeight="251758592" behindDoc="0" locked="0" layoutInCell="1" allowOverlap="1" wp14:anchorId="2627DA1C" wp14:editId="08EFB0CC">
                <wp:simplePos x="0" y="0"/>
                <wp:positionH relativeFrom="column">
                  <wp:posOffset>6146087</wp:posOffset>
                </wp:positionH>
                <wp:positionV relativeFrom="paragraph">
                  <wp:posOffset>-622414</wp:posOffset>
                </wp:positionV>
                <wp:extent cx="1176042" cy="986319"/>
                <wp:effectExtent l="19050" t="0" r="24130" b="42545"/>
                <wp:wrapNone/>
                <wp:docPr id="1424319201" name="Half Frame 29"/>
                <wp:cNvGraphicFramePr/>
                <a:graphic xmlns:a="http://schemas.openxmlformats.org/drawingml/2006/main">
                  <a:graphicData uri="http://schemas.microsoft.com/office/word/2010/wordprocessingShape">
                    <wps:wsp>
                      <wps:cNvSpPr/>
                      <wps:spPr>
                        <a:xfrm flipH="1">
                          <a:off x="0" y="0"/>
                          <a:ext cx="1176042" cy="986319"/>
                        </a:xfrm>
                        <a:prstGeom prst="halfFram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4F579" id="Half Frame 29" o:spid="_x0000_s1026" style="position:absolute;margin-left:483.95pt;margin-top:-49pt;width:92.6pt;height:77.6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6042,98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" path="m,l1176042,,784032,328770r-455262,l328770,710588,,986319,,xe" fillcolor="#91bce3 [2168]" strokecolor="#5b9bd5 [3208]" strokeweight=".5pt">
                <v:fill color2="#7aaddd [2616]" rotate="t" colors="0 #b1cbe9;.5 #a3c1e5;1 #92b9e4" focus="100%" type="gradient">
                  <o:fill v:ext="view" type="gradientUnscaled"/>
                </v:fill>
                <v:stroke joinstyle="miter"/>
                <v:path arrowok="t" o:connecttype="custom" o:connectlocs="0,0;1176042,0;784032,328770;328770,328770;328770,710588;0,986319;0,0" o:connectangles="0,0,0,0,0,0,0"/>
              </v:shape>
            </w:pict>
          </mc:Fallback>
        </mc:AlternateContent>
      </w:r>
      <w:r>
        <w:rPr>
          <w:noProof/>
          <w:lang w:val="en-IN"/>
        </w:rPr>
        <mc:AlternateContent>
          <mc:Choice Requires="wps">
            <w:drawing>
              <wp:anchor distT="0" distB="0" distL="114300" distR="114300" simplePos="0" relativeHeight="251751424" behindDoc="0" locked="0" layoutInCell="1" allowOverlap="1" wp14:anchorId="72AA6093" wp14:editId="48ED59E4">
                <wp:simplePos x="0" y="0"/>
                <wp:positionH relativeFrom="column">
                  <wp:posOffset>2121613</wp:posOffset>
                </wp:positionH>
                <wp:positionV relativeFrom="paragraph">
                  <wp:posOffset>-180625</wp:posOffset>
                </wp:positionV>
                <wp:extent cx="2239467" cy="5106256"/>
                <wp:effectExtent l="0" t="0" r="27940" b="18415"/>
                <wp:wrapNone/>
                <wp:docPr id="1070476482" name="Text Box 22"/>
                <wp:cNvGraphicFramePr/>
                <a:graphic xmlns:a="http://schemas.openxmlformats.org/drawingml/2006/main">
                  <a:graphicData uri="http://schemas.microsoft.com/office/word/2010/wordprocessingShape">
                    <wps:wsp>
                      <wps:cNvSpPr txBox="1"/>
                      <wps:spPr>
                        <a:xfrm>
                          <a:off x="0" y="0"/>
                          <a:ext cx="2239467" cy="5106256"/>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DC74579" w14:textId="36CEC0DB" w:rsidR="00C41F19" w:rsidRPr="002B6062" w:rsidRDefault="00C41F19">
                            <w:pPr>
                              <w:rPr>
                                <w:b/>
                                <w:bCs/>
                                <w:color w:val="1F3864" w:themeColor="accent1" w:themeShade="80"/>
                                <w:sz w:val="28"/>
                                <w:szCs w:val="32"/>
                              </w:rPr>
                            </w:pPr>
                            <w:r w:rsidRPr="005F3308">
                              <w:rPr>
                                <w:color w:val="1F3864" w:themeColor="accent1" w:themeShade="80"/>
                              </w:rPr>
                              <w:t xml:space="preserve">                      </w:t>
                            </w:r>
                            <w:r w:rsidR="00AF190C" w:rsidRPr="002B6062">
                              <w:rPr>
                                <w:b/>
                                <w:bCs/>
                                <w:color w:val="1F3864" w:themeColor="accent1" w:themeShade="80"/>
                                <w:sz w:val="28"/>
                                <w:szCs w:val="32"/>
                              </w:rPr>
                              <w:t>SR -FF</w:t>
                            </w:r>
                          </w:p>
                          <w:p w14:paraId="661DE6F3" w14:textId="658D6C89" w:rsidR="00430722" w:rsidRDefault="004F0221">
                            <w:r w:rsidRPr="004F0221">
                              <w:t xml:space="preserve">module </w:t>
                            </w:r>
                            <w:proofErr w:type="spellStart"/>
                            <w:r w:rsidRPr="004F0221">
                              <w:t>srff</w:t>
                            </w:r>
                            <w:proofErr w:type="spellEnd"/>
                            <w:r w:rsidR="00017DDD">
                              <w:t xml:space="preserve"> </w:t>
                            </w:r>
                            <w:r w:rsidRPr="004F0221">
                              <w:t>(</w:t>
                            </w:r>
                            <w:proofErr w:type="spellStart"/>
                            <w:r w:rsidRPr="004F0221">
                              <w:t>S,R,clk,reset</w:t>
                            </w:r>
                            <w:proofErr w:type="spellEnd"/>
                            <w:r w:rsidRPr="004F0221">
                              <w:t xml:space="preserve"> ,</w:t>
                            </w:r>
                            <w:proofErr w:type="spellStart"/>
                            <w:r w:rsidRPr="004F0221">
                              <w:t>q,qb</w:t>
                            </w:r>
                            <w:proofErr w:type="spellEnd"/>
                            <w:r w:rsidRPr="004F0221">
                              <w:t xml:space="preserve">); </w:t>
                            </w:r>
                          </w:p>
                          <w:p w14:paraId="38DC9D85" w14:textId="26849881" w:rsidR="004F0221" w:rsidRDefault="004F0221">
                            <w:r w:rsidRPr="004F0221">
                              <w:t>output reg q</w:t>
                            </w:r>
                            <w:r w:rsidR="00430722">
                              <w:t xml:space="preserve"> </w:t>
                            </w:r>
                            <w:r w:rsidRPr="004F0221">
                              <w:t>,</w:t>
                            </w:r>
                            <w:r w:rsidR="00430722">
                              <w:t xml:space="preserve"> </w:t>
                            </w:r>
                            <w:proofErr w:type="spellStart"/>
                            <w:r w:rsidRPr="004F0221">
                              <w:t>qb</w:t>
                            </w:r>
                            <w:proofErr w:type="spellEnd"/>
                            <w:r w:rsidRPr="004F0221">
                              <w:t xml:space="preserve"> ;</w:t>
                            </w:r>
                          </w:p>
                          <w:p w14:paraId="7CFC6F7E" w14:textId="77777777" w:rsidR="004F0221" w:rsidRDefault="004F0221">
                            <w:r w:rsidRPr="004F0221">
                              <w:t xml:space="preserve"> input </w:t>
                            </w:r>
                            <w:proofErr w:type="spellStart"/>
                            <w:r w:rsidRPr="004F0221">
                              <w:t>S,R,clk,reset</w:t>
                            </w:r>
                            <w:proofErr w:type="spellEnd"/>
                            <w:r w:rsidRPr="004F0221">
                              <w:t>;</w:t>
                            </w:r>
                          </w:p>
                          <w:p w14:paraId="06B964AF" w14:textId="77777777" w:rsidR="004F0221" w:rsidRDefault="004F0221">
                            <w:r w:rsidRPr="004F0221">
                              <w:t xml:space="preserve"> </w:t>
                            </w:r>
                            <w:r>
                              <w:t xml:space="preserve">     </w:t>
                            </w:r>
                            <w:r w:rsidRPr="004F0221">
                              <w:t xml:space="preserve">initial </w:t>
                            </w:r>
                          </w:p>
                          <w:p w14:paraId="42C39EB0" w14:textId="77777777" w:rsidR="004F0221" w:rsidRDefault="004F0221">
                            <w:r>
                              <w:t xml:space="preserve">        </w:t>
                            </w:r>
                            <w:r w:rsidRPr="004F0221">
                              <w:t xml:space="preserve">begin </w:t>
                            </w:r>
                          </w:p>
                          <w:p w14:paraId="70184148" w14:textId="77777777" w:rsidR="004F0221" w:rsidRDefault="004F0221">
                            <w:r>
                              <w:t xml:space="preserve">            </w:t>
                            </w:r>
                            <w:r w:rsidRPr="004F0221">
                              <w:t>q=1’b0;</w:t>
                            </w:r>
                          </w:p>
                          <w:p w14:paraId="09D035C3" w14:textId="77777777" w:rsidR="0016141B" w:rsidRDefault="004F0221">
                            <w:r>
                              <w:t xml:space="preserve">          </w:t>
                            </w:r>
                            <w:r w:rsidRPr="004F0221">
                              <w:t xml:space="preserve"> qb =1’b1; </w:t>
                            </w:r>
                          </w:p>
                          <w:p w14:paraId="5BB79B6C" w14:textId="77777777" w:rsidR="0016141B" w:rsidRDefault="0016141B">
                            <w:r>
                              <w:t xml:space="preserve">        </w:t>
                            </w:r>
                            <w:r w:rsidR="004F0221" w:rsidRPr="004F0221">
                              <w:t xml:space="preserve">end </w:t>
                            </w:r>
                          </w:p>
                          <w:p w14:paraId="7BBD0939" w14:textId="77777777" w:rsidR="0016141B" w:rsidRDefault="004F0221">
                            <w:r w:rsidRPr="004F0221">
                              <w:t>always @ (</w:t>
                            </w:r>
                            <w:proofErr w:type="spellStart"/>
                            <w:r w:rsidRPr="004F0221">
                              <w:t>posedge</w:t>
                            </w:r>
                            <w:proofErr w:type="spellEnd"/>
                            <w:r w:rsidRPr="004F0221">
                              <w:t xml:space="preserve"> </w:t>
                            </w:r>
                            <w:proofErr w:type="spellStart"/>
                            <w:r w:rsidRPr="004F0221">
                              <w:t>clk</w:t>
                            </w:r>
                            <w:proofErr w:type="spellEnd"/>
                            <w:r w:rsidRPr="004F0221">
                              <w:t xml:space="preserve">) </w:t>
                            </w:r>
                          </w:p>
                          <w:p w14:paraId="14C563A8" w14:textId="77777777" w:rsidR="0016141B" w:rsidRDefault="0016141B">
                            <w:r>
                              <w:t xml:space="preserve">     </w:t>
                            </w:r>
                            <w:r w:rsidR="004F0221" w:rsidRPr="004F0221">
                              <w:t>if (reset)</w:t>
                            </w:r>
                          </w:p>
                          <w:p w14:paraId="4AF07FEF" w14:textId="77777777" w:rsidR="0016141B" w:rsidRDefault="0016141B">
                            <w:r>
                              <w:t xml:space="preserve">      </w:t>
                            </w:r>
                            <w:r w:rsidR="004F0221" w:rsidRPr="004F0221">
                              <w:t xml:space="preserve"> begin </w:t>
                            </w:r>
                          </w:p>
                          <w:p w14:paraId="1D6FDE9A" w14:textId="77777777" w:rsidR="0016141B" w:rsidRDefault="0016141B">
                            <w:r>
                              <w:t xml:space="preserve">            </w:t>
                            </w:r>
                            <w:r w:rsidR="004F0221" w:rsidRPr="004F0221">
                              <w:t xml:space="preserve">q &lt;= 0; </w:t>
                            </w:r>
                          </w:p>
                          <w:p w14:paraId="16F36B16" w14:textId="77777777" w:rsidR="0016141B" w:rsidRDefault="0016141B">
                            <w:r>
                              <w:t xml:space="preserve">           </w:t>
                            </w:r>
                            <w:proofErr w:type="spellStart"/>
                            <w:r w:rsidR="004F0221" w:rsidRPr="004F0221">
                              <w:t>qb</w:t>
                            </w:r>
                            <w:proofErr w:type="spellEnd"/>
                            <w:r w:rsidR="004F0221" w:rsidRPr="004F0221">
                              <w:t xml:space="preserve"> &lt;= 1;</w:t>
                            </w:r>
                          </w:p>
                          <w:p w14:paraId="5FEF12E0" w14:textId="77777777" w:rsidR="0016141B" w:rsidRDefault="004F0221">
                            <w:r w:rsidRPr="004F0221">
                              <w:t xml:space="preserve"> end </w:t>
                            </w:r>
                          </w:p>
                          <w:p w14:paraId="23A7448E" w14:textId="77777777" w:rsidR="0016141B" w:rsidRDefault="004F0221">
                            <w:r w:rsidRPr="004F0221">
                              <w:t>else</w:t>
                            </w:r>
                          </w:p>
                          <w:p w14:paraId="5EEFCC38" w14:textId="77777777" w:rsidR="0016141B" w:rsidRDefault="0016141B">
                            <w:r>
                              <w:t xml:space="preserve">  </w:t>
                            </w:r>
                            <w:r w:rsidR="004F0221" w:rsidRPr="004F0221">
                              <w:t xml:space="preserve"> begin </w:t>
                            </w:r>
                          </w:p>
                          <w:p w14:paraId="0DA7EAB1" w14:textId="77777777" w:rsidR="0016141B" w:rsidRDefault="0016141B">
                            <w:r>
                              <w:t xml:space="preserve">            </w:t>
                            </w:r>
                            <w:r w:rsidR="004F0221" w:rsidRPr="004F0221">
                              <w:t>if (S!=R)</w:t>
                            </w:r>
                          </w:p>
                          <w:p w14:paraId="6488A4B6" w14:textId="77777777" w:rsidR="0016141B" w:rsidRDefault="0016141B">
                            <w:r>
                              <w:t xml:space="preserve">             </w:t>
                            </w:r>
                            <w:r w:rsidR="004F0221" w:rsidRPr="004F0221">
                              <w:t xml:space="preserve"> begin </w:t>
                            </w:r>
                          </w:p>
                          <w:p w14:paraId="1B381830" w14:textId="77777777" w:rsidR="00476288" w:rsidRDefault="0016141B">
                            <w:r>
                              <w:t xml:space="preserve">                  </w:t>
                            </w:r>
                            <w:r w:rsidR="004F0221" w:rsidRPr="004F0221">
                              <w:t>q &lt;=S;</w:t>
                            </w:r>
                          </w:p>
                          <w:p w14:paraId="15B29E1B" w14:textId="77777777" w:rsidR="00476288" w:rsidRDefault="00476288">
                            <w:r>
                              <w:t xml:space="preserve">                 </w:t>
                            </w:r>
                            <w:r w:rsidR="004F0221" w:rsidRPr="004F0221">
                              <w:t xml:space="preserve"> </w:t>
                            </w:r>
                            <w:proofErr w:type="spellStart"/>
                            <w:r w:rsidR="004F0221" w:rsidRPr="004F0221">
                              <w:t>qb</w:t>
                            </w:r>
                            <w:proofErr w:type="spellEnd"/>
                            <w:r w:rsidR="004F0221" w:rsidRPr="004F0221">
                              <w:t xml:space="preserve"> &lt;=R; </w:t>
                            </w:r>
                          </w:p>
                          <w:p w14:paraId="5969E6AF" w14:textId="77777777" w:rsidR="00476288" w:rsidRDefault="00476288">
                            <w:r>
                              <w:t xml:space="preserve">           </w:t>
                            </w:r>
                            <w:r w:rsidR="004F0221" w:rsidRPr="004F0221">
                              <w:t xml:space="preserve">end </w:t>
                            </w:r>
                          </w:p>
                          <w:p w14:paraId="0CA011BD" w14:textId="77777777" w:rsidR="00476288" w:rsidRDefault="00476288">
                            <w:r>
                              <w:t xml:space="preserve">   </w:t>
                            </w:r>
                            <w:r w:rsidR="004F0221" w:rsidRPr="004F0221">
                              <w:t xml:space="preserve">else </w:t>
                            </w:r>
                          </w:p>
                          <w:p w14:paraId="2C502083" w14:textId="77777777" w:rsidR="002C1290" w:rsidRDefault="00476288">
                            <w:r>
                              <w:t xml:space="preserve">      </w:t>
                            </w:r>
                            <w:r w:rsidR="004F0221" w:rsidRPr="004F0221">
                              <w:t xml:space="preserve">if (S==1 &amp;&amp; R==1) </w:t>
                            </w:r>
                          </w:p>
                          <w:p w14:paraId="609B65BB" w14:textId="77777777" w:rsidR="00C93915" w:rsidRDefault="002C1290">
                            <w:r>
                              <w:t xml:space="preserve">    </w:t>
                            </w:r>
                            <w:r w:rsidR="004F0221" w:rsidRPr="004F0221">
                              <w:t>begin</w:t>
                            </w:r>
                          </w:p>
                          <w:p w14:paraId="65066784" w14:textId="1BD32771" w:rsidR="002C1290" w:rsidRDefault="00C93915">
                            <w:r>
                              <w:t xml:space="preserve">              </w:t>
                            </w:r>
                            <w:r w:rsidR="004F0221" w:rsidRPr="004F0221">
                              <w:t xml:space="preserve"> q &lt;= 1’bZ;</w:t>
                            </w:r>
                          </w:p>
                          <w:p w14:paraId="24E24C68" w14:textId="77777777" w:rsidR="002C1290" w:rsidRDefault="002C1290">
                            <w:r>
                              <w:t xml:space="preserve">              </w:t>
                            </w:r>
                            <w:r w:rsidR="004F0221" w:rsidRPr="004F0221">
                              <w:t xml:space="preserve"> </w:t>
                            </w:r>
                            <w:proofErr w:type="spellStart"/>
                            <w:r w:rsidR="004F0221" w:rsidRPr="004F0221">
                              <w:t>qb</w:t>
                            </w:r>
                            <w:proofErr w:type="spellEnd"/>
                            <w:r w:rsidR="004F0221" w:rsidRPr="004F0221">
                              <w:t xml:space="preserve"> &lt;= 1’bZ; </w:t>
                            </w:r>
                          </w:p>
                          <w:p w14:paraId="23A3CEC2" w14:textId="77777777" w:rsidR="002C1290" w:rsidRDefault="002C1290">
                            <w:r>
                              <w:t xml:space="preserve">    </w:t>
                            </w:r>
                            <w:r w:rsidR="004F0221" w:rsidRPr="004F0221">
                              <w:t xml:space="preserve">end </w:t>
                            </w:r>
                          </w:p>
                          <w:p w14:paraId="5DB68768" w14:textId="77777777" w:rsidR="00AC7B50" w:rsidRDefault="004F0221">
                            <w:r w:rsidRPr="004F0221">
                              <w:t>end</w:t>
                            </w:r>
                          </w:p>
                          <w:p w14:paraId="191A27D1" w14:textId="65C1FA91" w:rsidR="00E0269F" w:rsidRDefault="004F0221">
                            <w:proofErr w:type="spellStart"/>
                            <w:r w:rsidRPr="004F0221">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A6093" id="Text Box 22" o:spid="_x0000_s1045" type="#_x0000_t202" style="position:absolute;margin-left:167.05pt;margin-top:-14.2pt;width:176.35pt;height:402.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" fillcolor="#91bce3 [2168]" strokecolor="#5b9bd5 [3208]" strokeweight=".5pt">
                <v:fill color2="#7aaddd [2616]" rotate="t" colors="0 #b1cbe9;.5 #a3c1e5;1 #92b9e4" focus="100%" type="gradient">
                  <o:fill v:ext="view" type="gradientUnscaled"/>
                </v:fill>
                <v:textbox>
                  <w:txbxContent>
                    <w:p w14:paraId="2DC74579" w14:textId="36CEC0DB" w:rsidR="00C41F19" w:rsidRPr="002B6062" w:rsidRDefault="00C41F19">
                      <w:pPr>
                        <w:rPr>
                          <w:b/>
                          <w:bCs/>
                          <w:color w:val="1F3864" w:themeColor="accent1" w:themeShade="80"/>
                          <w:sz w:val="28"/>
                          <w:szCs w:val="32"/>
                        </w:rPr>
                      </w:pPr>
                      <w:r w:rsidRPr="005F3308">
                        <w:rPr>
                          <w:color w:val="1F3864" w:themeColor="accent1" w:themeShade="80"/>
                        </w:rPr>
                        <w:t xml:space="preserve">                      </w:t>
                      </w:r>
                      <w:r w:rsidR="00AF190C" w:rsidRPr="002B6062">
                        <w:rPr>
                          <w:b/>
                          <w:bCs/>
                          <w:color w:val="1F3864" w:themeColor="accent1" w:themeShade="80"/>
                          <w:sz w:val="28"/>
                          <w:szCs w:val="32"/>
                        </w:rPr>
                        <w:t>SR -FF</w:t>
                      </w:r>
                    </w:p>
                    <w:p w14:paraId="661DE6F3" w14:textId="658D6C89" w:rsidR="00430722" w:rsidRDefault="004F0221">
                      <w:r w:rsidRPr="004F0221">
                        <w:t xml:space="preserve">module </w:t>
                      </w:r>
                      <w:proofErr w:type="spellStart"/>
                      <w:r w:rsidRPr="004F0221">
                        <w:t>srff</w:t>
                      </w:r>
                      <w:proofErr w:type="spellEnd"/>
                      <w:r w:rsidR="00017DDD">
                        <w:t xml:space="preserve"> </w:t>
                      </w:r>
                      <w:r w:rsidRPr="004F0221">
                        <w:t>(</w:t>
                      </w:r>
                      <w:proofErr w:type="spellStart"/>
                      <w:r w:rsidRPr="004F0221">
                        <w:t>S,R,clk,reset</w:t>
                      </w:r>
                      <w:proofErr w:type="spellEnd"/>
                      <w:r w:rsidRPr="004F0221">
                        <w:t xml:space="preserve"> ,</w:t>
                      </w:r>
                      <w:proofErr w:type="spellStart"/>
                      <w:r w:rsidRPr="004F0221">
                        <w:t>q,qb</w:t>
                      </w:r>
                      <w:proofErr w:type="spellEnd"/>
                      <w:r w:rsidRPr="004F0221">
                        <w:t xml:space="preserve">); </w:t>
                      </w:r>
                    </w:p>
                    <w:p w14:paraId="38DC9D85" w14:textId="26849881" w:rsidR="004F0221" w:rsidRDefault="004F0221">
                      <w:r w:rsidRPr="004F0221">
                        <w:t>output reg q</w:t>
                      </w:r>
                      <w:r w:rsidR="00430722">
                        <w:t xml:space="preserve"> </w:t>
                      </w:r>
                      <w:r w:rsidRPr="004F0221">
                        <w:t>,</w:t>
                      </w:r>
                      <w:r w:rsidR="00430722">
                        <w:t xml:space="preserve"> </w:t>
                      </w:r>
                      <w:proofErr w:type="spellStart"/>
                      <w:r w:rsidRPr="004F0221">
                        <w:t>qb</w:t>
                      </w:r>
                      <w:proofErr w:type="spellEnd"/>
                      <w:r w:rsidRPr="004F0221">
                        <w:t xml:space="preserve"> ;</w:t>
                      </w:r>
                    </w:p>
                    <w:p w14:paraId="7CFC6F7E" w14:textId="77777777" w:rsidR="004F0221" w:rsidRDefault="004F0221">
                      <w:r w:rsidRPr="004F0221">
                        <w:t xml:space="preserve"> input </w:t>
                      </w:r>
                      <w:proofErr w:type="spellStart"/>
                      <w:r w:rsidRPr="004F0221">
                        <w:t>S,R,clk,reset</w:t>
                      </w:r>
                      <w:proofErr w:type="spellEnd"/>
                      <w:r w:rsidRPr="004F0221">
                        <w:t>;</w:t>
                      </w:r>
                    </w:p>
                    <w:p w14:paraId="06B964AF" w14:textId="77777777" w:rsidR="004F0221" w:rsidRDefault="004F0221">
                      <w:r w:rsidRPr="004F0221">
                        <w:t xml:space="preserve"> </w:t>
                      </w:r>
                      <w:r>
                        <w:t xml:space="preserve">     </w:t>
                      </w:r>
                      <w:r w:rsidRPr="004F0221">
                        <w:t xml:space="preserve">initial </w:t>
                      </w:r>
                    </w:p>
                    <w:p w14:paraId="42C39EB0" w14:textId="77777777" w:rsidR="004F0221" w:rsidRDefault="004F0221">
                      <w:r>
                        <w:t xml:space="preserve">        </w:t>
                      </w:r>
                      <w:r w:rsidRPr="004F0221">
                        <w:t xml:space="preserve">begin </w:t>
                      </w:r>
                    </w:p>
                    <w:p w14:paraId="70184148" w14:textId="77777777" w:rsidR="004F0221" w:rsidRDefault="004F0221">
                      <w:r>
                        <w:t xml:space="preserve">            </w:t>
                      </w:r>
                      <w:r w:rsidRPr="004F0221">
                        <w:t>q=1’b0;</w:t>
                      </w:r>
                    </w:p>
                    <w:p w14:paraId="09D035C3" w14:textId="77777777" w:rsidR="0016141B" w:rsidRDefault="004F0221">
                      <w:r>
                        <w:t xml:space="preserve">          </w:t>
                      </w:r>
                      <w:r w:rsidRPr="004F0221">
                        <w:t xml:space="preserve"> qb =1’b1; </w:t>
                      </w:r>
                    </w:p>
                    <w:p w14:paraId="5BB79B6C" w14:textId="77777777" w:rsidR="0016141B" w:rsidRDefault="0016141B">
                      <w:r>
                        <w:t xml:space="preserve">        </w:t>
                      </w:r>
                      <w:r w:rsidR="004F0221" w:rsidRPr="004F0221">
                        <w:t xml:space="preserve">end </w:t>
                      </w:r>
                    </w:p>
                    <w:p w14:paraId="7BBD0939" w14:textId="77777777" w:rsidR="0016141B" w:rsidRDefault="004F0221">
                      <w:r w:rsidRPr="004F0221">
                        <w:t>always @ (</w:t>
                      </w:r>
                      <w:proofErr w:type="spellStart"/>
                      <w:r w:rsidRPr="004F0221">
                        <w:t>posedge</w:t>
                      </w:r>
                      <w:proofErr w:type="spellEnd"/>
                      <w:r w:rsidRPr="004F0221">
                        <w:t xml:space="preserve"> </w:t>
                      </w:r>
                      <w:proofErr w:type="spellStart"/>
                      <w:r w:rsidRPr="004F0221">
                        <w:t>clk</w:t>
                      </w:r>
                      <w:proofErr w:type="spellEnd"/>
                      <w:r w:rsidRPr="004F0221">
                        <w:t xml:space="preserve">) </w:t>
                      </w:r>
                    </w:p>
                    <w:p w14:paraId="14C563A8" w14:textId="77777777" w:rsidR="0016141B" w:rsidRDefault="0016141B">
                      <w:r>
                        <w:t xml:space="preserve">     </w:t>
                      </w:r>
                      <w:r w:rsidR="004F0221" w:rsidRPr="004F0221">
                        <w:t>if (reset)</w:t>
                      </w:r>
                    </w:p>
                    <w:p w14:paraId="4AF07FEF" w14:textId="77777777" w:rsidR="0016141B" w:rsidRDefault="0016141B">
                      <w:r>
                        <w:t xml:space="preserve">      </w:t>
                      </w:r>
                      <w:r w:rsidR="004F0221" w:rsidRPr="004F0221">
                        <w:t xml:space="preserve"> begin </w:t>
                      </w:r>
                    </w:p>
                    <w:p w14:paraId="1D6FDE9A" w14:textId="77777777" w:rsidR="0016141B" w:rsidRDefault="0016141B">
                      <w:r>
                        <w:t xml:space="preserve">            </w:t>
                      </w:r>
                      <w:r w:rsidR="004F0221" w:rsidRPr="004F0221">
                        <w:t xml:space="preserve">q &lt;= 0; </w:t>
                      </w:r>
                    </w:p>
                    <w:p w14:paraId="16F36B16" w14:textId="77777777" w:rsidR="0016141B" w:rsidRDefault="0016141B">
                      <w:r>
                        <w:t xml:space="preserve">           </w:t>
                      </w:r>
                      <w:proofErr w:type="spellStart"/>
                      <w:r w:rsidR="004F0221" w:rsidRPr="004F0221">
                        <w:t>qb</w:t>
                      </w:r>
                      <w:proofErr w:type="spellEnd"/>
                      <w:r w:rsidR="004F0221" w:rsidRPr="004F0221">
                        <w:t xml:space="preserve"> &lt;= 1;</w:t>
                      </w:r>
                    </w:p>
                    <w:p w14:paraId="5FEF12E0" w14:textId="77777777" w:rsidR="0016141B" w:rsidRDefault="004F0221">
                      <w:r w:rsidRPr="004F0221">
                        <w:t xml:space="preserve"> end </w:t>
                      </w:r>
                    </w:p>
                    <w:p w14:paraId="23A7448E" w14:textId="77777777" w:rsidR="0016141B" w:rsidRDefault="004F0221">
                      <w:r w:rsidRPr="004F0221">
                        <w:t>else</w:t>
                      </w:r>
                    </w:p>
                    <w:p w14:paraId="5EEFCC38" w14:textId="77777777" w:rsidR="0016141B" w:rsidRDefault="0016141B">
                      <w:r>
                        <w:t xml:space="preserve">  </w:t>
                      </w:r>
                      <w:r w:rsidR="004F0221" w:rsidRPr="004F0221">
                        <w:t xml:space="preserve"> begin </w:t>
                      </w:r>
                    </w:p>
                    <w:p w14:paraId="0DA7EAB1" w14:textId="77777777" w:rsidR="0016141B" w:rsidRDefault="0016141B">
                      <w:r>
                        <w:t xml:space="preserve">            </w:t>
                      </w:r>
                      <w:r w:rsidR="004F0221" w:rsidRPr="004F0221">
                        <w:t>if (S!=R)</w:t>
                      </w:r>
                    </w:p>
                    <w:p w14:paraId="6488A4B6" w14:textId="77777777" w:rsidR="0016141B" w:rsidRDefault="0016141B">
                      <w:r>
                        <w:t xml:space="preserve">             </w:t>
                      </w:r>
                      <w:r w:rsidR="004F0221" w:rsidRPr="004F0221">
                        <w:t xml:space="preserve"> begin </w:t>
                      </w:r>
                    </w:p>
                    <w:p w14:paraId="1B381830" w14:textId="77777777" w:rsidR="00476288" w:rsidRDefault="0016141B">
                      <w:r>
                        <w:t xml:space="preserve">                  </w:t>
                      </w:r>
                      <w:r w:rsidR="004F0221" w:rsidRPr="004F0221">
                        <w:t>q &lt;=S;</w:t>
                      </w:r>
                    </w:p>
                    <w:p w14:paraId="15B29E1B" w14:textId="77777777" w:rsidR="00476288" w:rsidRDefault="00476288">
                      <w:r>
                        <w:t xml:space="preserve">                 </w:t>
                      </w:r>
                      <w:r w:rsidR="004F0221" w:rsidRPr="004F0221">
                        <w:t xml:space="preserve"> </w:t>
                      </w:r>
                      <w:proofErr w:type="spellStart"/>
                      <w:r w:rsidR="004F0221" w:rsidRPr="004F0221">
                        <w:t>qb</w:t>
                      </w:r>
                      <w:proofErr w:type="spellEnd"/>
                      <w:r w:rsidR="004F0221" w:rsidRPr="004F0221">
                        <w:t xml:space="preserve"> &lt;=R; </w:t>
                      </w:r>
                    </w:p>
                    <w:p w14:paraId="5969E6AF" w14:textId="77777777" w:rsidR="00476288" w:rsidRDefault="00476288">
                      <w:r>
                        <w:t xml:space="preserve">           </w:t>
                      </w:r>
                      <w:r w:rsidR="004F0221" w:rsidRPr="004F0221">
                        <w:t xml:space="preserve">end </w:t>
                      </w:r>
                    </w:p>
                    <w:p w14:paraId="0CA011BD" w14:textId="77777777" w:rsidR="00476288" w:rsidRDefault="00476288">
                      <w:r>
                        <w:t xml:space="preserve">   </w:t>
                      </w:r>
                      <w:r w:rsidR="004F0221" w:rsidRPr="004F0221">
                        <w:t xml:space="preserve">else </w:t>
                      </w:r>
                    </w:p>
                    <w:p w14:paraId="2C502083" w14:textId="77777777" w:rsidR="002C1290" w:rsidRDefault="00476288">
                      <w:r>
                        <w:t xml:space="preserve">      </w:t>
                      </w:r>
                      <w:r w:rsidR="004F0221" w:rsidRPr="004F0221">
                        <w:t xml:space="preserve">if (S==1 &amp;&amp; R==1) </w:t>
                      </w:r>
                    </w:p>
                    <w:p w14:paraId="609B65BB" w14:textId="77777777" w:rsidR="00C93915" w:rsidRDefault="002C1290">
                      <w:r>
                        <w:t xml:space="preserve">    </w:t>
                      </w:r>
                      <w:r w:rsidR="004F0221" w:rsidRPr="004F0221">
                        <w:t>begin</w:t>
                      </w:r>
                    </w:p>
                    <w:p w14:paraId="65066784" w14:textId="1BD32771" w:rsidR="002C1290" w:rsidRDefault="00C93915">
                      <w:r>
                        <w:t xml:space="preserve">              </w:t>
                      </w:r>
                      <w:r w:rsidR="004F0221" w:rsidRPr="004F0221">
                        <w:t xml:space="preserve"> q &lt;= 1’bZ;</w:t>
                      </w:r>
                    </w:p>
                    <w:p w14:paraId="24E24C68" w14:textId="77777777" w:rsidR="002C1290" w:rsidRDefault="002C1290">
                      <w:r>
                        <w:t xml:space="preserve">              </w:t>
                      </w:r>
                      <w:r w:rsidR="004F0221" w:rsidRPr="004F0221">
                        <w:t xml:space="preserve"> </w:t>
                      </w:r>
                      <w:proofErr w:type="spellStart"/>
                      <w:r w:rsidR="004F0221" w:rsidRPr="004F0221">
                        <w:t>qb</w:t>
                      </w:r>
                      <w:proofErr w:type="spellEnd"/>
                      <w:r w:rsidR="004F0221" w:rsidRPr="004F0221">
                        <w:t xml:space="preserve"> &lt;= 1’bZ; </w:t>
                      </w:r>
                    </w:p>
                    <w:p w14:paraId="23A3CEC2" w14:textId="77777777" w:rsidR="002C1290" w:rsidRDefault="002C1290">
                      <w:r>
                        <w:t xml:space="preserve">    </w:t>
                      </w:r>
                      <w:r w:rsidR="004F0221" w:rsidRPr="004F0221">
                        <w:t xml:space="preserve">end </w:t>
                      </w:r>
                    </w:p>
                    <w:p w14:paraId="5DB68768" w14:textId="77777777" w:rsidR="00AC7B50" w:rsidRDefault="004F0221">
                      <w:r w:rsidRPr="004F0221">
                        <w:t>end</w:t>
                      </w:r>
                    </w:p>
                    <w:p w14:paraId="191A27D1" w14:textId="65C1FA91" w:rsidR="00E0269F" w:rsidRDefault="004F0221">
                      <w:proofErr w:type="spellStart"/>
                      <w:r w:rsidRPr="004F0221">
                        <w:t>endmodule</w:t>
                      </w:r>
                      <w:proofErr w:type="spellEnd"/>
                    </w:p>
                  </w:txbxContent>
                </v:textbox>
              </v:shape>
            </w:pict>
          </mc:Fallback>
        </mc:AlternateContent>
      </w:r>
      <w:r>
        <w:rPr>
          <w:noProof/>
          <w:lang w:val="en-IN"/>
        </w:rPr>
        <mc:AlternateContent>
          <mc:Choice Requires="wps">
            <w:drawing>
              <wp:anchor distT="0" distB="0" distL="114300" distR="114300" simplePos="0" relativeHeight="251752448" behindDoc="0" locked="0" layoutInCell="1" allowOverlap="1" wp14:anchorId="66EF6F61" wp14:editId="3FCB2EAC">
                <wp:simplePos x="0" y="0"/>
                <wp:positionH relativeFrom="column">
                  <wp:posOffset>-46234</wp:posOffset>
                </wp:positionH>
                <wp:positionV relativeFrom="paragraph">
                  <wp:posOffset>-201174</wp:posOffset>
                </wp:positionV>
                <wp:extent cx="2106203" cy="5147353"/>
                <wp:effectExtent l="0" t="0" r="27940" b="15240"/>
                <wp:wrapNone/>
                <wp:docPr id="1390460680" name="Text Box 23"/>
                <wp:cNvGraphicFramePr/>
                <a:graphic xmlns:a="http://schemas.openxmlformats.org/drawingml/2006/main">
                  <a:graphicData uri="http://schemas.microsoft.com/office/word/2010/wordprocessingShape">
                    <wps:wsp>
                      <wps:cNvSpPr txBox="1"/>
                      <wps:spPr>
                        <a:xfrm>
                          <a:off x="0" y="0"/>
                          <a:ext cx="2106203" cy="5147353"/>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AC0380C" w14:textId="4C38006D" w:rsidR="00AF190C" w:rsidRPr="002B6062" w:rsidRDefault="00AF190C">
                            <w:pPr>
                              <w:rPr>
                                <w:b/>
                                <w:bCs/>
                                <w:color w:val="1F3864" w:themeColor="accent1" w:themeShade="80"/>
                                <w:sz w:val="28"/>
                                <w:szCs w:val="32"/>
                              </w:rPr>
                            </w:pPr>
                            <w:r w:rsidRPr="002B6062">
                              <w:rPr>
                                <w:sz w:val="28"/>
                                <w:szCs w:val="32"/>
                              </w:rPr>
                              <w:t xml:space="preserve">                       </w:t>
                            </w:r>
                            <w:r w:rsidRPr="002B6062">
                              <w:rPr>
                                <w:b/>
                                <w:bCs/>
                                <w:color w:val="1F3864" w:themeColor="accent1" w:themeShade="80"/>
                                <w:sz w:val="28"/>
                                <w:szCs w:val="32"/>
                              </w:rPr>
                              <w:t>JK-FF</w:t>
                            </w:r>
                          </w:p>
                          <w:p w14:paraId="46907D8F" w14:textId="34C9549F" w:rsidR="00D83C87" w:rsidRDefault="00D83C87">
                            <w:r w:rsidRPr="00D83C87">
                              <w:t xml:space="preserve">module </w:t>
                            </w:r>
                            <w:proofErr w:type="spellStart"/>
                            <w:r w:rsidRPr="00D83C87">
                              <w:t>jk</w:t>
                            </w:r>
                            <w:proofErr w:type="spellEnd"/>
                            <w:r w:rsidRPr="00D83C87">
                              <w:t>(</w:t>
                            </w:r>
                            <w:proofErr w:type="spellStart"/>
                            <w:r w:rsidRPr="00D83C87">
                              <w:t>q,qb,j</w:t>
                            </w:r>
                            <w:proofErr w:type="spellEnd"/>
                            <w:r w:rsidRPr="00D83C87">
                              <w:t xml:space="preserve"> ,</w:t>
                            </w:r>
                            <w:proofErr w:type="spellStart"/>
                            <w:r w:rsidRPr="00D83C87">
                              <w:t>k,reset</w:t>
                            </w:r>
                            <w:proofErr w:type="spellEnd"/>
                            <w:r w:rsidRPr="00D83C87">
                              <w:t xml:space="preserve"> ,</w:t>
                            </w:r>
                            <w:proofErr w:type="spellStart"/>
                            <w:r w:rsidRPr="00D83C87">
                              <w:t>clk</w:t>
                            </w:r>
                            <w:proofErr w:type="spellEnd"/>
                            <w:r w:rsidRPr="00D83C87">
                              <w:t xml:space="preserve">); output reg </w:t>
                            </w:r>
                            <w:proofErr w:type="spellStart"/>
                            <w:r w:rsidRPr="00D83C87">
                              <w:t>q,qb</w:t>
                            </w:r>
                            <w:proofErr w:type="spellEnd"/>
                            <w:r w:rsidRPr="00D83C87">
                              <w:t>;</w:t>
                            </w:r>
                          </w:p>
                          <w:p w14:paraId="6274179B" w14:textId="77777777" w:rsidR="00D83C87" w:rsidRDefault="00D83C87">
                            <w:r w:rsidRPr="00D83C87">
                              <w:t xml:space="preserve"> input j ,</w:t>
                            </w:r>
                            <w:proofErr w:type="spellStart"/>
                            <w:r w:rsidRPr="00D83C87">
                              <w:t>k,clk,reset</w:t>
                            </w:r>
                            <w:proofErr w:type="spellEnd"/>
                            <w:r w:rsidRPr="00D83C87">
                              <w:t xml:space="preserve">; </w:t>
                            </w:r>
                          </w:p>
                          <w:p w14:paraId="45A783FD" w14:textId="77777777" w:rsidR="00D83C87" w:rsidRDefault="00D83C87">
                            <w:r>
                              <w:t xml:space="preserve">  </w:t>
                            </w:r>
                            <w:r w:rsidRPr="00D83C87">
                              <w:t>initial</w:t>
                            </w:r>
                          </w:p>
                          <w:p w14:paraId="06575588" w14:textId="77777777" w:rsidR="00D83C87" w:rsidRDefault="00D83C87">
                            <w:r>
                              <w:t xml:space="preserve">    </w:t>
                            </w:r>
                            <w:r w:rsidRPr="00D83C87">
                              <w:t xml:space="preserve"> begin </w:t>
                            </w:r>
                          </w:p>
                          <w:p w14:paraId="076385DA" w14:textId="77777777" w:rsidR="00D83C87" w:rsidRDefault="00D83C87">
                            <w:r>
                              <w:t xml:space="preserve">       </w:t>
                            </w:r>
                            <w:r w:rsidRPr="00D83C87">
                              <w:t>q = 1’b0;</w:t>
                            </w:r>
                          </w:p>
                          <w:p w14:paraId="1E182918" w14:textId="77777777" w:rsidR="00D83C87" w:rsidRDefault="00D83C87">
                            <w:r>
                              <w:t xml:space="preserve">     </w:t>
                            </w:r>
                            <w:r w:rsidRPr="00D83C87">
                              <w:t xml:space="preserve"> </w:t>
                            </w:r>
                            <w:proofErr w:type="spellStart"/>
                            <w:r w:rsidRPr="00D83C87">
                              <w:t>qb</w:t>
                            </w:r>
                            <w:proofErr w:type="spellEnd"/>
                            <w:r w:rsidRPr="00D83C87">
                              <w:t xml:space="preserve"> = 1’b1; </w:t>
                            </w:r>
                          </w:p>
                          <w:p w14:paraId="6D5A5665" w14:textId="77777777" w:rsidR="009919D9" w:rsidRDefault="00D83C87">
                            <w:r>
                              <w:t xml:space="preserve">   </w:t>
                            </w:r>
                            <w:r w:rsidRPr="00D83C87">
                              <w:t xml:space="preserve">end </w:t>
                            </w:r>
                          </w:p>
                          <w:p w14:paraId="547B156E" w14:textId="77777777" w:rsidR="009919D9" w:rsidRDefault="00D83C87">
                            <w:r w:rsidRPr="00D83C87">
                              <w:t>always @ (</w:t>
                            </w:r>
                            <w:proofErr w:type="spellStart"/>
                            <w:r w:rsidRPr="00D83C87">
                              <w:t>posedge</w:t>
                            </w:r>
                            <w:proofErr w:type="spellEnd"/>
                            <w:r w:rsidRPr="00D83C87">
                              <w:t xml:space="preserve"> </w:t>
                            </w:r>
                            <w:proofErr w:type="spellStart"/>
                            <w:r w:rsidRPr="00D83C87">
                              <w:t>clk</w:t>
                            </w:r>
                            <w:proofErr w:type="spellEnd"/>
                            <w:r w:rsidRPr="00D83C87">
                              <w:t>)</w:t>
                            </w:r>
                          </w:p>
                          <w:p w14:paraId="20F2AE43" w14:textId="77777777" w:rsidR="009919D9" w:rsidRDefault="009919D9">
                            <w:r>
                              <w:t xml:space="preserve">    </w:t>
                            </w:r>
                            <w:r w:rsidR="00D83C87" w:rsidRPr="00D83C87">
                              <w:t xml:space="preserve"> if(reset)</w:t>
                            </w:r>
                          </w:p>
                          <w:p w14:paraId="408E0F65" w14:textId="77777777" w:rsidR="009919D9" w:rsidRDefault="009919D9">
                            <w:r>
                              <w:t xml:space="preserve">    </w:t>
                            </w:r>
                            <w:r w:rsidR="00D83C87" w:rsidRPr="00D83C87">
                              <w:t xml:space="preserve"> begin</w:t>
                            </w:r>
                          </w:p>
                          <w:p w14:paraId="02FA926E" w14:textId="77777777" w:rsidR="009919D9" w:rsidRDefault="009919D9">
                            <w:r>
                              <w:t xml:space="preserve">   </w:t>
                            </w:r>
                            <w:r w:rsidR="00D83C87" w:rsidRPr="00D83C87">
                              <w:t xml:space="preserve"> q = 1’b0;</w:t>
                            </w:r>
                          </w:p>
                          <w:p w14:paraId="6C9EB3F3" w14:textId="77777777" w:rsidR="00CE1509" w:rsidRDefault="009919D9">
                            <w:r>
                              <w:t xml:space="preserve">  </w:t>
                            </w:r>
                            <w:r w:rsidR="00CE1509">
                              <w:t xml:space="preserve"> </w:t>
                            </w:r>
                            <w:r w:rsidR="00D83C87" w:rsidRPr="00D83C87">
                              <w:t xml:space="preserve"> </w:t>
                            </w:r>
                            <w:proofErr w:type="spellStart"/>
                            <w:r w:rsidR="00D83C87" w:rsidRPr="00D83C87">
                              <w:t>qb</w:t>
                            </w:r>
                            <w:proofErr w:type="spellEnd"/>
                            <w:r w:rsidR="00D83C87" w:rsidRPr="00D83C87">
                              <w:t xml:space="preserve"> = 1’b1; </w:t>
                            </w:r>
                          </w:p>
                          <w:p w14:paraId="3F672063" w14:textId="77777777" w:rsidR="00CE1509" w:rsidRDefault="00CE1509">
                            <w:r>
                              <w:t xml:space="preserve">   </w:t>
                            </w:r>
                            <w:r w:rsidR="00D83C87" w:rsidRPr="00D83C87">
                              <w:t>end</w:t>
                            </w:r>
                          </w:p>
                          <w:p w14:paraId="5A1D0B65" w14:textId="77777777" w:rsidR="00CE1509" w:rsidRDefault="00D83C87">
                            <w:r w:rsidRPr="00D83C87">
                              <w:t xml:space="preserve"> else </w:t>
                            </w:r>
                          </w:p>
                          <w:p w14:paraId="7B9381E7" w14:textId="72524B3B" w:rsidR="004C3A9C" w:rsidRDefault="00D83C87">
                            <w:r w:rsidRPr="00D83C87">
                              <w:t>case({j ,k})</w:t>
                            </w:r>
                          </w:p>
                          <w:p w14:paraId="54625380" w14:textId="77777777" w:rsidR="00490716" w:rsidRDefault="00490716"/>
                          <w:p w14:paraId="61217029" w14:textId="77777777" w:rsidR="00490716" w:rsidRDefault="00490716">
                            <w:r w:rsidRPr="00490716">
                              <w:t xml:space="preserve">{1’b0,1’b0}: begin </w:t>
                            </w:r>
                          </w:p>
                          <w:p w14:paraId="0F9C71C6" w14:textId="77777777" w:rsidR="00CE70C1" w:rsidRDefault="00490716">
                            <w:r>
                              <w:t xml:space="preserve">                          </w:t>
                            </w:r>
                            <w:r w:rsidRPr="00490716">
                              <w:t xml:space="preserve">q=q; </w:t>
                            </w:r>
                            <w:proofErr w:type="spellStart"/>
                            <w:r w:rsidRPr="00490716">
                              <w:t>qb</w:t>
                            </w:r>
                            <w:proofErr w:type="spellEnd"/>
                            <w:r w:rsidRPr="00490716">
                              <w:t>=</w:t>
                            </w:r>
                            <w:proofErr w:type="spellStart"/>
                            <w:r w:rsidRPr="00490716">
                              <w:t>qb</w:t>
                            </w:r>
                            <w:proofErr w:type="spellEnd"/>
                            <w:r w:rsidRPr="00490716">
                              <w:t xml:space="preserve">; </w:t>
                            </w:r>
                            <w:r>
                              <w:t xml:space="preserve">      </w:t>
                            </w:r>
                          </w:p>
                          <w:p w14:paraId="025822BC" w14:textId="53C1FD81" w:rsidR="00490716" w:rsidRDefault="00CE70C1">
                            <w:r>
                              <w:t xml:space="preserve">              </w:t>
                            </w:r>
                            <w:r w:rsidR="00490716">
                              <w:t xml:space="preserve">           </w:t>
                            </w:r>
                            <w:r w:rsidR="00490716" w:rsidRPr="00490716">
                              <w:t>end</w:t>
                            </w:r>
                          </w:p>
                          <w:p w14:paraId="7B3DE0A1" w14:textId="77777777" w:rsidR="00CE70C1" w:rsidRDefault="00490716">
                            <w:r w:rsidRPr="00490716">
                              <w:t xml:space="preserve"> {1’b0,1’b1}: begin </w:t>
                            </w:r>
                          </w:p>
                          <w:p w14:paraId="0F64AC23" w14:textId="77777777" w:rsidR="00CE70C1" w:rsidRDefault="00CE70C1">
                            <w:r>
                              <w:t xml:space="preserve">                     </w:t>
                            </w:r>
                            <w:r w:rsidR="00490716" w:rsidRPr="00490716">
                              <w:t xml:space="preserve">q=1’b0; </w:t>
                            </w:r>
                            <w:proofErr w:type="spellStart"/>
                            <w:r w:rsidR="00490716" w:rsidRPr="00490716">
                              <w:t>qb</w:t>
                            </w:r>
                            <w:proofErr w:type="spellEnd"/>
                            <w:r w:rsidR="00490716" w:rsidRPr="00490716">
                              <w:t>=1’b1;</w:t>
                            </w:r>
                          </w:p>
                          <w:p w14:paraId="6B6EBEF4" w14:textId="77777777" w:rsidR="00CE70C1" w:rsidRDefault="00CE70C1">
                            <w:r>
                              <w:t xml:space="preserve">                    </w:t>
                            </w:r>
                            <w:r w:rsidR="00490716" w:rsidRPr="00490716">
                              <w:t xml:space="preserve"> end </w:t>
                            </w:r>
                          </w:p>
                          <w:p w14:paraId="0C9B85C0" w14:textId="77777777" w:rsidR="00CE70C1" w:rsidRDefault="00490716">
                            <w:r w:rsidRPr="00490716">
                              <w:t xml:space="preserve">{1’b1,1’b0}: begin </w:t>
                            </w:r>
                          </w:p>
                          <w:p w14:paraId="33712998" w14:textId="722F09E4" w:rsidR="00CE70C1" w:rsidRDefault="00056E90">
                            <w:r>
                              <w:t xml:space="preserve">                   </w:t>
                            </w:r>
                            <w:r w:rsidR="00490716" w:rsidRPr="00490716">
                              <w:t xml:space="preserve">q=1’b1; </w:t>
                            </w:r>
                            <w:r w:rsidR="00CE70C1">
                              <w:t xml:space="preserve">   </w:t>
                            </w:r>
                            <w:proofErr w:type="spellStart"/>
                            <w:r w:rsidR="00490716" w:rsidRPr="00490716">
                              <w:t>qb</w:t>
                            </w:r>
                            <w:proofErr w:type="spellEnd"/>
                            <w:r w:rsidR="00490716" w:rsidRPr="00490716">
                              <w:t xml:space="preserve">=1’b0; </w:t>
                            </w:r>
                            <w:r>
                              <w:t xml:space="preserve">           </w:t>
                            </w:r>
                          </w:p>
                          <w:p w14:paraId="1314756F" w14:textId="2F4F806D" w:rsidR="00056E90" w:rsidRDefault="00056E90">
                            <w:r>
                              <w:t xml:space="preserve">                     end </w:t>
                            </w:r>
                          </w:p>
                          <w:p w14:paraId="1E629708" w14:textId="77777777" w:rsidR="00056E90" w:rsidRDefault="00490716">
                            <w:r w:rsidRPr="00490716">
                              <w:t xml:space="preserve"> {1’b1,1’b1}: begin </w:t>
                            </w:r>
                          </w:p>
                          <w:p w14:paraId="0A56F7A3" w14:textId="77777777" w:rsidR="00056E90" w:rsidRDefault="00056E90">
                            <w:r>
                              <w:t xml:space="preserve">                   </w:t>
                            </w:r>
                            <w:r w:rsidR="00490716" w:rsidRPr="00490716">
                              <w:t xml:space="preserve">q=~q; </w:t>
                            </w:r>
                            <w:proofErr w:type="spellStart"/>
                            <w:r w:rsidR="00490716" w:rsidRPr="00490716">
                              <w:t>qb</w:t>
                            </w:r>
                            <w:proofErr w:type="spellEnd"/>
                            <w:r w:rsidR="00490716" w:rsidRPr="00490716">
                              <w:t>=~</w:t>
                            </w:r>
                            <w:proofErr w:type="spellStart"/>
                            <w:r w:rsidR="00490716" w:rsidRPr="00490716">
                              <w:t>qb</w:t>
                            </w:r>
                            <w:proofErr w:type="spellEnd"/>
                            <w:r w:rsidR="00490716" w:rsidRPr="00490716">
                              <w:t xml:space="preserve">; </w:t>
                            </w:r>
                          </w:p>
                          <w:p w14:paraId="4828732C" w14:textId="77777777" w:rsidR="00FA4A2C" w:rsidRDefault="00056E90">
                            <w:r>
                              <w:t xml:space="preserve">                       </w:t>
                            </w:r>
                            <w:r w:rsidR="00490716" w:rsidRPr="00490716">
                              <w:t xml:space="preserve">end </w:t>
                            </w:r>
                          </w:p>
                          <w:p w14:paraId="27DF2EFA" w14:textId="77777777" w:rsidR="00FA4A2C" w:rsidRDefault="00490716">
                            <w:proofErr w:type="spellStart"/>
                            <w:r w:rsidRPr="00490716">
                              <w:t>endcase</w:t>
                            </w:r>
                            <w:proofErr w:type="spellEnd"/>
                            <w:r w:rsidRPr="00490716">
                              <w:t xml:space="preserve"> </w:t>
                            </w:r>
                          </w:p>
                          <w:p w14:paraId="7EC852DB" w14:textId="52D74782" w:rsidR="00490716" w:rsidRDefault="00490716">
                            <w:proofErr w:type="spellStart"/>
                            <w:r w:rsidRPr="00490716">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6F61" id="Text Box 23" o:spid="_x0000_s1046" type="#_x0000_t202" style="position:absolute;margin-left:-3.65pt;margin-top:-15.85pt;width:165.85pt;height:405.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" fillcolor="#91bce3 [2168]" strokecolor="#5b9bd5 [3208]" strokeweight=".5pt">
                <v:fill color2="#7aaddd [2616]" rotate="t" colors="0 #b1cbe9;.5 #a3c1e5;1 #92b9e4" focus="100%" type="gradient">
                  <o:fill v:ext="view" type="gradientUnscaled"/>
                </v:fill>
                <v:textbox>
                  <w:txbxContent>
                    <w:p w14:paraId="2AC0380C" w14:textId="4C38006D" w:rsidR="00AF190C" w:rsidRPr="002B6062" w:rsidRDefault="00AF190C">
                      <w:pPr>
                        <w:rPr>
                          <w:b/>
                          <w:bCs/>
                          <w:color w:val="1F3864" w:themeColor="accent1" w:themeShade="80"/>
                          <w:sz w:val="28"/>
                          <w:szCs w:val="32"/>
                        </w:rPr>
                      </w:pPr>
                      <w:r w:rsidRPr="002B6062">
                        <w:rPr>
                          <w:sz w:val="28"/>
                          <w:szCs w:val="32"/>
                        </w:rPr>
                        <w:t xml:space="preserve">                       </w:t>
                      </w:r>
                      <w:r w:rsidRPr="002B6062">
                        <w:rPr>
                          <w:b/>
                          <w:bCs/>
                          <w:color w:val="1F3864" w:themeColor="accent1" w:themeShade="80"/>
                          <w:sz w:val="28"/>
                          <w:szCs w:val="32"/>
                        </w:rPr>
                        <w:t>JK-FF</w:t>
                      </w:r>
                    </w:p>
                    <w:p w14:paraId="46907D8F" w14:textId="34C9549F" w:rsidR="00D83C87" w:rsidRDefault="00D83C87">
                      <w:r w:rsidRPr="00D83C87">
                        <w:t xml:space="preserve">module </w:t>
                      </w:r>
                      <w:proofErr w:type="spellStart"/>
                      <w:r w:rsidRPr="00D83C87">
                        <w:t>jk</w:t>
                      </w:r>
                      <w:proofErr w:type="spellEnd"/>
                      <w:r w:rsidRPr="00D83C87">
                        <w:t>(</w:t>
                      </w:r>
                      <w:proofErr w:type="spellStart"/>
                      <w:r w:rsidRPr="00D83C87">
                        <w:t>q,qb,j</w:t>
                      </w:r>
                      <w:proofErr w:type="spellEnd"/>
                      <w:r w:rsidRPr="00D83C87">
                        <w:t xml:space="preserve"> ,</w:t>
                      </w:r>
                      <w:proofErr w:type="spellStart"/>
                      <w:r w:rsidRPr="00D83C87">
                        <w:t>k,reset</w:t>
                      </w:r>
                      <w:proofErr w:type="spellEnd"/>
                      <w:r w:rsidRPr="00D83C87">
                        <w:t xml:space="preserve"> ,</w:t>
                      </w:r>
                      <w:proofErr w:type="spellStart"/>
                      <w:r w:rsidRPr="00D83C87">
                        <w:t>clk</w:t>
                      </w:r>
                      <w:proofErr w:type="spellEnd"/>
                      <w:r w:rsidRPr="00D83C87">
                        <w:t xml:space="preserve">); output reg </w:t>
                      </w:r>
                      <w:proofErr w:type="spellStart"/>
                      <w:r w:rsidRPr="00D83C87">
                        <w:t>q,qb</w:t>
                      </w:r>
                      <w:proofErr w:type="spellEnd"/>
                      <w:r w:rsidRPr="00D83C87">
                        <w:t>;</w:t>
                      </w:r>
                    </w:p>
                    <w:p w14:paraId="6274179B" w14:textId="77777777" w:rsidR="00D83C87" w:rsidRDefault="00D83C87">
                      <w:r w:rsidRPr="00D83C87">
                        <w:t xml:space="preserve"> input j ,</w:t>
                      </w:r>
                      <w:proofErr w:type="spellStart"/>
                      <w:r w:rsidRPr="00D83C87">
                        <w:t>k,clk,reset</w:t>
                      </w:r>
                      <w:proofErr w:type="spellEnd"/>
                      <w:r w:rsidRPr="00D83C87">
                        <w:t xml:space="preserve">; </w:t>
                      </w:r>
                    </w:p>
                    <w:p w14:paraId="45A783FD" w14:textId="77777777" w:rsidR="00D83C87" w:rsidRDefault="00D83C87">
                      <w:r>
                        <w:t xml:space="preserve">  </w:t>
                      </w:r>
                      <w:r w:rsidRPr="00D83C87">
                        <w:t>initial</w:t>
                      </w:r>
                    </w:p>
                    <w:p w14:paraId="06575588" w14:textId="77777777" w:rsidR="00D83C87" w:rsidRDefault="00D83C87">
                      <w:r>
                        <w:t xml:space="preserve">    </w:t>
                      </w:r>
                      <w:r w:rsidRPr="00D83C87">
                        <w:t xml:space="preserve"> begin </w:t>
                      </w:r>
                    </w:p>
                    <w:p w14:paraId="076385DA" w14:textId="77777777" w:rsidR="00D83C87" w:rsidRDefault="00D83C87">
                      <w:r>
                        <w:t xml:space="preserve">       </w:t>
                      </w:r>
                      <w:r w:rsidRPr="00D83C87">
                        <w:t>q = 1’b0;</w:t>
                      </w:r>
                    </w:p>
                    <w:p w14:paraId="1E182918" w14:textId="77777777" w:rsidR="00D83C87" w:rsidRDefault="00D83C87">
                      <w:r>
                        <w:t xml:space="preserve">     </w:t>
                      </w:r>
                      <w:r w:rsidRPr="00D83C87">
                        <w:t xml:space="preserve"> </w:t>
                      </w:r>
                      <w:proofErr w:type="spellStart"/>
                      <w:r w:rsidRPr="00D83C87">
                        <w:t>qb</w:t>
                      </w:r>
                      <w:proofErr w:type="spellEnd"/>
                      <w:r w:rsidRPr="00D83C87">
                        <w:t xml:space="preserve"> = 1’b1; </w:t>
                      </w:r>
                    </w:p>
                    <w:p w14:paraId="6D5A5665" w14:textId="77777777" w:rsidR="009919D9" w:rsidRDefault="00D83C87">
                      <w:r>
                        <w:t xml:space="preserve">   </w:t>
                      </w:r>
                      <w:r w:rsidRPr="00D83C87">
                        <w:t xml:space="preserve">end </w:t>
                      </w:r>
                    </w:p>
                    <w:p w14:paraId="547B156E" w14:textId="77777777" w:rsidR="009919D9" w:rsidRDefault="00D83C87">
                      <w:r w:rsidRPr="00D83C87">
                        <w:t>always @ (</w:t>
                      </w:r>
                      <w:proofErr w:type="spellStart"/>
                      <w:r w:rsidRPr="00D83C87">
                        <w:t>posedge</w:t>
                      </w:r>
                      <w:proofErr w:type="spellEnd"/>
                      <w:r w:rsidRPr="00D83C87">
                        <w:t xml:space="preserve"> </w:t>
                      </w:r>
                      <w:proofErr w:type="spellStart"/>
                      <w:r w:rsidRPr="00D83C87">
                        <w:t>clk</w:t>
                      </w:r>
                      <w:proofErr w:type="spellEnd"/>
                      <w:r w:rsidRPr="00D83C87">
                        <w:t>)</w:t>
                      </w:r>
                    </w:p>
                    <w:p w14:paraId="20F2AE43" w14:textId="77777777" w:rsidR="009919D9" w:rsidRDefault="009919D9">
                      <w:r>
                        <w:t xml:space="preserve">    </w:t>
                      </w:r>
                      <w:r w:rsidR="00D83C87" w:rsidRPr="00D83C87">
                        <w:t xml:space="preserve"> if(reset)</w:t>
                      </w:r>
                    </w:p>
                    <w:p w14:paraId="408E0F65" w14:textId="77777777" w:rsidR="009919D9" w:rsidRDefault="009919D9">
                      <w:r>
                        <w:t xml:space="preserve">    </w:t>
                      </w:r>
                      <w:r w:rsidR="00D83C87" w:rsidRPr="00D83C87">
                        <w:t xml:space="preserve"> begin</w:t>
                      </w:r>
                    </w:p>
                    <w:p w14:paraId="02FA926E" w14:textId="77777777" w:rsidR="009919D9" w:rsidRDefault="009919D9">
                      <w:r>
                        <w:t xml:space="preserve">   </w:t>
                      </w:r>
                      <w:r w:rsidR="00D83C87" w:rsidRPr="00D83C87">
                        <w:t xml:space="preserve"> q = 1’b0;</w:t>
                      </w:r>
                    </w:p>
                    <w:p w14:paraId="6C9EB3F3" w14:textId="77777777" w:rsidR="00CE1509" w:rsidRDefault="009919D9">
                      <w:r>
                        <w:t xml:space="preserve">  </w:t>
                      </w:r>
                      <w:r w:rsidR="00CE1509">
                        <w:t xml:space="preserve"> </w:t>
                      </w:r>
                      <w:r w:rsidR="00D83C87" w:rsidRPr="00D83C87">
                        <w:t xml:space="preserve"> </w:t>
                      </w:r>
                      <w:proofErr w:type="spellStart"/>
                      <w:r w:rsidR="00D83C87" w:rsidRPr="00D83C87">
                        <w:t>qb</w:t>
                      </w:r>
                      <w:proofErr w:type="spellEnd"/>
                      <w:r w:rsidR="00D83C87" w:rsidRPr="00D83C87">
                        <w:t xml:space="preserve"> = 1’b1; </w:t>
                      </w:r>
                    </w:p>
                    <w:p w14:paraId="3F672063" w14:textId="77777777" w:rsidR="00CE1509" w:rsidRDefault="00CE1509">
                      <w:r>
                        <w:t xml:space="preserve">   </w:t>
                      </w:r>
                      <w:r w:rsidR="00D83C87" w:rsidRPr="00D83C87">
                        <w:t>end</w:t>
                      </w:r>
                    </w:p>
                    <w:p w14:paraId="5A1D0B65" w14:textId="77777777" w:rsidR="00CE1509" w:rsidRDefault="00D83C87">
                      <w:r w:rsidRPr="00D83C87">
                        <w:t xml:space="preserve"> else </w:t>
                      </w:r>
                    </w:p>
                    <w:p w14:paraId="7B9381E7" w14:textId="72524B3B" w:rsidR="004C3A9C" w:rsidRDefault="00D83C87">
                      <w:r w:rsidRPr="00D83C87">
                        <w:t>case({j ,k})</w:t>
                      </w:r>
                    </w:p>
                    <w:p w14:paraId="54625380" w14:textId="77777777" w:rsidR="00490716" w:rsidRDefault="00490716"/>
                    <w:p w14:paraId="61217029" w14:textId="77777777" w:rsidR="00490716" w:rsidRDefault="00490716">
                      <w:r w:rsidRPr="00490716">
                        <w:t xml:space="preserve">{1’b0,1’b0}: begin </w:t>
                      </w:r>
                    </w:p>
                    <w:p w14:paraId="0F9C71C6" w14:textId="77777777" w:rsidR="00CE70C1" w:rsidRDefault="00490716">
                      <w:r>
                        <w:t xml:space="preserve">                          </w:t>
                      </w:r>
                      <w:r w:rsidRPr="00490716">
                        <w:t xml:space="preserve">q=q; </w:t>
                      </w:r>
                      <w:proofErr w:type="spellStart"/>
                      <w:r w:rsidRPr="00490716">
                        <w:t>qb</w:t>
                      </w:r>
                      <w:proofErr w:type="spellEnd"/>
                      <w:r w:rsidRPr="00490716">
                        <w:t>=</w:t>
                      </w:r>
                      <w:proofErr w:type="spellStart"/>
                      <w:r w:rsidRPr="00490716">
                        <w:t>qb</w:t>
                      </w:r>
                      <w:proofErr w:type="spellEnd"/>
                      <w:r w:rsidRPr="00490716">
                        <w:t xml:space="preserve">; </w:t>
                      </w:r>
                      <w:r>
                        <w:t xml:space="preserve">      </w:t>
                      </w:r>
                    </w:p>
                    <w:p w14:paraId="025822BC" w14:textId="53C1FD81" w:rsidR="00490716" w:rsidRDefault="00CE70C1">
                      <w:r>
                        <w:t xml:space="preserve">              </w:t>
                      </w:r>
                      <w:r w:rsidR="00490716">
                        <w:t xml:space="preserve">           </w:t>
                      </w:r>
                      <w:r w:rsidR="00490716" w:rsidRPr="00490716">
                        <w:t>end</w:t>
                      </w:r>
                    </w:p>
                    <w:p w14:paraId="7B3DE0A1" w14:textId="77777777" w:rsidR="00CE70C1" w:rsidRDefault="00490716">
                      <w:r w:rsidRPr="00490716">
                        <w:t xml:space="preserve"> {1’b0,1’b1}: begin </w:t>
                      </w:r>
                    </w:p>
                    <w:p w14:paraId="0F64AC23" w14:textId="77777777" w:rsidR="00CE70C1" w:rsidRDefault="00CE70C1">
                      <w:r>
                        <w:t xml:space="preserve">                     </w:t>
                      </w:r>
                      <w:r w:rsidR="00490716" w:rsidRPr="00490716">
                        <w:t xml:space="preserve">q=1’b0; </w:t>
                      </w:r>
                      <w:proofErr w:type="spellStart"/>
                      <w:r w:rsidR="00490716" w:rsidRPr="00490716">
                        <w:t>qb</w:t>
                      </w:r>
                      <w:proofErr w:type="spellEnd"/>
                      <w:r w:rsidR="00490716" w:rsidRPr="00490716">
                        <w:t>=1’b1;</w:t>
                      </w:r>
                    </w:p>
                    <w:p w14:paraId="6B6EBEF4" w14:textId="77777777" w:rsidR="00CE70C1" w:rsidRDefault="00CE70C1">
                      <w:r>
                        <w:t xml:space="preserve">                    </w:t>
                      </w:r>
                      <w:r w:rsidR="00490716" w:rsidRPr="00490716">
                        <w:t xml:space="preserve"> end </w:t>
                      </w:r>
                    </w:p>
                    <w:p w14:paraId="0C9B85C0" w14:textId="77777777" w:rsidR="00CE70C1" w:rsidRDefault="00490716">
                      <w:r w:rsidRPr="00490716">
                        <w:t xml:space="preserve">{1’b1,1’b0}: begin </w:t>
                      </w:r>
                    </w:p>
                    <w:p w14:paraId="33712998" w14:textId="722F09E4" w:rsidR="00CE70C1" w:rsidRDefault="00056E90">
                      <w:r>
                        <w:t xml:space="preserve">                   </w:t>
                      </w:r>
                      <w:r w:rsidR="00490716" w:rsidRPr="00490716">
                        <w:t xml:space="preserve">q=1’b1; </w:t>
                      </w:r>
                      <w:r w:rsidR="00CE70C1">
                        <w:t xml:space="preserve">   </w:t>
                      </w:r>
                      <w:proofErr w:type="spellStart"/>
                      <w:r w:rsidR="00490716" w:rsidRPr="00490716">
                        <w:t>qb</w:t>
                      </w:r>
                      <w:proofErr w:type="spellEnd"/>
                      <w:r w:rsidR="00490716" w:rsidRPr="00490716">
                        <w:t xml:space="preserve">=1’b0; </w:t>
                      </w:r>
                      <w:r>
                        <w:t xml:space="preserve">           </w:t>
                      </w:r>
                    </w:p>
                    <w:p w14:paraId="1314756F" w14:textId="2F4F806D" w:rsidR="00056E90" w:rsidRDefault="00056E90">
                      <w:r>
                        <w:t xml:space="preserve">                     end </w:t>
                      </w:r>
                    </w:p>
                    <w:p w14:paraId="1E629708" w14:textId="77777777" w:rsidR="00056E90" w:rsidRDefault="00490716">
                      <w:r w:rsidRPr="00490716">
                        <w:t xml:space="preserve"> {1’b1,1’b1}: begin </w:t>
                      </w:r>
                    </w:p>
                    <w:p w14:paraId="0A56F7A3" w14:textId="77777777" w:rsidR="00056E90" w:rsidRDefault="00056E90">
                      <w:r>
                        <w:t xml:space="preserve">                   </w:t>
                      </w:r>
                      <w:r w:rsidR="00490716" w:rsidRPr="00490716">
                        <w:t xml:space="preserve">q=~q; </w:t>
                      </w:r>
                      <w:proofErr w:type="spellStart"/>
                      <w:r w:rsidR="00490716" w:rsidRPr="00490716">
                        <w:t>qb</w:t>
                      </w:r>
                      <w:proofErr w:type="spellEnd"/>
                      <w:r w:rsidR="00490716" w:rsidRPr="00490716">
                        <w:t>=~</w:t>
                      </w:r>
                      <w:proofErr w:type="spellStart"/>
                      <w:r w:rsidR="00490716" w:rsidRPr="00490716">
                        <w:t>qb</w:t>
                      </w:r>
                      <w:proofErr w:type="spellEnd"/>
                      <w:r w:rsidR="00490716" w:rsidRPr="00490716">
                        <w:t xml:space="preserve">; </w:t>
                      </w:r>
                    </w:p>
                    <w:p w14:paraId="4828732C" w14:textId="77777777" w:rsidR="00FA4A2C" w:rsidRDefault="00056E90">
                      <w:r>
                        <w:t xml:space="preserve">                       </w:t>
                      </w:r>
                      <w:r w:rsidR="00490716" w:rsidRPr="00490716">
                        <w:t xml:space="preserve">end </w:t>
                      </w:r>
                    </w:p>
                    <w:p w14:paraId="27DF2EFA" w14:textId="77777777" w:rsidR="00FA4A2C" w:rsidRDefault="00490716">
                      <w:proofErr w:type="spellStart"/>
                      <w:r w:rsidRPr="00490716">
                        <w:t>endcase</w:t>
                      </w:r>
                      <w:proofErr w:type="spellEnd"/>
                      <w:r w:rsidRPr="00490716">
                        <w:t xml:space="preserve"> </w:t>
                      </w:r>
                    </w:p>
                    <w:p w14:paraId="7EC852DB" w14:textId="52D74782" w:rsidR="00490716" w:rsidRDefault="00490716">
                      <w:proofErr w:type="spellStart"/>
                      <w:r w:rsidRPr="00490716">
                        <w:t>endmodule</w:t>
                      </w:r>
                      <w:proofErr w:type="spellEnd"/>
                    </w:p>
                  </w:txbxContent>
                </v:textbox>
              </v:shape>
            </w:pict>
          </mc:Fallback>
        </mc:AlternateContent>
      </w:r>
      <w:r>
        <w:rPr>
          <w:noProof/>
          <w:lang w:val="en-IN"/>
        </w:rPr>
        <mc:AlternateContent>
          <mc:Choice Requires="wps">
            <w:drawing>
              <wp:anchor distT="0" distB="0" distL="114300" distR="114300" simplePos="0" relativeHeight="251750400" behindDoc="0" locked="0" layoutInCell="1" allowOverlap="1" wp14:anchorId="2C042964" wp14:editId="59F84845">
                <wp:simplePos x="0" y="0"/>
                <wp:positionH relativeFrom="column">
                  <wp:posOffset>-477748</wp:posOffset>
                </wp:positionH>
                <wp:positionV relativeFrom="paragraph">
                  <wp:posOffset>-622414</wp:posOffset>
                </wp:positionV>
                <wp:extent cx="1058238" cy="1325366"/>
                <wp:effectExtent l="0" t="0" r="46990" b="46355"/>
                <wp:wrapNone/>
                <wp:docPr id="2002301924" name="Half Frame 19"/>
                <wp:cNvGraphicFramePr/>
                <a:graphic xmlns:a="http://schemas.openxmlformats.org/drawingml/2006/main">
                  <a:graphicData uri="http://schemas.microsoft.com/office/word/2010/wordprocessingShape">
                    <wps:wsp>
                      <wps:cNvSpPr/>
                      <wps:spPr>
                        <a:xfrm>
                          <a:off x="0" y="0"/>
                          <a:ext cx="1058238" cy="1325366"/>
                        </a:xfrm>
                        <a:prstGeom prst="halfFram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ED91A" id="Half Frame 19" o:spid="_x0000_s1026" style="position:absolute;margin-left:-37.6pt;margin-top:-49pt;width:83.35pt;height:104.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8238,1325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" path="m,l1058238,,776591,352742r-423849,l352742,883582,,1325366,,xe" fillcolor="#91bce3 [2168]" strokecolor="#5b9bd5 [3208]" strokeweight=".5pt">
                <v:fill color2="#7aaddd [2616]" rotate="t" colors="0 #b1cbe9;.5 #a3c1e5;1 #92b9e4" focus="100%" type="gradient">
                  <o:fill v:ext="view" type="gradientUnscaled"/>
                </v:fill>
                <v:stroke joinstyle="miter"/>
                <v:path arrowok="t" o:connecttype="custom" o:connectlocs="0,0;1058238,0;776591,352742;352742,352742;352742,883582;0,1325366;0,0" o:connectangles="0,0,0,0,0,0,0"/>
              </v:shape>
            </w:pict>
          </mc:Fallback>
        </mc:AlternateContent>
      </w:r>
    </w:p>
    <w:p w14:paraId="25020755" w14:textId="79365B90" w:rsidR="00AB2996" w:rsidRDefault="0011607F" w:rsidP="00AF0540">
      <w:pPr>
        <w:rPr>
          <w:lang w:val="en-IN"/>
        </w:rPr>
      </w:pPr>
      <w:r>
        <w:rPr>
          <w:lang w:val="en-IN"/>
        </w:rPr>
        <w:t>1</w:t>
      </w:r>
    </w:p>
    <w:p w14:paraId="038383A9" w14:textId="3146EEB3" w:rsidR="00AB2996" w:rsidRDefault="00AB2996" w:rsidP="00AF0540">
      <w:pPr>
        <w:rPr>
          <w:lang w:val="en-IN"/>
        </w:rPr>
      </w:pPr>
    </w:p>
    <w:p w14:paraId="35DAEEAA" w14:textId="62F04533" w:rsidR="00AB2996" w:rsidRDefault="00AB2996" w:rsidP="00AF0540">
      <w:pPr>
        <w:rPr>
          <w:lang w:val="en-IN"/>
        </w:rPr>
      </w:pPr>
    </w:p>
    <w:p w14:paraId="24394D0D" w14:textId="514B276D" w:rsidR="00AB2996" w:rsidRDefault="00AB2996" w:rsidP="00AF0540">
      <w:pPr>
        <w:rPr>
          <w:lang w:val="en-IN"/>
        </w:rPr>
      </w:pPr>
    </w:p>
    <w:p w14:paraId="4F9065CD" w14:textId="10AB798B" w:rsidR="00AB2996" w:rsidRDefault="00AB2996" w:rsidP="00AF0540">
      <w:pPr>
        <w:rPr>
          <w:lang w:val="en-IN"/>
        </w:rPr>
      </w:pPr>
    </w:p>
    <w:p w14:paraId="5ED12E02" w14:textId="57FE8DD9" w:rsidR="00AB2996" w:rsidRDefault="00AB2996" w:rsidP="00AF0540">
      <w:pPr>
        <w:rPr>
          <w:lang w:val="en-IN"/>
        </w:rPr>
      </w:pPr>
    </w:p>
    <w:p w14:paraId="1ABCBEEE" w14:textId="08DB3F9C" w:rsidR="00AB2996" w:rsidRDefault="00AB2996" w:rsidP="00AF0540">
      <w:pPr>
        <w:rPr>
          <w:lang w:val="en-IN"/>
        </w:rPr>
      </w:pPr>
    </w:p>
    <w:p w14:paraId="43B6EC76" w14:textId="77777777" w:rsidR="00AB2996" w:rsidRDefault="00AB2996" w:rsidP="00AF0540">
      <w:pPr>
        <w:rPr>
          <w:lang w:val="en-IN"/>
        </w:rPr>
      </w:pPr>
    </w:p>
    <w:p w14:paraId="4792ADB4" w14:textId="239D5A4B" w:rsidR="00AB2996" w:rsidRDefault="00AB2996" w:rsidP="00AF0540">
      <w:pPr>
        <w:rPr>
          <w:lang w:val="en-IN"/>
        </w:rPr>
      </w:pPr>
    </w:p>
    <w:p w14:paraId="6FF8EE28" w14:textId="4179BBA8" w:rsidR="00AB2996" w:rsidRDefault="00AB2996" w:rsidP="00AF0540">
      <w:pPr>
        <w:rPr>
          <w:lang w:val="en-IN"/>
        </w:rPr>
      </w:pPr>
    </w:p>
    <w:p w14:paraId="0417C2A3" w14:textId="669DC184" w:rsidR="00AB2996" w:rsidRDefault="00EE1CBB" w:rsidP="00AF0540">
      <w:pPr>
        <w:rPr>
          <w:lang w:val="en-IN"/>
        </w:rPr>
      </w:pPr>
      <w:r>
        <w:rPr>
          <w:noProof/>
          <w:lang w:val="en-IN"/>
        </w:rPr>
        <mc:AlternateContent>
          <mc:Choice Requires="wps">
            <w:drawing>
              <wp:anchor distT="0" distB="0" distL="114300" distR="114300" simplePos="0" relativeHeight="251757568" behindDoc="0" locked="0" layoutInCell="1" allowOverlap="1" wp14:anchorId="37F6AA0E" wp14:editId="2308D67E">
                <wp:simplePos x="0" y="0"/>
                <wp:positionH relativeFrom="column">
                  <wp:posOffset>4412751</wp:posOffset>
                </wp:positionH>
                <wp:positionV relativeFrom="paragraph">
                  <wp:posOffset>148048</wp:posOffset>
                </wp:positionV>
                <wp:extent cx="2475865" cy="3051218"/>
                <wp:effectExtent l="0" t="0" r="19685" b="15875"/>
                <wp:wrapNone/>
                <wp:docPr id="1031998549" name="Text Box 26"/>
                <wp:cNvGraphicFramePr/>
                <a:graphic xmlns:a="http://schemas.openxmlformats.org/drawingml/2006/main">
                  <a:graphicData uri="http://schemas.microsoft.com/office/word/2010/wordprocessingShape">
                    <wps:wsp>
                      <wps:cNvSpPr txBox="1"/>
                      <wps:spPr>
                        <a:xfrm>
                          <a:off x="0" y="0"/>
                          <a:ext cx="2475865" cy="3051218"/>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F8F65E8" w14:textId="6FF5AD58" w:rsidR="005F3308" w:rsidRPr="002D2D03" w:rsidRDefault="005F3308" w:rsidP="00D769CB">
                            <w:pPr>
                              <w:rPr>
                                <w:b/>
                                <w:bCs/>
                                <w:color w:val="1F3864" w:themeColor="accent1" w:themeShade="80"/>
                                <w:sz w:val="22"/>
                                <w:szCs w:val="24"/>
                              </w:rPr>
                            </w:pPr>
                            <w:r w:rsidRPr="002D2D03">
                              <w:rPr>
                                <w:b/>
                                <w:bCs/>
                                <w:color w:val="1F3864" w:themeColor="accent1" w:themeShade="80"/>
                                <w:sz w:val="22"/>
                                <w:szCs w:val="24"/>
                              </w:rPr>
                              <w:t xml:space="preserve">                                 T-FF</w:t>
                            </w:r>
                          </w:p>
                          <w:p w14:paraId="73DBF37D" w14:textId="27666DCF" w:rsidR="00D769CB" w:rsidRDefault="00D769CB" w:rsidP="00D769CB">
                            <w:r w:rsidRPr="00B956B4">
                              <w:t xml:space="preserve">module </w:t>
                            </w:r>
                            <w:proofErr w:type="spellStart"/>
                            <w:r w:rsidRPr="00B956B4">
                              <w:t>tff</w:t>
                            </w:r>
                            <w:proofErr w:type="spellEnd"/>
                            <w:r w:rsidRPr="00B956B4">
                              <w:t>(</w:t>
                            </w:r>
                            <w:proofErr w:type="spellStart"/>
                            <w:r w:rsidRPr="00B956B4">
                              <w:t>q,reset</w:t>
                            </w:r>
                            <w:proofErr w:type="spellEnd"/>
                            <w:r w:rsidRPr="00B956B4">
                              <w:t xml:space="preserve"> ,</w:t>
                            </w:r>
                            <w:proofErr w:type="spellStart"/>
                            <w:r w:rsidRPr="00B956B4">
                              <w:t>clk,t</w:t>
                            </w:r>
                            <w:proofErr w:type="spellEnd"/>
                            <w:r w:rsidRPr="00B956B4">
                              <w:t xml:space="preserve">); </w:t>
                            </w:r>
                          </w:p>
                          <w:p w14:paraId="581907EE" w14:textId="77777777" w:rsidR="00D769CB" w:rsidRDefault="00D769CB" w:rsidP="00D769CB">
                            <w:r w:rsidRPr="00B956B4">
                              <w:t xml:space="preserve">output reg q; input </w:t>
                            </w:r>
                            <w:proofErr w:type="spellStart"/>
                            <w:r>
                              <w:t>T</w:t>
                            </w:r>
                            <w:r w:rsidRPr="00B956B4">
                              <w:t>,reset</w:t>
                            </w:r>
                            <w:proofErr w:type="spellEnd"/>
                            <w:r w:rsidRPr="00B956B4">
                              <w:t xml:space="preserve"> ,</w:t>
                            </w:r>
                            <w:proofErr w:type="spellStart"/>
                            <w:r w:rsidRPr="00B956B4">
                              <w:t>clk</w:t>
                            </w:r>
                            <w:proofErr w:type="spellEnd"/>
                            <w:r w:rsidRPr="00B956B4">
                              <w:t>;</w:t>
                            </w:r>
                          </w:p>
                          <w:p w14:paraId="535229AD" w14:textId="77777777" w:rsidR="00D769CB" w:rsidRDefault="00D769CB" w:rsidP="00D769CB">
                            <w:r w:rsidRPr="00B956B4">
                              <w:t xml:space="preserve"> initial</w:t>
                            </w:r>
                          </w:p>
                          <w:p w14:paraId="1215A120" w14:textId="77777777" w:rsidR="00D769CB" w:rsidRDefault="00D769CB" w:rsidP="00D769CB">
                            <w:r>
                              <w:t xml:space="preserve">      </w:t>
                            </w:r>
                            <w:r w:rsidRPr="00B956B4">
                              <w:t xml:space="preserve"> begin</w:t>
                            </w:r>
                          </w:p>
                          <w:p w14:paraId="62D302D8" w14:textId="77777777" w:rsidR="00D769CB" w:rsidRDefault="00D769CB" w:rsidP="00D769CB">
                            <w:r>
                              <w:t xml:space="preserve">           </w:t>
                            </w:r>
                            <w:r w:rsidRPr="00B956B4">
                              <w:t xml:space="preserve"> q=1’b0; </w:t>
                            </w:r>
                          </w:p>
                          <w:p w14:paraId="5420F77A" w14:textId="77777777" w:rsidR="00D769CB" w:rsidRDefault="00D769CB" w:rsidP="00D769CB">
                            <w:r>
                              <w:t xml:space="preserve">      </w:t>
                            </w:r>
                            <w:r w:rsidRPr="00B956B4">
                              <w:t xml:space="preserve">end </w:t>
                            </w:r>
                          </w:p>
                          <w:p w14:paraId="0FC2E973" w14:textId="77777777" w:rsidR="00D769CB" w:rsidRDefault="00D769CB" w:rsidP="00D769CB">
                            <w:r w:rsidRPr="00B956B4">
                              <w:t>always @ (</w:t>
                            </w:r>
                            <w:proofErr w:type="spellStart"/>
                            <w:r w:rsidRPr="00B956B4">
                              <w:t>posedge</w:t>
                            </w:r>
                            <w:proofErr w:type="spellEnd"/>
                            <w:r w:rsidRPr="00B956B4">
                              <w:t xml:space="preserve"> </w:t>
                            </w:r>
                            <w:proofErr w:type="spellStart"/>
                            <w:r w:rsidRPr="00B956B4">
                              <w:t>clk</w:t>
                            </w:r>
                            <w:proofErr w:type="spellEnd"/>
                            <w:r w:rsidRPr="00B956B4">
                              <w:t xml:space="preserve">) </w:t>
                            </w:r>
                          </w:p>
                          <w:p w14:paraId="4382AA5B" w14:textId="77777777" w:rsidR="00D769CB" w:rsidRDefault="00D769CB" w:rsidP="00D769CB">
                            <w:r>
                              <w:t xml:space="preserve">        </w:t>
                            </w:r>
                            <w:r w:rsidRPr="00B956B4">
                              <w:t xml:space="preserve">if (reset) </w:t>
                            </w:r>
                          </w:p>
                          <w:p w14:paraId="06CE4D23" w14:textId="77777777" w:rsidR="00D769CB" w:rsidRDefault="00D769CB" w:rsidP="00D769CB">
                            <w:r>
                              <w:t xml:space="preserve">            </w:t>
                            </w:r>
                            <w:r w:rsidRPr="00B956B4">
                              <w:t>q &lt;= 1’b0;</w:t>
                            </w:r>
                          </w:p>
                          <w:p w14:paraId="3371F6A8" w14:textId="77777777" w:rsidR="00D769CB" w:rsidRDefault="00D769CB" w:rsidP="00D769CB">
                            <w:r w:rsidRPr="00B956B4">
                              <w:t xml:space="preserve"> else if (</w:t>
                            </w:r>
                            <w:r>
                              <w:t>T</w:t>
                            </w:r>
                            <w:r w:rsidRPr="00B956B4">
                              <w:t xml:space="preserve">) q= </w:t>
                            </w:r>
                            <w:r w:rsidRPr="00B956B4">
                              <w:rPr>
                                <w:rFonts w:ascii="Cambria Math" w:hAnsi="Cambria Math" w:cs="Cambria Math"/>
                              </w:rPr>
                              <w:t>∼</w:t>
                            </w:r>
                            <w:r w:rsidRPr="00B956B4">
                              <w:t xml:space="preserve">q; </w:t>
                            </w:r>
                          </w:p>
                          <w:p w14:paraId="2B8DAC9F" w14:textId="56A58830" w:rsidR="00D769CB" w:rsidRDefault="005F3308" w:rsidP="00D769CB">
                            <w:r>
                              <w:t xml:space="preserve">     </w:t>
                            </w:r>
                            <w:r w:rsidR="00D769CB" w:rsidRPr="00B956B4">
                              <w:t>else q = q;</w:t>
                            </w:r>
                          </w:p>
                          <w:p w14:paraId="75240A94" w14:textId="77777777" w:rsidR="00D769CB" w:rsidRDefault="00D769CB" w:rsidP="00D769CB">
                            <w:r w:rsidRPr="00B956B4">
                              <w:t xml:space="preserve"> </w:t>
                            </w:r>
                            <w:proofErr w:type="spellStart"/>
                            <w:r w:rsidRPr="00B956B4">
                              <w:t>endmodule</w:t>
                            </w:r>
                            <w:proofErr w:type="spellEnd"/>
                          </w:p>
                          <w:p w14:paraId="669C1051" w14:textId="0D906889" w:rsidR="0056329C" w:rsidRDefault="0056329C" w:rsidP="00D769CB">
                            <w:r>
                              <w:t xml:space="preserve">                  </w:t>
                            </w:r>
                            <w:r w:rsidR="00EE1CBB">
                              <w:t xml:space="preserve">       </w:t>
                            </w:r>
                            <w:r>
                              <w:t xml:space="preserve">   OR </w:t>
                            </w:r>
                          </w:p>
                          <w:p w14:paraId="20E853B9" w14:textId="77777777" w:rsidR="0056329C" w:rsidRDefault="0056329C" w:rsidP="0056329C">
                            <w:r w:rsidRPr="00B956B4">
                              <w:t>always @ (</w:t>
                            </w:r>
                            <w:proofErr w:type="spellStart"/>
                            <w:r w:rsidRPr="00B956B4">
                              <w:t>posedge</w:t>
                            </w:r>
                            <w:proofErr w:type="spellEnd"/>
                            <w:r w:rsidRPr="00B956B4">
                              <w:t xml:space="preserve"> </w:t>
                            </w:r>
                            <w:proofErr w:type="spellStart"/>
                            <w:r w:rsidRPr="00B956B4">
                              <w:t>clk</w:t>
                            </w:r>
                            <w:proofErr w:type="spellEnd"/>
                            <w:r w:rsidRPr="00B956B4">
                              <w:t xml:space="preserve">) </w:t>
                            </w:r>
                          </w:p>
                          <w:p w14:paraId="0BE09B67" w14:textId="77777777" w:rsidR="0056329C" w:rsidRDefault="0056329C" w:rsidP="0056329C">
                            <w:r>
                              <w:t xml:space="preserve">        </w:t>
                            </w:r>
                            <w:r w:rsidRPr="00B956B4">
                              <w:t xml:space="preserve">if (reset) </w:t>
                            </w:r>
                          </w:p>
                          <w:p w14:paraId="42B684ED" w14:textId="77777777" w:rsidR="0056329C" w:rsidRDefault="0056329C" w:rsidP="0056329C">
                            <w:r>
                              <w:t xml:space="preserve">            </w:t>
                            </w:r>
                            <w:r w:rsidRPr="00B956B4">
                              <w:t>q &lt;= 1’b0;</w:t>
                            </w:r>
                          </w:p>
                          <w:p w14:paraId="45E21AE7" w14:textId="602C8616" w:rsidR="0056329C" w:rsidRDefault="0056329C" w:rsidP="0056329C">
                            <w:r w:rsidRPr="00B956B4">
                              <w:t xml:space="preserve"> else </w:t>
                            </w:r>
                            <w:r>
                              <w:t xml:space="preserve"> </w:t>
                            </w:r>
                            <w:r w:rsidR="007858CE">
                              <w:t xml:space="preserve"> q</w:t>
                            </w:r>
                            <w:r w:rsidR="00734759">
                              <w:t xml:space="preserve"> &lt;</w:t>
                            </w:r>
                            <w:r w:rsidR="007858CE">
                              <w:t>= q ^t;</w:t>
                            </w:r>
                          </w:p>
                          <w:p w14:paraId="0E2EF0A7" w14:textId="77777777" w:rsidR="0056329C" w:rsidRDefault="0056329C" w:rsidP="0056329C">
                            <w:r w:rsidRPr="00B956B4">
                              <w:t xml:space="preserve"> </w:t>
                            </w:r>
                            <w:proofErr w:type="spellStart"/>
                            <w:r w:rsidRPr="00B956B4">
                              <w:t>endmodule</w:t>
                            </w:r>
                            <w:proofErr w:type="spellEnd"/>
                          </w:p>
                          <w:p w14:paraId="0996CA60" w14:textId="77777777" w:rsidR="0056329C" w:rsidRDefault="0056329C" w:rsidP="00D769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6AA0E" id="Text Box 26" o:spid="_x0000_s1047" type="#_x0000_t202" style="position:absolute;margin-left:347.45pt;margin-top:11.65pt;width:194.95pt;height:24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" fillcolor="#91bce3 [2168]" strokecolor="#5b9bd5 [3208]" strokeweight=".5pt">
                <v:fill color2="#7aaddd [2616]" rotate="t" colors="0 #b1cbe9;.5 #a3c1e5;1 #92b9e4" focus="100%" type="gradient">
                  <o:fill v:ext="view" type="gradientUnscaled"/>
                </v:fill>
                <v:textbox>
                  <w:txbxContent>
                    <w:p w14:paraId="1F8F65E8" w14:textId="6FF5AD58" w:rsidR="005F3308" w:rsidRPr="002D2D03" w:rsidRDefault="005F3308" w:rsidP="00D769CB">
                      <w:pPr>
                        <w:rPr>
                          <w:b/>
                          <w:bCs/>
                          <w:color w:val="1F3864" w:themeColor="accent1" w:themeShade="80"/>
                          <w:sz w:val="22"/>
                          <w:szCs w:val="24"/>
                        </w:rPr>
                      </w:pPr>
                      <w:r w:rsidRPr="002D2D03">
                        <w:rPr>
                          <w:b/>
                          <w:bCs/>
                          <w:color w:val="1F3864" w:themeColor="accent1" w:themeShade="80"/>
                          <w:sz w:val="22"/>
                          <w:szCs w:val="24"/>
                        </w:rPr>
                        <w:t xml:space="preserve">                                 T-FF</w:t>
                      </w:r>
                    </w:p>
                    <w:p w14:paraId="73DBF37D" w14:textId="27666DCF" w:rsidR="00D769CB" w:rsidRDefault="00D769CB" w:rsidP="00D769CB">
                      <w:r w:rsidRPr="00B956B4">
                        <w:t xml:space="preserve">module </w:t>
                      </w:r>
                      <w:proofErr w:type="spellStart"/>
                      <w:r w:rsidRPr="00B956B4">
                        <w:t>tff</w:t>
                      </w:r>
                      <w:proofErr w:type="spellEnd"/>
                      <w:r w:rsidRPr="00B956B4">
                        <w:t>(</w:t>
                      </w:r>
                      <w:proofErr w:type="spellStart"/>
                      <w:r w:rsidRPr="00B956B4">
                        <w:t>q,reset</w:t>
                      </w:r>
                      <w:proofErr w:type="spellEnd"/>
                      <w:r w:rsidRPr="00B956B4">
                        <w:t xml:space="preserve"> ,</w:t>
                      </w:r>
                      <w:proofErr w:type="spellStart"/>
                      <w:r w:rsidRPr="00B956B4">
                        <w:t>clk,t</w:t>
                      </w:r>
                      <w:proofErr w:type="spellEnd"/>
                      <w:r w:rsidRPr="00B956B4">
                        <w:t xml:space="preserve">); </w:t>
                      </w:r>
                    </w:p>
                    <w:p w14:paraId="581907EE" w14:textId="77777777" w:rsidR="00D769CB" w:rsidRDefault="00D769CB" w:rsidP="00D769CB">
                      <w:r w:rsidRPr="00B956B4">
                        <w:t xml:space="preserve">output reg q; input </w:t>
                      </w:r>
                      <w:proofErr w:type="spellStart"/>
                      <w:r>
                        <w:t>T</w:t>
                      </w:r>
                      <w:r w:rsidRPr="00B956B4">
                        <w:t>,reset</w:t>
                      </w:r>
                      <w:proofErr w:type="spellEnd"/>
                      <w:r w:rsidRPr="00B956B4">
                        <w:t xml:space="preserve"> ,</w:t>
                      </w:r>
                      <w:proofErr w:type="spellStart"/>
                      <w:r w:rsidRPr="00B956B4">
                        <w:t>clk</w:t>
                      </w:r>
                      <w:proofErr w:type="spellEnd"/>
                      <w:r w:rsidRPr="00B956B4">
                        <w:t>;</w:t>
                      </w:r>
                    </w:p>
                    <w:p w14:paraId="535229AD" w14:textId="77777777" w:rsidR="00D769CB" w:rsidRDefault="00D769CB" w:rsidP="00D769CB">
                      <w:r w:rsidRPr="00B956B4">
                        <w:t xml:space="preserve"> initial</w:t>
                      </w:r>
                    </w:p>
                    <w:p w14:paraId="1215A120" w14:textId="77777777" w:rsidR="00D769CB" w:rsidRDefault="00D769CB" w:rsidP="00D769CB">
                      <w:r>
                        <w:t xml:space="preserve">      </w:t>
                      </w:r>
                      <w:r w:rsidRPr="00B956B4">
                        <w:t xml:space="preserve"> begin</w:t>
                      </w:r>
                    </w:p>
                    <w:p w14:paraId="62D302D8" w14:textId="77777777" w:rsidR="00D769CB" w:rsidRDefault="00D769CB" w:rsidP="00D769CB">
                      <w:r>
                        <w:t xml:space="preserve">           </w:t>
                      </w:r>
                      <w:r w:rsidRPr="00B956B4">
                        <w:t xml:space="preserve"> q=1’b0; </w:t>
                      </w:r>
                    </w:p>
                    <w:p w14:paraId="5420F77A" w14:textId="77777777" w:rsidR="00D769CB" w:rsidRDefault="00D769CB" w:rsidP="00D769CB">
                      <w:r>
                        <w:t xml:space="preserve">      </w:t>
                      </w:r>
                      <w:r w:rsidRPr="00B956B4">
                        <w:t xml:space="preserve">end </w:t>
                      </w:r>
                    </w:p>
                    <w:p w14:paraId="0FC2E973" w14:textId="77777777" w:rsidR="00D769CB" w:rsidRDefault="00D769CB" w:rsidP="00D769CB">
                      <w:r w:rsidRPr="00B956B4">
                        <w:t>always @ (</w:t>
                      </w:r>
                      <w:proofErr w:type="spellStart"/>
                      <w:r w:rsidRPr="00B956B4">
                        <w:t>posedge</w:t>
                      </w:r>
                      <w:proofErr w:type="spellEnd"/>
                      <w:r w:rsidRPr="00B956B4">
                        <w:t xml:space="preserve"> </w:t>
                      </w:r>
                      <w:proofErr w:type="spellStart"/>
                      <w:r w:rsidRPr="00B956B4">
                        <w:t>clk</w:t>
                      </w:r>
                      <w:proofErr w:type="spellEnd"/>
                      <w:r w:rsidRPr="00B956B4">
                        <w:t xml:space="preserve">) </w:t>
                      </w:r>
                    </w:p>
                    <w:p w14:paraId="4382AA5B" w14:textId="77777777" w:rsidR="00D769CB" w:rsidRDefault="00D769CB" w:rsidP="00D769CB">
                      <w:r>
                        <w:t xml:space="preserve">        </w:t>
                      </w:r>
                      <w:r w:rsidRPr="00B956B4">
                        <w:t xml:space="preserve">if (reset) </w:t>
                      </w:r>
                    </w:p>
                    <w:p w14:paraId="06CE4D23" w14:textId="77777777" w:rsidR="00D769CB" w:rsidRDefault="00D769CB" w:rsidP="00D769CB">
                      <w:r>
                        <w:t xml:space="preserve">            </w:t>
                      </w:r>
                      <w:r w:rsidRPr="00B956B4">
                        <w:t>q &lt;= 1’b0;</w:t>
                      </w:r>
                    </w:p>
                    <w:p w14:paraId="3371F6A8" w14:textId="77777777" w:rsidR="00D769CB" w:rsidRDefault="00D769CB" w:rsidP="00D769CB">
                      <w:r w:rsidRPr="00B956B4">
                        <w:t xml:space="preserve"> else if (</w:t>
                      </w:r>
                      <w:r>
                        <w:t>T</w:t>
                      </w:r>
                      <w:r w:rsidRPr="00B956B4">
                        <w:t xml:space="preserve">) q= </w:t>
                      </w:r>
                      <w:r w:rsidRPr="00B956B4">
                        <w:rPr>
                          <w:rFonts w:ascii="Cambria Math" w:hAnsi="Cambria Math" w:cs="Cambria Math"/>
                        </w:rPr>
                        <w:t>∼</w:t>
                      </w:r>
                      <w:r w:rsidRPr="00B956B4">
                        <w:t xml:space="preserve">q; </w:t>
                      </w:r>
                    </w:p>
                    <w:p w14:paraId="2B8DAC9F" w14:textId="56A58830" w:rsidR="00D769CB" w:rsidRDefault="005F3308" w:rsidP="00D769CB">
                      <w:r>
                        <w:t xml:space="preserve">     </w:t>
                      </w:r>
                      <w:r w:rsidR="00D769CB" w:rsidRPr="00B956B4">
                        <w:t>else q = q;</w:t>
                      </w:r>
                    </w:p>
                    <w:p w14:paraId="75240A94" w14:textId="77777777" w:rsidR="00D769CB" w:rsidRDefault="00D769CB" w:rsidP="00D769CB">
                      <w:r w:rsidRPr="00B956B4">
                        <w:t xml:space="preserve"> </w:t>
                      </w:r>
                      <w:proofErr w:type="spellStart"/>
                      <w:r w:rsidRPr="00B956B4">
                        <w:t>endmodule</w:t>
                      </w:r>
                      <w:proofErr w:type="spellEnd"/>
                    </w:p>
                    <w:p w14:paraId="669C1051" w14:textId="0D906889" w:rsidR="0056329C" w:rsidRDefault="0056329C" w:rsidP="00D769CB">
                      <w:r>
                        <w:t xml:space="preserve">                  </w:t>
                      </w:r>
                      <w:r w:rsidR="00EE1CBB">
                        <w:t xml:space="preserve">       </w:t>
                      </w:r>
                      <w:r>
                        <w:t xml:space="preserve">   OR </w:t>
                      </w:r>
                    </w:p>
                    <w:p w14:paraId="20E853B9" w14:textId="77777777" w:rsidR="0056329C" w:rsidRDefault="0056329C" w:rsidP="0056329C">
                      <w:r w:rsidRPr="00B956B4">
                        <w:t>always @ (</w:t>
                      </w:r>
                      <w:proofErr w:type="spellStart"/>
                      <w:r w:rsidRPr="00B956B4">
                        <w:t>posedge</w:t>
                      </w:r>
                      <w:proofErr w:type="spellEnd"/>
                      <w:r w:rsidRPr="00B956B4">
                        <w:t xml:space="preserve"> </w:t>
                      </w:r>
                      <w:proofErr w:type="spellStart"/>
                      <w:r w:rsidRPr="00B956B4">
                        <w:t>clk</w:t>
                      </w:r>
                      <w:proofErr w:type="spellEnd"/>
                      <w:r w:rsidRPr="00B956B4">
                        <w:t xml:space="preserve">) </w:t>
                      </w:r>
                    </w:p>
                    <w:p w14:paraId="0BE09B67" w14:textId="77777777" w:rsidR="0056329C" w:rsidRDefault="0056329C" w:rsidP="0056329C">
                      <w:r>
                        <w:t xml:space="preserve">        </w:t>
                      </w:r>
                      <w:r w:rsidRPr="00B956B4">
                        <w:t xml:space="preserve">if (reset) </w:t>
                      </w:r>
                    </w:p>
                    <w:p w14:paraId="42B684ED" w14:textId="77777777" w:rsidR="0056329C" w:rsidRDefault="0056329C" w:rsidP="0056329C">
                      <w:r>
                        <w:t xml:space="preserve">            </w:t>
                      </w:r>
                      <w:r w:rsidRPr="00B956B4">
                        <w:t>q &lt;= 1’b0;</w:t>
                      </w:r>
                    </w:p>
                    <w:p w14:paraId="45E21AE7" w14:textId="602C8616" w:rsidR="0056329C" w:rsidRDefault="0056329C" w:rsidP="0056329C">
                      <w:r w:rsidRPr="00B956B4">
                        <w:t xml:space="preserve"> else </w:t>
                      </w:r>
                      <w:r>
                        <w:t xml:space="preserve"> </w:t>
                      </w:r>
                      <w:r w:rsidR="007858CE">
                        <w:t xml:space="preserve"> q</w:t>
                      </w:r>
                      <w:r w:rsidR="00734759">
                        <w:t xml:space="preserve"> &lt;</w:t>
                      </w:r>
                      <w:r w:rsidR="007858CE">
                        <w:t>= q ^t;</w:t>
                      </w:r>
                    </w:p>
                    <w:p w14:paraId="0E2EF0A7" w14:textId="77777777" w:rsidR="0056329C" w:rsidRDefault="0056329C" w:rsidP="0056329C">
                      <w:r w:rsidRPr="00B956B4">
                        <w:t xml:space="preserve"> </w:t>
                      </w:r>
                      <w:proofErr w:type="spellStart"/>
                      <w:r w:rsidRPr="00B956B4">
                        <w:t>endmodule</w:t>
                      </w:r>
                      <w:proofErr w:type="spellEnd"/>
                    </w:p>
                    <w:p w14:paraId="0996CA60" w14:textId="77777777" w:rsidR="0056329C" w:rsidRDefault="0056329C" w:rsidP="00D769CB"/>
                  </w:txbxContent>
                </v:textbox>
              </v:shape>
            </w:pict>
          </mc:Fallback>
        </mc:AlternateContent>
      </w:r>
    </w:p>
    <w:p w14:paraId="7AA6DA10" w14:textId="1558D723" w:rsidR="00AB2996" w:rsidRDefault="00AB2996" w:rsidP="00AF0540">
      <w:pPr>
        <w:rPr>
          <w:lang w:val="en-IN"/>
        </w:rPr>
      </w:pPr>
    </w:p>
    <w:p w14:paraId="597211FF" w14:textId="521F540F" w:rsidR="00AB2996" w:rsidRDefault="00AB2996" w:rsidP="00AF0540">
      <w:pPr>
        <w:rPr>
          <w:lang w:val="en-IN"/>
        </w:rPr>
      </w:pPr>
    </w:p>
    <w:p w14:paraId="33222C3B" w14:textId="56962CEA" w:rsidR="00AB2996" w:rsidRDefault="00AB2996" w:rsidP="00AF0540">
      <w:pPr>
        <w:rPr>
          <w:lang w:val="en-IN"/>
        </w:rPr>
      </w:pPr>
    </w:p>
    <w:p w14:paraId="5F07E2AB" w14:textId="635EB1BE" w:rsidR="00AB2996" w:rsidRDefault="00AB2996" w:rsidP="00AF0540">
      <w:pPr>
        <w:rPr>
          <w:lang w:val="en-IN"/>
        </w:rPr>
      </w:pPr>
    </w:p>
    <w:p w14:paraId="3DE9767C" w14:textId="197389E7" w:rsidR="00AB2996" w:rsidRDefault="00AB2996" w:rsidP="00AF0540">
      <w:pPr>
        <w:rPr>
          <w:lang w:val="en-IN"/>
        </w:rPr>
      </w:pPr>
    </w:p>
    <w:p w14:paraId="2111C0E2" w14:textId="05598EC5" w:rsidR="00AB2996" w:rsidRDefault="00AB2996" w:rsidP="00AF0540">
      <w:pPr>
        <w:rPr>
          <w:lang w:val="en-IN"/>
        </w:rPr>
      </w:pPr>
    </w:p>
    <w:p w14:paraId="379C5CEB" w14:textId="7E6BD9BB" w:rsidR="00AB2996" w:rsidRDefault="00AB2996" w:rsidP="00AF0540">
      <w:pPr>
        <w:rPr>
          <w:lang w:val="en-IN"/>
        </w:rPr>
      </w:pPr>
    </w:p>
    <w:p w14:paraId="5C510BD2" w14:textId="77777777" w:rsidR="00AB2996" w:rsidRDefault="00AB2996" w:rsidP="00AF0540">
      <w:pPr>
        <w:rPr>
          <w:lang w:val="en-IN"/>
        </w:rPr>
      </w:pPr>
    </w:p>
    <w:p w14:paraId="17A487CC" w14:textId="77777777" w:rsidR="00AB2996" w:rsidRDefault="00AB2996" w:rsidP="00AF0540">
      <w:pPr>
        <w:rPr>
          <w:lang w:val="en-IN"/>
        </w:rPr>
      </w:pPr>
    </w:p>
    <w:p w14:paraId="27319952" w14:textId="77777777" w:rsidR="00AB2996" w:rsidRDefault="00AB2996" w:rsidP="00AF0540">
      <w:pPr>
        <w:rPr>
          <w:lang w:val="en-IN"/>
        </w:rPr>
      </w:pPr>
    </w:p>
    <w:p w14:paraId="6465660A" w14:textId="77777777" w:rsidR="002B6062" w:rsidRDefault="002B6062" w:rsidP="00AF0540">
      <w:pPr>
        <w:rPr>
          <w:lang w:val="en-IN"/>
        </w:rPr>
      </w:pPr>
    </w:p>
    <w:p w14:paraId="5A9E9CD1" w14:textId="77777777" w:rsidR="002B6062" w:rsidRDefault="002B6062" w:rsidP="00AF0540">
      <w:pPr>
        <w:rPr>
          <w:lang w:val="en-IN"/>
        </w:rPr>
      </w:pPr>
    </w:p>
    <w:p w14:paraId="2F152BCE" w14:textId="77777777" w:rsidR="002B6062" w:rsidRDefault="002B6062" w:rsidP="00AF0540">
      <w:pPr>
        <w:rPr>
          <w:lang w:val="en-IN"/>
        </w:rPr>
      </w:pPr>
    </w:p>
    <w:p w14:paraId="20F644B7" w14:textId="77777777" w:rsidR="002B6062" w:rsidRDefault="002B6062" w:rsidP="00AF0540">
      <w:pPr>
        <w:rPr>
          <w:lang w:val="en-IN"/>
        </w:rPr>
      </w:pPr>
    </w:p>
    <w:p w14:paraId="5FEA7641" w14:textId="77777777" w:rsidR="002B6062" w:rsidRDefault="002B6062" w:rsidP="00AF0540">
      <w:pPr>
        <w:rPr>
          <w:lang w:val="en-IN"/>
        </w:rPr>
      </w:pPr>
    </w:p>
    <w:p w14:paraId="40A0E16A" w14:textId="77777777" w:rsidR="002B6062" w:rsidRDefault="002B6062" w:rsidP="00AF0540">
      <w:pPr>
        <w:rPr>
          <w:lang w:val="en-IN"/>
        </w:rPr>
      </w:pPr>
    </w:p>
    <w:p w14:paraId="1B282549" w14:textId="77777777" w:rsidR="002B6062" w:rsidRDefault="002B6062" w:rsidP="00AF0540">
      <w:pPr>
        <w:rPr>
          <w:lang w:val="en-IN"/>
        </w:rPr>
      </w:pPr>
    </w:p>
    <w:p w14:paraId="533E326E" w14:textId="64C1DCCB" w:rsidR="002B6062" w:rsidRDefault="002B6062" w:rsidP="00AF0540">
      <w:pPr>
        <w:rPr>
          <w:lang w:val="en-IN"/>
        </w:rPr>
      </w:pPr>
    </w:p>
    <w:p w14:paraId="6C83236E" w14:textId="77777777" w:rsidR="005201D5" w:rsidRDefault="005201D5" w:rsidP="00AF0540">
      <w:pPr>
        <w:rPr>
          <w:lang w:val="en-IN"/>
        </w:rPr>
      </w:pPr>
    </w:p>
    <w:p w14:paraId="71081D2A" w14:textId="77777777" w:rsidR="005201D5" w:rsidRDefault="005201D5" w:rsidP="00AF0540">
      <w:pPr>
        <w:rPr>
          <w:lang w:val="en-IN"/>
        </w:rPr>
      </w:pPr>
    </w:p>
    <w:p w14:paraId="63113A13" w14:textId="26E5F754" w:rsidR="002B6062" w:rsidRDefault="002B6062" w:rsidP="00AF0540">
      <w:pPr>
        <w:rPr>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4350"/>
        <w:gridCol w:w="4646"/>
      </w:tblGrid>
      <w:tr w:rsidR="002022ED" w:rsidRPr="002022ED" w14:paraId="4E094514" w14:textId="77777777" w:rsidTr="002022ED">
        <w:trPr>
          <w:tblHeader/>
          <w:tblCellSpacing w:w="15" w:type="dxa"/>
        </w:trPr>
        <w:tc>
          <w:tcPr>
            <w:tcW w:w="0" w:type="auto"/>
            <w:vAlign w:val="center"/>
            <w:hideMark/>
          </w:tcPr>
          <w:p w14:paraId="1FE7CEC3" w14:textId="77777777" w:rsidR="002022ED" w:rsidRPr="002022ED" w:rsidRDefault="002022ED" w:rsidP="002022ED">
            <w:pPr>
              <w:rPr>
                <w:b/>
                <w:bCs/>
                <w:lang w:val="en-IN"/>
              </w:rPr>
            </w:pPr>
            <w:r w:rsidRPr="002022ED">
              <w:rPr>
                <w:b/>
                <w:bCs/>
                <w:lang w:val="en-IN"/>
              </w:rPr>
              <w:t>Feature</w:t>
            </w:r>
          </w:p>
        </w:tc>
        <w:tc>
          <w:tcPr>
            <w:tcW w:w="0" w:type="auto"/>
            <w:vAlign w:val="center"/>
            <w:hideMark/>
          </w:tcPr>
          <w:p w14:paraId="1AF3BFD8" w14:textId="77777777" w:rsidR="002022ED" w:rsidRPr="002022ED" w:rsidRDefault="002022ED" w:rsidP="002022ED">
            <w:pPr>
              <w:rPr>
                <w:b/>
                <w:bCs/>
                <w:lang w:val="en-IN"/>
              </w:rPr>
            </w:pPr>
            <w:r w:rsidRPr="002022ED">
              <w:rPr>
                <w:b/>
                <w:bCs/>
                <w:lang w:val="en-IN"/>
              </w:rPr>
              <w:t>Latch</w:t>
            </w:r>
          </w:p>
        </w:tc>
        <w:tc>
          <w:tcPr>
            <w:tcW w:w="0" w:type="auto"/>
            <w:vAlign w:val="center"/>
            <w:hideMark/>
          </w:tcPr>
          <w:p w14:paraId="1413935E" w14:textId="77777777" w:rsidR="002022ED" w:rsidRPr="002022ED" w:rsidRDefault="002022ED" w:rsidP="002022ED">
            <w:pPr>
              <w:rPr>
                <w:b/>
                <w:bCs/>
                <w:lang w:val="en-IN"/>
              </w:rPr>
            </w:pPr>
            <w:r w:rsidRPr="002022ED">
              <w:rPr>
                <w:b/>
                <w:bCs/>
                <w:lang w:val="en-IN"/>
              </w:rPr>
              <w:t>Flip-Flop</w:t>
            </w:r>
          </w:p>
        </w:tc>
      </w:tr>
      <w:tr w:rsidR="002022ED" w:rsidRPr="002022ED" w14:paraId="7DEB0D0E" w14:textId="77777777" w:rsidTr="002022ED">
        <w:trPr>
          <w:tblCellSpacing w:w="15" w:type="dxa"/>
        </w:trPr>
        <w:tc>
          <w:tcPr>
            <w:tcW w:w="0" w:type="auto"/>
            <w:vAlign w:val="center"/>
            <w:hideMark/>
          </w:tcPr>
          <w:p w14:paraId="54ABF87D" w14:textId="77777777" w:rsidR="002022ED" w:rsidRPr="002022ED" w:rsidRDefault="002022ED" w:rsidP="002022ED">
            <w:pPr>
              <w:rPr>
                <w:lang w:val="en-IN"/>
              </w:rPr>
            </w:pPr>
            <w:r w:rsidRPr="002022ED">
              <w:rPr>
                <w:b/>
                <w:bCs/>
                <w:lang w:val="en-IN"/>
              </w:rPr>
              <w:t>Sensitivity</w:t>
            </w:r>
          </w:p>
        </w:tc>
        <w:tc>
          <w:tcPr>
            <w:tcW w:w="0" w:type="auto"/>
            <w:vAlign w:val="center"/>
            <w:hideMark/>
          </w:tcPr>
          <w:p w14:paraId="6468C6A6" w14:textId="77777777" w:rsidR="002022ED" w:rsidRPr="002022ED" w:rsidRDefault="002022ED" w:rsidP="002022ED">
            <w:pPr>
              <w:rPr>
                <w:lang w:val="en-IN"/>
              </w:rPr>
            </w:pPr>
            <w:r w:rsidRPr="002022ED">
              <w:rPr>
                <w:lang w:val="en-IN"/>
              </w:rPr>
              <w:t>Level-sensitive (triggered by input level or enable signal).</w:t>
            </w:r>
          </w:p>
        </w:tc>
        <w:tc>
          <w:tcPr>
            <w:tcW w:w="0" w:type="auto"/>
            <w:vAlign w:val="center"/>
            <w:hideMark/>
          </w:tcPr>
          <w:p w14:paraId="2299B615" w14:textId="77777777" w:rsidR="002022ED" w:rsidRPr="002022ED" w:rsidRDefault="002022ED" w:rsidP="002022ED">
            <w:pPr>
              <w:rPr>
                <w:lang w:val="en-IN"/>
              </w:rPr>
            </w:pPr>
            <w:r w:rsidRPr="002022ED">
              <w:rPr>
                <w:lang w:val="en-IN"/>
              </w:rPr>
              <w:t>Edge-sensitive (triggered on clock edge, either rising or falling).</w:t>
            </w:r>
          </w:p>
        </w:tc>
      </w:tr>
      <w:tr w:rsidR="002022ED" w:rsidRPr="002022ED" w14:paraId="73D0D1BF" w14:textId="77777777" w:rsidTr="005201D5">
        <w:trPr>
          <w:trHeight w:val="717"/>
          <w:tblCellSpacing w:w="15" w:type="dxa"/>
        </w:trPr>
        <w:tc>
          <w:tcPr>
            <w:tcW w:w="0" w:type="auto"/>
            <w:vAlign w:val="center"/>
            <w:hideMark/>
          </w:tcPr>
          <w:p w14:paraId="3D60D297" w14:textId="77777777" w:rsidR="002022ED" w:rsidRPr="002022ED" w:rsidRDefault="002022ED" w:rsidP="002022ED">
            <w:pPr>
              <w:rPr>
                <w:lang w:val="en-IN"/>
              </w:rPr>
            </w:pPr>
            <w:r w:rsidRPr="002022ED">
              <w:rPr>
                <w:b/>
                <w:bCs/>
                <w:lang w:val="en-IN"/>
              </w:rPr>
              <w:t>Clock Dependency</w:t>
            </w:r>
          </w:p>
        </w:tc>
        <w:tc>
          <w:tcPr>
            <w:tcW w:w="0" w:type="auto"/>
            <w:vAlign w:val="center"/>
            <w:hideMark/>
          </w:tcPr>
          <w:p w14:paraId="467BB21D" w14:textId="77777777" w:rsidR="002022ED" w:rsidRPr="002022ED" w:rsidRDefault="002022ED" w:rsidP="002022ED">
            <w:pPr>
              <w:rPr>
                <w:lang w:val="en-IN"/>
              </w:rPr>
            </w:pPr>
            <w:r w:rsidRPr="002022ED">
              <w:rPr>
                <w:lang w:val="en-IN"/>
              </w:rPr>
              <w:t>Does not depend on the clock directly; uses enable signals.</w:t>
            </w:r>
          </w:p>
        </w:tc>
        <w:tc>
          <w:tcPr>
            <w:tcW w:w="0" w:type="auto"/>
            <w:vAlign w:val="center"/>
            <w:hideMark/>
          </w:tcPr>
          <w:p w14:paraId="126CD269" w14:textId="77777777" w:rsidR="002022ED" w:rsidRPr="002022ED" w:rsidRDefault="002022ED" w:rsidP="002022ED">
            <w:pPr>
              <w:rPr>
                <w:lang w:val="en-IN"/>
              </w:rPr>
            </w:pPr>
            <w:r w:rsidRPr="002022ED">
              <w:rPr>
                <w:lang w:val="en-IN"/>
              </w:rPr>
              <w:t>Depends on clock edges (positive or negative).</w:t>
            </w:r>
          </w:p>
        </w:tc>
      </w:tr>
      <w:tr w:rsidR="002022ED" w:rsidRPr="002022ED" w14:paraId="6A19B752" w14:textId="77777777" w:rsidTr="002022ED">
        <w:trPr>
          <w:tblCellSpacing w:w="15" w:type="dxa"/>
        </w:trPr>
        <w:tc>
          <w:tcPr>
            <w:tcW w:w="0" w:type="auto"/>
            <w:vAlign w:val="center"/>
            <w:hideMark/>
          </w:tcPr>
          <w:p w14:paraId="2D0B70CB" w14:textId="3EBB6627" w:rsidR="002022ED" w:rsidRPr="002022ED" w:rsidRDefault="005201D5" w:rsidP="002022ED">
            <w:pPr>
              <w:rPr>
                <w:lang w:val="en-IN"/>
              </w:rPr>
            </w:pPr>
            <w:r w:rsidRPr="002022ED">
              <w:rPr>
                <w:b/>
                <w:bCs/>
                <w:lang w:val="en-IN"/>
              </w:rPr>
              <w:t>Behaviour</w:t>
            </w:r>
          </w:p>
        </w:tc>
        <w:tc>
          <w:tcPr>
            <w:tcW w:w="0" w:type="auto"/>
            <w:vAlign w:val="center"/>
            <w:hideMark/>
          </w:tcPr>
          <w:p w14:paraId="2AF2DE82" w14:textId="77777777" w:rsidR="002022ED" w:rsidRPr="002022ED" w:rsidRDefault="002022ED" w:rsidP="002022ED">
            <w:pPr>
              <w:rPr>
                <w:lang w:val="en-IN"/>
              </w:rPr>
            </w:pPr>
            <w:r w:rsidRPr="002022ED">
              <w:rPr>
                <w:lang w:val="en-IN"/>
              </w:rPr>
              <w:t>Continuously follows input when enabled.</w:t>
            </w:r>
          </w:p>
        </w:tc>
        <w:tc>
          <w:tcPr>
            <w:tcW w:w="0" w:type="auto"/>
            <w:vAlign w:val="center"/>
            <w:hideMark/>
          </w:tcPr>
          <w:p w14:paraId="424EF4FF" w14:textId="77777777" w:rsidR="002022ED" w:rsidRPr="002022ED" w:rsidRDefault="002022ED" w:rsidP="002022ED">
            <w:pPr>
              <w:rPr>
                <w:lang w:val="en-IN"/>
              </w:rPr>
            </w:pPr>
            <w:r w:rsidRPr="002022ED">
              <w:rPr>
                <w:lang w:val="en-IN"/>
              </w:rPr>
              <w:t>Changes state only at specific clock edges.</w:t>
            </w:r>
          </w:p>
        </w:tc>
      </w:tr>
      <w:tr w:rsidR="002022ED" w:rsidRPr="002022ED" w14:paraId="4F109431" w14:textId="77777777" w:rsidTr="002022ED">
        <w:trPr>
          <w:tblCellSpacing w:w="15" w:type="dxa"/>
        </w:trPr>
        <w:tc>
          <w:tcPr>
            <w:tcW w:w="0" w:type="auto"/>
            <w:vAlign w:val="center"/>
            <w:hideMark/>
          </w:tcPr>
          <w:p w14:paraId="779AB913" w14:textId="77777777" w:rsidR="002022ED" w:rsidRPr="002022ED" w:rsidRDefault="002022ED" w:rsidP="002022ED">
            <w:pPr>
              <w:rPr>
                <w:lang w:val="en-IN"/>
              </w:rPr>
            </w:pPr>
            <w:r w:rsidRPr="002022ED">
              <w:rPr>
                <w:b/>
                <w:bCs/>
                <w:lang w:val="en-IN"/>
              </w:rPr>
              <w:t>Timing Control</w:t>
            </w:r>
          </w:p>
        </w:tc>
        <w:tc>
          <w:tcPr>
            <w:tcW w:w="0" w:type="auto"/>
            <w:vAlign w:val="center"/>
            <w:hideMark/>
          </w:tcPr>
          <w:p w14:paraId="05BB0A83" w14:textId="77777777" w:rsidR="002022ED" w:rsidRPr="002022ED" w:rsidRDefault="002022ED" w:rsidP="002022ED">
            <w:pPr>
              <w:rPr>
                <w:lang w:val="en-IN"/>
              </w:rPr>
            </w:pPr>
            <w:r w:rsidRPr="002022ED">
              <w:rPr>
                <w:lang w:val="en-IN"/>
              </w:rPr>
              <w:t>Transparent while enabled, can cause glitches.</w:t>
            </w:r>
          </w:p>
        </w:tc>
        <w:tc>
          <w:tcPr>
            <w:tcW w:w="0" w:type="auto"/>
            <w:vAlign w:val="center"/>
            <w:hideMark/>
          </w:tcPr>
          <w:p w14:paraId="738EF9C3" w14:textId="77777777" w:rsidR="002022ED" w:rsidRPr="002022ED" w:rsidRDefault="002022ED" w:rsidP="002022ED">
            <w:pPr>
              <w:rPr>
                <w:lang w:val="en-IN"/>
              </w:rPr>
            </w:pPr>
            <w:r w:rsidRPr="002022ED">
              <w:rPr>
                <w:lang w:val="en-IN"/>
              </w:rPr>
              <w:t>Operates at discrete intervals, ensuring more stable operation.</w:t>
            </w:r>
          </w:p>
        </w:tc>
      </w:tr>
      <w:tr w:rsidR="002022ED" w:rsidRPr="002022ED" w14:paraId="49AF34C8" w14:textId="77777777" w:rsidTr="002022ED">
        <w:trPr>
          <w:tblCellSpacing w:w="15" w:type="dxa"/>
        </w:trPr>
        <w:tc>
          <w:tcPr>
            <w:tcW w:w="0" w:type="auto"/>
            <w:vAlign w:val="center"/>
            <w:hideMark/>
          </w:tcPr>
          <w:p w14:paraId="4A11FA6F" w14:textId="77777777" w:rsidR="002022ED" w:rsidRPr="002022ED" w:rsidRDefault="002022ED" w:rsidP="002022ED">
            <w:pPr>
              <w:rPr>
                <w:lang w:val="en-IN"/>
              </w:rPr>
            </w:pPr>
            <w:r w:rsidRPr="002022ED">
              <w:rPr>
                <w:b/>
                <w:bCs/>
                <w:lang w:val="en-IN"/>
              </w:rPr>
              <w:t>Speed</w:t>
            </w:r>
          </w:p>
        </w:tc>
        <w:tc>
          <w:tcPr>
            <w:tcW w:w="0" w:type="auto"/>
            <w:vAlign w:val="center"/>
            <w:hideMark/>
          </w:tcPr>
          <w:p w14:paraId="2EC15DF9" w14:textId="77777777" w:rsidR="002022ED" w:rsidRPr="002022ED" w:rsidRDefault="002022ED" w:rsidP="002022ED">
            <w:pPr>
              <w:rPr>
                <w:lang w:val="en-IN"/>
              </w:rPr>
            </w:pPr>
            <w:r w:rsidRPr="002022ED">
              <w:rPr>
                <w:lang w:val="en-IN"/>
              </w:rPr>
              <w:t>Faster but less reliable due to continuous transparency.</w:t>
            </w:r>
          </w:p>
        </w:tc>
        <w:tc>
          <w:tcPr>
            <w:tcW w:w="0" w:type="auto"/>
            <w:vAlign w:val="center"/>
            <w:hideMark/>
          </w:tcPr>
          <w:p w14:paraId="4B3EF7A4" w14:textId="77777777" w:rsidR="002022ED" w:rsidRPr="002022ED" w:rsidRDefault="002022ED" w:rsidP="002022ED">
            <w:pPr>
              <w:rPr>
                <w:lang w:val="en-IN"/>
              </w:rPr>
            </w:pPr>
            <w:r w:rsidRPr="002022ED">
              <w:rPr>
                <w:lang w:val="en-IN"/>
              </w:rPr>
              <w:t>Slower due to clock dependency, but more reliable.</w:t>
            </w:r>
          </w:p>
        </w:tc>
      </w:tr>
      <w:tr w:rsidR="002022ED" w:rsidRPr="002022ED" w14:paraId="52222AF0" w14:textId="77777777" w:rsidTr="002022ED">
        <w:trPr>
          <w:tblCellSpacing w:w="15" w:type="dxa"/>
        </w:trPr>
        <w:tc>
          <w:tcPr>
            <w:tcW w:w="0" w:type="auto"/>
            <w:vAlign w:val="center"/>
            <w:hideMark/>
          </w:tcPr>
          <w:p w14:paraId="6188AD34" w14:textId="77777777" w:rsidR="002022ED" w:rsidRPr="002022ED" w:rsidRDefault="002022ED" w:rsidP="002022ED">
            <w:pPr>
              <w:rPr>
                <w:lang w:val="en-IN"/>
              </w:rPr>
            </w:pPr>
            <w:r w:rsidRPr="002022ED">
              <w:rPr>
                <w:b/>
                <w:bCs/>
                <w:lang w:val="en-IN"/>
              </w:rPr>
              <w:t>Design Complexity</w:t>
            </w:r>
          </w:p>
        </w:tc>
        <w:tc>
          <w:tcPr>
            <w:tcW w:w="0" w:type="auto"/>
            <w:vAlign w:val="center"/>
            <w:hideMark/>
          </w:tcPr>
          <w:p w14:paraId="536987D8" w14:textId="77777777" w:rsidR="002022ED" w:rsidRPr="002022ED" w:rsidRDefault="002022ED" w:rsidP="002022ED">
            <w:pPr>
              <w:rPr>
                <w:lang w:val="en-IN"/>
              </w:rPr>
            </w:pPr>
            <w:r w:rsidRPr="002022ED">
              <w:rPr>
                <w:lang w:val="en-IN"/>
              </w:rPr>
              <w:t>Simple design.</w:t>
            </w:r>
          </w:p>
        </w:tc>
        <w:tc>
          <w:tcPr>
            <w:tcW w:w="0" w:type="auto"/>
            <w:vAlign w:val="center"/>
            <w:hideMark/>
          </w:tcPr>
          <w:p w14:paraId="128D4F26" w14:textId="77777777" w:rsidR="002022ED" w:rsidRPr="002022ED" w:rsidRDefault="002022ED" w:rsidP="002022ED">
            <w:pPr>
              <w:rPr>
                <w:lang w:val="en-IN"/>
              </w:rPr>
            </w:pPr>
            <w:r w:rsidRPr="002022ED">
              <w:rPr>
                <w:lang w:val="en-IN"/>
              </w:rPr>
              <w:t>More complex design due to clock synchronization.</w:t>
            </w:r>
          </w:p>
        </w:tc>
      </w:tr>
      <w:tr w:rsidR="002022ED" w:rsidRPr="002022ED" w14:paraId="4560945C" w14:textId="77777777" w:rsidTr="002022ED">
        <w:trPr>
          <w:tblCellSpacing w:w="15" w:type="dxa"/>
        </w:trPr>
        <w:tc>
          <w:tcPr>
            <w:tcW w:w="0" w:type="auto"/>
            <w:vAlign w:val="center"/>
            <w:hideMark/>
          </w:tcPr>
          <w:p w14:paraId="03D613A1" w14:textId="77777777" w:rsidR="002022ED" w:rsidRPr="002022ED" w:rsidRDefault="002022ED" w:rsidP="002022ED">
            <w:pPr>
              <w:rPr>
                <w:lang w:val="en-IN"/>
              </w:rPr>
            </w:pPr>
            <w:r w:rsidRPr="002022ED">
              <w:rPr>
                <w:b/>
                <w:bCs/>
                <w:lang w:val="en-IN"/>
              </w:rPr>
              <w:t>Usage</w:t>
            </w:r>
          </w:p>
        </w:tc>
        <w:tc>
          <w:tcPr>
            <w:tcW w:w="0" w:type="auto"/>
            <w:vAlign w:val="center"/>
            <w:hideMark/>
          </w:tcPr>
          <w:p w14:paraId="46BBC42E" w14:textId="77777777" w:rsidR="002022ED" w:rsidRPr="002022ED" w:rsidRDefault="002022ED" w:rsidP="002022ED">
            <w:pPr>
              <w:rPr>
                <w:lang w:val="en-IN"/>
              </w:rPr>
            </w:pPr>
            <w:r w:rsidRPr="002022ED">
              <w:rPr>
                <w:lang w:val="en-IN"/>
              </w:rPr>
              <w:t>Temporary storage or small data path designs.</w:t>
            </w:r>
          </w:p>
        </w:tc>
        <w:tc>
          <w:tcPr>
            <w:tcW w:w="0" w:type="auto"/>
            <w:vAlign w:val="center"/>
            <w:hideMark/>
          </w:tcPr>
          <w:p w14:paraId="2C61F77F" w14:textId="77777777" w:rsidR="002022ED" w:rsidRPr="002022ED" w:rsidRDefault="002022ED" w:rsidP="002022ED">
            <w:pPr>
              <w:rPr>
                <w:lang w:val="en-IN"/>
              </w:rPr>
            </w:pPr>
            <w:r w:rsidRPr="002022ED">
              <w:rPr>
                <w:lang w:val="en-IN"/>
              </w:rPr>
              <w:t>Sequential circuits, registers, and synchronous designs.</w:t>
            </w:r>
          </w:p>
        </w:tc>
      </w:tr>
      <w:tr w:rsidR="002022ED" w:rsidRPr="002022ED" w14:paraId="355C4D5E" w14:textId="77777777" w:rsidTr="002022ED">
        <w:trPr>
          <w:tblCellSpacing w:w="15" w:type="dxa"/>
        </w:trPr>
        <w:tc>
          <w:tcPr>
            <w:tcW w:w="0" w:type="auto"/>
            <w:vAlign w:val="center"/>
            <w:hideMark/>
          </w:tcPr>
          <w:p w14:paraId="2528635E" w14:textId="77777777" w:rsidR="002022ED" w:rsidRPr="002022ED" w:rsidRDefault="002022ED" w:rsidP="002022ED">
            <w:pPr>
              <w:rPr>
                <w:lang w:val="en-IN"/>
              </w:rPr>
            </w:pPr>
            <w:r w:rsidRPr="002022ED">
              <w:rPr>
                <w:b/>
                <w:bCs/>
                <w:lang w:val="en-IN"/>
              </w:rPr>
              <w:t>Power Consumption</w:t>
            </w:r>
          </w:p>
        </w:tc>
        <w:tc>
          <w:tcPr>
            <w:tcW w:w="0" w:type="auto"/>
            <w:vAlign w:val="center"/>
            <w:hideMark/>
          </w:tcPr>
          <w:p w14:paraId="1978CDBD" w14:textId="77777777" w:rsidR="002022ED" w:rsidRPr="002022ED" w:rsidRDefault="002022ED" w:rsidP="002022ED">
            <w:pPr>
              <w:rPr>
                <w:lang w:val="en-IN"/>
              </w:rPr>
            </w:pPr>
            <w:r w:rsidRPr="002022ED">
              <w:rPr>
                <w:lang w:val="en-IN"/>
              </w:rPr>
              <w:t>Lower power consumption as they do not require a clock.</w:t>
            </w:r>
          </w:p>
        </w:tc>
        <w:tc>
          <w:tcPr>
            <w:tcW w:w="0" w:type="auto"/>
            <w:vAlign w:val="center"/>
            <w:hideMark/>
          </w:tcPr>
          <w:p w14:paraId="4A79952A" w14:textId="77777777" w:rsidR="002022ED" w:rsidRPr="002022ED" w:rsidRDefault="002022ED" w:rsidP="002022ED">
            <w:pPr>
              <w:rPr>
                <w:lang w:val="en-IN"/>
              </w:rPr>
            </w:pPr>
            <w:r w:rsidRPr="002022ED">
              <w:rPr>
                <w:lang w:val="en-IN"/>
              </w:rPr>
              <w:t>Higher power consumption due to the clocking mechanism.</w:t>
            </w:r>
          </w:p>
        </w:tc>
      </w:tr>
      <w:tr w:rsidR="002022ED" w:rsidRPr="002022ED" w14:paraId="7B6F32F9" w14:textId="77777777" w:rsidTr="002022ED">
        <w:trPr>
          <w:tblCellSpacing w:w="15" w:type="dxa"/>
        </w:trPr>
        <w:tc>
          <w:tcPr>
            <w:tcW w:w="0" w:type="auto"/>
            <w:vAlign w:val="center"/>
            <w:hideMark/>
          </w:tcPr>
          <w:p w14:paraId="3110D236" w14:textId="77777777" w:rsidR="002022ED" w:rsidRPr="002022ED" w:rsidRDefault="002022ED" w:rsidP="002022ED">
            <w:pPr>
              <w:rPr>
                <w:lang w:val="en-IN"/>
              </w:rPr>
            </w:pPr>
            <w:r w:rsidRPr="002022ED">
              <w:rPr>
                <w:b/>
                <w:bCs/>
                <w:lang w:val="en-IN"/>
              </w:rPr>
              <w:t>Metastability</w:t>
            </w:r>
          </w:p>
        </w:tc>
        <w:tc>
          <w:tcPr>
            <w:tcW w:w="0" w:type="auto"/>
            <w:vAlign w:val="center"/>
            <w:hideMark/>
          </w:tcPr>
          <w:p w14:paraId="6D5D2AE5" w14:textId="77777777" w:rsidR="002022ED" w:rsidRPr="002022ED" w:rsidRDefault="002022ED" w:rsidP="002022ED">
            <w:pPr>
              <w:rPr>
                <w:lang w:val="en-IN"/>
              </w:rPr>
            </w:pPr>
            <w:r w:rsidRPr="002022ED">
              <w:rPr>
                <w:lang w:val="en-IN"/>
              </w:rPr>
              <w:t>More prone to metastability issues.</w:t>
            </w:r>
          </w:p>
        </w:tc>
        <w:tc>
          <w:tcPr>
            <w:tcW w:w="0" w:type="auto"/>
            <w:vAlign w:val="center"/>
            <w:hideMark/>
          </w:tcPr>
          <w:p w14:paraId="2A4385C2" w14:textId="77777777" w:rsidR="002022ED" w:rsidRPr="002022ED" w:rsidRDefault="002022ED" w:rsidP="002022ED">
            <w:pPr>
              <w:rPr>
                <w:lang w:val="en-IN"/>
              </w:rPr>
            </w:pPr>
            <w:r w:rsidRPr="002022ED">
              <w:rPr>
                <w:lang w:val="en-IN"/>
              </w:rPr>
              <w:t>Better metastability handling due to clock synchronization.</w:t>
            </w:r>
          </w:p>
        </w:tc>
      </w:tr>
    </w:tbl>
    <w:p w14:paraId="3736E2FE" w14:textId="77777777" w:rsidR="00AB2996" w:rsidRDefault="00AB2996" w:rsidP="00AF0540">
      <w:pPr>
        <w:rPr>
          <w:lang w:val="en-IN"/>
        </w:rPr>
      </w:pPr>
    </w:p>
    <w:p w14:paraId="060477D1" w14:textId="77777777" w:rsidR="00AB2996" w:rsidRDefault="00AB2996" w:rsidP="00AF0540">
      <w:pPr>
        <w:rPr>
          <w:lang w:val="en-IN"/>
        </w:rPr>
      </w:pPr>
    </w:p>
    <w:p w14:paraId="52AFF005" w14:textId="77777777" w:rsidR="00AB2996" w:rsidRDefault="00AB2996" w:rsidP="00AF0540">
      <w:pPr>
        <w:rPr>
          <w:lang w:val="en-IN"/>
        </w:rPr>
      </w:pPr>
    </w:p>
    <w:p w14:paraId="530C101E" w14:textId="77777777" w:rsidR="00AB2996" w:rsidRDefault="00AB2996" w:rsidP="00AF0540">
      <w:pPr>
        <w:rPr>
          <w:lang w:val="en-IN"/>
        </w:rPr>
      </w:pPr>
    </w:p>
    <w:p w14:paraId="5047062C" w14:textId="77777777" w:rsidR="00AF0540" w:rsidRPr="00AF0540" w:rsidRDefault="00AF0540" w:rsidP="00AF0540">
      <w:pPr>
        <w:rPr>
          <w:lang w:val="en-IN"/>
        </w:rPr>
      </w:pPr>
    </w:p>
    <w:p w14:paraId="714A9910" w14:textId="77777777" w:rsidR="005725A1" w:rsidRDefault="005725A1" w:rsidP="00AF0540">
      <w:pPr>
        <w:rPr>
          <w:lang w:val="en-IN"/>
        </w:rPr>
      </w:pPr>
    </w:p>
    <w:p w14:paraId="0527414A" w14:textId="140BACE2" w:rsidR="00AF0540" w:rsidRDefault="005725A1" w:rsidP="00AF0540">
      <w:pPr>
        <w:rPr>
          <w:lang w:val="en-IN"/>
        </w:rPr>
      </w:pPr>
      <w:r>
        <w:rPr>
          <w:noProof/>
          <w:lang w:val="en-IN"/>
        </w:rPr>
        <mc:AlternateContent>
          <mc:Choice Requires="wps">
            <w:drawing>
              <wp:anchor distT="0" distB="0" distL="114300" distR="114300" simplePos="0" relativeHeight="251725824" behindDoc="0" locked="0" layoutInCell="1" allowOverlap="1" wp14:anchorId="257B8C1D" wp14:editId="3C954B51">
                <wp:simplePos x="0" y="0"/>
                <wp:positionH relativeFrom="column">
                  <wp:posOffset>-173899</wp:posOffset>
                </wp:positionH>
                <wp:positionV relativeFrom="paragraph">
                  <wp:posOffset>7620</wp:posOffset>
                </wp:positionV>
                <wp:extent cx="7222331" cy="6071870"/>
                <wp:effectExtent l="0" t="0" r="0" b="5080"/>
                <wp:wrapNone/>
                <wp:docPr id="983644107" name="Text Box 51"/>
                <wp:cNvGraphicFramePr/>
                <a:graphic xmlns:a="http://schemas.openxmlformats.org/drawingml/2006/main">
                  <a:graphicData uri="http://schemas.microsoft.com/office/word/2010/wordprocessingShape">
                    <wps:wsp>
                      <wps:cNvSpPr txBox="1"/>
                      <wps:spPr>
                        <a:xfrm>
                          <a:off x="0" y="0"/>
                          <a:ext cx="7222331" cy="607187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D242F3F" w14:textId="5EF97D48" w:rsidR="00435B5D" w:rsidRPr="004C0192" w:rsidRDefault="00F2773E" w:rsidP="00435B5D">
                            <w:pPr>
                              <w:pStyle w:val="ListParagraph"/>
                              <w:numPr>
                                <w:ilvl w:val="0"/>
                                <w:numId w:val="10"/>
                              </w:numPr>
                              <w:rPr>
                                <w:sz w:val="32"/>
                                <w:szCs w:val="32"/>
                                <w:lang w:val="en-IN"/>
                              </w:rPr>
                            </w:pPr>
                            <w:r w:rsidRPr="004C0192">
                              <w:rPr>
                                <w:sz w:val="32"/>
                                <w:szCs w:val="32"/>
                                <w:lang w:val="en-IN"/>
                              </w:rPr>
                              <w:t>IIT KHA</w:t>
                            </w:r>
                            <w:r w:rsidR="00435B5D" w:rsidRPr="004C0192">
                              <w:rPr>
                                <w:sz w:val="32"/>
                                <w:szCs w:val="32"/>
                                <w:lang w:val="en-IN"/>
                              </w:rPr>
                              <w:t xml:space="preserve">RAGPUR </w:t>
                            </w:r>
                            <w:r w:rsidR="00435B5D" w:rsidRPr="004C0192">
                              <w:rPr>
                                <w:b/>
                                <w:bCs/>
                                <w:sz w:val="32"/>
                                <w:szCs w:val="32"/>
                                <w:lang w:val="en-IN"/>
                              </w:rPr>
                              <w:t>: PROF. INDRANIL SENGUPTA</w:t>
                            </w:r>
                            <w:r w:rsidR="00435B5D" w:rsidRPr="004C0192">
                              <w:rPr>
                                <w:sz w:val="32"/>
                                <w:szCs w:val="32"/>
                                <w:lang w:val="en-IN"/>
                              </w:rPr>
                              <w:t xml:space="preserve"> </w:t>
                            </w:r>
                            <w:r w:rsidR="00CC664F" w:rsidRPr="004C0192">
                              <w:rPr>
                                <w:sz w:val="32"/>
                                <w:szCs w:val="32"/>
                                <w:lang w:val="en-IN"/>
                              </w:rPr>
                              <w:t>( HARDWARE MODELING USING VERILOG)</w:t>
                            </w:r>
                          </w:p>
                          <w:p w14:paraId="7E0FE2CF" w14:textId="7B9C3513" w:rsidR="00CC664F" w:rsidRPr="004C0192" w:rsidRDefault="008B62EF" w:rsidP="00CC664F">
                            <w:pPr>
                              <w:pStyle w:val="ListParagraph"/>
                              <w:ind w:left="1210"/>
                              <w:rPr>
                                <w:color w:val="1F3864" w:themeColor="accent1" w:themeShade="80"/>
                                <w:sz w:val="32"/>
                                <w:szCs w:val="32"/>
                                <w:lang w:val="en-IN"/>
                              </w:rPr>
                            </w:pPr>
                            <w:r w:rsidRPr="004C0192">
                              <w:rPr>
                                <w:sz w:val="32"/>
                                <w:szCs w:val="32"/>
                                <w:lang w:val="en-IN"/>
                              </w:rPr>
                              <w:t xml:space="preserve">    </w:t>
                            </w:r>
                            <w:hyperlink r:id="rId36" w:history="1">
                              <w:r w:rsidR="008066A7" w:rsidRPr="004C0192">
                                <w:rPr>
                                  <w:rStyle w:val="Hyperlink"/>
                                  <w:color w:val="1F3864" w:themeColor="accent1" w:themeShade="80"/>
                                  <w:sz w:val="32"/>
                                  <w:szCs w:val="32"/>
                                  <w:lang w:val="en-IN"/>
                                </w:rPr>
                                <w:t>https://www.youtube.com/watch?v=NCrlyaXMAn8&amp;list=PLJ5C_6qdAvBELELTSPgzYkQg3HgclQh-5</w:t>
                              </w:r>
                            </w:hyperlink>
                          </w:p>
                          <w:p w14:paraId="64461D2D" w14:textId="3261A920" w:rsidR="008066A7" w:rsidRPr="004C0192" w:rsidRDefault="008066A7" w:rsidP="008066A7">
                            <w:pPr>
                              <w:pStyle w:val="ListParagraph"/>
                              <w:ind w:left="1210"/>
                              <w:rPr>
                                <w:color w:val="1F3864" w:themeColor="accent1" w:themeShade="80"/>
                                <w:sz w:val="32"/>
                                <w:szCs w:val="32"/>
                                <w:lang w:val="en-IN"/>
                              </w:rPr>
                            </w:pPr>
                          </w:p>
                          <w:p w14:paraId="7B754D32" w14:textId="77777777" w:rsidR="00DE6DD4" w:rsidRPr="004C0192" w:rsidRDefault="00DE6DD4" w:rsidP="008066A7">
                            <w:pPr>
                              <w:pStyle w:val="ListParagraph"/>
                              <w:ind w:left="1210"/>
                              <w:rPr>
                                <w:sz w:val="32"/>
                                <w:szCs w:val="32"/>
                                <w:lang w:val="en-IN"/>
                              </w:rPr>
                            </w:pPr>
                          </w:p>
                          <w:p w14:paraId="749B4C47" w14:textId="77777777" w:rsidR="00DE6DD4" w:rsidRPr="004C0192" w:rsidRDefault="00DE6DD4" w:rsidP="008066A7">
                            <w:pPr>
                              <w:pStyle w:val="ListParagraph"/>
                              <w:ind w:left="1210"/>
                              <w:rPr>
                                <w:sz w:val="32"/>
                                <w:szCs w:val="32"/>
                                <w:lang w:val="en-IN"/>
                              </w:rPr>
                            </w:pPr>
                          </w:p>
                          <w:p w14:paraId="74CDCF7F" w14:textId="0284B064" w:rsidR="00DE6DD4" w:rsidRPr="004C0192" w:rsidRDefault="004D20AE" w:rsidP="00DE6DD4">
                            <w:pPr>
                              <w:pStyle w:val="ListParagraph"/>
                              <w:numPr>
                                <w:ilvl w:val="0"/>
                                <w:numId w:val="10"/>
                              </w:numPr>
                              <w:rPr>
                                <w:sz w:val="32"/>
                                <w:szCs w:val="32"/>
                                <w:lang w:val="en-IN"/>
                              </w:rPr>
                            </w:pPr>
                            <w:r w:rsidRPr="004C0192">
                              <w:rPr>
                                <w:b/>
                                <w:bCs/>
                                <w:sz w:val="32"/>
                                <w:szCs w:val="32"/>
                                <w:lang w:val="en-IN"/>
                              </w:rPr>
                              <w:t>ANKIT GOYAL SIR</w:t>
                            </w:r>
                            <w:r w:rsidR="0046072B" w:rsidRPr="004C0192">
                              <w:rPr>
                                <w:sz w:val="32"/>
                                <w:szCs w:val="32"/>
                                <w:lang w:val="en-IN"/>
                              </w:rPr>
                              <w:t xml:space="preserve">: DIGITAL ELECTRONICS </w:t>
                            </w:r>
                          </w:p>
                          <w:p w14:paraId="207B1F01" w14:textId="12557E08" w:rsidR="00AB7491" w:rsidRPr="004C0192" w:rsidRDefault="00AB7491" w:rsidP="00AB7491">
                            <w:pPr>
                              <w:pStyle w:val="ListParagraph"/>
                              <w:ind w:left="1210"/>
                              <w:rPr>
                                <w:color w:val="1F3864" w:themeColor="accent1" w:themeShade="80"/>
                                <w:sz w:val="32"/>
                                <w:szCs w:val="32"/>
                                <w:lang w:val="en-IN"/>
                              </w:rPr>
                            </w:pPr>
                            <w:hyperlink r:id="rId37" w:history="1">
                              <w:r w:rsidRPr="004C0192">
                                <w:rPr>
                                  <w:rStyle w:val="Hyperlink"/>
                                  <w:color w:val="1F3864" w:themeColor="accent1" w:themeShade="80"/>
                                  <w:sz w:val="32"/>
                                  <w:szCs w:val="32"/>
                                  <w:lang w:val="en-IN"/>
                                </w:rPr>
                                <w:t>https://youtube.com/playlist?list=PLs5_Rtf2P2r41iuDKULDHHnIwfXyTAxBH&amp;si=PhMhOvo8_rT1a53y</w:t>
                              </w:r>
                            </w:hyperlink>
                          </w:p>
                          <w:p w14:paraId="419F371C" w14:textId="3D1F943C" w:rsidR="00AB7491" w:rsidRPr="004C0192" w:rsidRDefault="00AB7491" w:rsidP="00AB7491">
                            <w:pPr>
                              <w:pStyle w:val="ListParagraph"/>
                              <w:ind w:left="1210"/>
                              <w:rPr>
                                <w:color w:val="1F3864" w:themeColor="accent1" w:themeShade="80"/>
                                <w:sz w:val="32"/>
                                <w:szCs w:val="32"/>
                                <w:lang w:val="en-IN"/>
                              </w:rPr>
                            </w:pPr>
                          </w:p>
                          <w:p w14:paraId="2502F461" w14:textId="745F2E6B" w:rsidR="0046072B" w:rsidRPr="004C0192" w:rsidRDefault="0046072B" w:rsidP="0046072B">
                            <w:pPr>
                              <w:ind w:left="850"/>
                              <w:rPr>
                                <w:sz w:val="32"/>
                                <w:szCs w:val="32"/>
                                <w:lang w:val="en-IN"/>
                              </w:rPr>
                            </w:pPr>
                            <w:r w:rsidRPr="004C0192">
                              <w:rPr>
                                <w:sz w:val="32"/>
                                <w:szCs w:val="32"/>
                                <w:lang w:val="en-IN"/>
                              </w:rPr>
                              <w:t xml:space="preserve">           </w:t>
                            </w:r>
                          </w:p>
                          <w:p w14:paraId="5B682997" w14:textId="3E5F8FF3" w:rsidR="00DE6DD4" w:rsidRPr="004C0192" w:rsidRDefault="00C931B8" w:rsidP="0055457F">
                            <w:pPr>
                              <w:pStyle w:val="ListParagraph"/>
                              <w:numPr>
                                <w:ilvl w:val="0"/>
                                <w:numId w:val="10"/>
                              </w:numPr>
                              <w:rPr>
                                <w:sz w:val="32"/>
                                <w:szCs w:val="32"/>
                                <w:lang w:val="en-IN"/>
                              </w:rPr>
                            </w:pPr>
                            <w:r w:rsidRPr="004C0192">
                              <w:rPr>
                                <w:sz w:val="32"/>
                                <w:szCs w:val="32"/>
                                <w:lang w:val="en-IN"/>
                              </w:rPr>
                              <w:t>BOOKS:</w:t>
                            </w:r>
                          </w:p>
                          <w:p w14:paraId="24F459F0" w14:textId="77777777" w:rsidR="00EC07C4" w:rsidRPr="004C0192" w:rsidRDefault="00EC07C4" w:rsidP="00EC07C4">
                            <w:pPr>
                              <w:rPr>
                                <w:sz w:val="32"/>
                                <w:szCs w:val="32"/>
                                <w:lang w:val="en-IN"/>
                              </w:rPr>
                            </w:pPr>
                            <w:r w:rsidRPr="004C0192">
                              <w:rPr>
                                <w:sz w:val="32"/>
                                <w:szCs w:val="32"/>
                                <w:lang w:val="en-IN"/>
                              </w:rPr>
                              <w:t xml:space="preserve"> </w:t>
                            </w:r>
                          </w:p>
                          <w:p w14:paraId="7CA945B1" w14:textId="3FB41FE3" w:rsidR="00EC07C4" w:rsidRPr="004C0192" w:rsidRDefault="00C931B8" w:rsidP="0015341F">
                            <w:pPr>
                              <w:pStyle w:val="ListParagraph"/>
                              <w:numPr>
                                <w:ilvl w:val="6"/>
                                <w:numId w:val="12"/>
                              </w:numPr>
                              <w:rPr>
                                <w:b/>
                                <w:bCs/>
                                <w:sz w:val="32"/>
                                <w:szCs w:val="32"/>
                                <w:lang w:val="en-IN"/>
                              </w:rPr>
                            </w:pPr>
                            <w:r w:rsidRPr="004C0192">
                              <w:rPr>
                                <w:sz w:val="32"/>
                                <w:szCs w:val="32"/>
                                <w:lang w:val="en-IN"/>
                              </w:rPr>
                              <w:t xml:space="preserve">DIGITAL ELECTRONICS: </w:t>
                            </w:r>
                            <w:r w:rsidR="00EC07C4" w:rsidRPr="004C0192">
                              <w:rPr>
                                <w:b/>
                                <w:bCs/>
                                <w:sz w:val="32"/>
                                <w:szCs w:val="32"/>
                                <w:lang w:val="en-IN"/>
                              </w:rPr>
                              <w:t>Digital Logic and Computer Design by M. Morris Mano</w:t>
                            </w:r>
                            <w:r w:rsidR="0015341F" w:rsidRPr="004C0192">
                              <w:rPr>
                                <w:b/>
                                <w:bCs/>
                                <w:sz w:val="32"/>
                                <w:szCs w:val="32"/>
                                <w:lang w:val="en-IN"/>
                              </w:rPr>
                              <w:t>.</w:t>
                            </w:r>
                          </w:p>
                          <w:p w14:paraId="29D753A8" w14:textId="77777777" w:rsidR="003315B5" w:rsidRPr="004C0192" w:rsidRDefault="003315B5" w:rsidP="003315B5">
                            <w:pPr>
                              <w:ind w:left="2160"/>
                              <w:rPr>
                                <w:b/>
                                <w:bCs/>
                                <w:sz w:val="32"/>
                                <w:szCs w:val="32"/>
                                <w:lang w:val="en-IN"/>
                              </w:rPr>
                            </w:pPr>
                          </w:p>
                          <w:p w14:paraId="0F7C895B" w14:textId="22FB84FC" w:rsidR="0015341F" w:rsidRPr="004C0192" w:rsidRDefault="0015341F" w:rsidP="0015341F">
                            <w:pPr>
                              <w:pStyle w:val="ListParagraph"/>
                              <w:numPr>
                                <w:ilvl w:val="6"/>
                                <w:numId w:val="12"/>
                              </w:numPr>
                              <w:rPr>
                                <w:sz w:val="32"/>
                                <w:szCs w:val="32"/>
                                <w:lang w:val="en-IN"/>
                              </w:rPr>
                            </w:pPr>
                            <w:r w:rsidRPr="004C0192">
                              <w:rPr>
                                <w:sz w:val="32"/>
                                <w:szCs w:val="32"/>
                                <w:lang w:val="en-IN"/>
                              </w:rPr>
                              <w:t>VERILOG :</w:t>
                            </w:r>
                            <w:r w:rsidR="003A1043" w:rsidRPr="004C0192">
                              <w:rPr>
                                <w:sz w:val="32"/>
                                <w:szCs w:val="32"/>
                                <w:lang w:val="en-IN"/>
                              </w:rPr>
                              <w:t xml:space="preserve"> </w:t>
                            </w:r>
                            <w:r w:rsidR="003315B5" w:rsidRPr="004C0192">
                              <w:rPr>
                                <w:b/>
                                <w:bCs/>
                                <w:sz w:val="32"/>
                                <w:szCs w:val="32"/>
                              </w:rPr>
                              <w:t>Verilog HDL - Samir Palnitkar</w:t>
                            </w:r>
                          </w:p>
                          <w:p w14:paraId="45B70329" w14:textId="77777777" w:rsidR="003315B5" w:rsidRPr="004C0192" w:rsidRDefault="003315B5" w:rsidP="003315B5">
                            <w:pPr>
                              <w:pStyle w:val="ListParagraph"/>
                              <w:rPr>
                                <w:sz w:val="32"/>
                                <w:szCs w:val="32"/>
                                <w:lang w:val="en-IN"/>
                              </w:rPr>
                            </w:pPr>
                          </w:p>
                          <w:p w14:paraId="10AFDCD1" w14:textId="77777777" w:rsidR="003315B5" w:rsidRPr="004C0192" w:rsidRDefault="003315B5" w:rsidP="003315B5">
                            <w:pPr>
                              <w:rPr>
                                <w:sz w:val="32"/>
                                <w:szCs w:val="32"/>
                                <w:lang w:val="en-IN"/>
                              </w:rPr>
                            </w:pPr>
                          </w:p>
                          <w:p w14:paraId="340BF3B1" w14:textId="5A635FFB" w:rsidR="00FA1139" w:rsidRPr="00622CD7" w:rsidRDefault="00FA1139" w:rsidP="00622CD7">
                            <w:pPr>
                              <w:pStyle w:val="ListParagraph"/>
                              <w:numPr>
                                <w:ilvl w:val="6"/>
                                <w:numId w:val="12"/>
                              </w:numPr>
                              <w:rPr>
                                <w:sz w:val="32"/>
                                <w:szCs w:val="32"/>
                                <w:lang w:val="en-IN"/>
                              </w:rPr>
                            </w:pPr>
                            <w:r w:rsidRPr="004C0192">
                              <w:rPr>
                                <w:sz w:val="32"/>
                                <w:szCs w:val="32"/>
                                <w:lang w:val="en-IN"/>
                              </w:rPr>
                              <w:t xml:space="preserve">Digital Design </w:t>
                            </w:r>
                            <w:proofErr w:type="gramStart"/>
                            <w:r w:rsidRPr="004C0192">
                              <w:rPr>
                                <w:sz w:val="32"/>
                                <w:szCs w:val="32"/>
                                <w:lang w:val="en-IN"/>
                              </w:rPr>
                              <w:t>With</w:t>
                            </w:r>
                            <w:proofErr w:type="gramEnd"/>
                            <w:r w:rsidRPr="004C0192">
                              <w:rPr>
                                <w:sz w:val="32"/>
                                <w:szCs w:val="32"/>
                                <w:lang w:val="en-IN"/>
                              </w:rPr>
                              <w:t xml:space="preserve"> an Introduction to the Verilog HDL, VHDL, and </w:t>
                            </w:r>
                            <w:proofErr w:type="spellStart"/>
                            <w:r w:rsidRPr="004C0192">
                              <w:rPr>
                                <w:sz w:val="32"/>
                                <w:szCs w:val="32"/>
                                <w:lang w:val="en-IN"/>
                              </w:rPr>
                              <w:t>SystemVerilog</w:t>
                            </w:r>
                            <w:proofErr w:type="spellEnd"/>
                            <w:r w:rsidR="00622CD7">
                              <w:rPr>
                                <w:sz w:val="32"/>
                                <w:szCs w:val="32"/>
                                <w:lang w:val="en-IN"/>
                              </w:rPr>
                              <w:t xml:space="preserve"> </w:t>
                            </w:r>
                            <w:r w:rsidR="00622CD7" w:rsidRPr="00622CD7">
                              <w:rPr>
                                <w:sz w:val="36"/>
                                <w:szCs w:val="36"/>
                                <w:lang w:val="en-IN"/>
                              </w:rPr>
                              <w:t>b</w:t>
                            </w:r>
                            <w:r w:rsidRPr="00622CD7">
                              <w:rPr>
                                <w:sz w:val="36"/>
                                <w:szCs w:val="36"/>
                                <w:lang w:val="en-IN"/>
                              </w:rPr>
                              <w:t xml:space="preserve">y </w:t>
                            </w:r>
                            <w:r w:rsidRPr="00622CD7">
                              <w:rPr>
                                <w:b/>
                                <w:bCs/>
                                <w:sz w:val="36"/>
                                <w:szCs w:val="36"/>
                                <w:lang w:val="en-IN"/>
                              </w:rPr>
                              <w:t xml:space="preserve">M. Morris Mano and </w:t>
                            </w:r>
                            <w:r w:rsidR="004C0192" w:rsidRPr="00622CD7">
                              <w:rPr>
                                <w:b/>
                                <w:bCs/>
                                <w:sz w:val="36"/>
                                <w:szCs w:val="36"/>
                                <w:lang w:val="en-IN"/>
                              </w:rPr>
                              <w:t>Michael D. Ciletti</w:t>
                            </w:r>
                          </w:p>
                          <w:p w14:paraId="499098AE" w14:textId="77777777" w:rsidR="00FA1139" w:rsidRPr="004C0192" w:rsidRDefault="00FA1139" w:rsidP="00FA1139">
                            <w:pPr>
                              <w:ind w:left="2160"/>
                              <w:rPr>
                                <w:b/>
                                <w:bCs/>
                                <w:sz w:val="36"/>
                                <w:szCs w:val="36"/>
                                <w:lang w:val="en-IN"/>
                              </w:rPr>
                            </w:pPr>
                          </w:p>
                          <w:p w14:paraId="0323E651" w14:textId="4B3E31B6" w:rsidR="00FA1139" w:rsidRPr="004C0192" w:rsidRDefault="00FA1139" w:rsidP="00FA1139">
                            <w:pPr>
                              <w:pStyle w:val="ListParagraph"/>
                              <w:ind w:left="2520"/>
                              <w:rPr>
                                <w:sz w:val="36"/>
                                <w:szCs w:val="36"/>
                                <w:lang w:val="en-IN"/>
                              </w:rPr>
                            </w:pPr>
                          </w:p>
                          <w:p w14:paraId="03D2C0A7" w14:textId="04E38B85" w:rsidR="00C931B8" w:rsidRDefault="00C931B8" w:rsidP="00C931B8">
                            <w:pPr>
                              <w:pStyle w:val="ListParagraph"/>
                              <w:ind w:left="1210"/>
                              <w:rPr>
                                <w:lang w:val="en-IN"/>
                              </w:rPr>
                            </w:pPr>
                          </w:p>
                          <w:p w14:paraId="7F64881D" w14:textId="0EA22268" w:rsidR="00DE6DD4" w:rsidRPr="0055457F" w:rsidRDefault="0055457F" w:rsidP="0055457F">
                            <w:pPr>
                              <w:rPr>
                                <w:lang w:val="en-IN"/>
                              </w:rPr>
                            </w:pPr>
                            <w:r>
                              <w:rPr>
                                <w:lang w:val="en-IN"/>
                              </w:rPr>
                              <w:t xml:space="preserve">                       </w:t>
                            </w:r>
                          </w:p>
                          <w:p w14:paraId="3A19419E" w14:textId="77777777" w:rsidR="00DE6DD4" w:rsidRDefault="00DE6DD4" w:rsidP="008066A7">
                            <w:pPr>
                              <w:pStyle w:val="ListParagraph"/>
                              <w:ind w:left="1210"/>
                              <w:rPr>
                                <w:lang w:val="en-IN"/>
                              </w:rPr>
                            </w:pPr>
                          </w:p>
                          <w:p w14:paraId="23AC3B8D" w14:textId="77777777" w:rsidR="00DE6DD4" w:rsidRDefault="00DE6DD4" w:rsidP="008066A7">
                            <w:pPr>
                              <w:pStyle w:val="ListParagraph"/>
                              <w:ind w:left="1210"/>
                              <w:rPr>
                                <w:lang w:val="en-IN"/>
                              </w:rPr>
                            </w:pPr>
                          </w:p>
                          <w:p w14:paraId="2EC38CE2" w14:textId="77777777" w:rsidR="00DE6DD4" w:rsidRDefault="00DE6DD4" w:rsidP="008066A7">
                            <w:pPr>
                              <w:pStyle w:val="ListParagraph"/>
                              <w:ind w:left="1210"/>
                              <w:rPr>
                                <w:lang w:val="en-IN"/>
                              </w:rPr>
                            </w:pPr>
                          </w:p>
                          <w:p w14:paraId="044D10B3" w14:textId="77777777" w:rsidR="008066A7" w:rsidRPr="00435B5D" w:rsidRDefault="008066A7" w:rsidP="008066A7">
                            <w:pPr>
                              <w:pStyle w:val="ListParagraph"/>
                              <w:ind w:left="1210"/>
                              <w:rPr>
                                <w:lang w:val="en-IN"/>
                              </w:rPr>
                            </w:pPr>
                          </w:p>
                          <w:p w14:paraId="46BA4924" w14:textId="3221CA2F" w:rsidR="008066A7" w:rsidRPr="00435B5D" w:rsidRDefault="008066A7" w:rsidP="008066A7">
                            <w:pPr>
                              <w:pStyle w:val="ListParagraph"/>
                              <w:ind w:left="1210"/>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B8C1D" id="Text Box 51" o:spid="_x0000_s1048" type="#_x0000_t202" style="position:absolute;margin-left:-13.7pt;margin-top:.6pt;width:568.7pt;height:478.1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" fillcolor="#5b9bd5 [3208]" stroked="f">
                <v:fill opacity="32896f"/>
                <v:textbox>
                  <w:txbxContent>
                    <w:p w14:paraId="4D242F3F" w14:textId="5EF97D48" w:rsidR="00435B5D" w:rsidRPr="004C0192" w:rsidRDefault="00F2773E" w:rsidP="00435B5D">
                      <w:pPr>
                        <w:pStyle w:val="ListParagraph"/>
                        <w:numPr>
                          <w:ilvl w:val="0"/>
                          <w:numId w:val="10"/>
                        </w:numPr>
                        <w:rPr>
                          <w:sz w:val="32"/>
                          <w:szCs w:val="32"/>
                          <w:lang w:val="en-IN"/>
                        </w:rPr>
                      </w:pPr>
                      <w:r w:rsidRPr="004C0192">
                        <w:rPr>
                          <w:sz w:val="32"/>
                          <w:szCs w:val="32"/>
                          <w:lang w:val="en-IN"/>
                        </w:rPr>
                        <w:t>IIT KHA</w:t>
                      </w:r>
                      <w:r w:rsidR="00435B5D" w:rsidRPr="004C0192">
                        <w:rPr>
                          <w:sz w:val="32"/>
                          <w:szCs w:val="32"/>
                          <w:lang w:val="en-IN"/>
                        </w:rPr>
                        <w:t xml:space="preserve">RAGPUR </w:t>
                      </w:r>
                      <w:r w:rsidR="00435B5D" w:rsidRPr="004C0192">
                        <w:rPr>
                          <w:b/>
                          <w:bCs/>
                          <w:sz w:val="32"/>
                          <w:szCs w:val="32"/>
                          <w:lang w:val="en-IN"/>
                        </w:rPr>
                        <w:t>: PROF. INDRANIL SENGUPTA</w:t>
                      </w:r>
                      <w:r w:rsidR="00435B5D" w:rsidRPr="004C0192">
                        <w:rPr>
                          <w:sz w:val="32"/>
                          <w:szCs w:val="32"/>
                          <w:lang w:val="en-IN"/>
                        </w:rPr>
                        <w:t xml:space="preserve"> </w:t>
                      </w:r>
                      <w:r w:rsidR="00CC664F" w:rsidRPr="004C0192">
                        <w:rPr>
                          <w:sz w:val="32"/>
                          <w:szCs w:val="32"/>
                          <w:lang w:val="en-IN"/>
                        </w:rPr>
                        <w:t>( HARDWARE MODELING USING VERILOG)</w:t>
                      </w:r>
                    </w:p>
                    <w:p w14:paraId="7E0FE2CF" w14:textId="7B9C3513" w:rsidR="00CC664F" w:rsidRPr="004C0192" w:rsidRDefault="008B62EF" w:rsidP="00CC664F">
                      <w:pPr>
                        <w:pStyle w:val="ListParagraph"/>
                        <w:ind w:left="1210"/>
                        <w:rPr>
                          <w:color w:val="1F3864" w:themeColor="accent1" w:themeShade="80"/>
                          <w:sz w:val="32"/>
                          <w:szCs w:val="32"/>
                          <w:lang w:val="en-IN"/>
                        </w:rPr>
                      </w:pPr>
                      <w:r w:rsidRPr="004C0192">
                        <w:rPr>
                          <w:sz w:val="32"/>
                          <w:szCs w:val="32"/>
                          <w:lang w:val="en-IN"/>
                        </w:rPr>
                        <w:t xml:space="preserve">    </w:t>
                      </w:r>
                      <w:hyperlink r:id="rId38" w:history="1">
                        <w:r w:rsidR="008066A7" w:rsidRPr="004C0192">
                          <w:rPr>
                            <w:rStyle w:val="Hyperlink"/>
                            <w:color w:val="1F3864" w:themeColor="accent1" w:themeShade="80"/>
                            <w:sz w:val="32"/>
                            <w:szCs w:val="32"/>
                            <w:lang w:val="en-IN"/>
                          </w:rPr>
                          <w:t>https://www.youtube.com/watch?v=NCrlyaXMAn8&amp;list=PLJ5C_6qdAvBELELTSPgzYkQg3HgclQh-5</w:t>
                        </w:r>
                      </w:hyperlink>
                    </w:p>
                    <w:p w14:paraId="64461D2D" w14:textId="3261A920" w:rsidR="008066A7" w:rsidRPr="004C0192" w:rsidRDefault="008066A7" w:rsidP="008066A7">
                      <w:pPr>
                        <w:pStyle w:val="ListParagraph"/>
                        <w:ind w:left="1210"/>
                        <w:rPr>
                          <w:color w:val="1F3864" w:themeColor="accent1" w:themeShade="80"/>
                          <w:sz w:val="32"/>
                          <w:szCs w:val="32"/>
                          <w:lang w:val="en-IN"/>
                        </w:rPr>
                      </w:pPr>
                    </w:p>
                    <w:p w14:paraId="7B754D32" w14:textId="77777777" w:rsidR="00DE6DD4" w:rsidRPr="004C0192" w:rsidRDefault="00DE6DD4" w:rsidP="008066A7">
                      <w:pPr>
                        <w:pStyle w:val="ListParagraph"/>
                        <w:ind w:left="1210"/>
                        <w:rPr>
                          <w:sz w:val="32"/>
                          <w:szCs w:val="32"/>
                          <w:lang w:val="en-IN"/>
                        </w:rPr>
                      </w:pPr>
                    </w:p>
                    <w:p w14:paraId="749B4C47" w14:textId="77777777" w:rsidR="00DE6DD4" w:rsidRPr="004C0192" w:rsidRDefault="00DE6DD4" w:rsidP="008066A7">
                      <w:pPr>
                        <w:pStyle w:val="ListParagraph"/>
                        <w:ind w:left="1210"/>
                        <w:rPr>
                          <w:sz w:val="32"/>
                          <w:szCs w:val="32"/>
                          <w:lang w:val="en-IN"/>
                        </w:rPr>
                      </w:pPr>
                    </w:p>
                    <w:p w14:paraId="74CDCF7F" w14:textId="0284B064" w:rsidR="00DE6DD4" w:rsidRPr="004C0192" w:rsidRDefault="004D20AE" w:rsidP="00DE6DD4">
                      <w:pPr>
                        <w:pStyle w:val="ListParagraph"/>
                        <w:numPr>
                          <w:ilvl w:val="0"/>
                          <w:numId w:val="10"/>
                        </w:numPr>
                        <w:rPr>
                          <w:sz w:val="32"/>
                          <w:szCs w:val="32"/>
                          <w:lang w:val="en-IN"/>
                        </w:rPr>
                      </w:pPr>
                      <w:r w:rsidRPr="004C0192">
                        <w:rPr>
                          <w:b/>
                          <w:bCs/>
                          <w:sz w:val="32"/>
                          <w:szCs w:val="32"/>
                          <w:lang w:val="en-IN"/>
                        </w:rPr>
                        <w:t>ANKIT GOYAL SIR</w:t>
                      </w:r>
                      <w:r w:rsidR="0046072B" w:rsidRPr="004C0192">
                        <w:rPr>
                          <w:sz w:val="32"/>
                          <w:szCs w:val="32"/>
                          <w:lang w:val="en-IN"/>
                        </w:rPr>
                        <w:t xml:space="preserve">: DIGITAL ELECTRONICS </w:t>
                      </w:r>
                    </w:p>
                    <w:p w14:paraId="207B1F01" w14:textId="12557E08" w:rsidR="00AB7491" w:rsidRPr="004C0192" w:rsidRDefault="00AB7491" w:rsidP="00AB7491">
                      <w:pPr>
                        <w:pStyle w:val="ListParagraph"/>
                        <w:ind w:left="1210"/>
                        <w:rPr>
                          <w:color w:val="1F3864" w:themeColor="accent1" w:themeShade="80"/>
                          <w:sz w:val="32"/>
                          <w:szCs w:val="32"/>
                          <w:lang w:val="en-IN"/>
                        </w:rPr>
                      </w:pPr>
                      <w:hyperlink r:id="rId39" w:history="1">
                        <w:r w:rsidRPr="004C0192">
                          <w:rPr>
                            <w:rStyle w:val="Hyperlink"/>
                            <w:color w:val="1F3864" w:themeColor="accent1" w:themeShade="80"/>
                            <w:sz w:val="32"/>
                            <w:szCs w:val="32"/>
                            <w:lang w:val="en-IN"/>
                          </w:rPr>
                          <w:t>https://youtube.com/playlist?list=PLs5_Rtf2P2r41iuDKULDHHnIwfXyTAxBH&amp;si=PhMhOvo8_rT1a53y</w:t>
                        </w:r>
                      </w:hyperlink>
                    </w:p>
                    <w:p w14:paraId="419F371C" w14:textId="3D1F943C" w:rsidR="00AB7491" w:rsidRPr="004C0192" w:rsidRDefault="00AB7491" w:rsidP="00AB7491">
                      <w:pPr>
                        <w:pStyle w:val="ListParagraph"/>
                        <w:ind w:left="1210"/>
                        <w:rPr>
                          <w:color w:val="1F3864" w:themeColor="accent1" w:themeShade="80"/>
                          <w:sz w:val="32"/>
                          <w:szCs w:val="32"/>
                          <w:lang w:val="en-IN"/>
                        </w:rPr>
                      </w:pPr>
                    </w:p>
                    <w:p w14:paraId="2502F461" w14:textId="745F2E6B" w:rsidR="0046072B" w:rsidRPr="004C0192" w:rsidRDefault="0046072B" w:rsidP="0046072B">
                      <w:pPr>
                        <w:ind w:left="850"/>
                        <w:rPr>
                          <w:sz w:val="32"/>
                          <w:szCs w:val="32"/>
                          <w:lang w:val="en-IN"/>
                        </w:rPr>
                      </w:pPr>
                      <w:r w:rsidRPr="004C0192">
                        <w:rPr>
                          <w:sz w:val="32"/>
                          <w:szCs w:val="32"/>
                          <w:lang w:val="en-IN"/>
                        </w:rPr>
                        <w:t xml:space="preserve">           </w:t>
                      </w:r>
                    </w:p>
                    <w:p w14:paraId="5B682997" w14:textId="3E5F8FF3" w:rsidR="00DE6DD4" w:rsidRPr="004C0192" w:rsidRDefault="00C931B8" w:rsidP="0055457F">
                      <w:pPr>
                        <w:pStyle w:val="ListParagraph"/>
                        <w:numPr>
                          <w:ilvl w:val="0"/>
                          <w:numId w:val="10"/>
                        </w:numPr>
                        <w:rPr>
                          <w:sz w:val="32"/>
                          <w:szCs w:val="32"/>
                          <w:lang w:val="en-IN"/>
                        </w:rPr>
                      </w:pPr>
                      <w:r w:rsidRPr="004C0192">
                        <w:rPr>
                          <w:sz w:val="32"/>
                          <w:szCs w:val="32"/>
                          <w:lang w:val="en-IN"/>
                        </w:rPr>
                        <w:t>BOOKS:</w:t>
                      </w:r>
                    </w:p>
                    <w:p w14:paraId="24F459F0" w14:textId="77777777" w:rsidR="00EC07C4" w:rsidRPr="004C0192" w:rsidRDefault="00EC07C4" w:rsidP="00EC07C4">
                      <w:pPr>
                        <w:rPr>
                          <w:sz w:val="32"/>
                          <w:szCs w:val="32"/>
                          <w:lang w:val="en-IN"/>
                        </w:rPr>
                      </w:pPr>
                      <w:r w:rsidRPr="004C0192">
                        <w:rPr>
                          <w:sz w:val="32"/>
                          <w:szCs w:val="32"/>
                          <w:lang w:val="en-IN"/>
                        </w:rPr>
                        <w:t xml:space="preserve"> </w:t>
                      </w:r>
                    </w:p>
                    <w:p w14:paraId="7CA945B1" w14:textId="3FB41FE3" w:rsidR="00EC07C4" w:rsidRPr="004C0192" w:rsidRDefault="00C931B8" w:rsidP="0015341F">
                      <w:pPr>
                        <w:pStyle w:val="ListParagraph"/>
                        <w:numPr>
                          <w:ilvl w:val="6"/>
                          <w:numId w:val="12"/>
                        </w:numPr>
                        <w:rPr>
                          <w:b/>
                          <w:bCs/>
                          <w:sz w:val="32"/>
                          <w:szCs w:val="32"/>
                          <w:lang w:val="en-IN"/>
                        </w:rPr>
                      </w:pPr>
                      <w:r w:rsidRPr="004C0192">
                        <w:rPr>
                          <w:sz w:val="32"/>
                          <w:szCs w:val="32"/>
                          <w:lang w:val="en-IN"/>
                        </w:rPr>
                        <w:t xml:space="preserve">DIGITAL ELECTRONICS: </w:t>
                      </w:r>
                      <w:r w:rsidR="00EC07C4" w:rsidRPr="004C0192">
                        <w:rPr>
                          <w:b/>
                          <w:bCs/>
                          <w:sz w:val="32"/>
                          <w:szCs w:val="32"/>
                          <w:lang w:val="en-IN"/>
                        </w:rPr>
                        <w:t>Digital Logic and Computer Design by M. Morris Mano</w:t>
                      </w:r>
                      <w:r w:rsidR="0015341F" w:rsidRPr="004C0192">
                        <w:rPr>
                          <w:b/>
                          <w:bCs/>
                          <w:sz w:val="32"/>
                          <w:szCs w:val="32"/>
                          <w:lang w:val="en-IN"/>
                        </w:rPr>
                        <w:t>.</w:t>
                      </w:r>
                    </w:p>
                    <w:p w14:paraId="29D753A8" w14:textId="77777777" w:rsidR="003315B5" w:rsidRPr="004C0192" w:rsidRDefault="003315B5" w:rsidP="003315B5">
                      <w:pPr>
                        <w:ind w:left="2160"/>
                        <w:rPr>
                          <w:b/>
                          <w:bCs/>
                          <w:sz w:val="32"/>
                          <w:szCs w:val="32"/>
                          <w:lang w:val="en-IN"/>
                        </w:rPr>
                      </w:pPr>
                    </w:p>
                    <w:p w14:paraId="0F7C895B" w14:textId="22FB84FC" w:rsidR="0015341F" w:rsidRPr="004C0192" w:rsidRDefault="0015341F" w:rsidP="0015341F">
                      <w:pPr>
                        <w:pStyle w:val="ListParagraph"/>
                        <w:numPr>
                          <w:ilvl w:val="6"/>
                          <w:numId w:val="12"/>
                        </w:numPr>
                        <w:rPr>
                          <w:sz w:val="32"/>
                          <w:szCs w:val="32"/>
                          <w:lang w:val="en-IN"/>
                        </w:rPr>
                      </w:pPr>
                      <w:r w:rsidRPr="004C0192">
                        <w:rPr>
                          <w:sz w:val="32"/>
                          <w:szCs w:val="32"/>
                          <w:lang w:val="en-IN"/>
                        </w:rPr>
                        <w:t>VERILOG :</w:t>
                      </w:r>
                      <w:r w:rsidR="003A1043" w:rsidRPr="004C0192">
                        <w:rPr>
                          <w:sz w:val="32"/>
                          <w:szCs w:val="32"/>
                          <w:lang w:val="en-IN"/>
                        </w:rPr>
                        <w:t xml:space="preserve"> </w:t>
                      </w:r>
                      <w:r w:rsidR="003315B5" w:rsidRPr="004C0192">
                        <w:rPr>
                          <w:b/>
                          <w:bCs/>
                          <w:sz w:val="32"/>
                          <w:szCs w:val="32"/>
                        </w:rPr>
                        <w:t>Verilog HDL - Samir Palnitkar</w:t>
                      </w:r>
                    </w:p>
                    <w:p w14:paraId="45B70329" w14:textId="77777777" w:rsidR="003315B5" w:rsidRPr="004C0192" w:rsidRDefault="003315B5" w:rsidP="003315B5">
                      <w:pPr>
                        <w:pStyle w:val="ListParagraph"/>
                        <w:rPr>
                          <w:sz w:val="32"/>
                          <w:szCs w:val="32"/>
                          <w:lang w:val="en-IN"/>
                        </w:rPr>
                      </w:pPr>
                    </w:p>
                    <w:p w14:paraId="10AFDCD1" w14:textId="77777777" w:rsidR="003315B5" w:rsidRPr="004C0192" w:rsidRDefault="003315B5" w:rsidP="003315B5">
                      <w:pPr>
                        <w:rPr>
                          <w:sz w:val="32"/>
                          <w:szCs w:val="32"/>
                          <w:lang w:val="en-IN"/>
                        </w:rPr>
                      </w:pPr>
                    </w:p>
                    <w:p w14:paraId="340BF3B1" w14:textId="5A635FFB" w:rsidR="00FA1139" w:rsidRPr="00622CD7" w:rsidRDefault="00FA1139" w:rsidP="00622CD7">
                      <w:pPr>
                        <w:pStyle w:val="ListParagraph"/>
                        <w:numPr>
                          <w:ilvl w:val="6"/>
                          <w:numId w:val="12"/>
                        </w:numPr>
                        <w:rPr>
                          <w:sz w:val="32"/>
                          <w:szCs w:val="32"/>
                          <w:lang w:val="en-IN"/>
                        </w:rPr>
                      </w:pPr>
                      <w:r w:rsidRPr="004C0192">
                        <w:rPr>
                          <w:sz w:val="32"/>
                          <w:szCs w:val="32"/>
                          <w:lang w:val="en-IN"/>
                        </w:rPr>
                        <w:t xml:space="preserve">Digital Design </w:t>
                      </w:r>
                      <w:proofErr w:type="gramStart"/>
                      <w:r w:rsidRPr="004C0192">
                        <w:rPr>
                          <w:sz w:val="32"/>
                          <w:szCs w:val="32"/>
                          <w:lang w:val="en-IN"/>
                        </w:rPr>
                        <w:t>With</w:t>
                      </w:r>
                      <w:proofErr w:type="gramEnd"/>
                      <w:r w:rsidRPr="004C0192">
                        <w:rPr>
                          <w:sz w:val="32"/>
                          <w:szCs w:val="32"/>
                          <w:lang w:val="en-IN"/>
                        </w:rPr>
                        <w:t xml:space="preserve"> an Introduction to the Verilog HDL, VHDL, and </w:t>
                      </w:r>
                      <w:proofErr w:type="spellStart"/>
                      <w:r w:rsidRPr="004C0192">
                        <w:rPr>
                          <w:sz w:val="32"/>
                          <w:szCs w:val="32"/>
                          <w:lang w:val="en-IN"/>
                        </w:rPr>
                        <w:t>SystemVerilog</w:t>
                      </w:r>
                      <w:proofErr w:type="spellEnd"/>
                      <w:r w:rsidR="00622CD7">
                        <w:rPr>
                          <w:sz w:val="32"/>
                          <w:szCs w:val="32"/>
                          <w:lang w:val="en-IN"/>
                        </w:rPr>
                        <w:t xml:space="preserve"> </w:t>
                      </w:r>
                      <w:r w:rsidR="00622CD7" w:rsidRPr="00622CD7">
                        <w:rPr>
                          <w:sz w:val="36"/>
                          <w:szCs w:val="36"/>
                          <w:lang w:val="en-IN"/>
                        </w:rPr>
                        <w:t>b</w:t>
                      </w:r>
                      <w:r w:rsidRPr="00622CD7">
                        <w:rPr>
                          <w:sz w:val="36"/>
                          <w:szCs w:val="36"/>
                          <w:lang w:val="en-IN"/>
                        </w:rPr>
                        <w:t xml:space="preserve">y </w:t>
                      </w:r>
                      <w:r w:rsidRPr="00622CD7">
                        <w:rPr>
                          <w:b/>
                          <w:bCs/>
                          <w:sz w:val="36"/>
                          <w:szCs w:val="36"/>
                          <w:lang w:val="en-IN"/>
                        </w:rPr>
                        <w:t xml:space="preserve">M. Morris Mano and </w:t>
                      </w:r>
                      <w:r w:rsidR="004C0192" w:rsidRPr="00622CD7">
                        <w:rPr>
                          <w:b/>
                          <w:bCs/>
                          <w:sz w:val="36"/>
                          <w:szCs w:val="36"/>
                          <w:lang w:val="en-IN"/>
                        </w:rPr>
                        <w:t>Michael D. Ciletti</w:t>
                      </w:r>
                    </w:p>
                    <w:p w14:paraId="499098AE" w14:textId="77777777" w:rsidR="00FA1139" w:rsidRPr="004C0192" w:rsidRDefault="00FA1139" w:rsidP="00FA1139">
                      <w:pPr>
                        <w:ind w:left="2160"/>
                        <w:rPr>
                          <w:b/>
                          <w:bCs/>
                          <w:sz w:val="36"/>
                          <w:szCs w:val="36"/>
                          <w:lang w:val="en-IN"/>
                        </w:rPr>
                      </w:pPr>
                    </w:p>
                    <w:p w14:paraId="0323E651" w14:textId="4B3E31B6" w:rsidR="00FA1139" w:rsidRPr="004C0192" w:rsidRDefault="00FA1139" w:rsidP="00FA1139">
                      <w:pPr>
                        <w:pStyle w:val="ListParagraph"/>
                        <w:ind w:left="2520"/>
                        <w:rPr>
                          <w:sz w:val="36"/>
                          <w:szCs w:val="36"/>
                          <w:lang w:val="en-IN"/>
                        </w:rPr>
                      </w:pPr>
                    </w:p>
                    <w:p w14:paraId="03D2C0A7" w14:textId="04E38B85" w:rsidR="00C931B8" w:rsidRDefault="00C931B8" w:rsidP="00C931B8">
                      <w:pPr>
                        <w:pStyle w:val="ListParagraph"/>
                        <w:ind w:left="1210"/>
                        <w:rPr>
                          <w:lang w:val="en-IN"/>
                        </w:rPr>
                      </w:pPr>
                    </w:p>
                    <w:p w14:paraId="7F64881D" w14:textId="0EA22268" w:rsidR="00DE6DD4" w:rsidRPr="0055457F" w:rsidRDefault="0055457F" w:rsidP="0055457F">
                      <w:pPr>
                        <w:rPr>
                          <w:lang w:val="en-IN"/>
                        </w:rPr>
                      </w:pPr>
                      <w:r>
                        <w:rPr>
                          <w:lang w:val="en-IN"/>
                        </w:rPr>
                        <w:t xml:space="preserve">                       </w:t>
                      </w:r>
                    </w:p>
                    <w:p w14:paraId="3A19419E" w14:textId="77777777" w:rsidR="00DE6DD4" w:rsidRDefault="00DE6DD4" w:rsidP="008066A7">
                      <w:pPr>
                        <w:pStyle w:val="ListParagraph"/>
                        <w:ind w:left="1210"/>
                        <w:rPr>
                          <w:lang w:val="en-IN"/>
                        </w:rPr>
                      </w:pPr>
                    </w:p>
                    <w:p w14:paraId="23AC3B8D" w14:textId="77777777" w:rsidR="00DE6DD4" w:rsidRDefault="00DE6DD4" w:rsidP="008066A7">
                      <w:pPr>
                        <w:pStyle w:val="ListParagraph"/>
                        <w:ind w:left="1210"/>
                        <w:rPr>
                          <w:lang w:val="en-IN"/>
                        </w:rPr>
                      </w:pPr>
                    </w:p>
                    <w:p w14:paraId="2EC38CE2" w14:textId="77777777" w:rsidR="00DE6DD4" w:rsidRDefault="00DE6DD4" w:rsidP="008066A7">
                      <w:pPr>
                        <w:pStyle w:val="ListParagraph"/>
                        <w:ind w:left="1210"/>
                        <w:rPr>
                          <w:lang w:val="en-IN"/>
                        </w:rPr>
                      </w:pPr>
                    </w:p>
                    <w:p w14:paraId="044D10B3" w14:textId="77777777" w:rsidR="008066A7" w:rsidRPr="00435B5D" w:rsidRDefault="008066A7" w:rsidP="008066A7">
                      <w:pPr>
                        <w:pStyle w:val="ListParagraph"/>
                        <w:ind w:left="1210"/>
                        <w:rPr>
                          <w:lang w:val="en-IN"/>
                        </w:rPr>
                      </w:pPr>
                    </w:p>
                    <w:p w14:paraId="46BA4924" w14:textId="3221CA2F" w:rsidR="008066A7" w:rsidRPr="00435B5D" w:rsidRDefault="008066A7" w:rsidP="008066A7">
                      <w:pPr>
                        <w:pStyle w:val="ListParagraph"/>
                        <w:ind w:left="1210"/>
                        <w:rPr>
                          <w:lang w:val="en-IN"/>
                        </w:rPr>
                      </w:pPr>
                    </w:p>
                  </w:txbxContent>
                </v:textbox>
              </v:shape>
            </w:pict>
          </mc:Fallback>
        </mc:AlternateContent>
      </w:r>
      <w:r w:rsidR="000E1668">
        <w:rPr>
          <w:noProof/>
          <w:lang w:val="en-IN"/>
        </w:rPr>
        <mc:AlternateContent>
          <mc:Choice Requires="wps">
            <w:drawing>
              <wp:anchor distT="0" distB="0" distL="114300" distR="114300" simplePos="0" relativeHeight="251724800" behindDoc="0" locked="0" layoutInCell="1" allowOverlap="1" wp14:anchorId="1FBC9736" wp14:editId="1CC74E9D">
                <wp:simplePos x="0" y="0"/>
                <wp:positionH relativeFrom="page">
                  <wp:align>left</wp:align>
                </wp:positionH>
                <wp:positionV relativeFrom="paragraph">
                  <wp:posOffset>-994120</wp:posOffset>
                </wp:positionV>
                <wp:extent cx="7853045" cy="10433685"/>
                <wp:effectExtent l="0" t="0" r="14605" b="0"/>
                <wp:wrapNone/>
                <wp:docPr id="1870654938" name="Flowchart: Document 48"/>
                <wp:cNvGraphicFramePr/>
                <a:graphic xmlns:a="http://schemas.openxmlformats.org/drawingml/2006/main">
                  <a:graphicData uri="http://schemas.microsoft.com/office/word/2010/wordprocessingShape">
                    <wps:wsp>
                      <wps:cNvSpPr/>
                      <wps:spPr>
                        <a:xfrm>
                          <a:off x="0" y="0"/>
                          <a:ext cx="7853045" cy="10433685"/>
                        </a:xfrm>
                        <a:prstGeom prst="flowChartDocumen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0B6E7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8" o:spid="_x0000_s1026" type="#_x0000_t114" style="position:absolute;margin-left:0;margin-top:-78.3pt;width:618.35pt;height:821.55pt;z-index:2517248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" fillcolor="#5b9bd5 [3208]" strokecolor="#091723 [488]" strokeweight="1pt">
                <w10:wrap anchorx="page"/>
              </v:shape>
            </w:pict>
          </mc:Fallback>
        </mc:AlternateContent>
      </w:r>
    </w:p>
    <w:p w14:paraId="7DD82521" w14:textId="78C3E92E" w:rsidR="00AF0540" w:rsidRDefault="00AF0540" w:rsidP="00AF0540">
      <w:pPr>
        <w:rPr>
          <w:lang w:val="en-IN"/>
        </w:rPr>
      </w:pPr>
    </w:p>
    <w:p w14:paraId="1637EFD0" w14:textId="41091231" w:rsidR="00AF0540" w:rsidRPr="00AF0540" w:rsidRDefault="00DC196E" w:rsidP="00AF0540">
      <w:pPr>
        <w:rPr>
          <w:lang w:val="en-IN"/>
        </w:rPr>
      </w:pPr>
      <w:r>
        <w:rPr>
          <w:lang w:val="en-IN"/>
        </w:rPr>
        <w:t>R</w:t>
      </w:r>
    </w:p>
    <w:sectPr w:rsidR="00AF0540" w:rsidRPr="00AF0540" w:rsidSect="00C84A2C">
      <w:headerReference w:type="default" r:id="rId4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A99CE" w14:textId="77777777" w:rsidR="00271DA4" w:rsidRDefault="00271DA4" w:rsidP="000C45FF">
      <w:r>
        <w:separator/>
      </w:r>
    </w:p>
  </w:endnote>
  <w:endnote w:type="continuationSeparator" w:id="0">
    <w:p w14:paraId="5BD5B353" w14:textId="77777777" w:rsidR="00271DA4" w:rsidRDefault="00271DA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erpetua Titling MT">
    <w:panose1 w:val="020205020605050208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charset w:val="00"/>
    <w:family w:val="roman"/>
    <w:pitch w:val="default"/>
  </w:font>
  <w:font w:name="Cochocib Script Latin Pro">
    <w:charset w:val="00"/>
    <w:family w:val="auto"/>
    <w:pitch w:val="variable"/>
    <w:sig w:usb0="A00000AF" w:usb1="5000004A"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9B968" w14:textId="77777777" w:rsidR="00271DA4" w:rsidRDefault="00271DA4" w:rsidP="000C45FF">
      <w:r>
        <w:separator/>
      </w:r>
    </w:p>
  </w:footnote>
  <w:footnote w:type="continuationSeparator" w:id="0">
    <w:p w14:paraId="44EE5CC8" w14:textId="77777777" w:rsidR="00271DA4" w:rsidRDefault="00271DA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B8756" w14:textId="77777777" w:rsidR="00C84A2C" w:rsidRDefault="00C84A2C">
    <w:pPr>
      <w:pStyle w:val="Header"/>
    </w:pPr>
    <w:r>
      <w:rPr>
        <w:noProof/>
      </w:rPr>
      <mc:AlternateContent>
        <mc:Choice Requires="wpg">
          <w:drawing>
            <wp:anchor distT="0" distB="0" distL="114300" distR="114300" simplePos="0" relativeHeight="251663360" behindDoc="1" locked="0" layoutInCell="1" allowOverlap="1" wp14:anchorId="6B94D9E7" wp14:editId="48786F86">
              <wp:simplePos x="0" y="0"/>
              <wp:positionH relativeFrom="column">
                <wp:posOffset>-464820</wp:posOffset>
              </wp:positionH>
              <wp:positionV relativeFrom="paragraph">
                <wp:posOffset>-457200</wp:posOffset>
              </wp:positionV>
              <wp:extent cx="7772400" cy="10059924"/>
              <wp:effectExtent l="0" t="0" r="0" b="0"/>
              <wp:wrapNone/>
              <wp:docPr id="1479699589"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9924"/>
                        <a:chOff x="0" y="0"/>
                        <a:chExt cx="7772400" cy="10059924"/>
                      </a:xfrm>
                    </wpg:grpSpPr>
                    <wps:wsp>
                      <wps:cNvPr id="432104086" name="Rectangle 2">
                        <a:extLst>
                          <a:ext uri="{C183D7F6-B498-43B3-948B-1728B52AA6E4}">
                            <adec:decorative xmlns:adec="http://schemas.microsoft.com/office/drawing/2017/decorative" val="1"/>
                          </a:ext>
                        </a:extLst>
                      </wps:cNvPr>
                      <wps:cNvSpPr/>
                      <wps:spPr>
                        <a:xfrm>
                          <a:off x="0" y="0"/>
                          <a:ext cx="7772400" cy="10058400"/>
                        </a:xfrm>
                        <a:prstGeom prst="rect">
                          <a:avLst/>
                        </a:prstGeom>
                        <a:solidFill>
                          <a:schemeClr val="bg2">
                            <a:alpha val="2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745154" name="Freeform: Shape 4">
                        <a:extLst>
                          <a:ext uri="{C183D7F6-B498-43B3-948B-1728B52AA6E4}">
                            <adec:decorative xmlns:adec="http://schemas.microsoft.com/office/drawing/2017/decorative" val="1"/>
                          </a:ext>
                        </a:extLst>
                      </wps:cNvPr>
                      <wps:cNvSpPr>
                        <a:spLocks noChangeAspect="1"/>
                      </wps:cNvSpPr>
                      <wps:spPr>
                        <a:xfrm>
                          <a:off x="5440680" y="8724900"/>
                          <a:ext cx="1856232" cy="1335024"/>
                        </a:xfrm>
                        <a:custGeom>
                          <a:avLst/>
                          <a:gdLst>
                            <a:gd name="connsiteX0" fmla="*/ 969484 w 1857376"/>
                            <a:gd name="connsiteY0" fmla="*/ 899676 h 1335024"/>
                            <a:gd name="connsiteX1" fmla="*/ 911147 w 1857376"/>
                            <a:gd name="connsiteY1" fmla="*/ 1140924 h 1335024"/>
                            <a:gd name="connsiteX2" fmla="*/ 969484 w 1857376"/>
                            <a:gd name="connsiteY2" fmla="*/ 899676 h 1335024"/>
                            <a:gd name="connsiteX3" fmla="*/ 1022675 w 1857376"/>
                            <a:gd name="connsiteY3" fmla="*/ 877433 h 1335024"/>
                            <a:gd name="connsiteX4" fmla="*/ 1024390 w 1857376"/>
                            <a:gd name="connsiteY4" fmla="*/ 880998 h 1335024"/>
                            <a:gd name="connsiteX5" fmla="*/ 1024390 w 1857376"/>
                            <a:gd name="connsiteY5" fmla="*/ 892832 h 1335024"/>
                            <a:gd name="connsiteX6" fmla="*/ 1103318 w 1857376"/>
                            <a:gd name="connsiteY6" fmla="*/ 1110125 h 1335024"/>
                            <a:gd name="connsiteX7" fmla="*/ 1075865 w 1857376"/>
                            <a:gd name="connsiteY7" fmla="*/ 988005 h 1335024"/>
                            <a:gd name="connsiteX8" fmla="*/ 1024390 w 1857376"/>
                            <a:gd name="connsiteY8" fmla="*/ 880998 h 1335024"/>
                            <a:gd name="connsiteX9" fmla="*/ 1024390 w 1857376"/>
                            <a:gd name="connsiteY9" fmla="*/ 877433 h 1335024"/>
                            <a:gd name="connsiteX10" fmla="*/ 729271 w 1857376"/>
                            <a:gd name="connsiteY10" fmla="*/ 855190 h 1335024"/>
                            <a:gd name="connsiteX11" fmla="*/ 799618 w 1857376"/>
                            <a:gd name="connsiteY11" fmla="*/ 877433 h 1335024"/>
                            <a:gd name="connsiteX12" fmla="*/ 729271 w 1857376"/>
                            <a:gd name="connsiteY12" fmla="*/ 855190 h 1335024"/>
                            <a:gd name="connsiteX13" fmla="*/ 1190395 w 1857376"/>
                            <a:gd name="connsiteY13" fmla="*/ 726439 h 1335024"/>
                            <a:gd name="connsiteX14" fmla="*/ 1019244 w 1857376"/>
                            <a:gd name="connsiteY14" fmla="*/ 800439 h 1335024"/>
                            <a:gd name="connsiteX15" fmla="*/ 1110181 w 1857376"/>
                            <a:gd name="connsiteY15" fmla="*/ 822682 h 1335024"/>
                            <a:gd name="connsiteX16" fmla="*/ 1384710 w 1857376"/>
                            <a:gd name="connsiteY16" fmla="*/ 846634 h 1335024"/>
                            <a:gd name="connsiteX17" fmla="*/ 1369269 w 1857376"/>
                            <a:gd name="connsiteY17" fmla="*/ 810704 h 1335024"/>
                            <a:gd name="connsiteX18" fmla="*/ 1369269 w 1857376"/>
                            <a:gd name="connsiteY18" fmla="*/ 808994 h 1335024"/>
                            <a:gd name="connsiteX19" fmla="*/ 1190395 w 1857376"/>
                            <a:gd name="connsiteY19" fmla="*/ 726439 h 1335024"/>
                            <a:gd name="connsiteX20" fmla="*/ 538119 w 1857376"/>
                            <a:gd name="connsiteY20" fmla="*/ 629019 h 1335024"/>
                            <a:gd name="connsiteX21" fmla="*/ 538817 w 1857376"/>
                            <a:gd name="connsiteY21" fmla="*/ 692646 h 1335024"/>
                            <a:gd name="connsiteX22" fmla="*/ 895705 w 1857376"/>
                            <a:gd name="connsiteY22" fmla="*/ 808994 h 1335024"/>
                            <a:gd name="connsiteX23" fmla="*/ 538119 w 1857376"/>
                            <a:gd name="connsiteY23" fmla="*/ 629019 h 1335024"/>
                            <a:gd name="connsiteX24" fmla="*/ 828788 w 1857376"/>
                            <a:gd name="connsiteY24" fmla="*/ 405203 h 1335024"/>
                            <a:gd name="connsiteX25" fmla="*/ 827073 w 1857376"/>
                            <a:gd name="connsiteY25" fmla="*/ 441133 h 1335024"/>
                            <a:gd name="connsiteX26" fmla="*/ 825356 w 1857376"/>
                            <a:gd name="connsiteY26" fmla="*/ 441133 h 1335024"/>
                            <a:gd name="connsiteX27" fmla="*/ 935168 w 1857376"/>
                            <a:gd name="connsiteY27" fmla="*/ 696068 h 1335024"/>
                            <a:gd name="connsiteX28" fmla="*/ 833934 w 1857376"/>
                            <a:gd name="connsiteY28" fmla="*/ 405203 h 1335024"/>
                            <a:gd name="connsiteX29" fmla="*/ 828788 w 1857376"/>
                            <a:gd name="connsiteY29" fmla="*/ 405203 h 1335024"/>
                            <a:gd name="connsiteX30" fmla="*/ 1129056 w 1857376"/>
                            <a:gd name="connsiteY30" fmla="*/ 398359 h 1335024"/>
                            <a:gd name="connsiteX31" fmla="*/ 1032970 w 1857376"/>
                            <a:gd name="connsiteY31" fmla="*/ 653294 h 1335024"/>
                            <a:gd name="connsiteX32" fmla="*/ 1086159 w 1857376"/>
                            <a:gd name="connsiteY32" fmla="*/ 548925 h 1335024"/>
                            <a:gd name="connsiteX33" fmla="*/ 1129056 w 1857376"/>
                            <a:gd name="connsiteY33" fmla="*/ 398359 h 1335024"/>
                            <a:gd name="connsiteX34" fmla="*/ 1266246 w 1857376"/>
                            <a:gd name="connsiteY34" fmla="*/ 75555 h 1335024"/>
                            <a:gd name="connsiteX35" fmla="*/ 1230288 w 1857376"/>
                            <a:gd name="connsiteY35" fmla="*/ 76695 h 1335024"/>
                            <a:gd name="connsiteX36" fmla="*/ 1230288 w 1857376"/>
                            <a:gd name="connsiteY36" fmla="*/ 78405 h 1335024"/>
                            <a:gd name="connsiteX37" fmla="*/ 1012381 w 1857376"/>
                            <a:gd name="connsiteY37" fmla="*/ 600255 h 1335024"/>
                            <a:gd name="connsiteX38" fmla="*/ 1161655 w 1857376"/>
                            <a:gd name="connsiteY38" fmla="*/ 437711 h 1335024"/>
                            <a:gd name="connsiteX39" fmla="*/ 1058706 w 1857376"/>
                            <a:gd name="connsiteY39" fmla="*/ 682381 h 1335024"/>
                            <a:gd name="connsiteX40" fmla="*/ 1672967 w 1857376"/>
                            <a:gd name="connsiteY40" fmla="*/ 829525 h 1335024"/>
                            <a:gd name="connsiteX41" fmla="*/ 1724441 w 1857376"/>
                            <a:gd name="connsiteY41" fmla="*/ 750819 h 1335024"/>
                            <a:gd name="connsiteX42" fmla="*/ 1669535 w 1857376"/>
                            <a:gd name="connsiteY42" fmla="*/ 512993 h 1335024"/>
                            <a:gd name="connsiteX43" fmla="*/ 1444763 w 1857376"/>
                            <a:gd name="connsiteY43" fmla="*/ 247792 h 1335024"/>
                            <a:gd name="connsiteX44" fmla="*/ 1266246 w 1857376"/>
                            <a:gd name="connsiteY44" fmla="*/ 75555 h 1335024"/>
                            <a:gd name="connsiteX45" fmla="*/ 651641 w 1857376"/>
                            <a:gd name="connsiteY45" fmla="*/ 33311 h 1335024"/>
                            <a:gd name="connsiteX46" fmla="*/ 437583 w 1857376"/>
                            <a:gd name="connsiteY46" fmla="*/ 453110 h 1335024"/>
                            <a:gd name="connsiteX47" fmla="*/ 456458 w 1857376"/>
                            <a:gd name="connsiteY47" fmla="*/ 458242 h 1335024"/>
                            <a:gd name="connsiteX48" fmla="*/ 845946 w 1857376"/>
                            <a:gd name="connsiteY48" fmla="*/ 624208 h 1335024"/>
                            <a:gd name="connsiteX49" fmla="*/ 890557 w 1857376"/>
                            <a:gd name="connsiteY49" fmla="*/ 425734 h 1335024"/>
                            <a:gd name="connsiteX50" fmla="*/ 971201 w 1857376"/>
                            <a:gd name="connsiteY50" fmla="*/ 682381 h 1335024"/>
                            <a:gd name="connsiteX51" fmla="*/ 978064 w 1857376"/>
                            <a:gd name="connsiteY51" fmla="*/ 682381 h 1335024"/>
                            <a:gd name="connsiteX52" fmla="*/ 990074 w 1857376"/>
                            <a:gd name="connsiteY52" fmla="*/ 287144 h 1335024"/>
                            <a:gd name="connsiteX53" fmla="*/ 732703 w 1857376"/>
                            <a:gd name="connsiteY53" fmla="*/ 52740 h 1335024"/>
                            <a:gd name="connsiteX54" fmla="*/ 734419 w 1857376"/>
                            <a:gd name="connsiteY54" fmla="*/ 52740 h 1335024"/>
                            <a:gd name="connsiteX55" fmla="*/ 651641 w 1857376"/>
                            <a:gd name="connsiteY55" fmla="*/ 33311 h 1335024"/>
                            <a:gd name="connsiteX56" fmla="*/ 634355 w 1857376"/>
                            <a:gd name="connsiteY56" fmla="*/ 1 h 1335024"/>
                            <a:gd name="connsiteX57" fmla="*/ 725839 w 1857376"/>
                            <a:gd name="connsiteY57" fmla="*/ 18520 h 1335024"/>
                            <a:gd name="connsiteX58" fmla="*/ 1082728 w 1857376"/>
                            <a:gd name="connsiteY58" fmla="*/ 121179 h 1335024"/>
                            <a:gd name="connsiteX59" fmla="*/ 1110181 w 1857376"/>
                            <a:gd name="connsiteY59" fmla="*/ 104070 h 1335024"/>
                            <a:gd name="connsiteX60" fmla="*/ 1537418 w 1857376"/>
                            <a:gd name="connsiteY60" fmla="*/ 312809 h 1335024"/>
                            <a:gd name="connsiteX61" fmla="*/ 1696988 w 1857376"/>
                            <a:gd name="connsiteY61" fmla="*/ 846634 h 1335024"/>
                            <a:gd name="connsiteX62" fmla="*/ 1755325 w 1857376"/>
                            <a:gd name="connsiteY62" fmla="*/ 1128946 h 1335024"/>
                            <a:gd name="connsiteX63" fmla="*/ 1697498 w 1857376"/>
                            <a:gd name="connsiteY63" fmla="*/ 1237166 h 1335024"/>
                            <a:gd name="connsiteX64" fmla="*/ 1667784 w 1857376"/>
                            <a:gd name="connsiteY64" fmla="*/ 1335024 h 1335024"/>
                            <a:gd name="connsiteX65" fmla="*/ 1641850 w 1857376"/>
                            <a:gd name="connsiteY65" fmla="*/ 1335024 h 1335024"/>
                            <a:gd name="connsiteX66" fmla="*/ 1651574 w 1857376"/>
                            <a:gd name="connsiteY66" fmla="*/ 1307958 h 1335024"/>
                            <a:gd name="connsiteX67" fmla="*/ 1678115 w 1857376"/>
                            <a:gd name="connsiteY67" fmla="*/ 1219628 h 1335024"/>
                            <a:gd name="connsiteX68" fmla="*/ 1815380 w 1857376"/>
                            <a:gd name="connsiteY68" fmla="*/ 966404 h 1335024"/>
                            <a:gd name="connsiteX69" fmla="*/ 1101601 w 1857376"/>
                            <a:gd name="connsiteY69" fmla="*/ 692646 h 1335024"/>
                            <a:gd name="connsiteX70" fmla="*/ 1139350 w 1857376"/>
                            <a:gd name="connsiteY70" fmla="*/ 692646 h 1335024"/>
                            <a:gd name="connsiteX71" fmla="*/ 1425890 w 1857376"/>
                            <a:gd name="connsiteY71" fmla="*/ 827813 h 1335024"/>
                            <a:gd name="connsiteX72" fmla="*/ 1158223 w 1857376"/>
                            <a:gd name="connsiteY72" fmla="*/ 872299 h 1335024"/>
                            <a:gd name="connsiteX73" fmla="*/ 1312003 w 1857376"/>
                            <a:gd name="connsiteY73" fmla="*/ 1188617 h 1335024"/>
                            <a:gd name="connsiteX74" fmla="*/ 1377591 w 1857376"/>
                            <a:gd name="connsiteY74" fmla="*/ 1335024 h 1335024"/>
                            <a:gd name="connsiteX75" fmla="*/ 1330679 w 1857376"/>
                            <a:gd name="connsiteY75" fmla="*/ 1335024 h 1335024"/>
                            <a:gd name="connsiteX76" fmla="*/ 1302352 w 1857376"/>
                            <a:gd name="connsiteY76" fmla="*/ 1285715 h 1335024"/>
                            <a:gd name="connsiteX77" fmla="*/ 1197688 w 1857376"/>
                            <a:gd name="connsiteY77" fmla="*/ 1012600 h 1335024"/>
                            <a:gd name="connsiteX78" fmla="*/ 1041548 w 1857376"/>
                            <a:gd name="connsiteY78" fmla="*/ 850056 h 1335024"/>
                            <a:gd name="connsiteX79" fmla="*/ 1046697 w 1857376"/>
                            <a:gd name="connsiteY79" fmla="*/ 872299 h 1335024"/>
                            <a:gd name="connsiteX80" fmla="*/ 1127339 w 1857376"/>
                            <a:gd name="connsiteY80" fmla="*/ 1195675 h 1335024"/>
                            <a:gd name="connsiteX81" fmla="*/ 1003801 w 1857376"/>
                            <a:gd name="connsiteY81" fmla="*/ 952715 h 1335024"/>
                            <a:gd name="connsiteX82" fmla="*/ 940316 w 1857376"/>
                            <a:gd name="connsiteY82" fmla="*/ 1161454 h 1335024"/>
                            <a:gd name="connsiteX83" fmla="*/ 902567 w 1857376"/>
                            <a:gd name="connsiteY83" fmla="*/ 1181987 h 1335024"/>
                            <a:gd name="connsiteX84" fmla="*/ 940316 w 1857376"/>
                            <a:gd name="connsiteY84" fmla="*/ 894542 h 1335024"/>
                            <a:gd name="connsiteX85" fmla="*/ 763587 w 1857376"/>
                            <a:gd name="connsiteY85" fmla="*/ 1128946 h 1335024"/>
                            <a:gd name="connsiteX86" fmla="*/ 682575 w 1857376"/>
                            <a:gd name="connsiteY86" fmla="*/ 1333913 h 1335024"/>
                            <a:gd name="connsiteX87" fmla="*/ 682387 w 1857376"/>
                            <a:gd name="connsiteY87" fmla="*/ 1335024 h 1335024"/>
                            <a:gd name="connsiteX88" fmla="*/ 651184 w 1857376"/>
                            <a:gd name="connsiteY88" fmla="*/ 1335024 h 1335024"/>
                            <a:gd name="connsiteX89" fmla="*/ 665787 w 1857376"/>
                            <a:gd name="connsiteY89" fmla="*/ 1282934 h 1335024"/>
                            <a:gd name="connsiteX90" fmla="*/ 888842 w 1857376"/>
                            <a:gd name="connsiteY90" fmla="*/ 889410 h 1335024"/>
                            <a:gd name="connsiteX91" fmla="*/ 634902 w 1857376"/>
                            <a:gd name="connsiteY91" fmla="*/ 947583 h 1335024"/>
                            <a:gd name="connsiteX92" fmla="*/ 657207 w 1857376"/>
                            <a:gd name="connsiteY92" fmla="*/ 831237 h 1335024"/>
                            <a:gd name="connsiteX93" fmla="*/ 578280 w 1857376"/>
                            <a:gd name="connsiteY93" fmla="*/ 779908 h 1335024"/>
                            <a:gd name="connsiteX94" fmla="*/ 531954 w 1857376"/>
                            <a:gd name="connsiteY94" fmla="*/ 603676 h 1335024"/>
                            <a:gd name="connsiteX95" fmla="*/ 845946 w 1857376"/>
                            <a:gd name="connsiteY95" fmla="*/ 701202 h 1335024"/>
                            <a:gd name="connsiteX96" fmla="*/ 494206 w 1857376"/>
                            <a:gd name="connsiteY96" fmla="*/ 497596 h 1335024"/>
                            <a:gd name="connsiteX97" fmla="*/ 267719 w 1857376"/>
                            <a:gd name="connsiteY97" fmla="*/ 524971 h 1335024"/>
                            <a:gd name="connsiteX98" fmla="*/ 266002 w 1857376"/>
                            <a:gd name="connsiteY98" fmla="*/ 526682 h 1335024"/>
                            <a:gd name="connsiteX99" fmla="*/ 85841 w 1857376"/>
                            <a:gd name="connsiteY99" fmla="*/ 1086172 h 1335024"/>
                            <a:gd name="connsiteX100" fmla="*/ 212812 w 1857376"/>
                            <a:gd name="connsiteY100" fmla="*/ 1233744 h 1335024"/>
                            <a:gd name="connsiteX101" fmla="*/ 294991 w 1857376"/>
                            <a:gd name="connsiteY101" fmla="*/ 1335024 h 1335024"/>
                            <a:gd name="connsiteX102" fmla="*/ 238576 w 1857376"/>
                            <a:gd name="connsiteY102" fmla="*/ 1335024 h 1335024"/>
                            <a:gd name="connsiteX103" fmla="*/ 216740 w 1857376"/>
                            <a:gd name="connsiteY103" fmla="*/ 1308610 h 1335024"/>
                            <a:gd name="connsiteX104" fmla="*/ 39515 w 1857376"/>
                            <a:gd name="connsiteY104" fmla="*/ 1072485 h 1335024"/>
                            <a:gd name="connsiteX105" fmla="*/ 403267 w 1857376"/>
                            <a:gd name="connsiteY105" fmla="*/ 453110 h 1335024"/>
                            <a:gd name="connsiteX106" fmla="*/ 634355 w 1857376"/>
                            <a:gd name="connsiteY106" fmla="*/ 1 h 13350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Lst>
                          <a:rect l="l" t="t" r="r" b="b"/>
                          <a:pathLst>
                            <a:path w="1857376" h="1335024">
                              <a:moveTo>
                                <a:pt x="969484" y="899676"/>
                              </a:moveTo>
                              <a:cubicBezTo>
                                <a:pt x="918010" y="971536"/>
                                <a:pt x="904284" y="1053664"/>
                                <a:pt x="911147" y="1140924"/>
                              </a:cubicBezTo>
                              <a:cubicBezTo>
                                <a:pt x="945463" y="1063929"/>
                                <a:pt x="962621" y="983513"/>
                                <a:pt x="969484" y="899676"/>
                              </a:cubicBezTo>
                              <a:close/>
                              <a:moveTo>
                                <a:pt x="1022675" y="877433"/>
                              </a:moveTo>
                              <a:lnTo>
                                <a:pt x="1024390" y="880998"/>
                              </a:lnTo>
                              <a:lnTo>
                                <a:pt x="1024390" y="892832"/>
                              </a:lnTo>
                              <a:cubicBezTo>
                                <a:pt x="1062138" y="962982"/>
                                <a:pt x="1062138" y="1045108"/>
                                <a:pt x="1103318" y="1110125"/>
                              </a:cubicBezTo>
                              <a:cubicBezTo>
                                <a:pt x="1096454" y="1067351"/>
                                <a:pt x="1088305" y="1026716"/>
                                <a:pt x="1075865" y="988005"/>
                              </a:cubicBezTo>
                              <a:lnTo>
                                <a:pt x="1024390" y="880998"/>
                              </a:lnTo>
                              <a:lnTo>
                                <a:pt x="1024390" y="877433"/>
                              </a:lnTo>
                              <a:close/>
                              <a:moveTo>
                                <a:pt x="729271" y="855190"/>
                              </a:moveTo>
                              <a:cubicBezTo>
                                <a:pt x="485626" y="884276"/>
                                <a:pt x="674365" y="962982"/>
                                <a:pt x="799618" y="877433"/>
                              </a:cubicBezTo>
                              <a:cubicBezTo>
                                <a:pt x="777314" y="863745"/>
                                <a:pt x="753292" y="856902"/>
                                <a:pt x="729271" y="855190"/>
                              </a:cubicBezTo>
                              <a:close/>
                              <a:moveTo>
                                <a:pt x="1190395" y="726439"/>
                              </a:moveTo>
                              <a:cubicBezTo>
                                <a:pt x="1123478" y="720451"/>
                                <a:pt x="1057849" y="740555"/>
                                <a:pt x="1019244" y="800439"/>
                              </a:cubicBezTo>
                              <a:cubicBezTo>
                                <a:pt x="1051843" y="808994"/>
                                <a:pt x="1081013" y="815838"/>
                                <a:pt x="1110181" y="822682"/>
                              </a:cubicBezTo>
                              <a:cubicBezTo>
                                <a:pt x="1197688" y="850056"/>
                                <a:pt x="1293773" y="877433"/>
                                <a:pt x="1384710" y="846634"/>
                              </a:cubicBezTo>
                              <a:cubicBezTo>
                                <a:pt x="1388142" y="831237"/>
                                <a:pt x="1377847" y="817548"/>
                                <a:pt x="1369269" y="810704"/>
                              </a:cubicBezTo>
                              <a:lnTo>
                                <a:pt x="1369269" y="808994"/>
                              </a:lnTo>
                              <a:cubicBezTo>
                                <a:pt x="1325515" y="764508"/>
                                <a:pt x="1257312" y="732428"/>
                                <a:pt x="1190395" y="726439"/>
                              </a:cubicBezTo>
                              <a:close/>
                              <a:moveTo>
                                <a:pt x="538119" y="629019"/>
                              </a:moveTo>
                              <a:cubicBezTo>
                                <a:pt x="509969" y="633403"/>
                                <a:pt x="504071" y="652438"/>
                                <a:pt x="538817" y="692646"/>
                              </a:cubicBezTo>
                              <a:cubicBezTo>
                                <a:pt x="638334" y="771352"/>
                                <a:pt x="772167" y="793595"/>
                                <a:pt x="895705" y="808994"/>
                              </a:cubicBezTo>
                              <a:cubicBezTo>
                                <a:pt x="907286" y="734566"/>
                                <a:pt x="622569" y="615866"/>
                                <a:pt x="538119" y="629019"/>
                              </a:cubicBezTo>
                              <a:close/>
                              <a:moveTo>
                                <a:pt x="828788" y="405203"/>
                              </a:moveTo>
                              <a:cubicBezTo>
                                <a:pt x="827073" y="417180"/>
                                <a:pt x="827073" y="429155"/>
                                <a:pt x="827073" y="441133"/>
                              </a:cubicBezTo>
                              <a:lnTo>
                                <a:pt x="825356" y="441133"/>
                              </a:lnTo>
                              <a:cubicBezTo>
                                <a:pt x="840800" y="531814"/>
                                <a:pt x="876831" y="624208"/>
                                <a:pt x="935168" y="696068"/>
                              </a:cubicBezTo>
                              <a:cubicBezTo>
                                <a:pt x="911147" y="596833"/>
                                <a:pt x="892274" y="490752"/>
                                <a:pt x="833934" y="405203"/>
                              </a:cubicBezTo>
                              <a:cubicBezTo>
                                <a:pt x="832220" y="405203"/>
                                <a:pt x="830505" y="405203"/>
                                <a:pt x="828788" y="405203"/>
                              </a:cubicBezTo>
                              <a:close/>
                              <a:moveTo>
                                <a:pt x="1129056" y="398359"/>
                              </a:moveTo>
                              <a:cubicBezTo>
                                <a:pt x="1103318" y="477063"/>
                                <a:pt x="1039833" y="591699"/>
                                <a:pt x="1032970" y="653294"/>
                              </a:cubicBezTo>
                              <a:cubicBezTo>
                                <a:pt x="1050128" y="619074"/>
                                <a:pt x="1069001" y="584856"/>
                                <a:pt x="1086159" y="548925"/>
                              </a:cubicBezTo>
                              <a:cubicBezTo>
                                <a:pt x="1101601" y="501018"/>
                                <a:pt x="1146214" y="451398"/>
                                <a:pt x="1129056" y="398359"/>
                              </a:cubicBezTo>
                              <a:close/>
                              <a:moveTo>
                                <a:pt x="1266246" y="75555"/>
                              </a:moveTo>
                              <a:cubicBezTo>
                                <a:pt x="1254899" y="73888"/>
                                <a:pt x="1242942" y="74128"/>
                                <a:pt x="1230288" y="76695"/>
                              </a:cubicBezTo>
                              <a:lnTo>
                                <a:pt x="1230288" y="78405"/>
                              </a:lnTo>
                              <a:cubicBezTo>
                                <a:pt x="1022675" y="146844"/>
                                <a:pt x="969484" y="413758"/>
                                <a:pt x="1012381" y="600255"/>
                              </a:cubicBezTo>
                              <a:cubicBezTo>
                                <a:pt x="1032970" y="531814"/>
                                <a:pt x="1185676" y="167376"/>
                                <a:pt x="1161655" y="437711"/>
                              </a:cubicBezTo>
                              <a:cubicBezTo>
                                <a:pt x="1147929" y="530104"/>
                                <a:pt x="1086159" y="591699"/>
                                <a:pt x="1058706" y="682381"/>
                              </a:cubicBezTo>
                              <a:cubicBezTo>
                                <a:pt x="1244014" y="456532"/>
                                <a:pt x="1508249" y="702914"/>
                                <a:pt x="1672967" y="829525"/>
                              </a:cubicBezTo>
                              <a:cubicBezTo>
                                <a:pt x="1698705" y="805572"/>
                                <a:pt x="1714146" y="779908"/>
                                <a:pt x="1724441" y="750819"/>
                              </a:cubicBezTo>
                              <a:cubicBezTo>
                                <a:pt x="1772484" y="663560"/>
                                <a:pt x="1738167" y="576300"/>
                                <a:pt x="1669535" y="512993"/>
                              </a:cubicBezTo>
                              <a:cubicBezTo>
                                <a:pt x="1588893" y="430867"/>
                                <a:pt x="1516829" y="338474"/>
                                <a:pt x="1444763" y="247792"/>
                              </a:cubicBezTo>
                              <a:cubicBezTo>
                                <a:pt x="1395220" y="192399"/>
                                <a:pt x="1345677" y="87227"/>
                                <a:pt x="1266246" y="75555"/>
                              </a:cubicBezTo>
                              <a:close/>
                              <a:moveTo>
                                <a:pt x="651641" y="33311"/>
                              </a:moveTo>
                              <a:cubicBezTo>
                                <a:pt x="481872" y="31113"/>
                                <a:pt x="467610" y="310884"/>
                                <a:pt x="437583" y="453110"/>
                              </a:cubicBezTo>
                              <a:cubicBezTo>
                                <a:pt x="446163" y="454820"/>
                                <a:pt x="451310" y="458242"/>
                                <a:pt x="456458" y="458242"/>
                              </a:cubicBezTo>
                              <a:cubicBezTo>
                                <a:pt x="605733" y="463376"/>
                                <a:pt x="737851" y="521549"/>
                                <a:pt x="845946" y="624208"/>
                              </a:cubicBezTo>
                              <a:cubicBezTo>
                                <a:pt x="815061" y="559191"/>
                                <a:pt x="755009" y="251214"/>
                                <a:pt x="890557" y="425734"/>
                              </a:cubicBezTo>
                              <a:cubicBezTo>
                                <a:pt x="940316" y="501018"/>
                                <a:pt x="948895" y="596833"/>
                                <a:pt x="971201" y="682381"/>
                              </a:cubicBezTo>
                              <a:cubicBezTo>
                                <a:pt x="974633" y="694358"/>
                                <a:pt x="978064" y="689224"/>
                                <a:pt x="978064" y="682381"/>
                              </a:cubicBezTo>
                              <a:cubicBezTo>
                                <a:pt x="976348" y="550635"/>
                                <a:pt x="945463" y="413758"/>
                                <a:pt x="990074" y="287144"/>
                              </a:cubicBezTo>
                              <a:cubicBezTo>
                                <a:pt x="1170233" y="-27676"/>
                                <a:pt x="930022" y="121179"/>
                                <a:pt x="732703" y="52740"/>
                              </a:cubicBezTo>
                              <a:lnTo>
                                <a:pt x="734419" y="52740"/>
                              </a:lnTo>
                              <a:cubicBezTo>
                                <a:pt x="703320" y="39694"/>
                                <a:pt x="675894" y="33625"/>
                                <a:pt x="651641" y="33311"/>
                              </a:cubicBezTo>
                              <a:close/>
                              <a:moveTo>
                                <a:pt x="634355" y="1"/>
                              </a:moveTo>
                              <a:cubicBezTo>
                                <a:pt x="661389" y="-86"/>
                                <a:pt x="691738" y="5688"/>
                                <a:pt x="725839" y="18520"/>
                              </a:cubicBezTo>
                              <a:cubicBezTo>
                                <a:pt x="823641" y="59584"/>
                                <a:pt x="1053560" y="3123"/>
                                <a:pt x="1082728" y="121179"/>
                              </a:cubicBezTo>
                              <a:cubicBezTo>
                                <a:pt x="1093023" y="114335"/>
                                <a:pt x="1101601" y="109203"/>
                                <a:pt x="1110181" y="104070"/>
                              </a:cubicBezTo>
                              <a:cubicBezTo>
                                <a:pt x="1302352" y="-67028"/>
                                <a:pt x="1424175" y="184486"/>
                                <a:pt x="1537418" y="312809"/>
                              </a:cubicBezTo>
                              <a:cubicBezTo>
                                <a:pt x="1686693" y="489040"/>
                                <a:pt x="1882295" y="608808"/>
                                <a:pt x="1696988" y="846634"/>
                              </a:cubicBezTo>
                              <a:cubicBezTo>
                                <a:pt x="1844548" y="981802"/>
                                <a:pt x="1940633" y="944161"/>
                                <a:pt x="1755325" y="1128946"/>
                              </a:cubicBezTo>
                              <a:cubicBezTo>
                                <a:pt x="1728301" y="1159744"/>
                                <a:pt x="1711144" y="1197386"/>
                                <a:pt x="1697498" y="1237166"/>
                              </a:cubicBezTo>
                              <a:lnTo>
                                <a:pt x="1667784" y="1335024"/>
                              </a:lnTo>
                              <a:lnTo>
                                <a:pt x="1641850" y="1335024"/>
                              </a:lnTo>
                              <a:lnTo>
                                <a:pt x="1651574" y="1307958"/>
                              </a:lnTo>
                              <a:cubicBezTo>
                                <a:pt x="1660635" y="1276839"/>
                                <a:pt x="1668678" y="1246148"/>
                                <a:pt x="1678115" y="1219628"/>
                              </a:cubicBezTo>
                              <a:cubicBezTo>
                                <a:pt x="1681547" y="1149479"/>
                                <a:pt x="1902885" y="1009178"/>
                                <a:pt x="1815380" y="966404"/>
                              </a:cubicBezTo>
                              <a:cubicBezTo>
                                <a:pt x="1611197" y="884276"/>
                                <a:pt x="1322941" y="465087"/>
                                <a:pt x="1101601" y="692646"/>
                              </a:cubicBezTo>
                              <a:cubicBezTo>
                                <a:pt x="1091308" y="706335"/>
                                <a:pt x="1132487" y="692646"/>
                                <a:pt x="1139350" y="692646"/>
                              </a:cubicBezTo>
                              <a:cubicBezTo>
                                <a:pt x="1249162" y="670403"/>
                                <a:pt x="1358972" y="747397"/>
                                <a:pt x="1425890" y="827813"/>
                              </a:cubicBezTo>
                              <a:cubicBezTo>
                                <a:pt x="1415595" y="932184"/>
                                <a:pt x="1228573" y="887698"/>
                                <a:pt x="1158223" y="872299"/>
                              </a:cubicBezTo>
                              <a:cubicBezTo>
                                <a:pt x="1224282" y="970681"/>
                                <a:pt x="1267177" y="1080184"/>
                                <a:pt x="1312003" y="1188617"/>
                              </a:cubicBezTo>
                              <a:lnTo>
                                <a:pt x="1377591" y="1335024"/>
                              </a:lnTo>
                              <a:lnTo>
                                <a:pt x="1330679" y="1335024"/>
                              </a:lnTo>
                              <a:lnTo>
                                <a:pt x="1302352" y="1285715"/>
                              </a:lnTo>
                              <a:cubicBezTo>
                                <a:pt x="1259457" y="1198669"/>
                                <a:pt x="1223425" y="1108415"/>
                                <a:pt x="1197688" y="1012600"/>
                              </a:cubicBezTo>
                              <a:cubicBezTo>
                                <a:pt x="1165087" y="944161"/>
                                <a:pt x="1127339" y="862034"/>
                                <a:pt x="1041548" y="850056"/>
                              </a:cubicBezTo>
                              <a:cubicBezTo>
                                <a:pt x="1026107" y="846634"/>
                                <a:pt x="1046697" y="867167"/>
                                <a:pt x="1046697" y="872299"/>
                              </a:cubicBezTo>
                              <a:cubicBezTo>
                                <a:pt x="1103318" y="957849"/>
                                <a:pt x="1214846" y="1101572"/>
                                <a:pt x="1127339" y="1195675"/>
                              </a:cubicBezTo>
                              <a:cubicBezTo>
                                <a:pt x="1075865" y="1211074"/>
                                <a:pt x="1031254" y="993779"/>
                                <a:pt x="1003801" y="952715"/>
                              </a:cubicBezTo>
                              <a:cubicBezTo>
                                <a:pt x="978064" y="1022866"/>
                                <a:pt x="976348" y="1096438"/>
                                <a:pt x="940316" y="1161454"/>
                              </a:cubicBezTo>
                              <a:cubicBezTo>
                                <a:pt x="935168" y="1171722"/>
                                <a:pt x="907715" y="1185409"/>
                                <a:pt x="902567" y="1181987"/>
                              </a:cubicBezTo>
                              <a:cubicBezTo>
                                <a:pt x="828788" y="1110125"/>
                                <a:pt x="911147" y="976670"/>
                                <a:pt x="940316" y="894542"/>
                              </a:cubicBezTo>
                              <a:cubicBezTo>
                                <a:pt x="844231" y="925340"/>
                                <a:pt x="808198" y="1046820"/>
                                <a:pt x="763587" y="1128946"/>
                              </a:cubicBezTo>
                              <a:cubicBezTo>
                                <a:pt x="732059" y="1187975"/>
                                <a:pt x="700289" y="1260237"/>
                                <a:pt x="682575" y="1333913"/>
                              </a:cubicBezTo>
                              <a:lnTo>
                                <a:pt x="682387" y="1335024"/>
                              </a:lnTo>
                              <a:lnTo>
                                <a:pt x="651184" y="1335024"/>
                              </a:lnTo>
                              <a:lnTo>
                                <a:pt x="665787" y="1282934"/>
                              </a:lnTo>
                              <a:cubicBezTo>
                                <a:pt x="715544" y="1139212"/>
                                <a:pt x="784177" y="1002334"/>
                                <a:pt x="888842" y="889410"/>
                              </a:cubicBezTo>
                              <a:cubicBezTo>
                                <a:pt x="804767" y="906519"/>
                                <a:pt x="727556" y="980092"/>
                                <a:pt x="634902" y="947583"/>
                              </a:cubicBezTo>
                              <a:cubicBezTo>
                                <a:pt x="526805" y="925340"/>
                                <a:pt x="590291" y="858612"/>
                                <a:pt x="657207" y="831237"/>
                              </a:cubicBezTo>
                              <a:cubicBezTo>
                                <a:pt x="631471" y="814126"/>
                                <a:pt x="605733" y="793595"/>
                                <a:pt x="578280" y="779908"/>
                              </a:cubicBezTo>
                              <a:cubicBezTo>
                                <a:pt x="511364" y="749109"/>
                                <a:pt x="413562" y="629341"/>
                                <a:pt x="531954" y="603676"/>
                              </a:cubicBezTo>
                              <a:cubicBezTo>
                                <a:pt x="645195" y="586566"/>
                                <a:pt x="746429" y="656716"/>
                                <a:pt x="845946" y="701202"/>
                              </a:cubicBezTo>
                              <a:cubicBezTo>
                                <a:pt x="768735" y="581434"/>
                                <a:pt x="636617" y="506150"/>
                                <a:pt x="494206" y="497596"/>
                              </a:cubicBezTo>
                              <a:cubicBezTo>
                                <a:pt x="418710" y="490752"/>
                                <a:pt x="331203" y="463376"/>
                                <a:pt x="267719" y="524971"/>
                              </a:cubicBezTo>
                              <a:lnTo>
                                <a:pt x="266002" y="526682"/>
                              </a:lnTo>
                              <a:cubicBezTo>
                                <a:pt x="120159" y="658428"/>
                                <a:pt x="-72014" y="894542"/>
                                <a:pt x="85841" y="1086172"/>
                              </a:cubicBezTo>
                              <a:cubicBezTo>
                                <a:pt x="127021" y="1136645"/>
                                <a:pt x="170346" y="1184981"/>
                                <a:pt x="212812" y="1233744"/>
                              </a:cubicBezTo>
                              <a:lnTo>
                                <a:pt x="294991" y="1335024"/>
                              </a:lnTo>
                              <a:lnTo>
                                <a:pt x="238576" y="1335024"/>
                              </a:lnTo>
                              <a:lnTo>
                                <a:pt x="216740" y="1308610"/>
                              </a:lnTo>
                              <a:cubicBezTo>
                                <a:pt x="151392" y="1222383"/>
                                <a:pt x="92920" y="1128306"/>
                                <a:pt x="39515" y="1072485"/>
                              </a:cubicBezTo>
                              <a:cubicBezTo>
                                <a:pt x="-104613" y="885988"/>
                                <a:pt x="175063" y="420602"/>
                                <a:pt x="403267" y="453110"/>
                              </a:cubicBezTo>
                              <a:cubicBezTo>
                                <a:pt x="418280" y="288428"/>
                                <a:pt x="445117" y="610"/>
                                <a:pt x="634355" y="1"/>
                              </a:cubicBezTo>
                              <a:close/>
                            </a:path>
                          </a:pathLst>
                        </a:custGeom>
                        <a:solidFill>
                          <a:srgbClr val="000000"/>
                        </a:solidFill>
                        <a:ln w="0" cap="flat">
                          <a:noFill/>
                          <a:prstDash val="solid"/>
                          <a:miter/>
                        </a:ln>
                      </wps:spPr>
                      <wps:txbx>
                        <w:txbxContent>
                          <w:p w14:paraId="4F5B4437" w14:textId="77777777" w:rsidR="00C84A2C" w:rsidRDefault="00C84A2C" w:rsidP="00295935">
                            <w:pPr>
                              <w:rPr>
                                <w:rFonts w:hAnsi="Century Gothic"/>
                                <w:color w:val="000000" w:themeColor="text1"/>
                                <w:kern w:val="24"/>
                                <w:sz w:val="36"/>
                                <w:szCs w:val="3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6B94D9E7" id="Group 3" o:spid="_x0000_s1049" alt="&quot;&quot;" style="position:absolute;margin-left:-36.6pt;margin-top:-36pt;width:612pt;height:792.1pt;z-index:-251653120;mso-width-percent:1000;mso-height-percent:1000;mso-width-percent:1000;mso-height-percent:1000" coordsize="77724,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">
              <v:rect id="Rectangle 2" o:spid="_x0000_s1050" alt="&quot;&quot;"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" fillcolor="#e7e6e6 [3214]" stroked="f" strokeweight="1pt">
                <v:fill opacity="13107f"/>
              </v:rect>
              <v:shape id="Freeform: Shape 4" o:spid="_x0000_s1051" alt="&quot;&quot;" style="position:absolute;left:54406;top:87249;width:18563;height:13350;visibility:visible;mso-wrap-style:square;v-text-anchor:middle" coordsize="1857376,13350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" adj="-11796480,,5400" path="m969484,899676v-51474,71860,-65200,153988,-58337,241248c945463,1063929,962621,983513,969484,899676xm1022675,877433r1715,3565l1024390,892832v37748,70150,37748,152276,78928,217293c1096454,1067351,1088305,1026716,1075865,988005l1024390,880998r,-3565l1022675,877433xm729271,855190v-243645,29086,-54906,107792,70347,22243c777314,863745,753292,856902,729271,855190xm1190395,726439v-66917,-5988,-132546,14116,-171151,74000c1051843,808994,1081013,815838,1110181,822682v87507,27374,183592,54751,274529,23952c1388142,831237,1377847,817548,1369269,810704r,-1710c1325515,764508,1257312,732428,1190395,726439xm538119,629019v-28150,4384,-34048,23419,698,63627c638334,771352,772167,793595,895705,808994,907286,734566,622569,615866,538119,629019xm828788,405203v-1715,11977,-1715,23952,-1715,35930l825356,441133v15444,90681,51475,183075,109812,254935c911147,596833,892274,490752,833934,405203v-1714,,-3429,,-5146,xm1129056,398359v-25738,78704,-89223,193340,-96086,254935c1050128,619074,1069001,584856,1086159,548925v15442,-47907,60055,-97527,42897,-150566xm1266246,75555v-11347,-1667,-23304,-1427,-35958,1140l1230288,78405c1022675,146844,969484,413758,1012381,600255v20589,-68441,173295,-432879,149274,-162544c1147929,530104,1086159,591699,1058706,682381v185308,-225849,449543,20533,614261,147144c1698705,805572,1714146,779908,1724441,750819v48043,-87259,13726,-174519,-54906,-237826c1588893,430867,1516829,338474,1444763,247792,1395220,192399,1345677,87227,1266246,75555xm651641,33311c481872,31113,467610,310884,437583,453110v8580,1710,13727,5132,18875,5132c605733,463376,737851,521549,845946,624208,815061,559191,755009,251214,890557,425734v49759,75284,58338,171099,80644,256647c974633,694358,978064,689224,978064,682381,976348,550635,945463,413758,990074,287144,1170233,-27676,930022,121179,732703,52740r1716,c703320,39694,675894,33625,651641,33311xm634355,1v27034,-87,57383,5687,91484,18519c823641,59584,1053560,3123,1082728,121179v10295,-6844,18873,-11976,27453,-17109c1302352,-67028,1424175,184486,1537418,312809v149275,176231,344877,295999,159570,533825c1844548,981802,1940633,944161,1755325,1128946v-27024,30798,-44181,68440,-57827,108220l1667784,1335024r-25934,l1651574,1307958v9061,-31119,17104,-61810,26541,-88330c1681547,1149479,1902885,1009178,1815380,966404,1611197,884276,1322941,465087,1101601,692646v-10293,13689,30886,,37749,c1249162,670403,1358972,747397,1425890,827813v-10295,104371,-197317,59885,-267667,44486c1224282,970681,1267177,1080184,1312003,1188617r65588,146407l1330679,1335024r-28327,-49309c1259457,1198669,1223425,1108415,1197688,1012600,1165087,944161,1127339,862034,1041548,850056v-15441,-3422,5149,17111,5149,22243c1103318,957849,1214846,1101572,1127339,1195675v-51474,15399,-96085,-201896,-123538,-242960c978064,1022866,976348,1096438,940316,1161454v-5148,10268,-32601,23955,-37749,20533c828788,1110125,911147,976670,940316,894542v-96085,30798,-132118,152278,-176729,234404c732059,1187975,700289,1260237,682575,1333913r-188,1111l651184,1335024r14603,-52090c715544,1139212,784177,1002334,888842,889410v-84075,17109,-161286,90682,-253940,58173c526805,925340,590291,858612,657207,831237,631471,814126,605733,793595,578280,779908,511364,749109,413562,629341,531954,603676v113241,-17110,214475,53040,313992,97526c768735,581434,636617,506150,494206,497596,418710,490752,331203,463376,267719,524971r-1717,1711c120159,658428,-72014,894542,85841,1086172v41180,50473,84505,98809,126971,147572l294991,1335024r-56415,l216740,1308610c151392,1222383,92920,1128306,39515,1072485,-104613,885988,175063,420602,403267,453110,418280,288428,445117,610,634355,1xe" fillcolor="black" stroked="f" strokeweight="0">
                <v:stroke joinstyle="miter"/>
                <v:formulas/>
                <v:path arrowok="t" o:connecttype="custom" o:connectlocs="968887,899676;910586,1140924;968887,899676;1022045,877433;1023759,880998;1023759,892832;1102638,1110125;1075202,988005;1023759,880998;1023759,877433;728822,855190;799125,877433;728822,855190;1189662,726439;1018616,800439;1109497,822682;1383857,846634;1368426,810704;1368426,808994;1189662,726439;537788,629019;538485,692646;895153,808994;537788,629019;828278,405203;826564,441133;824848,441133;934592,696068;833420,405203;828278,405203;1128361,398359;1032334,653294;1085490,548925;1128361,398359;1265466,75555;1229530,76695;1229530,78405;1011757,600255;1160940,437711;1058054,682381;1671937,829525;1723379,750819;1668507,512993;1443873,247792;1265466,75555;651240,33311;437313,453110;456177,458242;845425,624208;890008,425734;970603,682381;977462,682381;989464,287144;732252,52740;733967,52740;651240,33311;633964,1;725392,18520;1082061,121179;1109497,104070;1536471,312809;1695943,846634;1754244,1128946;1696452,1237166;1666757,1335024;1640839,1335024;1650557,1307958;1677081,1219628;1814262,966404;1100922,692646;1138648,692646;1425012,827813;1157510,872299;1311195,1188617;1376743,1335024;1329859,1335024;1301550,1285715;1196950,1012600;1040906,850056;1046052,872299;1126645,1195675;1003183,952715;939737,1161454;902011,1181987;939737,894542;763117,1128946;682155,1333913;681967,1335024;650783,1335024;665377,1282934;888295,889410;634511,947583;656802,831237;577924,779908;531626,603676;845425,701202;493902,497596;267554,524971;265838,526682;85788,1086172;212681,1233744;294809,1335024;238429,1335024;216607,1308610;39491,1072485;403019,453110;633964,1" o:connectangles="0,0,0,0,0,0,0,0,0,0,0,0,0,0,0,0,0,0,0,0,0,0,0,0,0,0,0,0,0,0,0,0,0,0,0,0,0,0,0,0,0,0,0,0,0,0,0,0,0,0,0,0,0,0,0,0,0,0,0,0,0,0,0,0,0,0,0,0,0,0,0,0,0,0,0,0,0,0,0,0,0,0,0,0,0,0,0,0,0,0,0,0,0,0,0,0,0,0,0,0,0,0,0,0,0,0,0" textboxrect="0,0,1857376,1335024"/>
                <o:lock v:ext="edit" aspectratio="t"/>
                <v:textbox>
                  <w:txbxContent>
                    <w:p w14:paraId="4F5B4437" w14:textId="77777777" w:rsidR="00C84A2C" w:rsidRDefault="00C84A2C" w:rsidP="00295935">
                      <w:pPr>
                        <w:rPr>
                          <w:rFonts w:hAnsi="Century Gothic"/>
                          <w:color w:val="000000" w:themeColor="text1"/>
                          <w:kern w:val="24"/>
                          <w:sz w:val="36"/>
                          <w:szCs w:val="36"/>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C6E1C"/>
    <w:multiLevelType w:val="hybridMultilevel"/>
    <w:tmpl w:val="779E5B80"/>
    <w:lvl w:ilvl="0" w:tplc="9A180C52">
      <w:start w:val="1"/>
      <w:numFmt w:val="bullet"/>
      <w:lvlText w:val=""/>
      <w:lvlJc w:val="left"/>
      <w:pPr>
        <w:ind w:left="121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53669"/>
    <w:multiLevelType w:val="hybridMultilevel"/>
    <w:tmpl w:val="433258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FEF0179"/>
    <w:multiLevelType w:val="multilevel"/>
    <w:tmpl w:val="63CE4ABE"/>
    <w:styleLink w:val="CurrentList1"/>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41D513C"/>
    <w:multiLevelType w:val="hybridMultilevel"/>
    <w:tmpl w:val="CC685FDE"/>
    <w:lvl w:ilvl="0" w:tplc="06C8732C">
      <w:start w:val="1"/>
      <w:numFmt w:val="bullet"/>
      <w:pStyle w:val="Skills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7405D"/>
    <w:multiLevelType w:val="hybridMultilevel"/>
    <w:tmpl w:val="D0CC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B1A88"/>
    <w:multiLevelType w:val="hybridMultilevel"/>
    <w:tmpl w:val="F3DA9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AE44A2"/>
    <w:multiLevelType w:val="hybridMultilevel"/>
    <w:tmpl w:val="3C004034"/>
    <w:lvl w:ilvl="0" w:tplc="9A180C52">
      <w:start w:val="1"/>
      <w:numFmt w:val="bullet"/>
      <w:lvlText w:val=""/>
      <w:lvlJc w:val="left"/>
      <w:pPr>
        <w:ind w:left="1210" w:hanging="360"/>
      </w:pPr>
      <w:rPr>
        <w:rFonts w:ascii="Wingdings" w:hAnsi="Wingdings" w:hint="default"/>
        <w:sz w:val="32"/>
        <w:szCs w:val="32"/>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7" w15:restartNumberingAfterBreak="0">
    <w:nsid w:val="59DE53C0"/>
    <w:multiLevelType w:val="hybridMultilevel"/>
    <w:tmpl w:val="74149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8B66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061"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5A94E70"/>
    <w:multiLevelType w:val="multilevel"/>
    <w:tmpl w:val="B1C0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F2182"/>
    <w:multiLevelType w:val="multilevel"/>
    <w:tmpl w:val="3B8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45B62"/>
    <w:multiLevelType w:val="hybridMultilevel"/>
    <w:tmpl w:val="8774EDF6"/>
    <w:lvl w:ilvl="0" w:tplc="484617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F6C46C5"/>
    <w:multiLevelType w:val="hybridMultilevel"/>
    <w:tmpl w:val="6F660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6368CC"/>
    <w:multiLevelType w:val="hybridMultilevel"/>
    <w:tmpl w:val="3AEA9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EF64E6"/>
    <w:multiLevelType w:val="hybridMultilevel"/>
    <w:tmpl w:val="3B1C0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2455530">
    <w:abstractNumId w:val="4"/>
  </w:num>
  <w:num w:numId="2" w16cid:durableId="1628898235">
    <w:abstractNumId w:val="3"/>
  </w:num>
  <w:num w:numId="3" w16cid:durableId="550121475">
    <w:abstractNumId w:val="2"/>
  </w:num>
  <w:num w:numId="4" w16cid:durableId="259486799">
    <w:abstractNumId w:val="7"/>
  </w:num>
  <w:num w:numId="5" w16cid:durableId="1132134893">
    <w:abstractNumId w:val="14"/>
  </w:num>
  <w:num w:numId="6" w16cid:durableId="1579552734">
    <w:abstractNumId w:val="13"/>
  </w:num>
  <w:num w:numId="7" w16cid:durableId="464007790">
    <w:abstractNumId w:val="12"/>
  </w:num>
  <w:num w:numId="8" w16cid:durableId="1512064060">
    <w:abstractNumId w:val="10"/>
  </w:num>
  <w:num w:numId="9" w16cid:durableId="1114205927">
    <w:abstractNumId w:val="6"/>
  </w:num>
  <w:num w:numId="10" w16cid:durableId="2133011131">
    <w:abstractNumId w:val="0"/>
  </w:num>
  <w:num w:numId="11" w16cid:durableId="861937921">
    <w:abstractNumId w:val="9"/>
  </w:num>
  <w:num w:numId="12" w16cid:durableId="2046442562">
    <w:abstractNumId w:val="8"/>
  </w:num>
  <w:num w:numId="13" w16cid:durableId="1928271451">
    <w:abstractNumId w:val="5"/>
  </w:num>
  <w:num w:numId="14" w16cid:durableId="1061557189">
    <w:abstractNumId w:val="11"/>
  </w:num>
  <w:num w:numId="15" w16cid:durableId="1917157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82"/>
    <w:rsid w:val="00000B2A"/>
    <w:rsid w:val="0000311A"/>
    <w:rsid w:val="00007BBF"/>
    <w:rsid w:val="00007DCD"/>
    <w:rsid w:val="00011E31"/>
    <w:rsid w:val="00017DDD"/>
    <w:rsid w:val="00021B60"/>
    <w:rsid w:val="00022181"/>
    <w:rsid w:val="00023DEF"/>
    <w:rsid w:val="00024F26"/>
    <w:rsid w:val="00025024"/>
    <w:rsid w:val="00027EA8"/>
    <w:rsid w:val="0003019E"/>
    <w:rsid w:val="00034B29"/>
    <w:rsid w:val="00036450"/>
    <w:rsid w:val="000373A0"/>
    <w:rsid w:val="000411D6"/>
    <w:rsid w:val="00042014"/>
    <w:rsid w:val="00045FA5"/>
    <w:rsid w:val="00052742"/>
    <w:rsid w:val="000541DC"/>
    <w:rsid w:val="00055CE8"/>
    <w:rsid w:val="00056AF7"/>
    <w:rsid w:val="00056E90"/>
    <w:rsid w:val="00057FDF"/>
    <w:rsid w:val="00061EFB"/>
    <w:rsid w:val="00063CCA"/>
    <w:rsid w:val="00064381"/>
    <w:rsid w:val="00067B25"/>
    <w:rsid w:val="000733E7"/>
    <w:rsid w:val="00073847"/>
    <w:rsid w:val="0007386D"/>
    <w:rsid w:val="00081195"/>
    <w:rsid w:val="0008202B"/>
    <w:rsid w:val="00082289"/>
    <w:rsid w:val="00084B28"/>
    <w:rsid w:val="00090438"/>
    <w:rsid w:val="00094499"/>
    <w:rsid w:val="00094960"/>
    <w:rsid w:val="00094F89"/>
    <w:rsid w:val="00094FF7"/>
    <w:rsid w:val="000A0C21"/>
    <w:rsid w:val="000A123D"/>
    <w:rsid w:val="000A3BDA"/>
    <w:rsid w:val="000B01D3"/>
    <w:rsid w:val="000C1272"/>
    <w:rsid w:val="000C45FF"/>
    <w:rsid w:val="000C584E"/>
    <w:rsid w:val="000D2368"/>
    <w:rsid w:val="000E1668"/>
    <w:rsid w:val="000E1F6F"/>
    <w:rsid w:val="000E3FD1"/>
    <w:rsid w:val="001009E6"/>
    <w:rsid w:val="00101166"/>
    <w:rsid w:val="00105CBE"/>
    <w:rsid w:val="00106E50"/>
    <w:rsid w:val="00112054"/>
    <w:rsid w:val="00113CCD"/>
    <w:rsid w:val="00114857"/>
    <w:rsid w:val="00115C04"/>
    <w:rsid w:val="0011607F"/>
    <w:rsid w:val="001179B4"/>
    <w:rsid w:val="00125818"/>
    <w:rsid w:val="00130865"/>
    <w:rsid w:val="001309D3"/>
    <w:rsid w:val="001317D8"/>
    <w:rsid w:val="00134FAF"/>
    <w:rsid w:val="00137D5D"/>
    <w:rsid w:val="0014645F"/>
    <w:rsid w:val="00147297"/>
    <w:rsid w:val="001479FE"/>
    <w:rsid w:val="0015008C"/>
    <w:rsid w:val="001501D9"/>
    <w:rsid w:val="001504CC"/>
    <w:rsid w:val="001505EC"/>
    <w:rsid w:val="0015225E"/>
    <w:rsid w:val="001525E1"/>
    <w:rsid w:val="0015341F"/>
    <w:rsid w:val="00156FEC"/>
    <w:rsid w:val="00157310"/>
    <w:rsid w:val="00160478"/>
    <w:rsid w:val="001606A8"/>
    <w:rsid w:val="00160E79"/>
    <w:rsid w:val="0016141B"/>
    <w:rsid w:val="0016243B"/>
    <w:rsid w:val="001707BF"/>
    <w:rsid w:val="00172A54"/>
    <w:rsid w:val="00175387"/>
    <w:rsid w:val="00180329"/>
    <w:rsid w:val="0018124A"/>
    <w:rsid w:val="00181F9A"/>
    <w:rsid w:val="00182988"/>
    <w:rsid w:val="00183166"/>
    <w:rsid w:val="001842A9"/>
    <w:rsid w:val="0018513A"/>
    <w:rsid w:val="0019001F"/>
    <w:rsid w:val="00192537"/>
    <w:rsid w:val="00194584"/>
    <w:rsid w:val="00195BBB"/>
    <w:rsid w:val="001A3B96"/>
    <w:rsid w:val="001A74A5"/>
    <w:rsid w:val="001B0201"/>
    <w:rsid w:val="001B1C50"/>
    <w:rsid w:val="001B2ABD"/>
    <w:rsid w:val="001B31A7"/>
    <w:rsid w:val="001B3E07"/>
    <w:rsid w:val="001B6714"/>
    <w:rsid w:val="001C5CF0"/>
    <w:rsid w:val="001E0391"/>
    <w:rsid w:val="001E1759"/>
    <w:rsid w:val="001E1C25"/>
    <w:rsid w:val="001E4B17"/>
    <w:rsid w:val="001E74F2"/>
    <w:rsid w:val="001F198A"/>
    <w:rsid w:val="001F1ECC"/>
    <w:rsid w:val="00200C2D"/>
    <w:rsid w:val="002022ED"/>
    <w:rsid w:val="00207E8B"/>
    <w:rsid w:val="00210E84"/>
    <w:rsid w:val="00211485"/>
    <w:rsid w:val="00211E21"/>
    <w:rsid w:val="00212938"/>
    <w:rsid w:val="00214F65"/>
    <w:rsid w:val="002163CA"/>
    <w:rsid w:val="00216E2E"/>
    <w:rsid w:val="0022218E"/>
    <w:rsid w:val="00222717"/>
    <w:rsid w:val="00226179"/>
    <w:rsid w:val="00233D58"/>
    <w:rsid w:val="002400EB"/>
    <w:rsid w:val="0024049E"/>
    <w:rsid w:val="00242ECA"/>
    <w:rsid w:val="0024339E"/>
    <w:rsid w:val="002441D5"/>
    <w:rsid w:val="002516CC"/>
    <w:rsid w:val="00251ADD"/>
    <w:rsid w:val="00255ADA"/>
    <w:rsid w:val="00256CF7"/>
    <w:rsid w:val="002622FD"/>
    <w:rsid w:val="00266717"/>
    <w:rsid w:val="00271DA4"/>
    <w:rsid w:val="00281186"/>
    <w:rsid w:val="00281FD5"/>
    <w:rsid w:val="002855E6"/>
    <w:rsid w:val="002856EF"/>
    <w:rsid w:val="00285C6F"/>
    <w:rsid w:val="00286D5F"/>
    <w:rsid w:val="00286DA9"/>
    <w:rsid w:val="00287272"/>
    <w:rsid w:val="00287DFF"/>
    <w:rsid w:val="00295935"/>
    <w:rsid w:val="002A734B"/>
    <w:rsid w:val="002B1F98"/>
    <w:rsid w:val="002B57D9"/>
    <w:rsid w:val="002B5BCD"/>
    <w:rsid w:val="002B6062"/>
    <w:rsid w:val="002C1290"/>
    <w:rsid w:val="002C3322"/>
    <w:rsid w:val="002C5A6B"/>
    <w:rsid w:val="002C6370"/>
    <w:rsid w:val="002C7DD1"/>
    <w:rsid w:val="002D0C47"/>
    <w:rsid w:val="002D1188"/>
    <w:rsid w:val="002D2D03"/>
    <w:rsid w:val="002D3E1E"/>
    <w:rsid w:val="002E34F1"/>
    <w:rsid w:val="002E4EE5"/>
    <w:rsid w:val="002E7A7C"/>
    <w:rsid w:val="002F4347"/>
    <w:rsid w:val="00301790"/>
    <w:rsid w:val="00302B84"/>
    <w:rsid w:val="0030481B"/>
    <w:rsid w:val="00307E41"/>
    <w:rsid w:val="00310527"/>
    <w:rsid w:val="003106B5"/>
    <w:rsid w:val="003106BD"/>
    <w:rsid w:val="003156FC"/>
    <w:rsid w:val="003161C6"/>
    <w:rsid w:val="003161D5"/>
    <w:rsid w:val="0031783F"/>
    <w:rsid w:val="003254B5"/>
    <w:rsid w:val="003315B5"/>
    <w:rsid w:val="00333C1C"/>
    <w:rsid w:val="00351756"/>
    <w:rsid w:val="00355D92"/>
    <w:rsid w:val="00361C9C"/>
    <w:rsid w:val="0037121F"/>
    <w:rsid w:val="003715BF"/>
    <w:rsid w:val="0037486B"/>
    <w:rsid w:val="003748CC"/>
    <w:rsid w:val="00375078"/>
    <w:rsid w:val="0037698D"/>
    <w:rsid w:val="003801E2"/>
    <w:rsid w:val="00381760"/>
    <w:rsid w:val="003823BC"/>
    <w:rsid w:val="00384217"/>
    <w:rsid w:val="003850D4"/>
    <w:rsid w:val="003861FF"/>
    <w:rsid w:val="00387A74"/>
    <w:rsid w:val="003910D8"/>
    <w:rsid w:val="00391359"/>
    <w:rsid w:val="00394F25"/>
    <w:rsid w:val="003953FC"/>
    <w:rsid w:val="0039787D"/>
    <w:rsid w:val="003A1043"/>
    <w:rsid w:val="003A2D81"/>
    <w:rsid w:val="003A6B2B"/>
    <w:rsid w:val="003A6B7D"/>
    <w:rsid w:val="003A7593"/>
    <w:rsid w:val="003B06CA"/>
    <w:rsid w:val="003C4E01"/>
    <w:rsid w:val="003D47B4"/>
    <w:rsid w:val="003D53AB"/>
    <w:rsid w:val="003E07A5"/>
    <w:rsid w:val="003E51AD"/>
    <w:rsid w:val="003E5491"/>
    <w:rsid w:val="003E61E2"/>
    <w:rsid w:val="003F0E8C"/>
    <w:rsid w:val="003F2118"/>
    <w:rsid w:val="003F5513"/>
    <w:rsid w:val="003F73F3"/>
    <w:rsid w:val="0040366E"/>
    <w:rsid w:val="004042DA"/>
    <w:rsid w:val="004071FC"/>
    <w:rsid w:val="0041040A"/>
    <w:rsid w:val="00412422"/>
    <w:rsid w:val="004168A8"/>
    <w:rsid w:val="00423F16"/>
    <w:rsid w:val="00425698"/>
    <w:rsid w:val="00430722"/>
    <w:rsid w:val="00430DE3"/>
    <w:rsid w:val="00431436"/>
    <w:rsid w:val="00434521"/>
    <w:rsid w:val="0043496E"/>
    <w:rsid w:val="00435B5D"/>
    <w:rsid w:val="00436118"/>
    <w:rsid w:val="00441980"/>
    <w:rsid w:val="00445947"/>
    <w:rsid w:val="00446DED"/>
    <w:rsid w:val="004503F0"/>
    <w:rsid w:val="00450B70"/>
    <w:rsid w:val="00453B8A"/>
    <w:rsid w:val="004564C9"/>
    <w:rsid w:val="00460728"/>
    <w:rsid w:val="0046072B"/>
    <w:rsid w:val="00471FAD"/>
    <w:rsid w:val="00474525"/>
    <w:rsid w:val="00474681"/>
    <w:rsid w:val="0047523D"/>
    <w:rsid w:val="004757FB"/>
    <w:rsid w:val="00476288"/>
    <w:rsid w:val="004813B3"/>
    <w:rsid w:val="00481F04"/>
    <w:rsid w:val="004839CF"/>
    <w:rsid w:val="004855D2"/>
    <w:rsid w:val="004872D8"/>
    <w:rsid w:val="00490716"/>
    <w:rsid w:val="004908A2"/>
    <w:rsid w:val="00494759"/>
    <w:rsid w:val="00496591"/>
    <w:rsid w:val="004A3C45"/>
    <w:rsid w:val="004A4C90"/>
    <w:rsid w:val="004A56C9"/>
    <w:rsid w:val="004A7EC4"/>
    <w:rsid w:val="004B1355"/>
    <w:rsid w:val="004B1BC7"/>
    <w:rsid w:val="004B2CE3"/>
    <w:rsid w:val="004B36C9"/>
    <w:rsid w:val="004C0192"/>
    <w:rsid w:val="004C2249"/>
    <w:rsid w:val="004C3A9C"/>
    <w:rsid w:val="004C3BFC"/>
    <w:rsid w:val="004C47F3"/>
    <w:rsid w:val="004C5A7A"/>
    <w:rsid w:val="004C63E4"/>
    <w:rsid w:val="004C6721"/>
    <w:rsid w:val="004C7C2F"/>
    <w:rsid w:val="004D11E6"/>
    <w:rsid w:val="004D20AE"/>
    <w:rsid w:val="004D2C70"/>
    <w:rsid w:val="004D3011"/>
    <w:rsid w:val="004D3A5E"/>
    <w:rsid w:val="004E0461"/>
    <w:rsid w:val="004E05CC"/>
    <w:rsid w:val="004E69AF"/>
    <w:rsid w:val="004F0221"/>
    <w:rsid w:val="004F2598"/>
    <w:rsid w:val="004F3AFF"/>
    <w:rsid w:val="004F45C4"/>
    <w:rsid w:val="005003ED"/>
    <w:rsid w:val="00500D7C"/>
    <w:rsid w:val="00501A64"/>
    <w:rsid w:val="00501B8C"/>
    <w:rsid w:val="0050225F"/>
    <w:rsid w:val="005043BD"/>
    <w:rsid w:val="00505422"/>
    <w:rsid w:val="00506E1D"/>
    <w:rsid w:val="005132E7"/>
    <w:rsid w:val="005137A9"/>
    <w:rsid w:val="005200EE"/>
    <w:rsid w:val="005201D5"/>
    <w:rsid w:val="00520DE3"/>
    <w:rsid w:val="0052103E"/>
    <w:rsid w:val="0052467D"/>
    <w:rsid w:val="00524BE6"/>
    <w:rsid w:val="005262AC"/>
    <w:rsid w:val="005262E3"/>
    <w:rsid w:val="0052769B"/>
    <w:rsid w:val="00536512"/>
    <w:rsid w:val="00540BEF"/>
    <w:rsid w:val="005413C0"/>
    <w:rsid w:val="00541E77"/>
    <w:rsid w:val="00543EE6"/>
    <w:rsid w:val="005463D1"/>
    <w:rsid w:val="005540DB"/>
    <w:rsid w:val="0055457F"/>
    <w:rsid w:val="0056329C"/>
    <w:rsid w:val="0056359A"/>
    <w:rsid w:val="00564F7C"/>
    <w:rsid w:val="00565F86"/>
    <w:rsid w:val="00565FBD"/>
    <w:rsid w:val="005663F9"/>
    <w:rsid w:val="0057197C"/>
    <w:rsid w:val="005725A1"/>
    <w:rsid w:val="005755EC"/>
    <w:rsid w:val="00580444"/>
    <w:rsid w:val="00585725"/>
    <w:rsid w:val="00587A9C"/>
    <w:rsid w:val="00590E40"/>
    <w:rsid w:val="005917EE"/>
    <w:rsid w:val="00595653"/>
    <w:rsid w:val="005A2C10"/>
    <w:rsid w:val="005A2C82"/>
    <w:rsid w:val="005A30C1"/>
    <w:rsid w:val="005A6794"/>
    <w:rsid w:val="005B0206"/>
    <w:rsid w:val="005B2B60"/>
    <w:rsid w:val="005B44DF"/>
    <w:rsid w:val="005B6E7B"/>
    <w:rsid w:val="005C0DAA"/>
    <w:rsid w:val="005C1F5C"/>
    <w:rsid w:val="005C49D0"/>
    <w:rsid w:val="005C5621"/>
    <w:rsid w:val="005D1BED"/>
    <w:rsid w:val="005D2568"/>
    <w:rsid w:val="005D4DDB"/>
    <w:rsid w:val="005D5091"/>
    <w:rsid w:val="005E1FA3"/>
    <w:rsid w:val="005E39D5"/>
    <w:rsid w:val="005F0852"/>
    <w:rsid w:val="005F3308"/>
    <w:rsid w:val="005F78DB"/>
    <w:rsid w:val="005F7FFA"/>
    <w:rsid w:val="00600670"/>
    <w:rsid w:val="006052D1"/>
    <w:rsid w:val="00620121"/>
    <w:rsid w:val="0062123A"/>
    <w:rsid w:val="00622CD7"/>
    <w:rsid w:val="00623B7C"/>
    <w:rsid w:val="0063371E"/>
    <w:rsid w:val="006352DD"/>
    <w:rsid w:val="00643F9E"/>
    <w:rsid w:val="00646E75"/>
    <w:rsid w:val="0065144F"/>
    <w:rsid w:val="006562DB"/>
    <w:rsid w:val="00662B14"/>
    <w:rsid w:val="00662E2C"/>
    <w:rsid w:val="00663808"/>
    <w:rsid w:val="00664E82"/>
    <w:rsid w:val="0067195A"/>
    <w:rsid w:val="006771D0"/>
    <w:rsid w:val="00681822"/>
    <w:rsid w:val="0068407D"/>
    <w:rsid w:val="00684E98"/>
    <w:rsid w:val="00685412"/>
    <w:rsid w:val="0068578A"/>
    <w:rsid w:val="00685A37"/>
    <w:rsid w:val="00696F00"/>
    <w:rsid w:val="006A197C"/>
    <w:rsid w:val="006A1BF7"/>
    <w:rsid w:val="006A230C"/>
    <w:rsid w:val="006A51D6"/>
    <w:rsid w:val="006B081B"/>
    <w:rsid w:val="006B3278"/>
    <w:rsid w:val="006B366C"/>
    <w:rsid w:val="006B4E5C"/>
    <w:rsid w:val="006C029E"/>
    <w:rsid w:val="006C0987"/>
    <w:rsid w:val="006C193E"/>
    <w:rsid w:val="006C58DA"/>
    <w:rsid w:val="006C6C3E"/>
    <w:rsid w:val="006D4F15"/>
    <w:rsid w:val="006D6CB3"/>
    <w:rsid w:val="006D7EE6"/>
    <w:rsid w:val="006E1C8B"/>
    <w:rsid w:val="006F1C58"/>
    <w:rsid w:val="006F38C5"/>
    <w:rsid w:val="006F74F3"/>
    <w:rsid w:val="0070789A"/>
    <w:rsid w:val="00710B22"/>
    <w:rsid w:val="00715C77"/>
    <w:rsid w:val="00715FCB"/>
    <w:rsid w:val="00720A85"/>
    <w:rsid w:val="007241C7"/>
    <w:rsid w:val="00731E5E"/>
    <w:rsid w:val="00734759"/>
    <w:rsid w:val="00742117"/>
    <w:rsid w:val="00743101"/>
    <w:rsid w:val="00745536"/>
    <w:rsid w:val="0075147F"/>
    <w:rsid w:val="0075157B"/>
    <w:rsid w:val="00752810"/>
    <w:rsid w:val="0075428B"/>
    <w:rsid w:val="007545F4"/>
    <w:rsid w:val="0075748D"/>
    <w:rsid w:val="00761712"/>
    <w:rsid w:val="007637E9"/>
    <w:rsid w:val="00764CA5"/>
    <w:rsid w:val="00765F03"/>
    <w:rsid w:val="00767CF8"/>
    <w:rsid w:val="0077029D"/>
    <w:rsid w:val="00771DDD"/>
    <w:rsid w:val="00775902"/>
    <w:rsid w:val="007775E1"/>
    <w:rsid w:val="00777634"/>
    <w:rsid w:val="007858CE"/>
    <w:rsid w:val="007867A0"/>
    <w:rsid w:val="00787A35"/>
    <w:rsid w:val="007916B2"/>
    <w:rsid w:val="007927F5"/>
    <w:rsid w:val="00792D2F"/>
    <w:rsid w:val="00793944"/>
    <w:rsid w:val="00794085"/>
    <w:rsid w:val="00796897"/>
    <w:rsid w:val="007A043B"/>
    <w:rsid w:val="007A3AE6"/>
    <w:rsid w:val="007A3B6F"/>
    <w:rsid w:val="007A4B37"/>
    <w:rsid w:val="007B2199"/>
    <w:rsid w:val="007C0072"/>
    <w:rsid w:val="007C1D37"/>
    <w:rsid w:val="007D32D3"/>
    <w:rsid w:val="007D518E"/>
    <w:rsid w:val="007E75BC"/>
    <w:rsid w:val="007F3E7B"/>
    <w:rsid w:val="00802CA0"/>
    <w:rsid w:val="008044B7"/>
    <w:rsid w:val="00804ACE"/>
    <w:rsid w:val="0080657F"/>
    <w:rsid w:val="008066A7"/>
    <w:rsid w:val="008079B7"/>
    <w:rsid w:val="008117C1"/>
    <w:rsid w:val="00821452"/>
    <w:rsid w:val="00821C11"/>
    <w:rsid w:val="00821D2D"/>
    <w:rsid w:val="00824279"/>
    <w:rsid w:val="00830EDC"/>
    <w:rsid w:val="00834944"/>
    <w:rsid w:val="008379F2"/>
    <w:rsid w:val="008453CE"/>
    <w:rsid w:val="008543E5"/>
    <w:rsid w:val="008552C3"/>
    <w:rsid w:val="0086113D"/>
    <w:rsid w:val="00866C01"/>
    <w:rsid w:val="0087285A"/>
    <w:rsid w:val="008729E7"/>
    <w:rsid w:val="00882386"/>
    <w:rsid w:val="0088290D"/>
    <w:rsid w:val="00883D1C"/>
    <w:rsid w:val="008878BA"/>
    <w:rsid w:val="00891BAD"/>
    <w:rsid w:val="008968BF"/>
    <w:rsid w:val="008A1699"/>
    <w:rsid w:val="008A2EF0"/>
    <w:rsid w:val="008A7FB9"/>
    <w:rsid w:val="008B01BA"/>
    <w:rsid w:val="008B2187"/>
    <w:rsid w:val="008B62AD"/>
    <w:rsid w:val="008B62EF"/>
    <w:rsid w:val="008B6380"/>
    <w:rsid w:val="008C2056"/>
    <w:rsid w:val="008C2304"/>
    <w:rsid w:val="008C6D7B"/>
    <w:rsid w:val="008E111E"/>
    <w:rsid w:val="008E32D7"/>
    <w:rsid w:val="008F1672"/>
    <w:rsid w:val="008F16EA"/>
    <w:rsid w:val="008F27B2"/>
    <w:rsid w:val="00900537"/>
    <w:rsid w:val="009014DD"/>
    <w:rsid w:val="00903208"/>
    <w:rsid w:val="00903BAA"/>
    <w:rsid w:val="00906AA3"/>
    <w:rsid w:val="0090743F"/>
    <w:rsid w:val="00907D00"/>
    <w:rsid w:val="00917387"/>
    <w:rsid w:val="00921CB7"/>
    <w:rsid w:val="00921D6F"/>
    <w:rsid w:val="00923776"/>
    <w:rsid w:val="00925329"/>
    <w:rsid w:val="00925334"/>
    <w:rsid w:val="009260CD"/>
    <w:rsid w:val="00927698"/>
    <w:rsid w:val="00932D30"/>
    <w:rsid w:val="00935DB9"/>
    <w:rsid w:val="00940A66"/>
    <w:rsid w:val="0094188F"/>
    <w:rsid w:val="00945AF0"/>
    <w:rsid w:val="0095287B"/>
    <w:rsid w:val="00952C25"/>
    <w:rsid w:val="00956391"/>
    <w:rsid w:val="0096066C"/>
    <w:rsid w:val="0096789E"/>
    <w:rsid w:val="00977456"/>
    <w:rsid w:val="00980FC7"/>
    <w:rsid w:val="00983FAE"/>
    <w:rsid w:val="009919D9"/>
    <w:rsid w:val="009955DC"/>
    <w:rsid w:val="00997629"/>
    <w:rsid w:val="009A2E07"/>
    <w:rsid w:val="009A4D0A"/>
    <w:rsid w:val="009B151B"/>
    <w:rsid w:val="009B3B78"/>
    <w:rsid w:val="009B4729"/>
    <w:rsid w:val="009B4859"/>
    <w:rsid w:val="009B7810"/>
    <w:rsid w:val="009C0D0A"/>
    <w:rsid w:val="009C3415"/>
    <w:rsid w:val="009C4A5A"/>
    <w:rsid w:val="009D5501"/>
    <w:rsid w:val="009D6723"/>
    <w:rsid w:val="009E219D"/>
    <w:rsid w:val="009E47EA"/>
    <w:rsid w:val="009E4EF2"/>
    <w:rsid w:val="009E6FFC"/>
    <w:rsid w:val="009F0279"/>
    <w:rsid w:val="009F192D"/>
    <w:rsid w:val="009F30AF"/>
    <w:rsid w:val="00A01631"/>
    <w:rsid w:val="00A03CED"/>
    <w:rsid w:val="00A06010"/>
    <w:rsid w:val="00A07070"/>
    <w:rsid w:val="00A0754E"/>
    <w:rsid w:val="00A1214A"/>
    <w:rsid w:val="00A14A5A"/>
    <w:rsid w:val="00A16BA2"/>
    <w:rsid w:val="00A2118D"/>
    <w:rsid w:val="00A242BB"/>
    <w:rsid w:val="00A24906"/>
    <w:rsid w:val="00A30AE3"/>
    <w:rsid w:val="00A33375"/>
    <w:rsid w:val="00A405BB"/>
    <w:rsid w:val="00A516E9"/>
    <w:rsid w:val="00A53798"/>
    <w:rsid w:val="00A555A3"/>
    <w:rsid w:val="00A5663F"/>
    <w:rsid w:val="00A5735A"/>
    <w:rsid w:val="00A6287D"/>
    <w:rsid w:val="00A64B86"/>
    <w:rsid w:val="00A676D3"/>
    <w:rsid w:val="00A71C0F"/>
    <w:rsid w:val="00A76107"/>
    <w:rsid w:val="00A77A81"/>
    <w:rsid w:val="00A82623"/>
    <w:rsid w:val="00A840FC"/>
    <w:rsid w:val="00A847E6"/>
    <w:rsid w:val="00A918BC"/>
    <w:rsid w:val="00A9333F"/>
    <w:rsid w:val="00A961A6"/>
    <w:rsid w:val="00A96D64"/>
    <w:rsid w:val="00AB10CC"/>
    <w:rsid w:val="00AB2996"/>
    <w:rsid w:val="00AB61E3"/>
    <w:rsid w:val="00AB7445"/>
    <w:rsid w:val="00AB7491"/>
    <w:rsid w:val="00AB77B3"/>
    <w:rsid w:val="00AC01B6"/>
    <w:rsid w:val="00AC5769"/>
    <w:rsid w:val="00AC7B50"/>
    <w:rsid w:val="00AD076C"/>
    <w:rsid w:val="00AD1DDC"/>
    <w:rsid w:val="00AD32DB"/>
    <w:rsid w:val="00AD76E2"/>
    <w:rsid w:val="00AE145F"/>
    <w:rsid w:val="00AE1A98"/>
    <w:rsid w:val="00AE201B"/>
    <w:rsid w:val="00AE258F"/>
    <w:rsid w:val="00AE6A2F"/>
    <w:rsid w:val="00AF0540"/>
    <w:rsid w:val="00AF190C"/>
    <w:rsid w:val="00AF40E2"/>
    <w:rsid w:val="00AF4E48"/>
    <w:rsid w:val="00B00027"/>
    <w:rsid w:val="00B03FA3"/>
    <w:rsid w:val="00B04308"/>
    <w:rsid w:val="00B1133C"/>
    <w:rsid w:val="00B131CB"/>
    <w:rsid w:val="00B136FF"/>
    <w:rsid w:val="00B17ABA"/>
    <w:rsid w:val="00B20152"/>
    <w:rsid w:val="00B210CC"/>
    <w:rsid w:val="00B24EC9"/>
    <w:rsid w:val="00B31845"/>
    <w:rsid w:val="00B3272D"/>
    <w:rsid w:val="00B3419F"/>
    <w:rsid w:val="00B359E4"/>
    <w:rsid w:val="00B4083E"/>
    <w:rsid w:val="00B46439"/>
    <w:rsid w:val="00B5353B"/>
    <w:rsid w:val="00B579E9"/>
    <w:rsid w:val="00B57D98"/>
    <w:rsid w:val="00B6048B"/>
    <w:rsid w:val="00B61D90"/>
    <w:rsid w:val="00B65D92"/>
    <w:rsid w:val="00B65EEB"/>
    <w:rsid w:val="00B70850"/>
    <w:rsid w:val="00B716AB"/>
    <w:rsid w:val="00B7336A"/>
    <w:rsid w:val="00B8073F"/>
    <w:rsid w:val="00B81351"/>
    <w:rsid w:val="00B8141A"/>
    <w:rsid w:val="00B819B7"/>
    <w:rsid w:val="00B85ED3"/>
    <w:rsid w:val="00B911CA"/>
    <w:rsid w:val="00B91FF3"/>
    <w:rsid w:val="00B9540D"/>
    <w:rsid w:val="00B956B4"/>
    <w:rsid w:val="00B9779D"/>
    <w:rsid w:val="00B97F84"/>
    <w:rsid w:val="00BA0611"/>
    <w:rsid w:val="00BA3469"/>
    <w:rsid w:val="00BA4732"/>
    <w:rsid w:val="00BA4E64"/>
    <w:rsid w:val="00BA62AC"/>
    <w:rsid w:val="00BA7225"/>
    <w:rsid w:val="00BB44CD"/>
    <w:rsid w:val="00BB5557"/>
    <w:rsid w:val="00BC123B"/>
    <w:rsid w:val="00BC1F14"/>
    <w:rsid w:val="00BC2042"/>
    <w:rsid w:val="00BC46E8"/>
    <w:rsid w:val="00BC6BC1"/>
    <w:rsid w:val="00BC6E42"/>
    <w:rsid w:val="00BD35E7"/>
    <w:rsid w:val="00BD64A9"/>
    <w:rsid w:val="00BE2B47"/>
    <w:rsid w:val="00BF367E"/>
    <w:rsid w:val="00C01368"/>
    <w:rsid w:val="00C014B4"/>
    <w:rsid w:val="00C04304"/>
    <w:rsid w:val="00C066B6"/>
    <w:rsid w:val="00C0684A"/>
    <w:rsid w:val="00C103D0"/>
    <w:rsid w:val="00C11811"/>
    <w:rsid w:val="00C14066"/>
    <w:rsid w:val="00C14177"/>
    <w:rsid w:val="00C15153"/>
    <w:rsid w:val="00C163DB"/>
    <w:rsid w:val="00C16B3E"/>
    <w:rsid w:val="00C248A5"/>
    <w:rsid w:val="00C24EEF"/>
    <w:rsid w:val="00C37BA1"/>
    <w:rsid w:val="00C41F19"/>
    <w:rsid w:val="00C42105"/>
    <w:rsid w:val="00C4674C"/>
    <w:rsid w:val="00C506CF"/>
    <w:rsid w:val="00C548B7"/>
    <w:rsid w:val="00C56B36"/>
    <w:rsid w:val="00C61BF5"/>
    <w:rsid w:val="00C61DED"/>
    <w:rsid w:val="00C62561"/>
    <w:rsid w:val="00C6510C"/>
    <w:rsid w:val="00C7298E"/>
    <w:rsid w:val="00C72BED"/>
    <w:rsid w:val="00C73792"/>
    <w:rsid w:val="00C84A2C"/>
    <w:rsid w:val="00C931B8"/>
    <w:rsid w:val="00C93915"/>
    <w:rsid w:val="00C94849"/>
    <w:rsid w:val="00C9550E"/>
    <w:rsid w:val="00C9578B"/>
    <w:rsid w:val="00C96326"/>
    <w:rsid w:val="00CA6A49"/>
    <w:rsid w:val="00CB0055"/>
    <w:rsid w:val="00CB00E0"/>
    <w:rsid w:val="00CB7065"/>
    <w:rsid w:val="00CC0FBA"/>
    <w:rsid w:val="00CC158A"/>
    <w:rsid w:val="00CC256B"/>
    <w:rsid w:val="00CC45F1"/>
    <w:rsid w:val="00CC664F"/>
    <w:rsid w:val="00CC7BEE"/>
    <w:rsid w:val="00CD35F9"/>
    <w:rsid w:val="00CD4017"/>
    <w:rsid w:val="00CD6057"/>
    <w:rsid w:val="00CD7F5E"/>
    <w:rsid w:val="00CE0565"/>
    <w:rsid w:val="00CE0911"/>
    <w:rsid w:val="00CE0931"/>
    <w:rsid w:val="00CE1509"/>
    <w:rsid w:val="00CE70C1"/>
    <w:rsid w:val="00CF4D35"/>
    <w:rsid w:val="00D06A6E"/>
    <w:rsid w:val="00D06CF7"/>
    <w:rsid w:val="00D074EF"/>
    <w:rsid w:val="00D121A2"/>
    <w:rsid w:val="00D17D6D"/>
    <w:rsid w:val="00D24439"/>
    <w:rsid w:val="00D245AF"/>
    <w:rsid w:val="00D2522B"/>
    <w:rsid w:val="00D269A4"/>
    <w:rsid w:val="00D310D4"/>
    <w:rsid w:val="00D34B12"/>
    <w:rsid w:val="00D34D54"/>
    <w:rsid w:val="00D422DE"/>
    <w:rsid w:val="00D430B4"/>
    <w:rsid w:val="00D43262"/>
    <w:rsid w:val="00D43B0E"/>
    <w:rsid w:val="00D5459D"/>
    <w:rsid w:val="00D55771"/>
    <w:rsid w:val="00D61AA1"/>
    <w:rsid w:val="00D632BB"/>
    <w:rsid w:val="00D6676A"/>
    <w:rsid w:val="00D72E89"/>
    <w:rsid w:val="00D75C1D"/>
    <w:rsid w:val="00D75F7E"/>
    <w:rsid w:val="00D769CB"/>
    <w:rsid w:val="00D7779B"/>
    <w:rsid w:val="00D808AF"/>
    <w:rsid w:val="00D810B9"/>
    <w:rsid w:val="00D81AD4"/>
    <w:rsid w:val="00D83335"/>
    <w:rsid w:val="00D83C87"/>
    <w:rsid w:val="00D84634"/>
    <w:rsid w:val="00D90951"/>
    <w:rsid w:val="00D95A9C"/>
    <w:rsid w:val="00D967C7"/>
    <w:rsid w:val="00DA1590"/>
    <w:rsid w:val="00DA1F4D"/>
    <w:rsid w:val="00DA2172"/>
    <w:rsid w:val="00DA586D"/>
    <w:rsid w:val="00DB1A82"/>
    <w:rsid w:val="00DB4A32"/>
    <w:rsid w:val="00DB7CCC"/>
    <w:rsid w:val="00DC196E"/>
    <w:rsid w:val="00DC71F1"/>
    <w:rsid w:val="00DD172A"/>
    <w:rsid w:val="00DD27BF"/>
    <w:rsid w:val="00DD379E"/>
    <w:rsid w:val="00DD470F"/>
    <w:rsid w:val="00DD6064"/>
    <w:rsid w:val="00DE6DD4"/>
    <w:rsid w:val="00DF0420"/>
    <w:rsid w:val="00DF1345"/>
    <w:rsid w:val="00DF22BB"/>
    <w:rsid w:val="00DF29CE"/>
    <w:rsid w:val="00DF4197"/>
    <w:rsid w:val="00DF43ED"/>
    <w:rsid w:val="00E0067D"/>
    <w:rsid w:val="00E01A58"/>
    <w:rsid w:val="00E023F5"/>
    <w:rsid w:val="00E0269F"/>
    <w:rsid w:val="00E0696E"/>
    <w:rsid w:val="00E11F6D"/>
    <w:rsid w:val="00E1677F"/>
    <w:rsid w:val="00E2218C"/>
    <w:rsid w:val="00E22F6F"/>
    <w:rsid w:val="00E25A26"/>
    <w:rsid w:val="00E32EB7"/>
    <w:rsid w:val="00E371BA"/>
    <w:rsid w:val="00E40D4A"/>
    <w:rsid w:val="00E4312B"/>
    <w:rsid w:val="00E43516"/>
    <w:rsid w:val="00E4381A"/>
    <w:rsid w:val="00E5080D"/>
    <w:rsid w:val="00E5366D"/>
    <w:rsid w:val="00E536AC"/>
    <w:rsid w:val="00E5499A"/>
    <w:rsid w:val="00E55D74"/>
    <w:rsid w:val="00E565D0"/>
    <w:rsid w:val="00E57B4E"/>
    <w:rsid w:val="00E6140C"/>
    <w:rsid w:val="00E61E36"/>
    <w:rsid w:val="00E63ABB"/>
    <w:rsid w:val="00E64A91"/>
    <w:rsid w:val="00E6738F"/>
    <w:rsid w:val="00E717F2"/>
    <w:rsid w:val="00E73534"/>
    <w:rsid w:val="00E74CBA"/>
    <w:rsid w:val="00E74F40"/>
    <w:rsid w:val="00E75680"/>
    <w:rsid w:val="00E80F2E"/>
    <w:rsid w:val="00E84891"/>
    <w:rsid w:val="00E84F2B"/>
    <w:rsid w:val="00E91922"/>
    <w:rsid w:val="00E9788D"/>
    <w:rsid w:val="00EA2BF0"/>
    <w:rsid w:val="00EA4F55"/>
    <w:rsid w:val="00EB73EB"/>
    <w:rsid w:val="00EC07C4"/>
    <w:rsid w:val="00EC6E9D"/>
    <w:rsid w:val="00ED168B"/>
    <w:rsid w:val="00ED16BF"/>
    <w:rsid w:val="00ED2204"/>
    <w:rsid w:val="00ED5399"/>
    <w:rsid w:val="00EE07E6"/>
    <w:rsid w:val="00EE1CBB"/>
    <w:rsid w:val="00EE488B"/>
    <w:rsid w:val="00EE4B8B"/>
    <w:rsid w:val="00EE5DD6"/>
    <w:rsid w:val="00EF3413"/>
    <w:rsid w:val="00EF72B9"/>
    <w:rsid w:val="00F020B0"/>
    <w:rsid w:val="00F06D7D"/>
    <w:rsid w:val="00F113F7"/>
    <w:rsid w:val="00F20E96"/>
    <w:rsid w:val="00F23394"/>
    <w:rsid w:val="00F2463C"/>
    <w:rsid w:val="00F2773E"/>
    <w:rsid w:val="00F328BC"/>
    <w:rsid w:val="00F33B03"/>
    <w:rsid w:val="00F345D4"/>
    <w:rsid w:val="00F43085"/>
    <w:rsid w:val="00F438CE"/>
    <w:rsid w:val="00F44509"/>
    <w:rsid w:val="00F46EA7"/>
    <w:rsid w:val="00F474FC"/>
    <w:rsid w:val="00F51D98"/>
    <w:rsid w:val="00F527F8"/>
    <w:rsid w:val="00F57C10"/>
    <w:rsid w:val="00F60274"/>
    <w:rsid w:val="00F62FDE"/>
    <w:rsid w:val="00F64664"/>
    <w:rsid w:val="00F66395"/>
    <w:rsid w:val="00F67FBF"/>
    <w:rsid w:val="00F718F4"/>
    <w:rsid w:val="00F77FB9"/>
    <w:rsid w:val="00F80F6A"/>
    <w:rsid w:val="00F874FB"/>
    <w:rsid w:val="00F91575"/>
    <w:rsid w:val="00F936A0"/>
    <w:rsid w:val="00FA1139"/>
    <w:rsid w:val="00FA4A2C"/>
    <w:rsid w:val="00FB068F"/>
    <w:rsid w:val="00FB250B"/>
    <w:rsid w:val="00FB46ED"/>
    <w:rsid w:val="00FB47E8"/>
    <w:rsid w:val="00FC1BCD"/>
    <w:rsid w:val="00FC6CEF"/>
    <w:rsid w:val="00FD53FD"/>
    <w:rsid w:val="00FD7CA2"/>
    <w:rsid w:val="00FE5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2786F"/>
  <w14:defaultImageDpi w14:val="32767"/>
  <w15:chartTrackingRefBased/>
  <w15:docId w15:val="{5C7F99EB-0832-4F7C-AC54-2EA2E1DD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56329C"/>
    <w:rPr>
      <w:sz w:val="20"/>
      <w:szCs w:val="22"/>
    </w:rPr>
  </w:style>
  <w:style w:type="paragraph" w:styleId="Heading1">
    <w:name w:val="heading 1"/>
    <w:basedOn w:val="Normal"/>
    <w:next w:val="Normal"/>
    <w:link w:val="Heading1Char"/>
    <w:uiPriority w:val="9"/>
    <w:rsid w:val="005F78DB"/>
    <w:pPr>
      <w:keepNext/>
      <w:pBdr>
        <w:bottom w:val="single" w:sz="6" w:space="4" w:color="A6A6A6" w:themeColor="background1" w:themeShade="A6"/>
      </w:pBdr>
      <w:spacing w:before="480" w:after="240"/>
      <w:outlineLvl w:val="0"/>
    </w:pPr>
    <w:rPr>
      <w:rFonts w:ascii="Perpetua Titling MT" w:eastAsiaTheme="majorEastAsia" w:hAnsi="Perpetua Titling MT" w:cs="Times New Roman (Headings CS)"/>
      <w:caps/>
      <w:color w:val="000000" w:themeColor="text1"/>
      <w:sz w:val="36"/>
    </w:rPr>
  </w:style>
  <w:style w:type="paragraph" w:styleId="Heading2">
    <w:name w:val="heading 2"/>
    <w:basedOn w:val="Normal"/>
    <w:next w:val="Normal"/>
    <w:link w:val="Heading2Char"/>
    <w:uiPriority w:val="9"/>
    <w:qFormat/>
    <w:rsid w:val="00EF3413"/>
    <w:pPr>
      <w:outlineLvl w:val="1"/>
    </w:pPr>
    <w:rPr>
      <w:caps/>
      <w:sz w:val="24"/>
    </w:rPr>
  </w:style>
  <w:style w:type="paragraph" w:styleId="Heading3">
    <w:name w:val="heading 3"/>
    <w:basedOn w:val="Normal"/>
    <w:next w:val="Normal"/>
    <w:link w:val="Heading3Char"/>
    <w:uiPriority w:val="9"/>
    <w:qFormat/>
    <w:rsid w:val="00384217"/>
    <w:pPr>
      <w:keepNext/>
      <w:keepLines/>
      <w:spacing w:before="40" w:after="80"/>
      <w:outlineLvl w:val="2"/>
    </w:pPr>
    <w:rPr>
      <w:rFonts w:eastAsiaTheme="majorEastAsia" w:cs="Times New Roman (Headings CS)"/>
      <w:color w:val="000000" w:themeColor="text1"/>
      <w:sz w:val="22"/>
      <w:szCs w:val="24"/>
    </w:rPr>
  </w:style>
  <w:style w:type="paragraph" w:styleId="Heading4">
    <w:name w:val="heading 4"/>
    <w:basedOn w:val="Normal"/>
    <w:next w:val="Normal"/>
    <w:link w:val="Heading4Char"/>
    <w:uiPriority w:val="9"/>
    <w:semiHidden/>
    <w:qFormat/>
    <w:rsid w:val="00787A35"/>
    <w:pPr>
      <w:outlineLvl w:val="3"/>
    </w:pPr>
    <w:rPr>
      <w:rFonts w:cs="Times New Roman (Body CS)"/>
      <w: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413"/>
    <w:rPr>
      <w:caps/>
      <w:szCs w:val="22"/>
    </w:rPr>
  </w:style>
  <w:style w:type="paragraph" w:styleId="Title">
    <w:name w:val="Title"/>
    <w:basedOn w:val="Normal"/>
    <w:next w:val="Normal"/>
    <w:link w:val="TitleChar"/>
    <w:uiPriority w:val="10"/>
    <w:qFormat/>
    <w:rsid w:val="005F78DB"/>
    <w:pPr>
      <w:spacing w:line="960" w:lineRule="exact"/>
      <w:jc w:val="center"/>
    </w:pPr>
    <w:rPr>
      <w:rFonts w:asciiTheme="majorHAnsi" w:hAnsiTheme="majorHAnsi"/>
      <w:caps/>
      <w:color w:val="000000" w:themeColor="text1"/>
      <w:sz w:val="80"/>
      <w:szCs w:val="76"/>
    </w:rPr>
  </w:style>
  <w:style w:type="character" w:customStyle="1" w:styleId="TitleChar">
    <w:name w:val="Title Char"/>
    <w:basedOn w:val="DefaultParagraphFont"/>
    <w:link w:val="Title"/>
    <w:uiPriority w:val="10"/>
    <w:rsid w:val="005F78DB"/>
    <w:rPr>
      <w:rFonts w:asciiTheme="majorHAnsi" w:hAnsiTheme="majorHAnsi"/>
      <w:caps/>
      <w:color w:val="000000" w:themeColor="text1"/>
      <w:sz w:val="80"/>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5F78DB"/>
    <w:rPr>
      <w:rFonts w:ascii="Perpetua Titling MT" w:eastAsiaTheme="majorEastAsia" w:hAnsi="Perpetua Titling MT" w:cs="Times New Roman (Headings CS)"/>
      <w:caps/>
      <w:color w:val="000000" w:themeColor="text1"/>
      <w:sz w:val="36"/>
      <w:szCs w:val="22"/>
    </w:rPr>
  </w:style>
  <w:style w:type="paragraph" w:styleId="Date">
    <w:name w:val="Date"/>
    <w:basedOn w:val="Normal"/>
    <w:next w:val="Normal"/>
    <w:link w:val="DateChar"/>
    <w:uiPriority w:val="99"/>
    <w:semiHidden/>
    <w:rsid w:val="00036450"/>
  </w:style>
  <w:style w:type="character" w:customStyle="1" w:styleId="DateChar">
    <w:name w:val="Date Char"/>
    <w:basedOn w:val="DefaultParagraphFont"/>
    <w:link w:val="Date"/>
    <w:uiPriority w:val="99"/>
    <w:semiHidden/>
    <w:rsid w:val="00384217"/>
    <w:rPr>
      <w:sz w:val="20"/>
      <w:szCs w:val="22"/>
    </w:rPr>
  </w:style>
  <w:style w:type="character" w:styleId="Hyperlink">
    <w:name w:val="Hyperlink"/>
    <w:basedOn w:val="DefaultParagraphFont"/>
    <w:uiPriority w:val="99"/>
    <w:unhideWhenUsed/>
    <w:rsid w:val="00281FD5"/>
    <w:rPr>
      <w:color w:val="C45911"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C84A2C"/>
    <w:pPr>
      <w:spacing w:before="120" w:after="720"/>
      <w:jc w:val="center"/>
    </w:pPr>
    <w:rPr>
      <w:rFonts w:ascii="Cochocib Script Latin Pro" w:hAnsi="Cochocib Script Latin Pro" w:cs="Times New Roman (Body CS)"/>
      <w:color w:val="595959" w:themeColor="text1" w:themeTint="A6"/>
      <w:sz w:val="72"/>
      <w:szCs w:val="28"/>
    </w:rPr>
  </w:style>
  <w:style w:type="character" w:customStyle="1" w:styleId="SubtitleChar">
    <w:name w:val="Subtitle Char"/>
    <w:basedOn w:val="DefaultParagraphFont"/>
    <w:link w:val="Subtitle"/>
    <w:uiPriority w:val="11"/>
    <w:rsid w:val="00C84A2C"/>
    <w:rPr>
      <w:rFonts w:ascii="Cochocib Script Latin Pro" w:hAnsi="Cochocib Script Latin Pro" w:cs="Times New Roman (Body CS)"/>
      <w:color w:val="595959" w:themeColor="text1" w:themeTint="A6"/>
      <w:sz w:val="72"/>
      <w:szCs w:val="28"/>
    </w:rPr>
  </w:style>
  <w:style w:type="character" w:customStyle="1" w:styleId="Heading3Char">
    <w:name w:val="Heading 3 Char"/>
    <w:basedOn w:val="DefaultParagraphFont"/>
    <w:link w:val="Heading3"/>
    <w:uiPriority w:val="9"/>
    <w:rsid w:val="00384217"/>
    <w:rPr>
      <w:rFonts w:eastAsiaTheme="majorEastAsia" w:cs="Times New Roman (Headings CS)"/>
      <w:color w:val="000000" w:themeColor="text1"/>
      <w:sz w:val="22"/>
    </w:rPr>
  </w:style>
  <w:style w:type="character" w:customStyle="1" w:styleId="Heading4Char">
    <w:name w:val="Heading 4 Char"/>
    <w:basedOn w:val="DefaultParagraphFont"/>
    <w:link w:val="Heading4"/>
    <w:uiPriority w:val="9"/>
    <w:semiHidden/>
    <w:rsid w:val="00384217"/>
    <w:rPr>
      <w:rFonts w:cs="Times New Roman (Body CS)"/>
      <w:caps/>
      <w:szCs w:val="22"/>
    </w:rPr>
  </w:style>
  <w:style w:type="paragraph" w:customStyle="1" w:styleId="ContactInfo">
    <w:name w:val="Contact Info"/>
    <w:basedOn w:val="Normal"/>
    <w:semiHidden/>
    <w:qFormat/>
    <w:rsid w:val="00194584"/>
    <w:pPr>
      <w:spacing w:after="120"/>
    </w:pPr>
    <w:rPr>
      <w:color w:val="595959" w:themeColor="text1" w:themeTint="A6"/>
    </w:rPr>
  </w:style>
  <w:style w:type="paragraph" w:customStyle="1" w:styleId="Dates">
    <w:name w:val="Dates"/>
    <w:basedOn w:val="Date"/>
    <w:semiHidden/>
    <w:qFormat/>
    <w:rsid w:val="00A847E6"/>
    <w:pPr>
      <w:spacing w:after="80"/>
    </w:pPr>
    <w:rPr>
      <w:i/>
    </w:rPr>
  </w:style>
  <w:style w:type="paragraph" w:customStyle="1" w:styleId="JobTitle">
    <w:name w:val="Job Title"/>
    <w:basedOn w:val="Heading4"/>
    <w:semiHidden/>
    <w:qFormat/>
    <w:rsid w:val="00787A35"/>
    <w:pPr>
      <w:spacing w:before="40" w:after="80"/>
    </w:pPr>
    <w:rPr>
      <w:caps w:val="0"/>
      <w:sz w:val="22"/>
    </w:rPr>
  </w:style>
  <w:style w:type="paragraph" w:customStyle="1" w:styleId="Skillslist">
    <w:name w:val="Skills list"/>
    <w:basedOn w:val="Normal"/>
    <w:qFormat/>
    <w:rsid w:val="004D11E6"/>
    <w:pPr>
      <w:numPr>
        <w:numId w:val="2"/>
      </w:numPr>
      <w:spacing w:after="120"/>
    </w:pPr>
  </w:style>
  <w:style w:type="paragraph" w:styleId="ListParagraph">
    <w:name w:val="List Paragraph"/>
    <w:basedOn w:val="Normal"/>
    <w:uiPriority w:val="34"/>
    <w:qFormat/>
    <w:rsid w:val="004D11E6"/>
    <w:pPr>
      <w:ind w:left="720"/>
      <w:contextualSpacing/>
    </w:pPr>
  </w:style>
  <w:style w:type="numbering" w:customStyle="1" w:styleId="CurrentList1">
    <w:name w:val="Current List1"/>
    <w:uiPriority w:val="99"/>
    <w:rsid w:val="004D11E6"/>
    <w:pPr>
      <w:numPr>
        <w:numId w:val="3"/>
      </w:numPr>
    </w:pPr>
  </w:style>
  <w:style w:type="paragraph" w:customStyle="1" w:styleId="JobDescription">
    <w:name w:val="Job Description"/>
    <w:basedOn w:val="ContactInfo"/>
    <w:semiHidden/>
    <w:qFormat/>
    <w:rsid w:val="004839CF"/>
    <w:pPr>
      <w:spacing w:before="120" w:after="0"/>
    </w:pPr>
  </w:style>
  <w:style w:type="table" w:styleId="GridTable1Light-Accent5">
    <w:name w:val="Grid Table 1 Light Accent 5"/>
    <w:basedOn w:val="TableNormal"/>
    <w:uiPriority w:val="46"/>
    <w:rsid w:val="00FB47E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074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074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0743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9074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1">
    <w:name w:val="List Table 3 Accent 1"/>
    <w:basedOn w:val="TableNormal"/>
    <w:uiPriority w:val="48"/>
    <w:rsid w:val="0090743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6Colorful-Accent1">
    <w:name w:val="List Table 6 Colorful Accent 1"/>
    <w:basedOn w:val="TableNormal"/>
    <w:uiPriority w:val="51"/>
    <w:rsid w:val="0090743F"/>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19133">
      <w:bodyDiv w:val="1"/>
      <w:marLeft w:val="0"/>
      <w:marRight w:val="0"/>
      <w:marTop w:val="0"/>
      <w:marBottom w:val="0"/>
      <w:divBdr>
        <w:top w:val="none" w:sz="0" w:space="0" w:color="auto"/>
        <w:left w:val="none" w:sz="0" w:space="0" w:color="auto"/>
        <w:bottom w:val="none" w:sz="0" w:space="0" w:color="auto"/>
        <w:right w:val="none" w:sz="0" w:space="0" w:color="auto"/>
      </w:divBdr>
    </w:div>
    <w:div w:id="194390080">
      <w:bodyDiv w:val="1"/>
      <w:marLeft w:val="0"/>
      <w:marRight w:val="0"/>
      <w:marTop w:val="0"/>
      <w:marBottom w:val="0"/>
      <w:divBdr>
        <w:top w:val="none" w:sz="0" w:space="0" w:color="auto"/>
        <w:left w:val="none" w:sz="0" w:space="0" w:color="auto"/>
        <w:bottom w:val="none" w:sz="0" w:space="0" w:color="auto"/>
        <w:right w:val="none" w:sz="0" w:space="0" w:color="auto"/>
      </w:divBdr>
    </w:div>
    <w:div w:id="323898283">
      <w:bodyDiv w:val="1"/>
      <w:marLeft w:val="0"/>
      <w:marRight w:val="0"/>
      <w:marTop w:val="0"/>
      <w:marBottom w:val="0"/>
      <w:divBdr>
        <w:top w:val="none" w:sz="0" w:space="0" w:color="auto"/>
        <w:left w:val="none" w:sz="0" w:space="0" w:color="auto"/>
        <w:bottom w:val="none" w:sz="0" w:space="0" w:color="auto"/>
        <w:right w:val="none" w:sz="0" w:space="0" w:color="auto"/>
      </w:divBdr>
    </w:div>
    <w:div w:id="519321804">
      <w:bodyDiv w:val="1"/>
      <w:marLeft w:val="0"/>
      <w:marRight w:val="0"/>
      <w:marTop w:val="0"/>
      <w:marBottom w:val="0"/>
      <w:divBdr>
        <w:top w:val="none" w:sz="0" w:space="0" w:color="auto"/>
        <w:left w:val="none" w:sz="0" w:space="0" w:color="auto"/>
        <w:bottom w:val="none" w:sz="0" w:space="0" w:color="auto"/>
        <w:right w:val="none" w:sz="0" w:space="0" w:color="auto"/>
      </w:divBdr>
    </w:div>
    <w:div w:id="608662093">
      <w:bodyDiv w:val="1"/>
      <w:marLeft w:val="0"/>
      <w:marRight w:val="0"/>
      <w:marTop w:val="0"/>
      <w:marBottom w:val="0"/>
      <w:divBdr>
        <w:top w:val="none" w:sz="0" w:space="0" w:color="auto"/>
        <w:left w:val="none" w:sz="0" w:space="0" w:color="auto"/>
        <w:bottom w:val="none" w:sz="0" w:space="0" w:color="auto"/>
        <w:right w:val="none" w:sz="0" w:space="0" w:color="auto"/>
      </w:divBdr>
    </w:div>
    <w:div w:id="792136099">
      <w:bodyDiv w:val="1"/>
      <w:marLeft w:val="0"/>
      <w:marRight w:val="0"/>
      <w:marTop w:val="0"/>
      <w:marBottom w:val="0"/>
      <w:divBdr>
        <w:top w:val="none" w:sz="0" w:space="0" w:color="auto"/>
        <w:left w:val="none" w:sz="0" w:space="0" w:color="auto"/>
        <w:bottom w:val="none" w:sz="0" w:space="0" w:color="auto"/>
        <w:right w:val="none" w:sz="0" w:space="0" w:color="auto"/>
      </w:divBdr>
    </w:div>
    <w:div w:id="891229983">
      <w:bodyDiv w:val="1"/>
      <w:marLeft w:val="0"/>
      <w:marRight w:val="0"/>
      <w:marTop w:val="0"/>
      <w:marBottom w:val="0"/>
      <w:divBdr>
        <w:top w:val="none" w:sz="0" w:space="0" w:color="auto"/>
        <w:left w:val="none" w:sz="0" w:space="0" w:color="auto"/>
        <w:bottom w:val="none" w:sz="0" w:space="0" w:color="auto"/>
        <w:right w:val="none" w:sz="0" w:space="0" w:color="auto"/>
      </w:divBdr>
    </w:div>
    <w:div w:id="959187558">
      <w:bodyDiv w:val="1"/>
      <w:marLeft w:val="0"/>
      <w:marRight w:val="0"/>
      <w:marTop w:val="0"/>
      <w:marBottom w:val="0"/>
      <w:divBdr>
        <w:top w:val="none" w:sz="0" w:space="0" w:color="auto"/>
        <w:left w:val="none" w:sz="0" w:space="0" w:color="auto"/>
        <w:bottom w:val="none" w:sz="0" w:space="0" w:color="auto"/>
        <w:right w:val="none" w:sz="0" w:space="0" w:color="auto"/>
      </w:divBdr>
    </w:div>
    <w:div w:id="1006790492">
      <w:bodyDiv w:val="1"/>
      <w:marLeft w:val="0"/>
      <w:marRight w:val="0"/>
      <w:marTop w:val="0"/>
      <w:marBottom w:val="0"/>
      <w:divBdr>
        <w:top w:val="none" w:sz="0" w:space="0" w:color="auto"/>
        <w:left w:val="none" w:sz="0" w:space="0" w:color="auto"/>
        <w:bottom w:val="none" w:sz="0" w:space="0" w:color="auto"/>
        <w:right w:val="none" w:sz="0" w:space="0" w:color="auto"/>
      </w:divBdr>
    </w:div>
    <w:div w:id="1490946875">
      <w:bodyDiv w:val="1"/>
      <w:marLeft w:val="0"/>
      <w:marRight w:val="0"/>
      <w:marTop w:val="0"/>
      <w:marBottom w:val="0"/>
      <w:divBdr>
        <w:top w:val="none" w:sz="0" w:space="0" w:color="auto"/>
        <w:left w:val="none" w:sz="0" w:space="0" w:color="auto"/>
        <w:bottom w:val="none" w:sz="0" w:space="0" w:color="auto"/>
        <w:right w:val="none" w:sz="0" w:space="0" w:color="auto"/>
      </w:divBdr>
    </w:div>
    <w:div w:id="1549341723">
      <w:bodyDiv w:val="1"/>
      <w:marLeft w:val="0"/>
      <w:marRight w:val="0"/>
      <w:marTop w:val="0"/>
      <w:marBottom w:val="0"/>
      <w:divBdr>
        <w:top w:val="none" w:sz="0" w:space="0" w:color="auto"/>
        <w:left w:val="none" w:sz="0" w:space="0" w:color="auto"/>
        <w:bottom w:val="none" w:sz="0" w:space="0" w:color="auto"/>
        <w:right w:val="none" w:sz="0" w:space="0" w:color="auto"/>
      </w:divBdr>
    </w:div>
    <w:div w:id="1569151331">
      <w:bodyDiv w:val="1"/>
      <w:marLeft w:val="0"/>
      <w:marRight w:val="0"/>
      <w:marTop w:val="0"/>
      <w:marBottom w:val="0"/>
      <w:divBdr>
        <w:top w:val="none" w:sz="0" w:space="0" w:color="auto"/>
        <w:left w:val="none" w:sz="0" w:space="0" w:color="auto"/>
        <w:bottom w:val="none" w:sz="0" w:space="0" w:color="auto"/>
        <w:right w:val="none" w:sz="0" w:space="0" w:color="auto"/>
      </w:divBdr>
    </w:div>
    <w:div w:id="1592157843">
      <w:bodyDiv w:val="1"/>
      <w:marLeft w:val="0"/>
      <w:marRight w:val="0"/>
      <w:marTop w:val="0"/>
      <w:marBottom w:val="0"/>
      <w:divBdr>
        <w:top w:val="none" w:sz="0" w:space="0" w:color="auto"/>
        <w:left w:val="none" w:sz="0" w:space="0" w:color="auto"/>
        <w:bottom w:val="none" w:sz="0" w:space="0" w:color="auto"/>
        <w:right w:val="none" w:sz="0" w:space="0" w:color="auto"/>
      </w:divBdr>
    </w:div>
    <w:div w:id="1592857679">
      <w:bodyDiv w:val="1"/>
      <w:marLeft w:val="0"/>
      <w:marRight w:val="0"/>
      <w:marTop w:val="0"/>
      <w:marBottom w:val="0"/>
      <w:divBdr>
        <w:top w:val="none" w:sz="0" w:space="0" w:color="auto"/>
        <w:left w:val="none" w:sz="0" w:space="0" w:color="auto"/>
        <w:bottom w:val="none" w:sz="0" w:space="0" w:color="auto"/>
        <w:right w:val="none" w:sz="0" w:space="0" w:color="auto"/>
      </w:divBdr>
    </w:div>
    <w:div w:id="1680155980">
      <w:bodyDiv w:val="1"/>
      <w:marLeft w:val="0"/>
      <w:marRight w:val="0"/>
      <w:marTop w:val="0"/>
      <w:marBottom w:val="0"/>
      <w:divBdr>
        <w:top w:val="none" w:sz="0" w:space="0" w:color="auto"/>
        <w:left w:val="none" w:sz="0" w:space="0" w:color="auto"/>
        <w:bottom w:val="none" w:sz="0" w:space="0" w:color="auto"/>
        <w:right w:val="none" w:sz="0" w:space="0" w:color="auto"/>
      </w:divBdr>
    </w:div>
    <w:div w:id="1761098189">
      <w:bodyDiv w:val="1"/>
      <w:marLeft w:val="0"/>
      <w:marRight w:val="0"/>
      <w:marTop w:val="0"/>
      <w:marBottom w:val="0"/>
      <w:divBdr>
        <w:top w:val="none" w:sz="0" w:space="0" w:color="auto"/>
        <w:left w:val="none" w:sz="0" w:space="0" w:color="auto"/>
        <w:bottom w:val="none" w:sz="0" w:space="0" w:color="auto"/>
        <w:right w:val="none" w:sz="0" w:space="0" w:color="auto"/>
      </w:divBdr>
    </w:div>
    <w:div w:id="1772046769">
      <w:bodyDiv w:val="1"/>
      <w:marLeft w:val="0"/>
      <w:marRight w:val="0"/>
      <w:marTop w:val="0"/>
      <w:marBottom w:val="0"/>
      <w:divBdr>
        <w:top w:val="none" w:sz="0" w:space="0" w:color="auto"/>
        <w:left w:val="none" w:sz="0" w:space="0" w:color="auto"/>
        <w:bottom w:val="none" w:sz="0" w:space="0" w:color="auto"/>
        <w:right w:val="none" w:sz="0" w:space="0" w:color="auto"/>
      </w:divBdr>
    </w:div>
    <w:div w:id="1776753188">
      <w:bodyDiv w:val="1"/>
      <w:marLeft w:val="0"/>
      <w:marRight w:val="0"/>
      <w:marTop w:val="0"/>
      <w:marBottom w:val="0"/>
      <w:divBdr>
        <w:top w:val="none" w:sz="0" w:space="0" w:color="auto"/>
        <w:left w:val="none" w:sz="0" w:space="0" w:color="auto"/>
        <w:bottom w:val="none" w:sz="0" w:space="0" w:color="auto"/>
        <w:right w:val="none" w:sz="0" w:space="0" w:color="auto"/>
      </w:divBdr>
    </w:div>
    <w:div w:id="1800218981">
      <w:bodyDiv w:val="1"/>
      <w:marLeft w:val="0"/>
      <w:marRight w:val="0"/>
      <w:marTop w:val="0"/>
      <w:marBottom w:val="0"/>
      <w:divBdr>
        <w:top w:val="none" w:sz="0" w:space="0" w:color="auto"/>
        <w:left w:val="none" w:sz="0" w:space="0" w:color="auto"/>
        <w:bottom w:val="none" w:sz="0" w:space="0" w:color="auto"/>
        <w:right w:val="none" w:sz="0" w:space="0" w:color="auto"/>
      </w:divBdr>
    </w:div>
    <w:div w:id="1801459350">
      <w:bodyDiv w:val="1"/>
      <w:marLeft w:val="0"/>
      <w:marRight w:val="0"/>
      <w:marTop w:val="0"/>
      <w:marBottom w:val="0"/>
      <w:divBdr>
        <w:top w:val="none" w:sz="0" w:space="0" w:color="auto"/>
        <w:left w:val="none" w:sz="0" w:space="0" w:color="auto"/>
        <w:bottom w:val="none" w:sz="0" w:space="0" w:color="auto"/>
        <w:right w:val="none" w:sz="0" w:space="0" w:color="auto"/>
      </w:divBdr>
    </w:div>
    <w:div w:id="1893881066">
      <w:bodyDiv w:val="1"/>
      <w:marLeft w:val="0"/>
      <w:marRight w:val="0"/>
      <w:marTop w:val="0"/>
      <w:marBottom w:val="0"/>
      <w:divBdr>
        <w:top w:val="none" w:sz="0" w:space="0" w:color="auto"/>
        <w:left w:val="none" w:sz="0" w:space="0" w:color="auto"/>
        <w:bottom w:val="none" w:sz="0" w:space="0" w:color="auto"/>
        <w:right w:val="none" w:sz="0" w:space="0" w:color="auto"/>
      </w:divBdr>
    </w:div>
    <w:div w:id="1900823627">
      <w:bodyDiv w:val="1"/>
      <w:marLeft w:val="0"/>
      <w:marRight w:val="0"/>
      <w:marTop w:val="0"/>
      <w:marBottom w:val="0"/>
      <w:divBdr>
        <w:top w:val="none" w:sz="0" w:space="0" w:color="auto"/>
        <w:left w:val="none" w:sz="0" w:space="0" w:color="auto"/>
        <w:bottom w:val="none" w:sz="0" w:space="0" w:color="auto"/>
        <w:right w:val="none" w:sz="0" w:space="0" w:color="auto"/>
      </w:divBdr>
    </w:div>
    <w:div w:id="2012298268">
      <w:bodyDiv w:val="1"/>
      <w:marLeft w:val="0"/>
      <w:marRight w:val="0"/>
      <w:marTop w:val="0"/>
      <w:marBottom w:val="0"/>
      <w:divBdr>
        <w:top w:val="none" w:sz="0" w:space="0" w:color="auto"/>
        <w:left w:val="none" w:sz="0" w:space="0" w:color="auto"/>
        <w:bottom w:val="none" w:sz="0" w:space="0" w:color="auto"/>
        <w:right w:val="none" w:sz="0" w:space="0" w:color="auto"/>
      </w:divBdr>
    </w:div>
    <w:div w:id="2028677005">
      <w:bodyDiv w:val="1"/>
      <w:marLeft w:val="0"/>
      <w:marRight w:val="0"/>
      <w:marTop w:val="0"/>
      <w:marBottom w:val="0"/>
      <w:divBdr>
        <w:top w:val="none" w:sz="0" w:space="0" w:color="auto"/>
        <w:left w:val="none" w:sz="0" w:space="0" w:color="auto"/>
        <w:bottom w:val="none" w:sz="0" w:space="0" w:color="auto"/>
        <w:right w:val="none" w:sz="0" w:space="0" w:color="auto"/>
      </w:divBdr>
    </w:div>
    <w:div w:id="2105109400">
      <w:bodyDiv w:val="1"/>
      <w:marLeft w:val="0"/>
      <w:marRight w:val="0"/>
      <w:marTop w:val="0"/>
      <w:marBottom w:val="0"/>
      <w:divBdr>
        <w:top w:val="none" w:sz="0" w:space="0" w:color="auto"/>
        <w:left w:val="none" w:sz="0" w:space="0" w:color="auto"/>
        <w:bottom w:val="none" w:sz="0" w:space="0" w:color="auto"/>
        <w:right w:val="none" w:sz="0" w:space="0" w:color="auto"/>
      </w:divBdr>
    </w:div>
    <w:div w:id="210792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image" Target="media/image12.png"/><Relationship Id="rId39" Type="http://schemas.openxmlformats.org/officeDocument/2006/relationships/hyperlink" Target="https://youtube.com/playlist?list=PLs5_Rtf2P2r41iuDKULDHHnIwfXyTAxBH&amp;si=PhMhOvo8_rT1a53y"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youtube.com/playlist?list=PLs5_Rtf2P2r41iuDKULDHHnIwfXyTAxBH&amp;si=PhMhOvo8_rT1a53y"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youtube.com/watch?v=NCrlyaXMAn8&amp;list=PLJ5C_6qdAvBELELTSPgzYkQg3HgclQh-5"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youtube.com/watch?v=NCrlyaXMAn8&amp;list=PLJ5C_6qdAvBELELTSPgzYkQg3HgclQh-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war\AppData\Roaming\Microsoft\Templates\Elegant%20graphic%20design%20resum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3T17:44:31.874"/>
    </inkml:context>
    <inkml:brush xml:id="br0">
      <inkml:brushProperty name="width" value="0.05" units="cm"/>
      <inkml:brushProperty name="height" value="0.05" units="cm"/>
      <inkml:brushProperty name="color" value="#E71224"/>
    </inkml:brush>
  </inkml:definitions>
  <inkml:trace contextRef="#ctx0" brushRef="#br0">1 28 24575,'8'2'0,"0"0"0,1 1 0,-2 1 0,1-1 0,0 1 0,-1 1 0,0-1 0,0 1 0,0 0 0,10 11 0,7 2 0,165 132-1365</inkml:trace>
  <inkml:trace contextRef="#ctx0" brushRef="#br0" timeOffset="1774.92">17 261 24575,'0'-5'0,"1"-1"0,0 1 0,1 0 0,-1-1 0,1 1 0,0 0 0,1 0 0,-1 0 0,1 0 0,0 0 0,0 1 0,1-1 0,6-6 0,66-58 0,-32 31 0,18-27-1365,-51 54-5461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3T17:44:27.138"/>
    </inkml:context>
    <inkml:brush xml:id="br0">
      <inkml:brushProperty name="width" value="0.05" units="cm"/>
      <inkml:brushProperty name="height" value="0.05" units="cm"/>
      <inkml:brushProperty name="color" value="#E71224"/>
    </inkml:brush>
  </inkml:definitions>
  <inkml:trace contextRef="#ctx0" brushRef="#br0">40 1 24575,'1'8'0,"0"1"0,0-1 0,1 0 0,0 0 0,0 0 0,1 0 0,0 0 0,1 0 0,-1-1 0,1 0 0,0 0 0,1 0 0,9 11 0,82 86 0,-49-57 0,2 6-1365</inkml:trace>
  <inkml:trace contextRef="#ctx0" brushRef="#br0" timeOffset="1852.22">2 340 24575,'10'-5'0,"1"0"0,-1-1 0,-1 0 0,1-1 0,-1 0 0,0-1 0,0 0 0,-1 0 0,10-14 0,-13 17 0,16-17 0,1 1 0,1 1 0,1 1 0,42-25 0,-42 29-84,52-26-1197,-63 37-5545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3T17:43:25.653"/>
    </inkml:context>
    <inkml:brush xml:id="br0">
      <inkml:brushProperty name="width" value="0.05" units="cm"/>
      <inkml:brushProperty name="height" value="0.05" units="cm"/>
      <inkml:brushProperty name="color" value="#FFFFFF"/>
    </inkml:brush>
  </inkml:definitions>
  <inkml:trace contextRef="#ctx0" brushRef="#br0">101 1 24575,'0'150'0,"-7"-130"0,7-20 0,-1 0 0,1 1 0,0-1 0,-1 0 0,1 0 0,0 0 0,-1 0 0,1 1 0,-1-1 0,1 0 0,0 0 0,-1 0 0,1 0 0,-1 0 0,1 0 0,0 0 0,-1 0 0,1 0 0,-1 0 0,1 0 0,0 0 0,-1 0 0,1-1 0,-1 1 0,1 0 0,0 0 0,-1 0 0,0-1 0,0 0 0,-1-1 0,1 1 0,-1 0 0,1-1 0,-1 0 0,1 1 0,0-1 0,0 0 0,-1 0 0,1 0 0,1 1 0,-1-1 0,0 0 0,0 0 0,0-3 0,-8-24 0,5 20 0,1 0 0,0 0 0,1-1 0,0 0 0,-1-9 0,3 17 0,0 1 0,0 0 0,0-1 0,0 1 0,0 0 0,0-1 0,0 1 0,1 0 0,-1-1 0,1 1 0,-1 0 0,1 0 0,-1-1 0,1 1 0,0 0 0,-1 0 0,1 0 0,0 0 0,0 0 0,0 0 0,0 0 0,0 0 0,0 0 0,0 0 0,0 1 0,0-1 0,0 0 0,1 1 0,-1-1 0,0 1 0,0-1 0,1 1 0,-1 0 0,0-1 0,1 1 0,-1 0 0,0 0 0,1 0 0,-1 0 0,0 0 0,1 0 0,1 1 0,-2-1 0,0 0 0,1 0 0,-1 0 0,0 0 0,0 0 0,1 1 0,-1-1 0,0 1 0,0-1 0,1 1 0,-1-1 0,0 1 0,0-1 0,0 1 0,0 0 0,0 0 0,0 0 0,0 0 0,0 0 0,0 0 0,0 0 0,-1 0 0,1 0 0,0 0 0,-1 0 0,1 0 0,-1 0 0,1 1 0,-1-1 0,1 0 0,-1 0 0,0 1 0,0-1 0,1 0 0,-1 1 0,0-1 0,0 0 0,-1 0 0,1 1 0,0-1 0,0 0 0,-1 1 0,1-1 0,0 0 0,-2 2 0,1 2 0,0 1 0,-1-1 0,0 0 0,0 0 0,-1 0 0,0 0 0,1-1 0,-2 1 0,-4 6 0,5-8 0,-23 16 0,20-26 0,5-15 0,1 16 0,-2-42 0,2 47 0,0-1 0,0 1 0,0 0 0,0-1 0,0 1 0,-1 0 0,1 0 0,0-1 0,-1 1 0,1 0 0,-1 0 0,0 0 0,1 0 0,-1 0 0,0 0 0,1 0 0,-1 0 0,0 0 0,0 0 0,0 0 0,0 0 0,0 0 0,0 1 0,0-1 0,0 0 0,0 1 0,-1-1 0,1 1 0,0-1 0,-2 0 0,2 2 0,0-1 0,0 1 0,0-1 0,1 1 0,-1 0 0,0-1 0,0 1 0,1 0 0,-1 0 0,1-1 0,-1 1 0,1 0 0,-1 0 0,1 0 0,-1 0 0,1 0 0,0-1 0,-1 1 0,1 0 0,0 0 0,0 0 0,0 0 0,0 0 0,0 0 0,0 0 0,0 0 0,0 2 0,0 34 0,0-32 0,0-3 0,0-1 0,0 1 0,-1-1 0,2 1 0,-1-1 0,0 1 0,0-1 0,0 1 0,1-1 0,-1 1 0,1-1 0,-1 1 0,1-1 0,-1 0 0,1 1 0,0-1 0,0 0 0,0 1 0,0-1 0,0 0 0,0 0 0,0 0 0,0 0 0,0 0 0,0 0 0,0 0 0,1-1 0,-1 1 0,0 0 0,1-1 0,-1 1 0,1 0 0,-1-1 0,0 0 0,1 1 0,-1-1 0,1 0 0,-1 0 0,1 0 0,-1 0 0,1 0 0,0 0 0,-1 0 0,0-1 0,3 0 0,-1 1 0,0 0 0,0 0 0,0 0 0,0 0 0,0 1 0,0-1 0,0 1 0,-1-1 0,1 1 0,0 0 0,0 0 0,-1 1 0,1-1 0,2 2 0,-4-3 0,-1 0 0,1 1 0,-1-1 0,0 0 0,1 0 0,-1 1 0,1-1 0,-1 0 0,0 1 0,1-1 0,-1 0 0,0 1 0,0-1 0,1 0 0,-1 1 0,0-1 0,0 1 0,0-1 0,1 1 0,-1-1 0,0 0 0,0 1 0,0-1 0,0 1 0,0-1 0,0 1 0,0-1 0,0 1 0,0-1 0,0 1 0,0-1 0,0 0 0,0 1 0,0-1 0,-1 1 0,1-1 0,0 1 0,0-1 0,0 0 0,-1 1 0,1-1 0,0 1 0,0-1 0,-1 0 0,1 1 0,0-1 0,-1 0 0,1 0 0,-1 1 0,1-1 0,0 0 0,-1 0 0,1 1 0,-1-1 0,1 0 0,-1 0 0,-34 12 0,16-6 0,12 0-57,6-6-5,0 1-1,0 0 1,0 0 0,1 0-1,-1-1 1,0 1 0,0 0 0,0-1-1,0 1 1,0-1 0,0 1-1,0-1 1,0 0 0,-1 1 0,1-1-1,0 0 1,0 0 0,0 0 0,0 0-1,-2 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3T17:43:18.679"/>
    </inkml:context>
    <inkml:brush xml:id="br0">
      <inkml:brushProperty name="width" value="0.05" units="cm"/>
      <inkml:brushProperty name="height" value="0.05" units="cm"/>
      <inkml:brushProperty name="color" value="#FFFFFF"/>
    </inkml:brush>
  </inkml:definitions>
  <inkml:trace contextRef="#ctx0" brushRef="#br0">0 43 24575,'12'0'0,"0"-1"0,0-1 0,0 0 0,16-5 0,9-2 0,-36 8 0,0 1 0,-1-1 0,1 1 0,0 0 0,0 0 0,0-1 0,0 1 0,0 0 0,0 0 0,0 0 0,0 0 0,0 0 0,0 0 0,0 0 0,0 1 0,0-1 0,0 0 0,0 0 0,0 1 0,0-1 0,-1 1 0,1-1 0,0 0 0,0 1 0,0 0 0,0-1 0,-1 1 0,1 0 0,0-1 0,0 2 0,-1-1 0,0 0 0,-1 0 0,1 0 0,-1 0 0,1 0 0,-1-1 0,1 1 0,-1 0 0,1 0 0,-1-1 0,0 1 0,1 0 0,-1-1 0,0 1 0,0-1 0,0 1 0,1-1 0,-1 1 0,0-1 0,0 0 0,0 1 0,0-1 0,0 0 0,0 0 0,0 1 0,0-1 0,0 0 0,0 0 0,0 0 0,1 0 0,-3-1 0,-26 1 0,5-1 0,20 3 0,11 3 0,2 0 0,0 1 0,0 0 0,-1 0 0,0 1 0,0 0 0,0 1 0,-1-1 0,0 1 0,7 11 0,-14-19 0,0 1 0,0-1 0,0 0 0,0 0 0,1 1 0,-1-1 0,0 0 0,0 1 0,0-1 0,0 0 0,0 0 0,0 1 0,0-1 0,0 0 0,0 1 0,0-1 0,0 0 0,0 0 0,0 1 0,0-1 0,0 0 0,0 1 0,0-1 0,0 0 0,0 0 0,-1 1 0,1-1 0,0 0 0,0 0 0,0 1 0,0-1 0,-1 0 0,1 0 0,0 1 0,0-1 0,0 0 0,-1 0 0,1 0 0,0 0 0,-1 1 0,-17 4 0,-26-5 0,40 0 0,-36 1 0,17 0 0,47-4 0,-22 3 0,-1 0 0,0 0 0,0 0 0,0-1 0,1 1 0,-1 0 0,0 0 0,0-1 0,0 1 0,0-1 0,0 1 0,0-1 0,0 0 0,0 1 0,0-1 0,0 0 0,0 0 0,0 1 0,0-1 0,0 0 0,0 0 0,-1 0 0,1 0 0,0 0 0,-1 0 0,1 0 0,-1 0 0,1-1 0,-1 1 0,0 0 0,1 0 0,-1 0 0,0-1 0,0 1 0,0 0 0,0 0 0,0 0 0,0-1 0,0 1 0,0 0 0,0 0 0,-1 0 0,1-1 0,-1 0 0,0 0 0,1-1 0,-1 1 0,0-1 0,0 1 0,-1 0 0,1-1 0,0 1 0,-1 0 0,1 0 0,-1 0 0,0 0 0,0 0 0,0 0 0,0 1 0,0-1 0,0 1 0,0-1 0,0 1 0,-5-2 0,6 3 0,1 0 0,-1 0 0,0 0 0,1 0 0,-1 1 0,1-1 0,-1 0 0,1 1 0,-1-1 0,1 0 0,-1 1 0,1-1 0,-1 0 0,1 1 0,-1-1 0,1 1 0,0-1 0,-1 1 0,1-1 0,0 1 0,-1-1 0,1 1 0,0-1 0,0 1 0,-1 0 0,1-1 0,0 1 0,0-1 0,0 1 0,0 0 0,0-1 0,0 1 0,0-1 0,0 1 0,0 0 0,0-1 0,0 1 0,0 0 0,1-1 0,-1 1 0,0 0 0,5 28 0,-2-23 0,0 0 0,1-1 0,-1 1 0,1 0 0,0-1 0,10 9 0,-14-14 0,1 1 0,-1 0 0,1 0 0,0 0 0,-1 0 0,1-1 0,0 1 0,0 0 0,0-1 0,0 1 0,0 0 0,-1-1 0,1 1 0,0-1 0,0 0 0,0 1 0,0-1 0,1 0 0,-1 1 0,0-1 0,0 0 0,0 0 0,0 0 0,0 0 0,0 0 0,0 0 0,0 0 0,0-1 0,0 1 0,0 0 0,0 0 0,0-1 0,0 1 0,0-1 0,0 1 0,0-1 0,0 1 0,0-1 0,0 0 0,0 1 0,-1-1 0,1 0 0,0 0 0,-1 0 0,1 1 0,0-1 0,-1 0 0,1 0 0,-1 0 0,1 0 0,0-1 0,0-4 0,1 0 0,-1 1 0,0-1 0,-1 0 0,1 0 0,-1 1 0,0-1 0,0 0 0,-1 0 0,-1-6 0,1 6 0,0 0 0,0 1 0,1-1 0,0 0 0,0 0 0,1 0 0,-1 0 0,4-12 0,-3 17 0,-1 0 0,1 0 0,0-1 0,-1 1 0,1 0 0,0 0 0,0 0 0,0 0 0,0 0 0,0 0 0,0 0 0,0 1 0,1-1 0,-1 0 0,0 0 0,0 1 0,1-1 0,-1 1 0,0-1 0,1 1 0,-1 0 0,0-1 0,1 1 0,-1 0 0,1 0 0,-1 0 0,0 0 0,1 0 0,-1 0 0,1 1 0,-1-1 0,0 0 0,1 1 0,-1-1 0,0 1 0,1-1 0,-1 1 0,0 0 0,0-1 0,0 1 0,1 0 0,0 1 0,2 0 0,-1 1 0,1-1 0,-1 0 0,0 1 0,0 0 0,0 0 0,0 0 0,0 0 0,-1 0 0,1 0 0,-1 1 0,0-1 0,4 8 0,-4 44 0,-3-123-1365,1 57-5461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1">
      <a:majorFont>
        <a:latin typeface="Perpetua Titling MT"/>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8B72D9-D856-4705-B9D6-25C79EA17D6A}">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AADE68-F035-4A5D-AE53-44197648CC5D}">
  <ds:schemaRefs>
    <ds:schemaRef ds:uri="http://schemas.microsoft.com/sharepoint/v3/contenttype/forms"/>
  </ds:schemaRefs>
</ds:datastoreItem>
</file>

<file path=customXml/itemProps2.xml><?xml version="1.0" encoding="utf-8"?>
<ds:datastoreItem xmlns:ds="http://schemas.openxmlformats.org/officeDocument/2006/customXml" ds:itemID="{9A4320D2-0124-4D0C-8F09-76A2F123F7BB}">
  <ds:schemaRefs>
    <ds:schemaRef ds:uri="http://schemas.openxmlformats.org/officeDocument/2006/bibliography"/>
  </ds:schemaRefs>
</ds:datastoreItem>
</file>

<file path=customXml/itemProps3.xml><?xml version="1.0" encoding="utf-8"?>
<ds:datastoreItem xmlns:ds="http://schemas.openxmlformats.org/officeDocument/2006/customXml" ds:itemID="{C7EDF072-5485-40AC-8CAD-04328D0069B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BBD0F04-8D02-40BB-96C8-7ED2877A3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Elegant graphic design resume.dotx</Template>
  <TotalTime>1783</TotalTime>
  <Pages>5</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TIWARI</dc:creator>
  <cp:keywords/>
  <dc:description/>
  <cp:lastModifiedBy>MIHIR_Tiwari_220960940019 TIWARI</cp:lastModifiedBy>
  <cp:revision>266</cp:revision>
  <dcterms:created xsi:type="dcterms:W3CDTF">2024-12-23T17:44:00Z</dcterms:created>
  <dcterms:modified xsi:type="dcterms:W3CDTF">2025-01-14T14:30:00Z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